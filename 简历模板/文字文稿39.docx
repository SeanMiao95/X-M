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0</wp:posOffset>
                </wp:positionV>
                <wp:extent cx="7096760" cy="10692130"/>
                <wp:effectExtent l="0" t="0" r="9525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509" cy="10691813"/>
                          <a:chOff x="0" y="0"/>
                          <a:chExt cx="7096509" cy="10691813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" y="2747477"/>
                            <a:ext cx="226695" cy="6714970"/>
                            <a:chOff x="1" y="2747477"/>
                            <a:chExt cx="226695" cy="6714970"/>
                          </a:xfrm>
                          <a:solidFill>
                            <a:srgbClr val="44546A">
                              <a:lumMod val="50000"/>
                            </a:srgbClr>
                          </a:solidFill>
                        </wpg:grpSpPr>
                        <wps:wsp>
                          <wps:cNvPr id="42" name="矩形 78"/>
                          <wps:cNvSpPr/>
                          <wps:spPr>
                            <a:xfrm rot="10800000">
                              <a:off x="1" y="2747477"/>
                              <a:ext cx="226695" cy="172507"/>
                            </a:xfrm>
                            <a:prstGeom prst="rtTriangl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3" name="矩形 83"/>
                          <wps:cNvSpPr/>
                          <wps:spPr>
                            <a:xfrm rot="10800000">
                              <a:off x="1" y="4403757"/>
                              <a:ext cx="226695" cy="172507"/>
                            </a:xfrm>
                            <a:prstGeom prst="rtTriangl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4" name="矩形 84"/>
                          <wps:cNvSpPr/>
                          <wps:spPr>
                            <a:xfrm rot="10800000">
                              <a:off x="1" y="7647768"/>
                              <a:ext cx="226695" cy="172507"/>
                            </a:xfrm>
                            <a:prstGeom prst="rtTriangl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5" name="矩形 85"/>
                          <wps:cNvSpPr/>
                          <wps:spPr>
                            <a:xfrm rot="10800000">
                              <a:off x="1" y="9289940"/>
                              <a:ext cx="226695" cy="172507"/>
                            </a:xfrm>
                            <a:prstGeom prst="rtTriangle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4" name="直角三角形 4"/>
                        <wps:cNvSpPr/>
                        <wps:spPr>
                          <a:xfrm rot="10800000">
                            <a:off x="0" y="1687004"/>
                            <a:ext cx="226695" cy="172507"/>
                          </a:xfrm>
                          <a:prstGeom prst="rtTriangle">
                            <a:avLst/>
                          </a:prstGeom>
                          <a:solidFill>
                            <a:srgbClr val="44546A">
                              <a:lumMod val="5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" name="矩形 5"/>
                        <wps:cNvSpPr/>
                        <wps:spPr>
                          <a:xfrm flipH="1">
                            <a:off x="122532" y="0"/>
                            <a:ext cx="140744" cy="10691813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6"/>
                        <wps:cNvSpPr/>
                        <wps:spPr>
                          <a:xfrm>
                            <a:off x="2" y="854038"/>
                            <a:ext cx="5522111" cy="834267"/>
                          </a:xfrm>
                          <a:prstGeom prst="rect">
                            <a:avLst/>
                          </a:prstGeom>
                          <a:solidFill>
                            <a:srgbClr val="44546A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" y="2468714"/>
                            <a:ext cx="1877424" cy="6821923"/>
                            <a:chOff x="1" y="2468714"/>
                            <a:chExt cx="6511825" cy="6821923"/>
                          </a:xfrm>
                          <a:solidFill>
                            <a:srgbClr val="44546A">
                              <a:lumMod val="75000"/>
                            </a:srgbClr>
                          </a:solidFill>
                        </wpg:grpSpPr>
                        <wps:wsp>
                          <wps:cNvPr id="38" name="矩形 38"/>
                          <wps:cNvSpPr/>
                          <wps:spPr>
                            <a:xfrm>
                              <a:off x="1" y="2468714"/>
                              <a:ext cx="6511825" cy="2794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9" name="矩形 39"/>
                          <wps:cNvSpPr/>
                          <wps:spPr>
                            <a:xfrm>
                              <a:off x="1" y="4124994"/>
                              <a:ext cx="6511825" cy="2794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1" y="7369005"/>
                              <a:ext cx="6511825" cy="2794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1" y="9011177"/>
                              <a:ext cx="6511825" cy="27946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8" name="组合 8"/>
                        <wpg:cNvGrpSpPr/>
                        <wpg:grpSpPr>
                          <a:xfrm>
                            <a:off x="731877" y="2466172"/>
                            <a:ext cx="1010118" cy="6823768"/>
                            <a:chOff x="731877" y="2466172"/>
                            <a:chExt cx="1010118" cy="6823768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731877" y="2466172"/>
                              <a:ext cx="1010118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5" name="矩形 35"/>
                          <wps:cNvSpPr/>
                          <wps:spPr>
                            <a:xfrm>
                              <a:off x="731877" y="4122452"/>
                              <a:ext cx="1010118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731877" y="7361224"/>
                              <a:ext cx="1010118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7" name="矩形 37"/>
                          <wps:cNvSpPr/>
                          <wps:spPr>
                            <a:xfrm>
                              <a:off x="731877" y="9001015"/>
                              <a:ext cx="1010118" cy="2889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20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9" name="矩形 9"/>
                        <wps:cNvSpPr/>
                        <wps:spPr>
                          <a:xfrm>
                            <a:off x="439026" y="864172"/>
                            <a:ext cx="1762125" cy="797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672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pacing w:val="60"/>
                                  <w:sz w:val="40"/>
                                  <w:szCs w:val="40"/>
                                </w:rPr>
                                <w:t>周晓宇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44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教育培训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0" name="文本框 42"/>
                        <wps:cNvSpPr txBox="1"/>
                        <wps:spPr>
                          <a:xfrm>
                            <a:off x="2515316" y="905345"/>
                            <a:ext cx="162052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 xml:space="preserve">1997.07.07                    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177 0707 0707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2337448" y="1057865"/>
                            <a:ext cx="1648937" cy="496570"/>
                            <a:chOff x="2337448" y="1057865"/>
                            <a:chExt cx="1648937" cy="496570"/>
                          </a:xfrm>
                          <a:noFill/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2337448" y="1064215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3807315" y="1057865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2337448" y="1375365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3807315" y="1375365"/>
                              <a:ext cx="179070" cy="179070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2" name="文本框 42"/>
                        <wps:cNvSpPr txBox="1"/>
                        <wps:spPr>
                          <a:xfrm>
                            <a:off x="4042425" y="905345"/>
                            <a:ext cx="162052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广东省珠海市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FFFFFF"/>
                                  <w:sz w:val="20"/>
                                  <w:szCs w:val="20"/>
                                </w:rPr>
                                <w:t>177 docer@qq.com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location-pointer_64679"/>
                        <wps:cNvSpPr>
                          <a:spLocks noChangeAspect="1"/>
                        </wps:cNvSpPr>
                        <wps:spPr bwMode="auto">
                          <a:xfrm>
                            <a:off x="3837579" y="1090027"/>
                            <a:ext cx="123185" cy="120410"/>
                          </a:xfrm>
                          <a:custGeom>
                            <a:avLst/>
                            <a:gdLst>
                              <a:gd name="connsiteX0" fmla="*/ 163904 w 607933"/>
                              <a:gd name="connsiteY0" fmla="*/ 368072 h 594235"/>
                              <a:gd name="connsiteX1" fmla="*/ 194698 w 607933"/>
                              <a:gd name="connsiteY1" fmla="*/ 416677 h 594235"/>
                              <a:gd name="connsiteX2" fmla="*/ 52648 w 607933"/>
                              <a:gd name="connsiteY2" fmla="*/ 475202 h 594235"/>
                              <a:gd name="connsiteX3" fmla="*/ 303966 w 607933"/>
                              <a:gd name="connsiteY3" fmla="*/ 542654 h 594235"/>
                              <a:gd name="connsiteX4" fmla="*/ 555285 w 607933"/>
                              <a:gd name="connsiteY4" fmla="*/ 475202 h 594235"/>
                              <a:gd name="connsiteX5" fmla="*/ 412242 w 607933"/>
                              <a:gd name="connsiteY5" fmla="*/ 416677 h 594235"/>
                              <a:gd name="connsiteX6" fmla="*/ 444030 w 607933"/>
                              <a:gd name="connsiteY6" fmla="*/ 368072 h 594235"/>
                              <a:gd name="connsiteX7" fmla="*/ 607933 w 607933"/>
                              <a:gd name="connsiteY7" fmla="*/ 475202 h 594235"/>
                              <a:gd name="connsiteX8" fmla="*/ 303966 w 607933"/>
                              <a:gd name="connsiteY8" fmla="*/ 594235 h 594235"/>
                              <a:gd name="connsiteX9" fmla="*/ 0 w 607933"/>
                              <a:gd name="connsiteY9" fmla="*/ 475202 h 594235"/>
                              <a:gd name="connsiteX10" fmla="*/ 163904 w 607933"/>
                              <a:gd name="connsiteY10" fmla="*/ 368072 h 594235"/>
                              <a:gd name="connsiteX11" fmla="*/ 304444 w 607933"/>
                              <a:gd name="connsiteY11" fmla="*/ 119134 h 594235"/>
                              <a:gd name="connsiteX12" fmla="*/ 368550 w 607933"/>
                              <a:gd name="connsiteY12" fmla="*/ 183559 h 594235"/>
                              <a:gd name="connsiteX13" fmla="*/ 304444 w 607933"/>
                              <a:gd name="connsiteY13" fmla="*/ 247984 h 594235"/>
                              <a:gd name="connsiteX14" fmla="*/ 240338 w 607933"/>
                              <a:gd name="connsiteY14" fmla="*/ 183559 h 594235"/>
                              <a:gd name="connsiteX15" fmla="*/ 304444 w 607933"/>
                              <a:gd name="connsiteY15" fmla="*/ 119134 h 594235"/>
                              <a:gd name="connsiteX16" fmla="*/ 304941 w 607933"/>
                              <a:gd name="connsiteY16" fmla="*/ 78375 h 594235"/>
                              <a:gd name="connsiteX17" fmla="*/ 198655 w 607933"/>
                              <a:gd name="connsiteY17" fmla="*/ 183536 h 594235"/>
                              <a:gd name="connsiteX18" fmla="*/ 304941 w 607933"/>
                              <a:gd name="connsiteY18" fmla="*/ 288698 h 594235"/>
                              <a:gd name="connsiteX19" fmla="*/ 410234 w 607933"/>
                              <a:gd name="connsiteY19" fmla="*/ 183536 h 594235"/>
                              <a:gd name="connsiteX20" fmla="*/ 304941 w 607933"/>
                              <a:gd name="connsiteY20" fmla="*/ 78375 h 594235"/>
                              <a:gd name="connsiteX21" fmla="*/ 304941 w 607933"/>
                              <a:gd name="connsiteY21" fmla="*/ 0 h 594235"/>
                              <a:gd name="connsiteX22" fmla="*/ 482747 w 607933"/>
                              <a:gd name="connsiteY22" fmla="*/ 178576 h 594235"/>
                              <a:gd name="connsiteX23" fmla="*/ 338714 w 607933"/>
                              <a:gd name="connsiteY23" fmla="*/ 454376 h 594235"/>
                              <a:gd name="connsiteX24" fmla="*/ 304941 w 607933"/>
                              <a:gd name="connsiteY24" fmla="*/ 472234 h 594235"/>
                              <a:gd name="connsiteX25" fmla="*/ 270175 w 607933"/>
                              <a:gd name="connsiteY25" fmla="*/ 454376 h 594235"/>
                              <a:gd name="connsiteX26" fmla="*/ 126142 w 607933"/>
                              <a:gd name="connsiteY26" fmla="*/ 178576 h 594235"/>
                              <a:gd name="connsiteX27" fmla="*/ 304941 w 607933"/>
                              <a:gd name="connsiteY27" fmla="*/ 0 h 59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607933" h="594235">
                                <a:moveTo>
                                  <a:pt x="163904" y="368072"/>
                                </a:moveTo>
                                <a:cubicBezTo>
                                  <a:pt x="173837" y="383943"/>
                                  <a:pt x="183771" y="399814"/>
                                  <a:pt x="194698" y="416677"/>
                                </a:cubicBezTo>
                                <a:cubicBezTo>
                                  <a:pt x="100329" y="430564"/>
                                  <a:pt x="52648" y="460323"/>
                                  <a:pt x="52648" y="475202"/>
                                </a:cubicBezTo>
                                <a:cubicBezTo>
                                  <a:pt x="52648" y="495041"/>
                                  <a:pt x="138076" y="542654"/>
                                  <a:pt x="303966" y="542654"/>
                                </a:cubicBezTo>
                                <a:cubicBezTo>
                                  <a:pt x="469857" y="542654"/>
                                  <a:pt x="555285" y="495041"/>
                                  <a:pt x="555285" y="475202"/>
                                </a:cubicBezTo>
                                <a:cubicBezTo>
                                  <a:pt x="555285" y="460323"/>
                                  <a:pt x="506611" y="430564"/>
                                  <a:pt x="412242" y="416677"/>
                                </a:cubicBezTo>
                                <a:cubicBezTo>
                                  <a:pt x="424162" y="399814"/>
                                  <a:pt x="434096" y="383943"/>
                                  <a:pt x="444030" y="368072"/>
                                </a:cubicBezTo>
                                <a:cubicBezTo>
                                  <a:pt x="536412" y="385927"/>
                                  <a:pt x="607933" y="421637"/>
                                  <a:pt x="607933" y="475202"/>
                                </a:cubicBezTo>
                                <a:cubicBezTo>
                                  <a:pt x="607933" y="553565"/>
                                  <a:pt x="454956" y="594235"/>
                                  <a:pt x="303966" y="594235"/>
                                </a:cubicBezTo>
                                <a:cubicBezTo>
                                  <a:pt x="152977" y="594235"/>
                                  <a:pt x="0" y="553565"/>
                                  <a:pt x="0" y="475202"/>
                                </a:cubicBezTo>
                                <a:cubicBezTo>
                                  <a:pt x="0" y="421637"/>
                                  <a:pt x="70528" y="385927"/>
                                  <a:pt x="163904" y="368072"/>
                                </a:cubicBezTo>
                                <a:close/>
                                <a:moveTo>
                                  <a:pt x="304444" y="119134"/>
                                </a:moveTo>
                                <a:cubicBezTo>
                                  <a:pt x="339849" y="119134"/>
                                  <a:pt x="368550" y="147978"/>
                                  <a:pt x="368550" y="183559"/>
                                </a:cubicBezTo>
                                <a:cubicBezTo>
                                  <a:pt x="368550" y="219140"/>
                                  <a:pt x="339849" y="247984"/>
                                  <a:pt x="304444" y="247984"/>
                                </a:cubicBezTo>
                                <a:cubicBezTo>
                                  <a:pt x="269039" y="247984"/>
                                  <a:pt x="240338" y="219140"/>
                                  <a:pt x="240338" y="183559"/>
                                </a:cubicBezTo>
                                <a:cubicBezTo>
                                  <a:pt x="240338" y="147978"/>
                                  <a:pt x="269039" y="119134"/>
                                  <a:pt x="304444" y="119134"/>
                                </a:cubicBezTo>
                                <a:close/>
                                <a:moveTo>
                                  <a:pt x="304941" y="78375"/>
                                </a:moveTo>
                                <a:cubicBezTo>
                                  <a:pt x="246335" y="78375"/>
                                  <a:pt x="198655" y="125003"/>
                                  <a:pt x="198655" y="183536"/>
                                </a:cubicBezTo>
                                <a:cubicBezTo>
                                  <a:pt x="198655" y="242070"/>
                                  <a:pt x="246335" y="288698"/>
                                  <a:pt x="304941" y="288698"/>
                                </a:cubicBezTo>
                                <a:cubicBezTo>
                                  <a:pt x="362554" y="288698"/>
                                  <a:pt x="410234" y="242070"/>
                                  <a:pt x="410234" y="183536"/>
                                </a:cubicBezTo>
                                <a:cubicBezTo>
                                  <a:pt x="410234" y="125003"/>
                                  <a:pt x="362554" y="78375"/>
                                  <a:pt x="304941" y="78375"/>
                                </a:cubicBezTo>
                                <a:close/>
                                <a:moveTo>
                                  <a:pt x="304941" y="0"/>
                                </a:moveTo>
                                <a:cubicBezTo>
                                  <a:pt x="403281" y="0"/>
                                  <a:pt x="482747" y="80359"/>
                                  <a:pt x="482747" y="178576"/>
                                </a:cubicBezTo>
                                <a:cubicBezTo>
                                  <a:pt x="482747" y="249014"/>
                                  <a:pt x="391361" y="383938"/>
                                  <a:pt x="338714" y="454376"/>
                                </a:cubicBezTo>
                                <a:cubicBezTo>
                                  <a:pt x="330768" y="465289"/>
                                  <a:pt x="317854" y="472234"/>
                                  <a:pt x="304941" y="472234"/>
                                </a:cubicBezTo>
                                <a:cubicBezTo>
                                  <a:pt x="291035" y="472234"/>
                                  <a:pt x="278121" y="465289"/>
                                  <a:pt x="270175" y="454376"/>
                                </a:cubicBezTo>
                                <a:cubicBezTo>
                                  <a:pt x="217528" y="383938"/>
                                  <a:pt x="126142" y="249014"/>
                                  <a:pt x="126142" y="178576"/>
                                </a:cubicBezTo>
                                <a:cubicBezTo>
                                  <a:pt x="126142" y="80359"/>
                                  <a:pt x="205608" y="0"/>
                                  <a:pt x="30494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4" name="analog-stopwatch_67066"/>
                        <wps:cNvSpPr>
                          <a:spLocks noChangeAspect="1"/>
                        </wps:cNvSpPr>
                        <wps:spPr bwMode="auto">
                          <a:xfrm>
                            <a:off x="2375603" y="1086869"/>
                            <a:ext cx="101576" cy="123186"/>
                          </a:xfrm>
                          <a:custGeom>
                            <a:avLst/>
                            <a:gdLst>
                              <a:gd name="connsiteX0" fmla="*/ 249706 w 501861"/>
                              <a:gd name="connsiteY0" fmla="*/ 170425 h 608627"/>
                              <a:gd name="connsiteX1" fmla="*/ 249706 w 501861"/>
                              <a:gd name="connsiteY1" fmla="*/ 275730 h 608627"/>
                              <a:gd name="connsiteX2" fmla="*/ 249706 w 501861"/>
                              <a:gd name="connsiteY2" fmla="*/ 357238 h 608627"/>
                              <a:gd name="connsiteX3" fmla="*/ 249706 w 501861"/>
                              <a:gd name="connsiteY3" fmla="*/ 358179 h 608627"/>
                              <a:gd name="connsiteX4" fmla="*/ 250930 w 501861"/>
                              <a:gd name="connsiteY4" fmla="*/ 358179 h 608627"/>
                              <a:gd name="connsiteX5" fmla="*/ 314982 w 501861"/>
                              <a:gd name="connsiteY5" fmla="*/ 358179 h 608627"/>
                              <a:gd name="connsiteX6" fmla="*/ 438799 w 501861"/>
                              <a:gd name="connsiteY6" fmla="*/ 358179 h 608627"/>
                              <a:gd name="connsiteX7" fmla="*/ 436774 w 501861"/>
                              <a:gd name="connsiteY7" fmla="*/ 330665 h 608627"/>
                              <a:gd name="connsiteX8" fmla="*/ 401074 w 501861"/>
                              <a:gd name="connsiteY8" fmla="*/ 245300 h 608627"/>
                              <a:gd name="connsiteX9" fmla="*/ 320068 w 501861"/>
                              <a:gd name="connsiteY9" fmla="*/ 183594 h 608627"/>
                              <a:gd name="connsiteX10" fmla="*/ 277352 w 501861"/>
                              <a:gd name="connsiteY10" fmla="*/ 172306 h 608627"/>
                              <a:gd name="connsiteX11" fmla="*/ 250930 w 501861"/>
                              <a:gd name="connsiteY11" fmla="*/ 170425 h 608627"/>
                              <a:gd name="connsiteX12" fmla="*/ 250930 w 501861"/>
                              <a:gd name="connsiteY12" fmla="*/ 107542 h 608627"/>
                              <a:gd name="connsiteX13" fmla="*/ 283898 w 501861"/>
                              <a:gd name="connsiteY13" fmla="*/ 109658 h 608627"/>
                              <a:gd name="connsiteX14" fmla="*/ 359347 w 501861"/>
                              <a:gd name="connsiteY14" fmla="*/ 132046 h 608627"/>
                              <a:gd name="connsiteX15" fmla="*/ 440353 w 501861"/>
                              <a:gd name="connsiteY15" fmla="*/ 193753 h 608627"/>
                              <a:gd name="connsiteX16" fmla="*/ 501861 w 501861"/>
                              <a:gd name="connsiteY16" fmla="*/ 358037 h 608627"/>
                              <a:gd name="connsiteX17" fmla="*/ 250930 w 501861"/>
                              <a:gd name="connsiteY17" fmla="*/ 608627 h 608627"/>
                              <a:gd name="connsiteX18" fmla="*/ 0 w 501861"/>
                              <a:gd name="connsiteY18" fmla="*/ 358037 h 608627"/>
                              <a:gd name="connsiteX19" fmla="*/ 217963 w 501861"/>
                              <a:gd name="connsiteY19" fmla="*/ 109658 h 608627"/>
                              <a:gd name="connsiteX20" fmla="*/ 250930 w 501861"/>
                              <a:gd name="connsiteY20" fmla="*/ 107542 h 608627"/>
                              <a:gd name="connsiteX21" fmla="*/ 402966 w 501861"/>
                              <a:gd name="connsiteY21" fmla="*/ 86965 h 608627"/>
                              <a:gd name="connsiteX22" fmla="*/ 421556 w 501861"/>
                              <a:gd name="connsiteY22" fmla="*/ 91851 h 608627"/>
                              <a:gd name="connsiteX23" fmla="*/ 462633 w 501861"/>
                              <a:gd name="connsiteY23" fmla="*/ 123080 h 608627"/>
                              <a:gd name="connsiteX24" fmla="*/ 467438 w 501861"/>
                              <a:gd name="connsiteY24" fmla="*/ 158260 h 608627"/>
                              <a:gd name="connsiteX25" fmla="*/ 451469 w 501861"/>
                              <a:gd name="connsiteY25" fmla="*/ 179236 h 608627"/>
                              <a:gd name="connsiteX26" fmla="*/ 440964 w 501861"/>
                              <a:gd name="connsiteY26" fmla="*/ 168183 h 608627"/>
                              <a:gd name="connsiteX27" fmla="*/ 370398 w 501861"/>
                              <a:gd name="connsiteY27" fmla="*/ 117530 h 608627"/>
                              <a:gd name="connsiteX28" fmla="*/ 386320 w 501861"/>
                              <a:gd name="connsiteY28" fmla="*/ 96648 h 608627"/>
                              <a:gd name="connsiteX29" fmla="*/ 402966 w 501861"/>
                              <a:gd name="connsiteY29" fmla="*/ 86965 h 608627"/>
                              <a:gd name="connsiteX30" fmla="*/ 198064 w 501861"/>
                              <a:gd name="connsiteY30" fmla="*/ 0 h 608627"/>
                              <a:gd name="connsiteX31" fmla="*/ 303727 w 501861"/>
                              <a:gd name="connsiteY31" fmla="*/ 0 h 608627"/>
                              <a:gd name="connsiteX32" fmla="*/ 328835 w 501861"/>
                              <a:gd name="connsiteY32" fmla="*/ 25074 h 608627"/>
                              <a:gd name="connsiteX33" fmla="*/ 328835 w 501861"/>
                              <a:gd name="connsiteY33" fmla="*/ 37635 h 608627"/>
                              <a:gd name="connsiteX34" fmla="*/ 303727 w 501861"/>
                              <a:gd name="connsiteY34" fmla="*/ 62709 h 608627"/>
                              <a:gd name="connsiteX35" fmla="*/ 283894 w 501861"/>
                              <a:gd name="connsiteY35" fmla="*/ 62709 h 608627"/>
                              <a:gd name="connsiteX36" fmla="*/ 283894 w 501861"/>
                              <a:gd name="connsiteY36" fmla="*/ 91594 h 608627"/>
                              <a:gd name="connsiteX37" fmla="*/ 250919 w 501861"/>
                              <a:gd name="connsiteY37" fmla="*/ 89571 h 608627"/>
                              <a:gd name="connsiteX38" fmla="*/ 217944 w 501861"/>
                              <a:gd name="connsiteY38" fmla="*/ 91594 h 608627"/>
                              <a:gd name="connsiteX39" fmla="*/ 217944 w 501861"/>
                              <a:gd name="connsiteY39" fmla="*/ 62709 h 608627"/>
                              <a:gd name="connsiteX40" fmla="*/ 198064 w 501861"/>
                              <a:gd name="connsiteY40" fmla="*/ 62709 h 608627"/>
                              <a:gd name="connsiteX41" fmla="*/ 172956 w 501861"/>
                              <a:gd name="connsiteY41" fmla="*/ 37635 h 608627"/>
                              <a:gd name="connsiteX42" fmla="*/ 172956 w 501861"/>
                              <a:gd name="connsiteY42" fmla="*/ 25074 h 608627"/>
                              <a:gd name="connsiteX43" fmla="*/ 198064 w 501861"/>
                              <a:gd name="connsiteY43" fmla="*/ 0 h 6086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01861" h="608627">
                                <a:moveTo>
                                  <a:pt x="249706" y="170425"/>
                                </a:moveTo>
                                <a:lnTo>
                                  <a:pt x="249706" y="275730"/>
                                </a:lnTo>
                                <a:lnTo>
                                  <a:pt x="249706" y="357238"/>
                                </a:lnTo>
                                <a:lnTo>
                                  <a:pt x="249706" y="358179"/>
                                </a:lnTo>
                                <a:lnTo>
                                  <a:pt x="250930" y="358179"/>
                                </a:lnTo>
                                <a:lnTo>
                                  <a:pt x="314982" y="358179"/>
                                </a:lnTo>
                                <a:lnTo>
                                  <a:pt x="438799" y="358179"/>
                                </a:lnTo>
                                <a:cubicBezTo>
                                  <a:pt x="438799" y="348819"/>
                                  <a:pt x="438092" y="339601"/>
                                  <a:pt x="436774" y="330665"/>
                                </a:cubicBezTo>
                                <a:cubicBezTo>
                                  <a:pt x="432158" y="298918"/>
                                  <a:pt x="419536" y="269757"/>
                                  <a:pt x="401074" y="245300"/>
                                </a:cubicBezTo>
                                <a:cubicBezTo>
                                  <a:pt x="380399" y="217880"/>
                                  <a:pt x="352471" y="196387"/>
                                  <a:pt x="320068" y="183594"/>
                                </a:cubicBezTo>
                                <a:cubicBezTo>
                                  <a:pt x="306504" y="178185"/>
                                  <a:pt x="292234" y="174375"/>
                                  <a:pt x="277352" y="172306"/>
                                </a:cubicBezTo>
                                <a:cubicBezTo>
                                  <a:pt x="268733" y="171036"/>
                                  <a:pt x="259879" y="170425"/>
                                  <a:pt x="250930" y="170425"/>
                                </a:cubicBezTo>
                                <a:close/>
                                <a:moveTo>
                                  <a:pt x="250930" y="107542"/>
                                </a:moveTo>
                                <a:cubicBezTo>
                                  <a:pt x="262092" y="107542"/>
                                  <a:pt x="273066" y="108200"/>
                                  <a:pt x="283898" y="109658"/>
                                </a:cubicBezTo>
                                <a:cubicBezTo>
                                  <a:pt x="310555" y="113186"/>
                                  <a:pt x="335987" y="120805"/>
                                  <a:pt x="359347" y="132046"/>
                                </a:cubicBezTo>
                                <a:cubicBezTo>
                                  <a:pt x="390431" y="146955"/>
                                  <a:pt x="418029" y="168026"/>
                                  <a:pt x="440353" y="193753"/>
                                </a:cubicBezTo>
                                <a:cubicBezTo>
                                  <a:pt x="478690" y="237728"/>
                                  <a:pt x="501861" y="295155"/>
                                  <a:pt x="501861" y="358037"/>
                                </a:cubicBezTo>
                                <a:cubicBezTo>
                                  <a:pt x="501861" y="496454"/>
                                  <a:pt x="389489" y="608627"/>
                                  <a:pt x="250930" y="608627"/>
                                </a:cubicBezTo>
                                <a:cubicBezTo>
                                  <a:pt x="112325" y="608627"/>
                                  <a:pt x="0" y="496454"/>
                                  <a:pt x="0" y="358037"/>
                                </a:cubicBezTo>
                                <a:cubicBezTo>
                                  <a:pt x="0" y="230861"/>
                                  <a:pt x="94947" y="125791"/>
                                  <a:pt x="217963" y="109658"/>
                                </a:cubicBezTo>
                                <a:cubicBezTo>
                                  <a:pt x="228748" y="108295"/>
                                  <a:pt x="239722" y="107542"/>
                                  <a:pt x="250930" y="107542"/>
                                </a:cubicBezTo>
                                <a:close/>
                                <a:moveTo>
                                  <a:pt x="402966" y="86965"/>
                                </a:moveTo>
                                <a:cubicBezTo>
                                  <a:pt x="409344" y="86101"/>
                                  <a:pt x="416044" y="87665"/>
                                  <a:pt x="421556" y="91851"/>
                                </a:cubicBezTo>
                                <a:lnTo>
                                  <a:pt x="462633" y="123080"/>
                                </a:lnTo>
                                <a:cubicBezTo>
                                  <a:pt x="473703" y="131499"/>
                                  <a:pt x="475823" y="147254"/>
                                  <a:pt x="467438" y="158260"/>
                                </a:cubicBezTo>
                                <a:lnTo>
                                  <a:pt x="451469" y="179236"/>
                                </a:lnTo>
                                <a:cubicBezTo>
                                  <a:pt x="448124" y="175473"/>
                                  <a:pt x="444685" y="171805"/>
                                  <a:pt x="440964" y="168183"/>
                                </a:cubicBezTo>
                                <a:cubicBezTo>
                                  <a:pt x="420190" y="147442"/>
                                  <a:pt x="396495" y="130417"/>
                                  <a:pt x="370398" y="117530"/>
                                </a:cubicBezTo>
                                <a:lnTo>
                                  <a:pt x="386320" y="96648"/>
                                </a:lnTo>
                                <a:cubicBezTo>
                                  <a:pt x="390536" y="91122"/>
                                  <a:pt x="396589" y="87829"/>
                                  <a:pt x="402966" y="86965"/>
                                </a:cubicBezTo>
                                <a:close/>
                                <a:moveTo>
                                  <a:pt x="198064" y="0"/>
                                </a:moveTo>
                                <a:lnTo>
                                  <a:pt x="303727" y="0"/>
                                </a:lnTo>
                                <a:cubicBezTo>
                                  <a:pt x="317623" y="0"/>
                                  <a:pt x="328835" y="11243"/>
                                  <a:pt x="328835" y="25074"/>
                                </a:cubicBezTo>
                                <a:lnTo>
                                  <a:pt x="328835" y="37635"/>
                                </a:lnTo>
                                <a:cubicBezTo>
                                  <a:pt x="328835" y="51513"/>
                                  <a:pt x="317623" y="62709"/>
                                  <a:pt x="303727" y="62709"/>
                                </a:cubicBezTo>
                                <a:lnTo>
                                  <a:pt x="283894" y="62709"/>
                                </a:lnTo>
                                <a:lnTo>
                                  <a:pt x="283894" y="91594"/>
                                </a:lnTo>
                                <a:cubicBezTo>
                                  <a:pt x="273013" y="90277"/>
                                  <a:pt x="262036" y="89571"/>
                                  <a:pt x="250919" y="89571"/>
                                </a:cubicBezTo>
                                <a:cubicBezTo>
                                  <a:pt x="239802" y="89571"/>
                                  <a:pt x="228778" y="90277"/>
                                  <a:pt x="217944" y="91594"/>
                                </a:cubicBezTo>
                                <a:lnTo>
                                  <a:pt x="217944" y="62709"/>
                                </a:lnTo>
                                <a:lnTo>
                                  <a:pt x="198064" y="62709"/>
                                </a:lnTo>
                                <a:cubicBezTo>
                                  <a:pt x="184215" y="62709"/>
                                  <a:pt x="172956" y="51513"/>
                                  <a:pt x="172956" y="37635"/>
                                </a:cubicBezTo>
                                <a:lnTo>
                                  <a:pt x="172956" y="25074"/>
                                </a:lnTo>
                                <a:cubicBezTo>
                                  <a:pt x="172956" y="11243"/>
                                  <a:pt x="184215" y="0"/>
                                  <a:pt x="1980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5" name="call-volume_17819"/>
                        <wps:cNvSpPr>
                          <a:spLocks noChangeAspect="1"/>
                        </wps:cNvSpPr>
                        <wps:spPr bwMode="auto">
                          <a:xfrm>
                            <a:off x="2365601" y="1397510"/>
                            <a:ext cx="123185" cy="121993"/>
                          </a:xfrm>
                          <a:custGeom>
                            <a:avLst/>
                            <a:gdLst>
                              <a:gd name="connsiteX0" fmla="*/ 251451 w 608736"/>
                              <a:gd name="connsiteY0" fmla="*/ 247191 h 602841"/>
                              <a:gd name="connsiteX1" fmla="*/ 262137 w 608736"/>
                              <a:gd name="connsiteY1" fmla="*/ 250055 h 602841"/>
                              <a:gd name="connsiteX2" fmla="*/ 323645 w 608736"/>
                              <a:gd name="connsiteY2" fmla="*/ 285209 h 602841"/>
                              <a:gd name="connsiteX3" fmla="*/ 359872 w 608736"/>
                              <a:gd name="connsiteY3" fmla="*/ 350307 h 602841"/>
                              <a:gd name="connsiteX4" fmla="*/ 363521 w 608736"/>
                              <a:gd name="connsiteY4" fmla="*/ 365670 h 602841"/>
                              <a:gd name="connsiteX5" fmla="*/ 347753 w 608736"/>
                              <a:gd name="connsiteY5" fmla="*/ 364108 h 602841"/>
                              <a:gd name="connsiteX6" fmla="*/ 342801 w 608736"/>
                              <a:gd name="connsiteY6" fmla="*/ 363587 h 602841"/>
                              <a:gd name="connsiteX7" fmla="*/ 326121 w 608736"/>
                              <a:gd name="connsiteY7" fmla="*/ 362676 h 602841"/>
                              <a:gd name="connsiteX8" fmla="*/ 323776 w 608736"/>
                              <a:gd name="connsiteY8" fmla="*/ 354734 h 602841"/>
                              <a:gd name="connsiteX9" fmla="*/ 298104 w 608736"/>
                              <a:gd name="connsiteY9" fmla="*/ 310727 h 602841"/>
                              <a:gd name="connsiteX10" fmla="*/ 251842 w 608736"/>
                              <a:gd name="connsiteY10" fmla="*/ 284558 h 602841"/>
                              <a:gd name="connsiteX11" fmla="*/ 238550 w 608736"/>
                              <a:gd name="connsiteY11" fmla="*/ 281042 h 602841"/>
                              <a:gd name="connsiteX12" fmla="*/ 244284 w 608736"/>
                              <a:gd name="connsiteY12" fmla="*/ 268674 h 602841"/>
                              <a:gd name="connsiteX13" fmla="*/ 248324 w 608736"/>
                              <a:gd name="connsiteY13" fmla="*/ 257737 h 602841"/>
                              <a:gd name="connsiteX14" fmla="*/ 246454 w 608736"/>
                              <a:gd name="connsiteY14" fmla="*/ 168722 h 602841"/>
                              <a:gd name="connsiteX15" fmla="*/ 261971 w 608736"/>
                              <a:gd name="connsiteY15" fmla="*/ 171325 h 602841"/>
                              <a:gd name="connsiteX16" fmla="*/ 378414 w 608736"/>
                              <a:gd name="connsiteY16" fmla="*/ 230549 h 602841"/>
                              <a:gd name="connsiteX17" fmla="*/ 439699 w 608736"/>
                              <a:gd name="connsiteY17" fmla="*/ 360970 h 602841"/>
                              <a:gd name="connsiteX18" fmla="*/ 441003 w 608736"/>
                              <a:gd name="connsiteY18" fmla="*/ 373856 h 602841"/>
                              <a:gd name="connsiteX19" fmla="*/ 425225 w 608736"/>
                              <a:gd name="connsiteY19" fmla="*/ 373335 h 602841"/>
                              <a:gd name="connsiteX20" fmla="*/ 417923 w 608736"/>
                              <a:gd name="connsiteY20" fmla="*/ 373075 h 602841"/>
                              <a:gd name="connsiteX21" fmla="*/ 404753 w 608736"/>
                              <a:gd name="connsiteY21" fmla="*/ 371253 h 602841"/>
                              <a:gd name="connsiteX22" fmla="*/ 403841 w 608736"/>
                              <a:gd name="connsiteY22" fmla="*/ 362532 h 602841"/>
                              <a:gd name="connsiteX23" fmla="*/ 352856 w 608736"/>
                              <a:gd name="connsiteY23" fmla="*/ 256060 h 602841"/>
                              <a:gd name="connsiteX24" fmla="*/ 260015 w 608736"/>
                              <a:gd name="connsiteY24" fmla="*/ 207640 h 602841"/>
                              <a:gd name="connsiteX25" fmla="*/ 251800 w 608736"/>
                              <a:gd name="connsiteY25" fmla="*/ 206078 h 602841"/>
                              <a:gd name="connsiteX26" fmla="*/ 250757 w 608736"/>
                              <a:gd name="connsiteY26" fmla="*/ 197878 h 602841"/>
                              <a:gd name="connsiteX27" fmla="*/ 248932 w 608736"/>
                              <a:gd name="connsiteY27" fmla="*/ 184211 h 602841"/>
                              <a:gd name="connsiteX28" fmla="*/ 73371 w 608736"/>
                              <a:gd name="connsiteY28" fmla="*/ 111141 h 602841"/>
                              <a:gd name="connsiteX29" fmla="*/ 97098 w 608736"/>
                              <a:gd name="connsiteY29" fmla="*/ 120514 h 602841"/>
                              <a:gd name="connsiteX30" fmla="*/ 175057 w 608736"/>
                              <a:gd name="connsiteY30" fmla="*/ 198363 h 602841"/>
                              <a:gd name="connsiteX31" fmla="*/ 174014 w 608736"/>
                              <a:gd name="connsiteY31" fmla="*/ 247963 h 602841"/>
                              <a:gd name="connsiteX32" fmla="*/ 131906 w 608736"/>
                              <a:gd name="connsiteY32" fmla="*/ 290142 h 602841"/>
                              <a:gd name="connsiteX33" fmla="*/ 138033 w 608736"/>
                              <a:gd name="connsiteY33" fmla="*/ 301208 h 602841"/>
                              <a:gd name="connsiteX34" fmla="*/ 207388 w 608736"/>
                              <a:gd name="connsiteY34" fmla="*/ 396892 h 602841"/>
                              <a:gd name="connsiteX35" fmla="*/ 302947 w 608736"/>
                              <a:gd name="connsiteY35" fmla="*/ 466019 h 602841"/>
                              <a:gd name="connsiteX36" fmla="*/ 314419 w 608736"/>
                              <a:gd name="connsiteY36" fmla="*/ 472268 h 602841"/>
                              <a:gd name="connsiteX37" fmla="*/ 356528 w 608736"/>
                              <a:gd name="connsiteY37" fmla="*/ 430219 h 602841"/>
                              <a:gd name="connsiteX38" fmla="*/ 382340 w 608736"/>
                              <a:gd name="connsiteY38" fmla="*/ 419804 h 602841"/>
                              <a:gd name="connsiteX39" fmla="*/ 406198 w 608736"/>
                              <a:gd name="connsiteY39" fmla="*/ 429177 h 602841"/>
                              <a:gd name="connsiteX40" fmla="*/ 484157 w 608736"/>
                              <a:gd name="connsiteY40" fmla="*/ 507027 h 602841"/>
                              <a:gd name="connsiteX41" fmla="*/ 483114 w 608736"/>
                              <a:gd name="connsiteY41" fmla="*/ 556496 h 602841"/>
                              <a:gd name="connsiteX42" fmla="*/ 465123 w 608736"/>
                              <a:gd name="connsiteY42" fmla="*/ 574071 h 602841"/>
                              <a:gd name="connsiteX43" fmla="*/ 460821 w 608736"/>
                              <a:gd name="connsiteY43" fmla="*/ 577586 h 602841"/>
                              <a:gd name="connsiteX44" fmla="*/ 430446 w 608736"/>
                              <a:gd name="connsiteY44" fmla="*/ 594770 h 602841"/>
                              <a:gd name="connsiteX45" fmla="*/ 399288 w 608736"/>
                              <a:gd name="connsiteY45" fmla="*/ 602581 h 602841"/>
                              <a:gd name="connsiteX46" fmla="*/ 390554 w 608736"/>
                              <a:gd name="connsiteY46" fmla="*/ 602841 h 602841"/>
                              <a:gd name="connsiteX47" fmla="*/ 134513 w 608736"/>
                              <a:gd name="connsiteY47" fmla="*/ 469664 h 602841"/>
                              <a:gd name="connsiteX48" fmla="*/ 1539 w 608736"/>
                              <a:gd name="connsiteY48" fmla="*/ 205263 h 602841"/>
                              <a:gd name="connsiteX49" fmla="*/ 9231 w 608736"/>
                              <a:gd name="connsiteY49" fmla="*/ 174410 h 602841"/>
                              <a:gd name="connsiteX50" fmla="*/ 26569 w 608736"/>
                              <a:gd name="connsiteY50" fmla="*/ 143817 h 602841"/>
                              <a:gd name="connsiteX51" fmla="*/ 28395 w 608736"/>
                              <a:gd name="connsiteY51" fmla="*/ 140953 h 602841"/>
                              <a:gd name="connsiteX52" fmla="*/ 47558 w 608736"/>
                              <a:gd name="connsiteY52" fmla="*/ 121686 h 602841"/>
                              <a:gd name="connsiteX53" fmla="*/ 73371 w 608736"/>
                              <a:gd name="connsiteY53" fmla="*/ 111141 h 602841"/>
                              <a:gd name="connsiteX54" fmla="*/ 229800 w 608736"/>
                              <a:gd name="connsiteY54" fmla="*/ 83832 h 602841"/>
                              <a:gd name="connsiteX55" fmla="*/ 244010 w 608736"/>
                              <a:gd name="connsiteY55" fmla="*/ 84743 h 602841"/>
                              <a:gd name="connsiteX56" fmla="*/ 437738 w 608736"/>
                              <a:gd name="connsiteY56" fmla="*/ 171303 h 602841"/>
                              <a:gd name="connsiteX57" fmla="*/ 523781 w 608736"/>
                              <a:gd name="connsiteY57" fmla="*/ 359001 h 602841"/>
                              <a:gd name="connsiteX58" fmla="*/ 524693 w 608736"/>
                              <a:gd name="connsiteY58" fmla="*/ 370195 h 602841"/>
                              <a:gd name="connsiteX59" fmla="*/ 508788 w 608736"/>
                              <a:gd name="connsiteY59" fmla="*/ 371496 h 602841"/>
                              <a:gd name="connsiteX60" fmla="*/ 499793 w 608736"/>
                              <a:gd name="connsiteY60" fmla="*/ 372147 h 602841"/>
                              <a:gd name="connsiteX61" fmla="*/ 488581 w 608736"/>
                              <a:gd name="connsiteY61" fmla="*/ 372798 h 602841"/>
                              <a:gd name="connsiteX62" fmla="*/ 487799 w 608736"/>
                              <a:gd name="connsiteY62" fmla="*/ 361734 h 602841"/>
                              <a:gd name="connsiteX63" fmla="*/ 412316 w 608736"/>
                              <a:gd name="connsiteY63" fmla="*/ 196685 h 602841"/>
                              <a:gd name="connsiteX64" fmla="*/ 245053 w 608736"/>
                              <a:gd name="connsiteY64" fmla="*/ 121059 h 602841"/>
                              <a:gd name="connsiteX65" fmla="*/ 236449 w 608736"/>
                              <a:gd name="connsiteY65" fmla="*/ 120408 h 602841"/>
                              <a:gd name="connsiteX66" fmla="*/ 234754 w 608736"/>
                              <a:gd name="connsiteY66" fmla="*/ 111948 h 602841"/>
                              <a:gd name="connsiteX67" fmla="*/ 232147 w 608736"/>
                              <a:gd name="connsiteY67" fmla="*/ 97890 h 602841"/>
                              <a:gd name="connsiteX68" fmla="*/ 230344 w 608736"/>
                              <a:gd name="connsiteY68" fmla="*/ 0 h 602841"/>
                              <a:gd name="connsiteX69" fmla="*/ 241293 w 608736"/>
                              <a:gd name="connsiteY69" fmla="*/ 521 h 602841"/>
                              <a:gd name="connsiteX70" fmla="*/ 497291 w 608736"/>
                              <a:gd name="connsiteY70" fmla="*/ 111947 h 602841"/>
                              <a:gd name="connsiteX71" fmla="*/ 607824 w 608736"/>
                              <a:gd name="connsiteY71" fmla="*/ 351069 h 602841"/>
                              <a:gd name="connsiteX72" fmla="*/ 608736 w 608736"/>
                              <a:gd name="connsiteY72" fmla="*/ 362394 h 602841"/>
                              <a:gd name="connsiteX73" fmla="*/ 596223 w 608736"/>
                              <a:gd name="connsiteY73" fmla="*/ 363305 h 602841"/>
                              <a:gd name="connsiteX74" fmla="*/ 584362 w 608736"/>
                              <a:gd name="connsiteY74" fmla="*/ 364347 h 602841"/>
                              <a:gd name="connsiteX75" fmla="*/ 572761 w 608736"/>
                              <a:gd name="connsiteY75" fmla="*/ 365388 h 602841"/>
                              <a:gd name="connsiteX76" fmla="*/ 571849 w 608736"/>
                              <a:gd name="connsiteY76" fmla="*/ 353933 h 602841"/>
                              <a:gd name="connsiteX77" fmla="*/ 471744 w 608736"/>
                              <a:gd name="connsiteY77" fmla="*/ 137460 h 602841"/>
                              <a:gd name="connsiteX78" fmla="*/ 239860 w 608736"/>
                              <a:gd name="connsiteY78" fmla="*/ 36578 h 602841"/>
                              <a:gd name="connsiteX79" fmla="*/ 228389 w 608736"/>
                              <a:gd name="connsiteY79" fmla="*/ 36187 h 602841"/>
                              <a:gd name="connsiteX80" fmla="*/ 229041 w 608736"/>
                              <a:gd name="connsiteY80" fmla="*/ 20176 h 602841"/>
                              <a:gd name="connsiteX81" fmla="*/ 229562 w 608736"/>
                              <a:gd name="connsiteY81" fmla="*/ 11065 h 6028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608736" h="602841">
                                <a:moveTo>
                                  <a:pt x="251451" y="247191"/>
                                </a:moveTo>
                                <a:lnTo>
                                  <a:pt x="262137" y="250055"/>
                                </a:lnTo>
                                <a:cubicBezTo>
                                  <a:pt x="285463" y="256175"/>
                                  <a:pt x="306704" y="268283"/>
                                  <a:pt x="323645" y="285209"/>
                                </a:cubicBezTo>
                                <a:cubicBezTo>
                                  <a:pt x="341498" y="303045"/>
                                  <a:pt x="354008" y="325569"/>
                                  <a:pt x="359872" y="350307"/>
                                </a:cubicBezTo>
                                <a:lnTo>
                                  <a:pt x="363521" y="365670"/>
                                </a:lnTo>
                                <a:lnTo>
                                  <a:pt x="347753" y="364108"/>
                                </a:lnTo>
                                <a:cubicBezTo>
                                  <a:pt x="346190" y="363978"/>
                                  <a:pt x="344495" y="363847"/>
                                  <a:pt x="342801" y="363587"/>
                                </a:cubicBezTo>
                                <a:lnTo>
                                  <a:pt x="326121" y="362676"/>
                                </a:lnTo>
                                <a:lnTo>
                                  <a:pt x="323776" y="354734"/>
                                </a:lnTo>
                                <a:cubicBezTo>
                                  <a:pt x="319215" y="338068"/>
                                  <a:pt x="310353" y="322835"/>
                                  <a:pt x="298104" y="310727"/>
                                </a:cubicBezTo>
                                <a:cubicBezTo>
                                  <a:pt x="285463" y="297968"/>
                                  <a:pt x="269435" y="288984"/>
                                  <a:pt x="251842" y="284558"/>
                                </a:cubicBezTo>
                                <a:lnTo>
                                  <a:pt x="238550" y="281042"/>
                                </a:lnTo>
                                <a:lnTo>
                                  <a:pt x="244284" y="268674"/>
                                </a:lnTo>
                                <a:cubicBezTo>
                                  <a:pt x="245848" y="265419"/>
                                  <a:pt x="247151" y="261643"/>
                                  <a:pt x="248324" y="257737"/>
                                </a:cubicBezTo>
                                <a:close/>
                                <a:moveTo>
                                  <a:pt x="246454" y="168722"/>
                                </a:moveTo>
                                <a:lnTo>
                                  <a:pt x="261971" y="171325"/>
                                </a:lnTo>
                                <a:cubicBezTo>
                                  <a:pt x="306566" y="178614"/>
                                  <a:pt x="346858" y="199180"/>
                                  <a:pt x="378414" y="230549"/>
                                </a:cubicBezTo>
                                <a:cubicBezTo>
                                  <a:pt x="413620" y="265822"/>
                                  <a:pt x="434744" y="310858"/>
                                  <a:pt x="439699" y="360970"/>
                                </a:cubicBezTo>
                                <a:lnTo>
                                  <a:pt x="441003" y="373856"/>
                                </a:lnTo>
                                <a:lnTo>
                                  <a:pt x="425225" y="373335"/>
                                </a:lnTo>
                                <a:cubicBezTo>
                                  <a:pt x="422096" y="373205"/>
                                  <a:pt x="420010" y="373335"/>
                                  <a:pt x="417923" y="373075"/>
                                </a:cubicBezTo>
                                <a:lnTo>
                                  <a:pt x="404753" y="371253"/>
                                </a:lnTo>
                                <a:lnTo>
                                  <a:pt x="403841" y="362532"/>
                                </a:lnTo>
                                <a:cubicBezTo>
                                  <a:pt x="399407" y="321792"/>
                                  <a:pt x="381674" y="284956"/>
                                  <a:pt x="352856" y="256060"/>
                                </a:cubicBezTo>
                                <a:cubicBezTo>
                                  <a:pt x="327690" y="231069"/>
                                  <a:pt x="295613" y="214278"/>
                                  <a:pt x="260015" y="207640"/>
                                </a:cubicBezTo>
                                <a:lnTo>
                                  <a:pt x="251800" y="206078"/>
                                </a:lnTo>
                                <a:lnTo>
                                  <a:pt x="250757" y="197878"/>
                                </a:lnTo>
                                <a:cubicBezTo>
                                  <a:pt x="250236" y="193323"/>
                                  <a:pt x="249714" y="188767"/>
                                  <a:pt x="248932" y="184211"/>
                                </a:cubicBezTo>
                                <a:close/>
                                <a:moveTo>
                                  <a:pt x="73371" y="111141"/>
                                </a:moveTo>
                                <a:cubicBezTo>
                                  <a:pt x="82627" y="111141"/>
                                  <a:pt x="91101" y="114526"/>
                                  <a:pt x="97098" y="120514"/>
                                </a:cubicBezTo>
                                <a:lnTo>
                                  <a:pt x="175057" y="198363"/>
                                </a:lnTo>
                                <a:cubicBezTo>
                                  <a:pt x="188485" y="211772"/>
                                  <a:pt x="187963" y="234034"/>
                                  <a:pt x="174014" y="247963"/>
                                </a:cubicBezTo>
                                <a:lnTo>
                                  <a:pt x="131906" y="290142"/>
                                </a:lnTo>
                                <a:lnTo>
                                  <a:pt x="138033" y="301208"/>
                                </a:lnTo>
                                <a:cubicBezTo>
                                  <a:pt x="151982" y="326333"/>
                                  <a:pt x="171016" y="360701"/>
                                  <a:pt x="207388" y="396892"/>
                                </a:cubicBezTo>
                                <a:cubicBezTo>
                                  <a:pt x="243630" y="433083"/>
                                  <a:pt x="277917" y="452090"/>
                                  <a:pt x="302947" y="466019"/>
                                </a:cubicBezTo>
                                <a:lnTo>
                                  <a:pt x="314419" y="472268"/>
                                </a:lnTo>
                                <a:lnTo>
                                  <a:pt x="356528" y="430219"/>
                                </a:lnTo>
                                <a:cubicBezTo>
                                  <a:pt x="363177" y="423580"/>
                                  <a:pt x="372563" y="419804"/>
                                  <a:pt x="382340" y="419804"/>
                                </a:cubicBezTo>
                                <a:cubicBezTo>
                                  <a:pt x="391597" y="419804"/>
                                  <a:pt x="400070" y="423059"/>
                                  <a:pt x="406198" y="429177"/>
                                </a:cubicBezTo>
                                <a:lnTo>
                                  <a:pt x="484157" y="507027"/>
                                </a:lnTo>
                                <a:cubicBezTo>
                                  <a:pt x="497454" y="520435"/>
                                  <a:pt x="497063" y="542566"/>
                                  <a:pt x="483114" y="556496"/>
                                </a:cubicBezTo>
                                <a:lnTo>
                                  <a:pt x="465123" y="574071"/>
                                </a:lnTo>
                                <a:lnTo>
                                  <a:pt x="460821" y="577586"/>
                                </a:lnTo>
                                <a:cubicBezTo>
                                  <a:pt x="451696" y="584616"/>
                                  <a:pt x="441397" y="590474"/>
                                  <a:pt x="430446" y="594770"/>
                                </a:cubicBezTo>
                                <a:cubicBezTo>
                                  <a:pt x="420147" y="598675"/>
                                  <a:pt x="409978" y="601279"/>
                                  <a:pt x="399288" y="602581"/>
                                </a:cubicBezTo>
                                <a:cubicBezTo>
                                  <a:pt x="398506" y="602581"/>
                                  <a:pt x="395508" y="602841"/>
                                  <a:pt x="390554" y="602841"/>
                                </a:cubicBezTo>
                                <a:cubicBezTo>
                                  <a:pt x="361873" y="602841"/>
                                  <a:pt x="258362" y="593338"/>
                                  <a:pt x="134513" y="469664"/>
                                </a:cubicBezTo>
                                <a:cubicBezTo>
                                  <a:pt x="29959" y="365258"/>
                                  <a:pt x="-8499" y="288710"/>
                                  <a:pt x="1539" y="205263"/>
                                </a:cubicBezTo>
                                <a:cubicBezTo>
                                  <a:pt x="2712" y="195109"/>
                                  <a:pt x="5189" y="185085"/>
                                  <a:pt x="9231" y="174410"/>
                                </a:cubicBezTo>
                                <a:cubicBezTo>
                                  <a:pt x="13663" y="163214"/>
                                  <a:pt x="19399" y="152930"/>
                                  <a:pt x="26569" y="143817"/>
                                </a:cubicBezTo>
                                <a:lnTo>
                                  <a:pt x="28395" y="140953"/>
                                </a:lnTo>
                                <a:lnTo>
                                  <a:pt x="47558" y="121686"/>
                                </a:lnTo>
                                <a:cubicBezTo>
                                  <a:pt x="54207" y="115047"/>
                                  <a:pt x="63594" y="111141"/>
                                  <a:pt x="73371" y="111141"/>
                                </a:cubicBezTo>
                                <a:close/>
                                <a:moveTo>
                                  <a:pt x="229800" y="83832"/>
                                </a:moveTo>
                                <a:lnTo>
                                  <a:pt x="244010" y="84743"/>
                                </a:lnTo>
                                <a:cubicBezTo>
                                  <a:pt x="317277" y="88908"/>
                                  <a:pt x="386112" y="119627"/>
                                  <a:pt x="437738" y="171303"/>
                                </a:cubicBezTo>
                                <a:cubicBezTo>
                                  <a:pt x="487799" y="221156"/>
                                  <a:pt x="518436" y="287931"/>
                                  <a:pt x="523781" y="359001"/>
                                </a:cubicBezTo>
                                <a:lnTo>
                                  <a:pt x="524693" y="370195"/>
                                </a:lnTo>
                                <a:lnTo>
                                  <a:pt x="508788" y="371496"/>
                                </a:lnTo>
                                <a:cubicBezTo>
                                  <a:pt x="505008" y="371887"/>
                                  <a:pt x="502400" y="372017"/>
                                  <a:pt x="499793" y="372147"/>
                                </a:cubicBezTo>
                                <a:lnTo>
                                  <a:pt x="488581" y="372798"/>
                                </a:lnTo>
                                <a:lnTo>
                                  <a:pt x="487799" y="361734"/>
                                </a:lnTo>
                                <a:cubicBezTo>
                                  <a:pt x="482975" y="299125"/>
                                  <a:pt x="456120" y="240551"/>
                                  <a:pt x="412316" y="196685"/>
                                </a:cubicBezTo>
                                <a:cubicBezTo>
                                  <a:pt x="367730" y="152169"/>
                                  <a:pt x="308282" y="125355"/>
                                  <a:pt x="245053" y="121059"/>
                                </a:cubicBezTo>
                                <a:lnTo>
                                  <a:pt x="236449" y="120408"/>
                                </a:lnTo>
                                <a:lnTo>
                                  <a:pt x="234754" y="111948"/>
                                </a:lnTo>
                                <a:cubicBezTo>
                                  <a:pt x="233711" y="107132"/>
                                  <a:pt x="232929" y="102446"/>
                                  <a:pt x="232147" y="97890"/>
                                </a:cubicBezTo>
                                <a:close/>
                                <a:moveTo>
                                  <a:pt x="230344" y="0"/>
                                </a:moveTo>
                                <a:lnTo>
                                  <a:pt x="241293" y="521"/>
                                </a:lnTo>
                                <a:cubicBezTo>
                                  <a:pt x="338009" y="4166"/>
                                  <a:pt x="428990" y="43737"/>
                                  <a:pt x="497291" y="111947"/>
                                </a:cubicBezTo>
                                <a:cubicBezTo>
                                  <a:pt x="561291" y="175860"/>
                                  <a:pt x="600524" y="260731"/>
                                  <a:pt x="607824" y="351069"/>
                                </a:cubicBezTo>
                                <a:lnTo>
                                  <a:pt x="608736" y="362394"/>
                                </a:lnTo>
                                <a:lnTo>
                                  <a:pt x="596223" y="363305"/>
                                </a:lnTo>
                                <a:cubicBezTo>
                                  <a:pt x="592182" y="363566"/>
                                  <a:pt x="588272" y="363956"/>
                                  <a:pt x="584362" y="364347"/>
                                </a:cubicBezTo>
                                <a:lnTo>
                                  <a:pt x="572761" y="365388"/>
                                </a:lnTo>
                                <a:lnTo>
                                  <a:pt x="571849" y="353933"/>
                                </a:lnTo>
                                <a:cubicBezTo>
                                  <a:pt x="565201" y="272186"/>
                                  <a:pt x="529617" y="195256"/>
                                  <a:pt x="471744" y="137460"/>
                                </a:cubicBezTo>
                                <a:cubicBezTo>
                                  <a:pt x="409830" y="75629"/>
                                  <a:pt x="327452" y="39832"/>
                                  <a:pt x="239860" y="36578"/>
                                </a:cubicBezTo>
                                <a:lnTo>
                                  <a:pt x="228389" y="36187"/>
                                </a:lnTo>
                                <a:lnTo>
                                  <a:pt x="229041" y="20176"/>
                                </a:lnTo>
                                <a:cubicBezTo>
                                  <a:pt x="229171" y="17183"/>
                                  <a:pt x="229302" y="14058"/>
                                  <a:pt x="229562" y="110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6" name="open-mail_17777"/>
                        <wps:cNvSpPr>
                          <a:spLocks noChangeAspect="1"/>
                        </wps:cNvSpPr>
                        <wps:spPr bwMode="auto">
                          <a:xfrm>
                            <a:off x="3835673" y="1401932"/>
                            <a:ext cx="123185" cy="120572"/>
                          </a:xfrm>
                          <a:custGeom>
                            <a:avLst/>
                            <a:gdLst>
                              <a:gd name="connsiteX0" fmla="*/ 0 w 575249"/>
                              <a:gd name="connsiteY0" fmla="*/ 496216 h 563042"/>
                              <a:gd name="connsiteX1" fmla="*/ 1058 w 575249"/>
                              <a:gd name="connsiteY1" fmla="*/ 496886 h 563042"/>
                              <a:gd name="connsiteX2" fmla="*/ 1058 w 575249"/>
                              <a:gd name="connsiteY2" fmla="*/ 496915 h 563042"/>
                              <a:gd name="connsiteX3" fmla="*/ 151 w 575249"/>
                              <a:gd name="connsiteY3" fmla="*/ 496365 h 563042"/>
                              <a:gd name="connsiteX4" fmla="*/ 0 w 575249"/>
                              <a:gd name="connsiteY4" fmla="*/ 496216 h 563042"/>
                              <a:gd name="connsiteX5" fmla="*/ 279261 w 575249"/>
                              <a:gd name="connsiteY5" fmla="*/ 300538 h 563042"/>
                              <a:gd name="connsiteX6" fmla="*/ 292017 w 575249"/>
                              <a:gd name="connsiteY6" fmla="*/ 310427 h 563042"/>
                              <a:gd name="connsiteX7" fmla="*/ 557043 w 575249"/>
                              <a:gd name="connsiteY7" fmla="*/ 563042 h 563042"/>
                              <a:gd name="connsiteX8" fmla="*/ 16936 w 575249"/>
                              <a:gd name="connsiteY8" fmla="*/ 563042 h 563042"/>
                              <a:gd name="connsiteX9" fmla="*/ 263503 w 575249"/>
                              <a:gd name="connsiteY9" fmla="*/ 310577 h 563042"/>
                              <a:gd name="connsiteX10" fmla="*/ 279261 w 575249"/>
                              <a:gd name="connsiteY10" fmla="*/ 300538 h 563042"/>
                              <a:gd name="connsiteX11" fmla="*/ 575249 w 575249"/>
                              <a:gd name="connsiteY11" fmla="*/ 223269 h 563042"/>
                              <a:gd name="connsiteX12" fmla="*/ 575249 w 575249"/>
                              <a:gd name="connsiteY12" fmla="*/ 546388 h 563042"/>
                              <a:gd name="connsiteX13" fmla="*/ 408221 w 575249"/>
                              <a:gd name="connsiteY13" fmla="*/ 386402 h 563042"/>
                              <a:gd name="connsiteX14" fmla="*/ 1058 w 575249"/>
                              <a:gd name="connsiteY14" fmla="*/ 223128 h 563042"/>
                              <a:gd name="connsiteX15" fmla="*/ 157854 w 575249"/>
                              <a:gd name="connsiteY15" fmla="*/ 379514 h 563042"/>
                              <a:gd name="connsiteX16" fmla="*/ 1058 w 575249"/>
                              <a:gd name="connsiteY16" fmla="*/ 543989 h 563042"/>
                              <a:gd name="connsiteX17" fmla="*/ 1058 w 575249"/>
                              <a:gd name="connsiteY17" fmla="*/ 496915 h 563042"/>
                              <a:gd name="connsiteX18" fmla="*/ 2117 w 575249"/>
                              <a:gd name="connsiteY18" fmla="*/ 497557 h 563042"/>
                              <a:gd name="connsiteX19" fmla="*/ 1058 w 575249"/>
                              <a:gd name="connsiteY19" fmla="*/ 496886 h 563042"/>
                              <a:gd name="connsiteX20" fmla="*/ 205308 w 575249"/>
                              <a:gd name="connsiteY20" fmla="*/ 214994 h 563042"/>
                              <a:gd name="connsiteX21" fmla="*/ 193002 w 575249"/>
                              <a:gd name="connsiteY21" fmla="*/ 227281 h 563042"/>
                              <a:gd name="connsiteX22" fmla="*/ 205308 w 575249"/>
                              <a:gd name="connsiteY22" fmla="*/ 239568 h 563042"/>
                              <a:gd name="connsiteX23" fmla="*/ 372937 w 575249"/>
                              <a:gd name="connsiteY23" fmla="*/ 239568 h 563042"/>
                              <a:gd name="connsiteX24" fmla="*/ 385243 w 575249"/>
                              <a:gd name="connsiteY24" fmla="*/ 227281 h 563042"/>
                              <a:gd name="connsiteX25" fmla="*/ 372937 w 575249"/>
                              <a:gd name="connsiteY25" fmla="*/ 214994 h 563042"/>
                              <a:gd name="connsiteX26" fmla="*/ 204407 w 575249"/>
                              <a:gd name="connsiteY26" fmla="*/ 154009 h 563042"/>
                              <a:gd name="connsiteX27" fmla="*/ 192101 w 575249"/>
                              <a:gd name="connsiteY27" fmla="*/ 166296 h 563042"/>
                              <a:gd name="connsiteX28" fmla="*/ 204407 w 575249"/>
                              <a:gd name="connsiteY28" fmla="*/ 178583 h 563042"/>
                              <a:gd name="connsiteX29" fmla="*/ 372037 w 575249"/>
                              <a:gd name="connsiteY29" fmla="*/ 178583 h 563042"/>
                              <a:gd name="connsiteX30" fmla="*/ 384342 w 575249"/>
                              <a:gd name="connsiteY30" fmla="*/ 166296 h 563042"/>
                              <a:gd name="connsiteX31" fmla="*/ 372037 w 575249"/>
                              <a:gd name="connsiteY31" fmla="*/ 154009 h 563042"/>
                              <a:gd name="connsiteX32" fmla="*/ 475469 w 575249"/>
                              <a:gd name="connsiteY32" fmla="*/ 130970 h 563042"/>
                              <a:gd name="connsiteX33" fmla="*/ 568898 w 575249"/>
                              <a:gd name="connsiteY33" fmla="*/ 194923 h 563042"/>
                              <a:gd name="connsiteX34" fmla="*/ 475469 w 575249"/>
                              <a:gd name="connsiteY34" fmla="*/ 286285 h 563042"/>
                              <a:gd name="connsiteX35" fmla="*/ 101896 w 575249"/>
                              <a:gd name="connsiteY35" fmla="*/ 128288 h 563042"/>
                              <a:gd name="connsiteX36" fmla="*/ 101896 w 575249"/>
                              <a:gd name="connsiteY36" fmla="*/ 290377 h 563042"/>
                              <a:gd name="connsiteX37" fmla="*/ 6633 w 575249"/>
                              <a:gd name="connsiteY37" fmla="*/ 195401 h 563042"/>
                              <a:gd name="connsiteX38" fmla="*/ 130422 w 575249"/>
                              <a:gd name="connsiteY38" fmla="*/ 81785 h 563042"/>
                              <a:gd name="connsiteX39" fmla="*/ 167940 w 575249"/>
                              <a:gd name="connsiteY39" fmla="*/ 81785 h 563042"/>
                              <a:gd name="connsiteX40" fmla="*/ 403401 w 575249"/>
                              <a:gd name="connsiteY40" fmla="*/ 81785 h 563042"/>
                              <a:gd name="connsiteX41" fmla="*/ 451124 w 575249"/>
                              <a:gd name="connsiteY41" fmla="*/ 114450 h 563042"/>
                              <a:gd name="connsiteX42" fmla="*/ 450824 w 575249"/>
                              <a:gd name="connsiteY42" fmla="*/ 115799 h 563042"/>
                              <a:gd name="connsiteX43" fmla="*/ 450824 w 575249"/>
                              <a:gd name="connsiteY43" fmla="*/ 308645 h 563042"/>
                              <a:gd name="connsiteX44" fmla="*/ 451124 w 575249"/>
                              <a:gd name="connsiteY44" fmla="*/ 310143 h 563042"/>
                              <a:gd name="connsiteX45" fmla="*/ 390345 w 575249"/>
                              <a:gd name="connsiteY45" fmla="*/ 369480 h 563042"/>
                              <a:gd name="connsiteX46" fmla="*/ 308857 w 575249"/>
                              <a:gd name="connsiteY46" fmla="*/ 292462 h 563042"/>
                              <a:gd name="connsiteX47" fmla="*/ 280493 w 575249"/>
                              <a:gd name="connsiteY47" fmla="*/ 275829 h 563042"/>
                              <a:gd name="connsiteX48" fmla="*/ 247177 w 575249"/>
                              <a:gd name="connsiteY48" fmla="*/ 292312 h 563042"/>
                              <a:gd name="connsiteX49" fmla="*/ 174543 w 575249"/>
                              <a:gd name="connsiteY49" fmla="*/ 362737 h 563042"/>
                              <a:gd name="connsiteX50" fmla="*/ 130122 w 575249"/>
                              <a:gd name="connsiteY50" fmla="*/ 318384 h 563042"/>
                              <a:gd name="connsiteX51" fmla="*/ 130422 w 575249"/>
                              <a:gd name="connsiteY51" fmla="*/ 317036 h 563042"/>
                              <a:gd name="connsiteX52" fmla="*/ 130422 w 575249"/>
                              <a:gd name="connsiteY52" fmla="*/ 108157 h 563042"/>
                              <a:gd name="connsiteX53" fmla="*/ 283953 w 575249"/>
                              <a:gd name="connsiteY53" fmla="*/ 0 h 563042"/>
                              <a:gd name="connsiteX54" fmla="*/ 369056 w 575249"/>
                              <a:gd name="connsiteY54" fmla="*/ 58287 h 563042"/>
                              <a:gd name="connsiteX55" fmla="*/ 201252 w 575249"/>
                              <a:gd name="connsiteY55" fmla="*/ 58287 h 5630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</a:cxnLst>
                            <a:rect l="l" t="t" r="r" b="b"/>
                            <a:pathLst>
                              <a:path w="575249" h="563042">
                                <a:moveTo>
                                  <a:pt x="0" y="496216"/>
                                </a:moveTo>
                                <a:lnTo>
                                  <a:pt x="1058" y="496886"/>
                                </a:lnTo>
                                <a:lnTo>
                                  <a:pt x="1058" y="496915"/>
                                </a:lnTo>
                                <a:lnTo>
                                  <a:pt x="151" y="496365"/>
                                </a:lnTo>
                                <a:cubicBezTo>
                                  <a:pt x="151" y="496216"/>
                                  <a:pt x="151" y="496216"/>
                                  <a:pt x="0" y="496216"/>
                                </a:cubicBezTo>
                                <a:close/>
                                <a:moveTo>
                                  <a:pt x="279261" y="300538"/>
                                </a:moveTo>
                                <a:cubicBezTo>
                                  <a:pt x="280611" y="301137"/>
                                  <a:pt x="284363" y="303385"/>
                                  <a:pt x="292017" y="310427"/>
                                </a:cubicBezTo>
                                <a:cubicBezTo>
                                  <a:pt x="350095" y="364366"/>
                                  <a:pt x="500316" y="508653"/>
                                  <a:pt x="557043" y="563042"/>
                                </a:cubicBezTo>
                                <a:lnTo>
                                  <a:pt x="16936" y="563042"/>
                                </a:lnTo>
                                <a:cubicBezTo>
                                  <a:pt x="67960" y="508504"/>
                                  <a:pt x="206476" y="361370"/>
                                  <a:pt x="263503" y="310577"/>
                                </a:cubicBezTo>
                                <a:cubicBezTo>
                                  <a:pt x="268756" y="305932"/>
                                  <a:pt x="276109" y="301437"/>
                                  <a:pt x="279261" y="300538"/>
                                </a:cubicBezTo>
                                <a:close/>
                                <a:moveTo>
                                  <a:pt x="575249" y="223269"/>
                                </a:moveTo>
                                <a:lnTo>
                                  <a:pt x="575249" y="546388"/>
                                </a:lnTo>
                                <a:cubicBezTo>
                                  <a:pt x="541183" y="513582"/>
                                  <a:pt x="470950" y="446322"/>
                                  <a:pt x="408221" y="386402"/>
                                </a:cubicBezTo>
                                <a:close/>
                                <a:moveTo>
                                  <a:pt x="1058" y="223128"/>
                                </a:moveTo>
                                <a:lnTo>
                                  <a:pt x="157854" y="379514"/>
                                </a:lnTo>
                                <a:cubicBezTo>
                                  <a:pt x="99487" y="439282"/>
                                  <a:pt x="34068" y="508638"/>
                                  <a:pt x="1058" y="543989"/>
                                </a:cubicBezTo>
                                <a:lnTo>
                                  <a:pt x="1058" y="496915"/>
                                </a:lnTo>
                                <a:lnTo>
                                  <a:pt x="2117" y="497557"/>
                                </a:lnTo>
                                <a:lnTo>
                                  <a:pt x="1058" y="496886"/>
                                </a:lnTo>
                                <a:close/>
                                <a:moveTo>
                                  <a:pt x="205308" y="214994"/>
                                </a:moveTo>
                                <a:cubicBezTo>
                                  <a:pt x="198404" y="214994"/>
                                  <a:pt x="193002" y="220388"/>
                                  <a:pt x="193002" y="227281"/>
                                </a:cubicBezTo>
                                <a:cubicBezTo>
                                  <a:pt x="193002" y="234024"/>
                                  <a:pt x="198404" y="239568"/>
                                  <a:pt x="205308" y="239568"/>
                                </a:cubicBezTo>
                                <a:lnTo>
                                  <a:pt x="372937" y="239568"/>
                                </a:lnTo>
                                <a:cubicBezTo>
                                  <a:pt x="379690" y="239568"/>
                                  <a:pt x="385243" y="234024"/>
                                  <a:pt x="385243" y="227281"/>
                                </a:cubicBezTo>
                                <a:cubicBezTo>
                                  <a:pt x="385243" y="220388"/>
                                  <a:pt x="379690" y="214994"/>
                                  <a:pt x="372937" y="214994"/>
                                </a:cubicBezTo>
                                <a:close/>
                                <a:moveTo>
                                  <a:pt x="204407" y="154009"/>
                                </a:moveTo>
                                <a:cubicBezTo>
                                  <a:pt x="197504" y="154009"/>
                                  <a:pt x="192101" y="159553"/>
                                  <a:pt x="192101" y="166296"/>
                                </a:cubicBezTo>
                                <a:cubicBezTo>
                                  <a:pt x="192101" y="173038"/>
                                  <a:pt x="197504" y="178583"/>
                                  <a:pt x="204407" y="178583"/>
                                </a:cubicBezTo>
                                <a:lnTo>
                                  <a:pt x="372037" y="178583"/>
                                </a:lnTo>
                                <a:cubicBezTo>
                                  <a:pt x="378790" y="178583"/>
                                  <a:pt x="384342" y="173038"/>
                                  <a:pt x="384342" y="166296"/>
                                </a:cubicBezTo>
                                <a:cubicBezTo>
                                  <a:pt x="384342" y="159553"/>
                                  <a:pt x="378790" y="154009"/>
                                  <a:pt x="372037" y="154009"/>
                                </a:cubicBezTo>
                                <a:close/>
                                <a:moveTo>
                                  <a:pt x="475469" y="130970"/>
                                </a:moveTo>
                                <a:lnTo>
                                  <a:pt x="568898" y="194923"/>
                                </a:lnTo>
                                <a:lnTo>
                                  <a:pt x="475469" y="286285"/>
                                </a:lnTo>
                                <a:close/>
                                <a:moveTo>
                                  <a:pt x="101896" y="128288"/>
                                </a:moveTo>
                                <a:lnTo>
                                  <a:pt x="101896" y="290377"/>
                                </a:lnTo>
                                <a:lnTo>
                                  <a:pt x="6633" y="195401"/>
                                </a:lnTo>
                                <a:close/>
                                <a:moveTo>
                                  <a:pt x="130422" y="81785"/>
                                </a:moveTo>
                                <a:lnTo>
                                  <a:pt x="167940" y="81785"/>
                                </a:lnTo>
                                <a:lnTo>
                                  <a:pt x="403401" y="81785"/>
                                </a:lnTo>
                                <a:lnTo>
                                  <a:pt x="451124" y="114450"/>
                                </a:lnTo>
                                <a:cubicBezTo>
                                  <a:pt x="450974" y="114900"/>
                                  <a:pt x="450824" y="115350"/>
                                  <a:pt x="450824" y="115799"/>
                                </a:cubicBezTo>
                                <a:lnTo>
                                  <a:pt x="450824" y="308645"/>
                                </a:lnTo>
                                <a:cubicBezTo>
                                  <a:pt x="450824" y="309094"/>
                                  <a:pt x="450974" y="309544"/>
                                  <a:pt x="451124" y="310143"/>
                                </a:cubicBezTo>
                                <a:lnTo>
                                  <a:pt x="390345" y="369480"/>
                                </a:lnTo>
                                <a:cubicBezTo>
                                  <a:pt x="357630" y="338313"/>
                                  <a:pt x="328066" y="310443"/>
                                  <a:pt x="308857" y="292462"/>
                                </a:cubicBezTo>
                                <a:cubicBezTo>
                                  <a:pt x="296701" y="281224"/>
                                  <a:pt x="288147" y="276129"/>
                                  <a:pt x="280493" y="275829"/>
                                </a:cubicBezTo>
                                <a:cubicBezTo>
                                  <a:pt x="266987" y="275380"/>
                                  <a:pt x="250329" y="289465"/>
                                  <a:pt x="247177" y="292312"/>
                                </a:cubicBezTo>
                                <a:cubicBezTo>
                                  <a:pt x="229019" y="308495"/>
                                  <a:pt x="203057" y="333818"/>
                                  <a:pt x="174543" y="362737"/>
                                </a:cubicBezTo>
                                <a:lnTo>
                                  <a:pt x="130122" y="318384"/>
                                </a:lnTo>
                                <a:cubicBezTo>
                                  <a:pt x="130122" y="317935"/>
                                  <a:pt x="130422" y="317635"/>
                                  <a:pt x="130422" y="317036"/>
                                </a:cubicBezTo>
                                <a:lnTo>
                                  <a:pt x="130422" y="108157"/>
                                </a:lnTo>
                                <a:close/>
                                <a:moveTo>
                                  <a:pt x="283953" y="0"/>
                                </a:moveTo>
                                <a:lnTo>
                                  <a:pt x="369056" y="58287"/>
                                </a:lnTo>
                                <a:lnTo>
                                  <a:pt x="201252" y="5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364038" y="2530388"/>
                            <a:ext cx="217661" cy="6706275"/>
                            <a:chOff x="364038" y="2530388"/>
                            <a:chExt cx="217661" cy="6706275"/>
                          </a:xfrm>
                          <a:solidFill>
                            <a:sysClr val="window" lastClr="FFFFFF"/>
                          </a:solidFill>
                        </wpg:grpSpPr>
                        <wps:wsp>
                          <wps:cNvPr id="23" name="Freeform 11"/>
                          <wps:cNvSpPr/>
                          <wps:spPr>
                            <a:xfrm>
                              <a:off x="371035" y="9054290"/>
                              <a:ext cx="198551" cy="182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0964" h="193774">
                                  <a:moveTo>
                                    <a:pt x="147786" y="166092"/>
                                  </a:moveTo>
                                  <a:cubicBezTo>
                                    <a:pt x="150763" y="166092"/>
                                    <a:pt x="152251" y="167134"/>
                                    <a:pt x="152251" y="169218"/>
                                  </a:cubicBezTo>
                                  <a:lnTo>
                                    <a:pt x="151805" y="169218"/>
                                  </a:lnTo>
                                  <a:cubicBezTo>
                                    <a:pt x="151805" y="169218"/>
                                    <a:pt x="151805" y="169366"/>
                                    <a:pt x="151805" y="169664"/>
                                  </a:cubicBezTo>
                                  <a:cubicBezTo>
                                    <a:pt x="151507" y="170557"/>
                                    <a:pt x="150465" y="171004"/>
                                    <a:pt x="148679" y="171004"/>
                                  </a:cubicBezTo>
                                  <a:cubicBezTo>
                                    <a:pt x="148382" y="171004"/>
                                    <a:pt x="148233" y="171152"/>
                                    <a:pt x="148233" y="171450"/>
                                  </a:cubicBezTo>
                                  <a:cubicBezTo>
                                    <a:pt x="148233" y="171748"/>
                                    <a:pt x="148084" y="171897"/>
                                    <a:pt x="147786" y="171897"/>
                                  </a:cubicBezTo>
                                  <a:cubicBezTo>
                                    <a:pt x="145703" y="171897"/>
                                    <a:pt x="144661" y="170855"/>
                                    <a:pt x="144661" y="168771"/>
                                  </a:cubicBezTo>
                                  <a:cubicBezTo>
                                    <a:pt x="144661" y="166985"/>
                                    <a:pt x="145703" y="166092"/>
                                    <a:pt x="147786" y="166092"/>
                                  </a:cubicBezTo>
                                  <a:close/>
                                  <a:moveTo>
                                    <a:pt x="107826" y="159507"/>
                                  </a:moveTo>
                                  <a:cubicBezTo>
                                    <a:pt x="108570" y="159581"/>
                                    <a:pt x="109240" y="159990"/>
                                    <a:pt x="109835" y="160734"/>
                                  </a:cubicBezTo>
                                  <a:cubicBezTo>
                                    <a:pt x="112812" y="164009"/>
                                    <a:pt x="116235" y="166018"/>
                                    <a:pt x="120104" y="166762"/>
                                  </a:cubicBezTo>
                                  <a:cubicBezTo>
                                    <a:pt x="123974" y="167506"/>
                                    <a:pt x="128587" y="167432"/>
                                    <a:pt x="133945" y="166539"/>
                                  </a:cubicBezTo>
                                  <a:lnTo>
                                    <a:pt x="138857" y="166539"/>
                                  </a:lnTo>
                                  <a:cubicBezTo>
                                    <a:pt x="140940" y="165943"/>
                                    <a:pt x="141982" y="166836"/>
                                    <a:pt x="141982" y="169218"/>
                                  </a:cubicBezTo>
                                  <a:cubicBezTo>
                                    <a:pt x="141982" y="171004"/>
                                    <a:pt x="141089" y="172194"/>
                                    <a:pt x="139303" y="172789"/>
                                  </a:cubicBezTo>
                                  <a:lnTo>
                                    <a:pt x="134392" y="172789"/>
                                  </a:lnTo>
                                  <a:cubicBezTo>
                                    <a:pt x="132308" y="173087"/>
                                    <a:pt x="129332" y="173236"/>
                                    <a:pt x="125462" y="173236"/>
                                  </a:cubicBezTo>
                                  <a:cubicBezTo>
                                    <a:pt x="116532" y="173236"/>
                                    <a:pt x="109835" y="170408"/>
                                    <a:pt x="105370" y="164753"/>
                                  </a:cubicBezTo>
                                  <a:cubicBezTo>
                                    <a:pt x="103882" y="163264"/>
                                    <a:pt x="103882" y="161776"/>
                                    <a:pt x="105370" y="160288"/>
                                  </a:cubicBezTo>
                                  <a:cubicBezTo>
                                    <a:pt x="106263" y="159693"/>
                                    <a:pt x="107082" y="159432"/>
                                    <a:pt x="107826" y="159507"/>
                                  </a:cubicBezTo>
                                  <a:close/>
                                  <a:moveTo>
                                    <a:pt x="33933" y="158502"/>
                                  </a:moveTo>
                                  <a:lnTo>
                                    <a:pt x="35719" y="158502"/>
                                  </a:lnTo>
                                  <a:cubicBezTo>
                                    <a:pt x="36909" y="158502"/>
                                    <a:pt x="38100" y="159097"/>
                                    <a:pt x="39291" y="160288"/>
                                  </a:cubicBezTo>
                                  <a:cubicBezTo>
                                    <a:pt x="40481" y="161479"/>
                                    <a:pt x="41076" y="162669"/>
                                    <a:pt x="41076" y="163860"/>
                                  </a:cubicBezTo>
                                  <a:lnTo>
                                    <a:pt x="41076" y="165646"/>
                                  </a:lnTo>
                                  <a:cubicBezTo>
                                    <a:pt x="41076" y="169218"/>
                                    <a:pt x="39291" y="171004"/>
                                    <a:pt x="35719" y="171004"/>
                                  </a:cubicBezTo>
                                  <a:lnTo>
                                    <a:pt x="33933" y="171004"/>
                                  </a:lnTo>
                                  <a:cubicBezTo>
                                    <a:pt x="30361" y="171004"/>
                                    <a:pt x="28575" y="169218"/>
                                    <a:pt x="28575" y="165646"/>
                                  </a:cubicBezTo>
                                  <a:lnTo>
                                    <a:pt x="28575" y="163860"/>
                                  </a:lnTo>
                                  <a:cubicBezTo>
                                    <a:pt x="28575" y="160288"/>
                                    <a:pt x="30361" y="158502"/>
                                    <a:pt x="33933" y="158502"/>
                                  </a:cubicBezTo>
                                  <a:close/>
                                  <a:moveTo>
                                    <a:pt x="21878" y="91976"/>
                                  </a:moveTo>
                                  <a:cubicBezTo>
                                    <a:pt x="19199" y="91976"/>
                                    <a:pt x="16966" y="92869"/>
                                    <a:pt x="15180" y="94655"/>
                                  </a:cubicBezTo>
                                  <a:cubicBezTo>
                                    <a:pt x="13394" y="96441"/>
                                    <a:pt x="12501" y="98673"/>
                                    <a:pt x="12501" y="101352"/>
                                  </a:cubicBezTo>
                                  <a:lnTo>
                                    <a:pt x="12501" y="171450"/>
                                  </a:lnTo>
                                  <a:cubicBezTo>
                                    <a:pt x="12501" y="173831"/>
                                    <a:pt x="13394" y="175989"/>
                                    <a:pt x="15180" y="177924"/>
                                  </a:cubicBezTo>
                                  <a:cubicBezTo>
                                    <a:pt x="16966" y="179859"/>
                                    <a:pt x="19199" y="180826"/>
                                    <a:pt x="21878" y="180826"/>
                                  </a:cubicBezTo>
                                  <a:lnTo>
                                    <a:pt x="50899" y="180826"/>
                                  </a:lnTo>
                                  <a:cubicBezTo>
                                    <a:pt x="53280" y="180826"/>
                                    <a:pt x="55438" y="179859"/>
                                    <a:pt x="57373" y="177924"/>
                                  </a:cubicBezTo>
                                  <a:cubicBezTo>
                                    <a:pt x="59308" y="175989"/>
                                    <a:pt x="60275" y="173831"/>
                                    <a:pt x="60275" y="171450"/>
                                  </a:cubicBezTo>
                                  <a:lnTo>
                                    <a:pt x="60275" y="101352"/>
                                  </a:lnTo>
                                  <a:cubicBezTo>
                                    <a:pt x="60275" y="98673"/>
                                    <a:pt x="59308" y="96441"/>
                                    <a:pt x="57373" y="94655"/>
                                  </a:cubicBezTo>
                                  <a:cubicBezTo>
                                    <a:pt x="55438" y="92869"/>
                                    <a:pt x="53280" y="91976"/>
                                    <a:pt x="50899" y="91976"/>
                                  </a:cubicBezTo>
                                  <a:close/>
                                  <a:moveTo>
                                    <a:pt x="21878" y="79028"/>
                                  </a:moveTo>
                                  <a:lnTo>
                                    <a:pt x="50899" y="79028"/>
                                  </a:lnTo>
                                  <a:cubicBezTo>
                                    <a:pt x="56852" y="79028"/>
                                    <a:pt x="61987" y="81186"/>
                                    <a:pt x="66303" y="85502"/>
                                  </a:cubicBezTo>
                                  <a:cubicBezTo>
                                    <a:pt x="70619" y="89818"/>
                                    <a:pt x="72777" y="95101"/>
                                    <a:pt x="72777" y="101352"/>
                                  </a:cubicBezTo>
                                  <a:lnTo>
                                    <a:pt x="72777" y="171450"/>
                                  </a:lnTo>
                                  <a:cubicBezTo>
                                    <a:pt x="72777" y="177403"/>
                                    <a:pt x="70619" y="182538"/>
                                    <a:pt x="66303" y="186854"/>
                                  </a:cubicBezTo>
                                  <a:cubicBezTo>
                                    <a:pt x="61987" y="191170"/>
                                    <a:pt x="56852" y="193328"/>
                                    <a:pt x="50899" y="193328"/>
                                  </a:cubicBezTo>
                                  <a:lnTo>
                                    <a:pt x="21878" y="193328"/>
                                  </a:lnTo>
                                  <a:cubicBezTo>
                                    <a:pt x="15925" y="193328"/>
                                    <a:pt x="10790" y="191170"/>
                                    <a:pt x="6474" y="186854"/>
                                  </a:cubicBezTo>
                                  <a:cubicBezTo>
                                    <a:pt x="2158" y="182538"/>
                                    <a:pt x="0" y="177403"/>
                                    <a:pt x="0" y="171450"/>
                                  </a:cubicBezTo>
                                  <a:lnTo>
                                    <a:pt x="0" y="101352"/>
                                  </a:lnTo>
                                  <a:cubicBezTo>
                                    <a:pt x="0" y="95101"/>
                                    <a:pt x="2158" y="89818"/>
                                    <a:pt x="6474" y="85502"/>
                                  </a:cubicBezTo>
                                  <a:cubicBezTo>
                                    <a:pt x="10790" y="81186"/>
                                    <a:pt x="15925" y="79028"/>
                                    <a:pt x="21878" y="79028"/>
                                  </a:cubicBezTo>
                                  <a:close/>
                                  <a:moveTo>
                                    <a:pt x="127694" y="12948"/>
                                  </a:moveTo>
                                  <a:cubicBezTo>
                                    <a:pt x="127694" y="21878"/>
                                    <a:pt x="126504" y="29468"/>
                                    <a:pt x="124123" y="35719"/>
                                  </a:cubicBezTo>
                                  <a:cubicBezTo>
                                    <a:pt x="122932" y="38695"/>
                                    <a:pt x="118021" y="47030"/>
                                    <a:pt x="109389" y="60722"/>
                                  </a:cubicBezTo>
                                  <a:cubicBezTo>
                                    <a:pt x="101650" y="72033"/>
                                    <a:pt x="97036" y="79921"/>
                                    <a:pt x="95548" y="84386"/>
                                  </a:cubicBezTo>
                                  <a:lnTo>
                                    <a:pt x="95548" y="85279"/>
                                  </a:lnTo>
                                  <a:lnTo>
                                    <a:pt x="95101" y="87064"/>
                                  </a:lnTo>
                                  <a:lnTo>
                                    <a:pt x="95101" y="165199"/>
                                  </a:lnTo>
                                  <a:cubicBezTo>
                                    <a:pt x="96589" y="171450"/>
                                    <a:pt x="99194" y="175617"/>
                                    <a:pt x="102915" y="177701"/>
                                  </a:cubicBezTo>
                                  <a:cubicBezTo>
                                    <a:pt x="106635" y="179784"/>
                                    <a:pt x="112663" y="180826"/>
                                    <a:pt x="120997" y="180826"/>
                                  </a:cubicBezTo>
                                  <a:lnTo>
                                    <a:pt x="132159" y="180826"/>
                                  </a:lnTo>
                                  <a:cubicBezTo>
                                    <a:pt x="135136" y="180529"/>
                                    <a:pt x="140047" y="180380"/>
                                    <a:pt x="146893" y="180380"/>
                                  </a:cubicBezTo>
                                  <a:lnTo>
                                    <a:pt x="157609" y="180380"/>
                                  </a:lnTo>
                                  <a:lnTo>
                                    <a:pt x="164753" y="180380"/>
                                  </a:lnTo>
                                  <a:cubicBezTo>
                                    <a:pt x="169515" y="180380"/>
                                    <a:pt x="172492" y="180082"/>
                                    <a:pt x="173682" y="179487"/>
                                  </a:cubicBezTo>
                                  <a:cubicBezTo>
                                    <a:pt x="173980" y="179487"/>
                                    <a:pt x="174426" y="179338"/>
                                    <a:pt x="175022" y="179040"/>
                                  </a:cubicBezTo>
                                  <a:cubicBezTo>
                                    <a:pt x="177105" y="178445"/>
                                    <a:pt x="178147" y="177254"/>
                                    <a:pt x="178147" y="175468"/>
                                  </a:cubicBezTo>
                                  <a:cubicBezTo>
                                    <a:pt x="178147" y="174278"/>
                                    <a:pt x="177998" y="173385"/>
                                    <a:pt x="177701" y="172789"/>
                                  </a:cubicBezTo>
                                  <a:cubicBezTo>
                                    <a:pt x="176212" y="170111"/>
                                    <a:pt x="175915" y="167432"/>
                                    <a:pt x="176808" y="164753"/>
                                  </a:cubicBezTo>
                                  <a:cubicBezTo>
                                    <a:pt x="177701" y="162372"/>
                                    <a:pt x="179040" y="160437"/>
                                    <a:pt x="180826" y="158948"/>
                                  </a:cubicBezTo>
                                  <a:cubicBezTo>
                                    <a:pt x="182910" y="158055"/>
                                    <a:pt x="184249" y="156270"/>
                                    <a:pt x="184844" y="153591"/>
                                  </a:cubicBezTo>
                                  <a:cubicBezTo>
                                    <a:pt x="184844" y="151805"/>
                                    <a:pt x="184696" y="150465"/>
                                    <a:pt x="184398" y="149572"/>
                                  </a:cubicBezTo>
                                  <a:cubicBezTo>
                                    <a:pt x="183207" y="148084"/>
                                    <a:pt x="182761" y="145703"/>
                                    <a:pt x="183059" y="142429"/>
                                  </a:cubicBezTo>
                                  <a:cubicBezTo>
                                    <a:pt x="183356" y="139154"/>
                                    <a:pt x="184547" y="136773"/>
                                    <a:pt x="186630" y="135285"/>
                                  </a:cubicBezTo>
                                  <a:cubicBezTo>
                                    <a:pt x="189012" y="133499"/>
                                    <a:pt x="190500" y="131266"/>
                                    <a:pt x="191095" y="128588"/>
                                  </a:cubicBezTo>
                                  <a:cubicBezTo>
                                    <a:pt x="191393" y="125909"/>
                                    <a:pt x="190798" y="123527"/>
                                    <a:pt x="189309" y="121444"/>
                                  </a:cubicBezTo>
                                  <a:cubicBezTo>
                                    <a:pt x="187821" y="119360"/>
                                    <a:pt x="187449" y="116681"/>
                                    <a:pt x="188193" y="113407"/>
                                  </a:cubicBezTo>
                                  <a:cubicBezTo>
                                    <a:pt x="188937" y="110133"/>
                                    <a:pt x="190351" y="107900"/>
                                    <a:pt x="192435" y="106710"/>
                                  </a:cubicBezTo>
                                  <a:cubicBezTo>
                                    <a:pt x="195709" y="104329"/>
                                    <a:pt x="197644" y="101203"/>
                                    <a:pt x="198239" y="97334"/>
                                  </a:cubicBezTo>
                                  <a:cubicBezTo>
                                    <a:pt x="198834" y="93464"/>
                                    <a:pt x="197941" y="90190"/>
                                    <a:pt x="195560" y="87511"/>
                                  </a:cubicBezTo>
                                  <a:cubicBezTo>
                                    <a:pt x="193179" y="84832"/>
                                    <a:pt x="190202" y="83195"/>
                                    <a:pt x="186630" y="82600"/>
                                  </a:cubicBezTo>
                                  <a:cubicBezTo>
                                    <a:pt x="186333" y="82302"/>
                                    <a:pt x="185737" y="82153"/>
                                    <a:pt x="184844" y="82153"/>
                                  </a:cubicBezTo>
                                  <a:lnTo>
                                    <a:pt x="184398" y="82153"/>
                                  </a:lnTo>
                                  <a:lnTo>
                                    <a:pt x="177701" y="82153"/>
                                  </a:lnTo>
                                  <a:lnTo>
                                    <a:pt x="167878" y="82153"/>
                                  </a:lnTo>
                                  <a:cubicBezTo>
                                    <a:pt x="159544" y="82153"/>
                                    <a:pt x="151060" y="81707"/>
                                    <a:pt x="142428" y="80814"/>
                                  </a:cubicBezTo>
                                  <a:lnTo>
                                    <a:pt x="140643" y="80814"/>
                                  </a:lnTo>
                                  <a:cubicBezTo>
                                    <a:pt x="139452" y="80516"/>
                                    <a:pt x="137964" y="79772"/>
                                    <a:pt x="136178" y="78581"/>
                                  </a:cubicBezTo>
                                  <a:cubicBezTo>
                                    <a:pt x="135285" y="77093"/>
                                    <a:pt x="134838" y="75456"/>
                                    <a:pt x="134838" y="73670"/>
                                  </a:cubicBezTo>
                                  <a:lnTo>
                                    <a:pt x="134838" y="68759"/>
                                  </a:lnTo>
                                  <a:cubicBezTo>
                                    <a:pt x="134838" y="65484"/>
                                    <a:pt x="135136" y="63103"/>
                                    <a:pt x="135731" y="61615"/>
                                  </a:cubicBezTo>
                                  <a:cubicBezTo>
                                    <a:pt x="136326" y="58043"/>
                                    <a:pt x="137815" y="54025"/>
                                    <a:pt x="140196" y="49560"/>
                                  </a:cubicBezTo>
                                  <a:cubicBezTo>
                                    <a:pt x="142875" y="43904"/>
                                    <a:pt x="144363" y="39439"/>
                                    <a:pt x="144661" y="36165"/>
                                  </a:cubicBezTo>
                                  <a:cubicBezTo>
                                    <a:pt x="145554" y="27236"/>
                                    <a:pt x="141833" y="19794"/>
                                    <a:pt x="133499" y="13841"/>
                                  </a:cubicBezTo>
                                  <a:cubicBezTo>
                                    <a:pt x="132308" y="13246"/>
                                    <a:pt x="130373" y="12948"/>
                                    <a:pt x="127694" y="12948"/>
                                  </a:cubicBezTo>
                                  <a:close/>
                                  <a:moveTo>
                                    <a:pt x="129927" y="0"/>
                                  </a:moveTo>
                                  <a:cubicBezTo>
                                    <a:pt x="133796" y="0"/>
                                    <a:pt x="137368" y="1191"/>
                                    <a:pt x="140643" y="3572"/>
                                  </a:cubicBezTo>
                                  <a:cubicBezTo>
                                    <a:pt x="153442" y="11906"/>
                                    <a:pt x="159097" y="23217"/>
                                    <a:pt x="157609" y="37505"/>
                                  </a:cubicBezTo>
                                  <a:cubicBezTo>
                                    <a:pt x="156716" y="42565"/>
                                    <a:pt x="154781" y="48220"/>
                                    <a:pt x="151805" y="54471"/>
                                  </a:cubicBezTo>
                                  <a:cubicBezTo>
                                    <a:pt x="151507" y="55066"/>
                                    <a:pt x="150837" y="56629"/>
                                    <a:pt x="149795" y="59159"/>
                                  </a:cubicBezTo>
                                  <a:cubicBezTo>
                                    <a:pt x="148754" y="61689"/>
                                    <a:pt x="148084" y="63550"/>
                                    <a:pt x="147786" y="64740"/>
                                  </a:cubicBezTo>
                                  <a:lnTo>
                                    <a:pt x="147786" y="68759"/>
                                  </a:lnTo>
                                  <a:cubicBezTo>
                                    <a:pt x="156716" y="69354"/>
                                    <a:pt x="163413" y="69652"/>
                                    <a:pt x="167878" y="69652"/>
                                  </a:cubicBezTo>
                                  <a:lnTo>
                                    <a:pt x="177701" y="69652"/>
                                  </a:lnTo>
                                  <a:lnTo>
                                    <a:pt x="184844" y="69652"/>
                                  </a:lnTo>
                                  <a:lnTo>
                                    <a:pt x="188416" y="69652"/>
                                  </a:lnTo>
                                  <a:cubicBezTo>
                                    <a:pt x="195560" y="70545"/>
                                    <a:pt x="201216" y="73968"/>
                                    <a:pt x="205383" y="79921"/>
                                  </a:cubicBezTo>
                                  <a:cubicBezTo>
                                    <a:pt x="209848" y="85279"/>
                                    <a:pt x="211634" y="91678"/>
                                    <a:pt x="210741" y="99120"/>
                                  </a:cubicBezTo>
                                  <a:cubicBezTo>
                                    <a:pt x="209848" y="105668"/>
                                    <a:pt x="206573" y="111323"/>
                                    <a:pt x="200918" y="116086"/>
                                  </a:cubicBezTo>
                                  <a:cubicBezTo>
                                    <a:pt x="203299" y="120253"/>
                                    <a:pt x="204192" y="124867"/>
                                    <a:pt x="203597" y="129927"/>
                                  </a:cubicBezTo>
                                  <a:cubicBezTo>
                                    <a:pt x="202704" y="135880"/>
                                    <a:pt x="200174" y="140643"/>
                                    <a:pt x="196007" y="144214"/>
                                  </a:cubicBezTo>
                                  <a:lnTo>
                                    <a:pt x="196007" y="144661"/>
                                  </a:lnTo>
                                  <a:cubicBezTo>
                                    <a:pt x="197495" y="147935"/>
                                    <a:pt x="197941" y="151507"/>
                                    <a:pt x="197346" y="155377"/>
                                  </a:cubicBezTo>
                                  <a:cubicBezTo>
                                    <a:pt x="196453" y="160734"/>
                                    <a:pt x="193923" y="165050"/>
                                    <a:pt x="189756" y="168325"/>
                                  </a:cubicBezTo>
                                  <a:cubicBezTo>
                                    <a:pt x="190946" y="170706"/>
                                    <a:pt x="191244" y="173682"/>
                                    <a:pt x="190649" y="177254"/>
                                  </a:cubicBezTo>
                                  <a:cubicBezTo>
                                    <a:pt x="190053" y="184100"/>
                                    <a:pt x="186333" y="188714"/>
                                    <a:pt x="179487" y="191095"/>
                                  </a:cubicBezTo>
                                  <a:cubicBezTo>
                                    <a:pt x="176212" y="192584"/>
                                    <a:pt x="171301" y="193328"/>
                                    <a:pt x="164753" y="193328"/>
                                  </a:cubicBezTo>
                                  <a:lnTo>
                                    <a:pt x="157609" y="193328"/>
                                  </a:lnTo>
                                  <a:cubicBezTo>
                                    <a:pt x="155525" y="193030"/>
                                    <a:pt x="151953" y="192881"/>
                                    <a:pt x="146893" y="192881"/>
                                  </a:cubicBezTo>
                                  <a:cubicBezTo>
                                    <a:pt x="145107" y="192881"/>
                                    <a:pt x="142577" y="192956"/>
                                    <a:pt x="139303" y="193105"/>
                                  </a:cubicBezTo>
                                  <a:cubicBezTo>
                                    <a:pt x="136029" y="193253"/>
                                    <a:pt x="133648" y="193328"/>
                                    <a:pt x="132159" y="193328"/>
                                  </a:cubicBezTo>
                                  <a:cubicBezTo>
                                    <a:pt x="130671" y="193328"/>
                                    <a:pt x="128662" y="193402"/>
                                    <a:pt x="126132" y="193551"/>
                                  </a:cubicBezTo>
                                  <a:cubicBezTo>
                                    <a:pt x="123602" y="193700"/>
                                    <a:pt x="121741" y="193774"/>
                                    <a:pt x="120551" y="193774"/>
                                  </a:cubicBezTo>
                                  <a:cubicBezTo>
                                    <a:pt x="114300" y="193774"/>
                                    <a:pt x="109017" y="193328"/>
                                    <a:pt x="104701" y="192435"/>
                                  </a:cubicBezTo>
                                  <a:cubicBezTo>
                                    <a:pt x="100385" y="191542"/>
                                    <a:pt x="95994" y="189012"/>
                                    <a:pt x="91529" y="184845"/>
                                  </a:cubicBezTo>
                                  <a:cubicBezTo>
                                    <a:pt x="87064" y="180677"/>
                                    <a:pt x="83939" y="174873"/>
                                    <a:pt x="82153" y="167432"/>
                                  </a:cubicBezTo>
                                  <a:lnTo>
                                    <a:pt x="82153" y="166985"/>
                                  </a:lnTo>
                                  <a:cubicBezTo>
                                    <a:pt x="82451" y="166688"/>
                                    <a:pt x="82600" y="166390"/>
                                    <a:pt x="82600" y="166092"/>
                                  </a:cubicBezTo>
                                  <a:lnTo>
                                    <a:pt x="82600" y="85725"/>
                                  </a:lnTo>
                                  <a:lnTo>
                                    <a:pt x="82600" y="83493"/>
                                  </a:lnTo>
                                  <a:lnTo>
                                    <a:pt x="83493" y="80367"/>
                                  </a:lnTo>
                                  <a:cubicBezTo>
                                    <a:pt x="84683" y="76498"/>
                                    <a:pt x="89892" y="67568"/>
                                    <a:pt x="99119" y="53578"/>
                                  </a:cubicBezTo>
                                  <a:cubicBezTo>
                                    <a:pt x="107156" y="40184"/>
                                    <a:pt x="111472" y="32742"/>
                                    <a:pt x="112068" y="31254"/>
                                  </a:cubicBezTo>
                                  <a:cubicBezTo>
                                    <a:pt x="114151" y="25896"/>
                                    <a:pt x="115193" y="18604"/>
                                    <a:pt x="115193" y="9376"/>
                                  </a:cubicBezTo>
                                  <a:cubicBezTo>
                                    <a:pt x="114895" y="6697"/>
                                    <a:pt x="115937" y="4614"/>
                                    <a:pt x="118318" y="3125"/>
                                  </a:cubicBezTo>
                                  <a:lnTo>
                                    <a:pt x="119658" y="2232"/>
                                  </a:lnTo>
                                  <a:cubicBezTo>
                                    <a:pt x="120848" y="1637"/>
                                    <a:pt x="122411" y="1116"/>
                                    <a:pt x="124346" y="670"/>
                                  </a:cubicBezTo>
                                  <a:cubicBezTo>
                                    <a:pt x="126281" y="223"/>
                                    <a:pt x="128141" y="0"/>
                                    <a:pt x="12992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Freeform 83"/>
                          <wps:cNvSpPr/>
                          <wps:spPr>
                            <a:xfrm>
                              <a:off x="375055" y="4152377"/>
                              <a:ext cx="206644" cy="2039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6276" h="203597">
                                  <a:moveTo>
                                    <a:pt x="95548" y="108049"/>
                                  </a:moveTo>
                                  <a:cubicBezTo>
                                    <a:pt x="93762" y="108049"/>
                                    <a:pt x="92199" y="108719"/>
                                    <a:pt x="90860" y="110058"/>
                                  </a:cubicBezTo>
                                  <a:cubicBezTo>
                                    <a:pt x="89520" y="111398"/>
                                    <a:pt x="88851" y="112960"/>
                                    <a:pt x="88851" y="114746"/>
                                  </a:cubicBezTo>
                                  <a:lnTo>
                                    <a:pt x="88851" y="129927"/>
                                  </a:lnTo>
                                  <a:cubicBezTo>
                                    <a:pt x="88851" y="134391"/>
                                    <a:pt x="91083" y="136624"/>
                                    <a:pt x="95548" y="136624"/>
                                  </a:cubicBezTo>
                                  <a:lnTo>
                                    <a:pt x="110728" y="136624"/>
                                  </a:lnTo>
                                  <a:cubicBezTo>
                                    <a:pt x="115193" y="136624"/>
                                    <a:pt x="117426" y="134391"/>
                                    <a:pt x="117426" y="129927"/>
                                  </a:cubicBezTo>
                                  <a:lnTo>
                                    <a:pt x="117426" y="114746"/>
                                  </a:lnTo>
                                  <a:cubicBezTo>
                                    <a:pt x="117426" y="112960"/>
                                    <a:pt x="116756" y="111398"/>
                                    <a:pt x="115417" y="110058"/>
                                  </a:cubicBezTo>
                                  <a:cubicBezTo>
                                    <a:pt x="114077" y="108719"/>
                                    <a:pt x="112514" y="108049"/>
                                    <a:pt x="110728" y="108049"/>
                                  </a:cubicBezTo>
                                  <a:close/>
                                  <a:moveTo>
                                    <a:pt x="21878" y="54024"/>
                                  </a:moveTo>
                                  <a:cubicBezTo>
                                    <a:pt x="19497" y="54024"/>
                                    <a:pt x="17339" y="54992"/>
                                    <a:pt x="15404" y="56926"/>
                                  </a:cubicBezTo>
                                  <a:cubicBezTo>
                                    <a:pt x="13469" y="58861"/>
                                    <a:pt x="12502" y="61019"/>
                                    <a:pt x="12502" y="63400"/>
                                  </a:cubicBezTo>
                                  <a:lnTo>
                                    <a:pt x="12502" y="117872"/>
                                  </a:lnTo>
                                  <a:lnTo>
                                    <a:pt x="22771" y="117872"/>
                                  </a:lnTo>
                                  <a:cubicBezTo>
                                    <a:pt x="24855" y="117872"/>
                                    <a:pt x="25896" y="118913"/>
                                    <a:pt x="25896" y="120997"/>
                                  </a:cubicBezTo>
                                  <a:cubicBezTo>
                                    <a:pt x="25896" y="123081"/>
                                    <a:pt x="24855" y="124122"/>
                                    <a:pt x="22771" y="124122"/>
                                  </a:cubicBezTo>
                                  <a:lnTo>
                                    <a:pt x="12502" y="124122"/>
                                  </a:lnTo>
                                  <a:lnTo>
                                    <a:pt x="12502" y="181272"/>
                                  </a:lnTo>
                                  <a:cubicBezTo>
                                    <a:pt x="12502" y="183951"/>
                                    <a:pt x="13469" y="186184"/>
                                    <a:pt x="15404" y="187970"/>
                                  </a:cubicBezTo>
                                  <a:cubicBezTo>
                                    <a:pt x="17339" y="189756"/>
                                    <a:pt x="19497" y="190649"/>
                                    <a:pt x="21878" y="190649"/>
                                  </a:cubicBezTo>
                                  <a:lnTo>
                                    <a:pt x="184398" y="190649"/>
                                  </a:lnTo>
                                  <a:cubicBezTo>
                                    <a:pt x="186780" y="190649"/>
                                    <a:pt x="188938" y="189756"/>
                                    <a:pt x="190872" y="187970"/>
                                  </a:cubicBezTo>
                                  <a:cubicBezTo>
                                    <a:pt x="192807" y="186184"/>
                                    <a:pt x="193775" y="183951"/>
                                    <a:pt x="193775" y="181272"/>
                                  </a:cubicBezTo>
                                  <a:lnTo>
                                    <a:pt x="193775" y="124122"/>
                                  </a:lnTo>
                                  <a:lnTo>
                                    <a:pt x="123677" y="124122"/>
                                  </a:lnTo>
                                  <a:lnTo>
                                    <a:pt x="123677" y="130373"/>
                                  </a:lnTo>
                                  <a:cubicBezTo>
                                    <a:pt x="123677" y="133647"/>
                                    <a:pt x="122411" y="136549"/>
                                    <a:pt x="119881" y="139080"/>
                                  </a:cubicBezTo>
                                  <a:cubicBezTo>
                                    <a:pt x="117351" y="141610"/>
                                    <a:pt x="114300" y="142875"/>
                                    <a:pt x="110728" y="142875"/>
                                  </a:cubicBezTo>
                                  <a:lnTo>
                                    <a:pt x="95548" y="142875"/>
                                  </a:lnTo>
                                  <a:cubicBezTo>
                                    <a:pt x="91976" y="142875"/>
                                    <a:pt x="88925" y="141610"/>
                                    <a:pt x="86395" y="139080"/>
                                  </a:cubicBezTo>
                                  <a:cubicBezTo>
                                    <a:pt x="83865" y="136549"/>
                                    <a:pt x="82600" y="133647"/>
                                    <a:pt x="82600" y="130373"/>
                                  </a:cubicBezTo>
                                  <a:lnTo>
                                    <a:pt x="82600" y="124122"/>
                                  </a:lnTo>
                                  <a:lnTo>
                                    <a:pt x="41523" y="124122"/>
                                  </a:lnTo>
                                  <a:cubicBezTo>
                                    <a:pt x="39440" y="124122"/>
                                    <a:pt x="38398" y="123081"/>
                                    <a:pt x="38398" y="120997"/>
                                  </a:cubicBezTo>
                                  <a:cubicBezTo>
                                    <a:pt x="38398" y="118913"/>
                                    <a:pt x="39440" y="117872"/>
                                    <a:pt x="41523" y="117872"/>
                                  </a:cubicBezTo>
                                  <a:lnTo>
                                    <a:pt x="82600" y="117872"/>
                                  </a:lnTo>
                                  <a:lnTo>
                                    <a:pt x="82600" y="114746"/>
                                  </a:lnTo>
                                  <a:cubicBezTo>
                                    <a:pt x="82600" y="111174"/>
                                    <a:pt x="83865" y="108123"/>
                                    <a:pt x="86395" y="105593"/>
                                  </a:cubicBezTo>
                                  <a:cubicBezTo>
                                    <a:pt x="88925" y="103063"/>
                                    <a:pt x="91976" y="101798"/>
                                    <a:pt x="95548" y="101798"/>
                                  </a:cubicBezTo>
                                  <a:lnTo>
                                    <a:pt x="110728" y="101798"/>
                                  </a:lnTo>
                                  <a:cubicBezTo>
                                    <a:pt x="114300" y="101798"/>
                                    <a:pt x="117351" y="103063"/>
                                    <a:pt x="119881" y="105593"/>
                                  </a:cubicBezTo>
                                  <a:cubicBezTo>
                                    <a:pt x="122411" y="108123"/>
                                    <a:pt x="123677" y="111174"/>
                                    <a:pt x="123677" y="114746"/>
                                  </a:cubicBezTo>
                                  <a:lnTo>
                                    <a:pt x="123677" y="117872"/>
                                  </a:lnTo>
                                  <a:lnTo>
                                    <a:pt x="193775" y="117872"/>
                                  </a:lnTo>
                                  <a:lnTo>
                                    <a:pt x="193775" y="63400"/>
                                  </a:lnTo>
                                  <a:cubicBezTo>
                                    <a:pt x="193775" y="61019"/>
                                    <a:pt x="192807" y="58861"/>
                                    <a:pt x="190872" y="56926"/>
                                  </a:cubicBezTo>
                                  <a:cubicBezTo>
                                    <a:pt x="188938" y="54992"/>
                                    <a:pt x="186780" y="54024"/>
                                    <a:pt x="184398" y="54024"/>
                                  </a:cubicBezTo>
                                  <a:close/>
                                  <a:moveTo>
                                    <a:pt x="89744" y="12948"/>
                                  </a:moveTo>
                                  <a:cubicBezTo>
                                    <a:pt x="84981" y="12948"/>
                                    <a:pt x="82600" y="15329"/>
                                    <a:pt x="82600" y="20091"/>
                                  </a:cubicBezTo>
                                  <a:lnTo>
                                    <a:pt x="82600" y="41523"/>
                                  </a:lnTo>
                                  <a:lnTo>
                                    <a:pt x="123677" y="41523"/>
                                  </a:lnTo>
                                  <a:lnTo>
                                    <a:pt x="123677" y="20091"/>
                                  </a:lnTo>
                                  <a:cubicBezTo>
                                    <a:pt x="123677" y="15329"/>
                                    <a:pt x="119807" y="12948"/>
                                    <a:pt x="112068" y="12948"/>
                                  </a:cubicBezTo>
                                  <a:close/>
                                  <a:moveTo>
                                    <a:pt x="89744" y="0"/>
                                  </a:moveTo>
                                  <a:lnTo>
                                    <a:pt x="115193" y="0"/>
                                  </a:lnTo>
                                  <a:cubicBezTo>
                                    <a:pt x="121742" y="0"/>
                                    <a:pt x="126951" y="1860"/>
                                    <a:pt x="130820" y="5581"/>
                                  </a:cubicBezTo>
                                  <a:cubicBezTo>
                                    <a:pt x="134690" y="9301"/>
                                    <a:pt x="136625" y="14138"/>
                                    <a:pt x="136625" y="20091"/>
                                  </a:cubicBezTo>
                                  <a:lnTo>
                                    <a:pt x="136625" y="41523"/>
                                  </a:lnTo>
                                  <a:lnTo>
                                    <a:pt x="184398" y="41523"/>
                                  </a:lnTo>
                                  <a:cubicBezTo>
                                    <a:pt x="190352" y="41523"/>
                                    <a:pt x="195486" y="43681"/>
                                    <a:pt x="199802" y="47997"/>
                                  </a:cubicBezTo>
                                  <a:cubicBezTo>
                                    <a:pt x="204118" y="52313"/>
                                    <a:pt x="206276" y="57447"/>
                                    <a:pt x="206276" y="63400"/>
                                  </a:cubicBezTo>
                                  <a:lnTo>
                                    <a:pt x="206276" y="181272"/>
                                  </a:lnTo>
                                  <a:cubicBezTo>
                                    <a:pt x="206276" y="187225"/>
                                    <a:pt x="204118" y="192434"/>
                                    <a:pt x="199802" y="196899"/>
                                  </a:cubicBezTo>
                                  <a:cubicBezTo>
                                    <a:pt x="195486" y="201364"/>
                                    <a:pt x="190352" y="203597"/>
                                    <a:pt x="184398" y="203597"/>
                                  </a:cubicBezTo>
                                  <a:lnTo>
                                    <a:pt x="21878" y="203597"/>
                                  </a:lnTo>
                                  <a:cubicBezTo>
                                    <a:pt x="15925" y="203597"/>
                                    <a:pt x="10790" y="201364"/>
                                    <a:pt x="6474" y="196899"/>
                                  </a:cubicBezTo>
                                  <a:cubicBezTo>
                                    <a:pt x="2158" y="192434"/>
                                    <a:pt x="0" y="187225"/>
                                    <a:pt x="0" y="181272"/>
                                  </a:cubicBezTo>
                                  <a:lnTo>
                                    <a:pt x="0" y="63400"/>
                                  </a:lnTo>
                                  <a:cubicBezTo>
                                    <a:pt x="0" y="57447"/>
                                    <a:pt x="2158" y="52313"/>
                                    <a:pt x="6474" y="47997"/>
                                  </a:cubicBezTo>
                                  <a:cubicBezTo>
                                    <a:pt x="10790" y="43681"/>
                                    <a:pt x="15925" y="41523"/>
                                    <a:pt x="21878" y="41523"/>
                                  </a:cubicBezTo>
                                  <a:lnTo>
                                    <a:pt x="69652" y="41523"/>
                                  </a:lnTo>
                                  <a:lnTo>
                                    <a:pt x="69652" y="20091"/>
                                  </a:lnTo>
                                  <a:cubicBezTo>
                                    <a:pt x="69652" y="14138"/>
                                    <a:pt x="71363" y="9301"/>
                                    <a:pt x="74786" y="5581"/>
                                  </a:cubicBezTo>
                                  <a:cubicBezTo>
                                    <a:pt x="78210" y="1860"/>
                                    <a:pt x="83195" y="0"/>
                                    <a:pt x="897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Freeform 94"/>
                          <wps:cNvSpPr/>
                          <wps:spPr>
                            <a:xfrm>
                              <a:off x="376683" y="7407228"/>
                              <a:ext cx="199301" cy="1984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4490" h="203597">
                                  <a:moveTo>
                                    <a:pt x="6251" y="190649"/>
                                  </a:moveTo>
                                  <a:lnTo>
                                    <a:pt x="196900" y="190649"/>
                                  </a:lnTo>
                                  <a:cubicBezTo>
                                    <a:pt x="201067" y="190649"/>
                                    <a:pt x="203151" y="192732"/>
                                    <a:pt x="203151" y="196899"/>
                                  </a:cubicBezTo>
                                  <a:cubicBezTo>
                                    <a:pt x="203151" y="201364"/>
                                    <a:pt x="201067" y="203597"/>
                                    <a:pt x="196900" y="203597"/>
                                  </a:cubicBezTo>
                                  <a:lnTo>
                                    <a:pt x="6251" y="203597"/>
                                  </a:lnTo>
                                  <a:cubicBezTo>
                                    <a:pt x="2084" y="203597"/>
                                    <a:pt x="0" y="201364"/>
                                    <a:pt x="0" y="196899"/>
                                  </a:cubicBezTo>
                                  <a:cubicBezTo>
                                    <a:pt x="0" y="192732"/>
                                    <a:pt x="2084" y="190649"/>
                                    <a:pt x="6251" y="190649"/>
                                  </a:cubicBezTo>
                                  <a:close/>
                                  <a:moveTo>
                                    <a:pt x="23218" y="82599"/>
                                  </a:moveTo>
                                  <a:cubicBezTo>
                                    <a:pt x="20836" y="82599"/>
                                    <a:pt x="18678" y="83567"/>
                                    <a:pt x="16743" y="85501"/>
                                  </a:cubicBezTo>
                                  <a:cubicBezTo>
                                    <a:pt x="14809" y="87436"/>
                                    <a:pt x="13841" y="89594"/>
                                    <a:pt x="13841" y="91975"/>
                                  </a:cubicBezTo>
                                  <a:lnTo>
                                    <a:pt x="13841" y="155823"/>
                                  </a:lnTo>
                                  <a:cubicBezTo>
                                    <a:pt x="13841" y="158502"/>
                                    <a:pt x="14809" y="160734"/>
                                    <a:pt x="16743" y="162520"/>
                                  </a:cubicBezTo>
                                  <a:cubicBezTo>
                                    <a:pt x="18678" y="164306"/>
                                    <a:pt x="20836" y="165199"/>
                                    <a:pt x="23218" y="165199"/>
                                  </a:cubicBezTo>
                                  <a:lnTo>
                                    <a:pt x="39737" y="165199"/>
                                  </a:lnTo>
                                  <a:cubicBezTo>
                                    <a:pt x="42119" y="165199"/>
                                    <a:pt x="44202" y="164306"/>
                                    <a:pt x="45988" y="162520"/>
                                  </a:cubicBezTo>
                                  <a:cubicBezTo>
                                    <a:pt x="47774" y="160734"/>
                                    <a:pt x="48667" y="158502"/>
                                    <a:pt x="48667" y="155823"/>
                                  </a:cubicBezTo>
                                  <a:lnTo>
                                    <a:pt x="48667" y="91975"/>
                                  </a:lnTo>
                                  <a:cubicBezTo>
                                    <a:pt x="48667" y="89594"/>
                                    <a:pt x="47774" y="87436"/>
                                    <a:pt x="45988" y="85501"/>
                                  </a:cubicBezTo>
                                  <a:cubicBezTo>
                                    <a:pt x="44202" y="83567"/>
                                    <a:pt x="42119" y="82599"/>
                                    <a:pt x="39737" y="82599"/>
                                  </a:cubicBezTo>
                                  <a:close/>
                                  <a:moveTo>
                                    <a:pt x="23218" y="70098"/>
                                  </a:moveTo>
                                  <a:lnTo>
                                    <a:pt x="39737" y="70098"/>
                                  </a:lnTo>
                                  <a:cubicBezTo>
                                    <a:pt x="45691" y="70098"/>
                                    <a:pt x="50825" y="72256"/>
                                    <a:pt x="55141" y="76572"/>
                                  </a:cubicBezTo>
                                  <a:cubicBezTo>
                                    <a:pt x="59457" y="80888"/>
                                    <a:pt x="61615" y="86022"/>
                                    <a:pt x="61615" y="91975"/>
                                  </a:cubicBezTo>
                                  <a:lnTo>
                                    <a:pt x="61615" y="155823"/>
                                  </a:lnTo>
                                  <a:cubicBezTo>
                                    <a:pt x="61615" y="162074"/>
                                    <a:pt x="59457" y="167357"/>
                                    <a:pt x="55141" y="171673"/>
                                  </a:cubicBezTo>
                                  <a:cubicBezTo>
                                    <a:pt x="50825" y="175989"/>
                                    <a:pt x="45691" y="178147"/>
                                    <a:pt x="39737" y="178147"/>
                                  </a:cubicBezTo>
                                  <a:lnTo>
                                    <a:pt x="23218" y="178147"/>
                                  </a:lnTo>
                                  <a:cubicBezTo>
                                    <a:pt x="17264" y="178147"/>
                                    <a:pt x="12130" y="175989"/>
                                    <a:pt x="7814" y="171673"/>
                                  </a:cubicBezTo>
                                  <a:cubicBezTo>
                                    <a:pt x="3498" y="167357"/>
                                    <a:pt x="1340" y="162074"/>
                                    <a:pt x="1340" y="155823"/>
                                  </a:cubicBezTo>
                                  <a:lnTo>
                                    <a:pt x="1340" y="91975"/>
                                  </a:lnTo>
                                  <a:cubicBezTo>
                                    <a:pt x="1340" y="86022"/>
                                    <a:pt x="3498" y="80888"/>
                                    <a:pt x="7814" y="76572"/>
                                  </a:cubicBezTo>
                                  <a:cubicBezTo>
                                    <a:pt x="12130" y="72256"/>
                                    <a:pt x="17264" y="70098"/>
                                    <a:pt x="23218" y="70098"/>
                                  </a:cubicBezTo>
                                  <a:close/>
                                  <a:moveTo>
                                    <a:pt x="162967" y="49113"/>
                                  </a:moveTo>
                                  <a:cubicBezTo>
                                    <a:pt x="164455" y="48220"/>
                                    <a:pt x="165944" y="48220"/>
                                    <a:pt x="167432" y="49113"/>
                                  </a:cubicBezTo>
                                  <a:cubicBezTo>
                                    <a:pt x="168027" y="50304"/>
                                    <a:pt x="168325" y="51197"/>
                                    <a:pt x="168325" y="51792"/>
                                  </a:cubicBezTo>
                                  <a:cubicBezTo>
                                    <a:pt x="168325" y="52090"/>
                                    <a:pt x="168027" y="52834"/>
                                    <a:pt x="167432" y="54024"/>
                                  </a:cubicBezTo>
                                  <a:cubicBezTo>
                                    <a:pt x="166837" y="54620"/>
                                    <a:pt x="166093" y="54917"/>
                                    <a:pt x="165200" y="54917"/>
                                  </a:cubicBezTo>
                                  <a:cubicBezTo>
                                    <a:pt x="164307" y="54917"/>
                                    <a:pt x="163562" y="54620"/>
                                    <a:pt x="162967" y="54024"/>
                                  </a:cubicBezTo>
                                  <a:cubicBezTo>
                                    <a:pt x="162372" y="52834"/>
                                    <a:pt x="162074" y="52090"/>
                                    <a:pt x="162074" y="51792"/>
                                  </a:cubicBezTo>
                                  <a:cubicBezTo>
                                    <a:pt x="162074" y="51197"/>
                                    <a:pt x="162372" y="50304"/>
                                    <a:pt x="162967" y="49113"/>
                                  </a:cubicBezTo>
                                  <a:close/>
                                  <a:moveTo>
                                    <a:pt x="96441" y="47774"/>
                                  </a:moveTo>
                                  <a:cubicBezTo>
                                    <a:pt x="93762" y="47774"/>
                                    <a:pt x="91530" y="48666"/>
                                    <a:pt x="89744" y="50452"/>
                                  </a:cubicBezTo>
                                  <a:cubicBezTo>
                                    <a:pt x="87958" y="52238"/>
                                    <a:pt x="87065" y="54471"/>
                                    <a:pt x="87065" y="57150"/>
                                  </a:cubicBezTo>
                                  <a:lnTo>
                                    <a:pt x="87065" y="155823"/>
                                  </a:lnTo>
                                  <a:cubicBezTo>
                                    <a:pt x="87065" y="158502"/>
                                    <a:pt x="87958" y="160734"/>
                                    <a:pt x="89744" y="162520"/>
                                  </a:cubicBezTo>
                                  <a:cubicBezTo>
                                    <a:pt x="91530" y="164306"/>
                                    <a:pt x="93762" y="165199"/>
                                    <a:pt x="96441" y="165199"/>
                                  </a:cubicBezTo>
                                  <a:lnTo>
                                    <a:pt x="112514" y="165199"/>
                                  </a:lnTo>
                                  <a:cubicBezTo>
                                    <a:pt x="115193" y="165199"/>
                                    <a:pt x="117426" y="164306"/>
                                    <a:pt x="119212" y="162520"/>
                                  </a:cubicBezTo>
                                  <a:cubicBezTo>
                                    <a:pt x="120998" y="160734"/>
                                    <a:pt x="121891" y="158502"/>
                                    <a:pt x="121891" y="155823"/>
                                  </a:cubicBezTo>
                                  <a:lnTo>
                                    <a:pt x="121891" y="57150"/>
                                  </a:lnTo>
                                  <a:cubicBezTo>
                                    <a:pt x="121891" y="54471"/>
                                    <a:pt x="120998" y="52238"/>
                                    <a:pt x="119212" y="50452"/>
                                  </a:cubicBezTo>
                                  <a:cubicBezTo>
                                    <a:pt x="117426" y="48666"/>
                                    <a:pt x="115193" y="47774"/>
                                    <a:pt x="112514" y="47774"/>
                                  </a:cubicBezTo>
                                  <a:close/>
                                  <a:moveTo>
                                    <a:pt x="96441" y="35272"/>
                                  </a:moveTo>
                                  <a:lnTo>
                                    <a:pt x="112514" y="35272"/>
                                  </a:lnTo>
                                  <a:cubicBezTo>
                                    <a:pt x="118468" y="35272"/>
                                    <a:pt x="123602" y="37430"/>
                                    <a:pt x="127918" y="41746"/>
                                  </a:cubicBezTo>
                                  <a:cubicBezTo>
                                    <a:pt x="132234" y="46062"/>
                                    <a:pt x="134392" y="51197"/>
                                    <a:pt x="134392" y="57150"/>
                                  </a:cubicBezTo>
                                  <a:lnTo>
                                    <a:pt x="134392" y="155823"/>
                                  </a:lnTo>
                                  <a:cubicBezTo>
                                    <a:pt x="134392" y="162074"/>
                                    <a:pt x="132234" y="167357"/>
                                    <a:pt x="127918" y="171673"/>
                                  </a:cubicBezTo>
                                  <a:cubicBezTo>
                                    <a:pt x="123602" y="175989"/>
                                    <a:pt x="118468" y="178147"/>
                                    <a:pt x="112514" y="178147"/>
                                  </a:cubicBezTo>
                                  <a:lnTo>
                                    <a:pt x="96441" y="178147"/>
                                  </a:lnTo>
                                  <a:cubicBezTo>
                                    <a:pt x="90190" y="178147"/>
                                    <a:pt x="84907" y="175989"/>
                                    <a:pt x="80591" y="171673"/>
                                  </a:cubicBezTo>
                                  <a:cubicBezTo>
                                    <a:pt x="76275" y="167357"/>
                                    <a:pt x="74117" y="162074"/>
                                    <a:pt x="74117" y="155823"/>
                                  </a:cubicBezTo>
                                  <a:lnTo>
                                    <a:pt x="74117" y="57150"/>
                                  </a:lnTo>
                                  <a:cubicBezTo>
                                    <a:pt x="74117" y="51197"/>
                                    <a:pt x="76275" y="46062"/>
                                    <a:pt x="80591" y="41746"/>
                                  </a:cubicBezTo>
                                  <a:cubicBezTo>
                                    <a:pt x="84907" y="37430"/>
                                    <a:pt x="90190" y="35272"/>
                                    <a:pt x="96441" y="35272"/>
                                  </a:cubicBezTo>
                                  <a:close/>
                                  <a:moveTo>
                                    <a:pt x="170557" y="19199"/>
                                  </a:moveTo>
                                  <a:lnTo>
                                    <a:pt x="177701" y="19199"/>
                                  </a:lnTo>
                                  <a:cubicBezTo>
                                    <a:pt x="179785" y="19199"/>
                                    <a:pt x="180826" y="20240"/>
                                    <a:pt x="180826" y="22324"/>
                                  </a:cubicBezTo>
                                  <a:cubicBezTo>
                                    <a:pt x="180826" y="24408"/>
                                    <a:pt x="179785" y="25449"/>
                                    <a:pt x="177701" y="25449"/>
                                  </a:cubicBezTo>
                                  <a:lnTo>
                                    <a:pt x="170557" y="25449"/>
                                  </a:lnTo>
                                  <a:cubicBezTo>
                                    <a:pt x="169367" y="25449"/>
                                    <a:pt x="168623" y="25598"/>
                                    <a:pt x="168325" y="25896"/>
                                  </a:cubicBezTo>
                                  <a:lnTo>
                                    <a:pt x="168771" y="44648"/>
                                  </a:lnTo>
                                  <a:cubicBezTo>
                                    <a:pt x="168771" y="46732"/>
                                    <a:pt x="167730" y="47774"/>
                                    <a:pt x="165646" y="47774"/>
                                  </a:cubicBezTo>
                                  <a:cubicBezTo>
                                    <a:pt x="163860" y="47774"/>
                                    <a:pt x="162967" y="46732"/>
                                    <a:pt x="162967" y="44648"/>
                                  </a:cubicBezTo>
                                  <a:lnTo>
                                    <a:pt x="162967" y="25449"/>
                                  </a:lnTo>
                                  <a:cubicBezTo>
                                    <a:pt x="162967" y="21282"/>
                                    <a:pt x="165497" y="19199"/>
                                    <a:pt x="170557" y="19199"/>
                                  </a:cubicBezTo>
                                  <a:close/>
                                  <a:moveTo>
                                    <a:pt x="166093" y="12948"/>
                                  </a:moveTo>
                                  <a:cubicBezTo>
                                    <a:pt x="163711" y="12948"/>
                                    <a:pt x="161553" y="13841"/>
                                    <a:pt x="159618" y="15627"/>
                                  </a:cubicBezTo>
                                  <a:cubicBezTo>
                                    <a:pt x="157684" y="17413"/>
                                    <a:pt x="156716" y="19645"/>
                                    <a:pt x="156716" y="22324"/>
                                  </a:cubicBezTo>
                                  <a:lnTo>
                                    <a:pt x="156716" y="155823"/>
                                  </a:lnTo>
                                  <a:cubicBezTo>
                                    <a:pt x="156716" y="158502"/>
                                    <a:pt x="157684" y="160734"/>
                                    <a:pt x="159618" y="162520"/>
                                  </a:cubicBezTo>
                                  <a:cubicBezTo>
                                    <a:pt x="161553" y="164306"/>
                                    <a:pt x="163711" y="165199"/>
                                    <a:pt x="166093" y="165199"/>
                                  </a:cubicBezTo>
                                  <a:lnTo>
                                    <a:pt x="182612" y="165199"/>
                                  </a:lnTo>
                                  <a:cubicBezTo>
                                    <a:pt x="184994" y="165199"/>
                                    <a:pt x="187077" y="164306"/>
                                    <a:pt x="188863" y="162520"/>
                                  </a:cubicBezTo>
                                  <a:cubicBezTo>
                                    <a:pt x="190649" y="160734"/>
                                    <a:pt x="191542" y="158502"/>
                                    <a:pt x="191542" y="155823"/>
                                  </a:cubicBezTo>
                                  <a:lnTo>
                                    <a:pt x="191542" y="22324"/>
                                  </a:lnTo>
                                  <a:cubicBezTo>
                                    <a:pt x="191542" y="19645"/>
                                    <a:pt x="190649" y="17413"/>
                                    <a:pt x="188863" y="15627"/>
                                  </a:cubicBezTo>
                                  <a:cubicBezTo>
                                    <a:pt x="187077" y="13841"/>
                                    <a:pt x="184994" y="12948"/>
                                    <a:pt x="182612" y="12948"/>
                                  </a:cubicBezTo>
                                  <a:close/>
                                  <a:moveTo>
                                    <a:pt x="166093" y="0"/>
                                  </a:moveTo>
                                  <a:lnTo>
                                    <a:pt x="182612" y="0"/>
                                  </a:lnTo>
                                  <a:cubicBezTo>
                                    <a:pt x="188566" y="0"/>
                                    <a:pt x="193700" y="2232"/>
                                    <a:pt x="198016" y="6697"/>
                                  </a:cubicBezTo>
                                  <a:cubicBezTo>
                                    <a:pt x="202332" y="11162"/>
                                    <a:pt x="204490" y="16371"/>
                                    <a:pt x="204490" y="22324"/>
                                  </a:cubicBezTo>
                                  <a:lnTo>
                                    <a:pt x="204490" y="155823"/>
                                  </a:lnTo>
                                  <a:cubicBezTo>
                                    <a:pt x="204490" y="162074"/>
                                    <a:pt x="202332" y="167357"/>
                                    <a:pt x="198016" y="171673"/>
                                  </a:cubicBezTo>
                                  <a:cubicBezTo>
                                    <a:pt x="193700" y="175989"/>
                                    <a:pt x="188566" y="178147"/>
                                    <a:pt x="182612" y="178147"/>
                                  </a:cubicBezTo>
                                  <a:lnTo>
                                    <a:pt x="166093" y="178147"/>
                                  </a:lnTo>
                                  <a:cubicBezTo>
                                    <a:pt x="160139" y="178147"/>
                                    <a:pt x="155005" y="175989"/>
                                    <a:pt x="150689" y="171673"/>
                                  </a:cubicBezTo>
                                  <a:cubicBezTo>
                                    <a:pt x="146373" y="167357"/>
                                    <a:pt x="144215" y="162074"/>
                                    <a:pt x="144215" y="155823"/>
                                  </a:cubicBezTo>
                                  <a:lnTo>
                                    <a:pt x="144215" y="22324"/>
                                  </a:lnTo>
                                  <a:cubicBezTo>
                                    <a:pt x="144215" y="16371"/>
                                    <a:pt x="146373" y="11162"/>
                                    <a:pt x="150689" y="6697"/>
                                  </a:cubicBezTo>
                                  <a:cubicBezTo>
                                    <a:pt x="155005" y="2232"/>
                                    <a:pt x="160139" y="0"/>
                                    <a:pt x="16609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rot="0" spcFirstLastPara="0" vert="horz" wrap="square" lIns="57150" tIns="28575" rIns="57150" bIns="28575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364038" y="2530388"/>
                              <a:ext cx="212547" cy="175819"/>
                              <a:chOff x="364038" y="2530388"/>
                              <a:chExt cx="475199" cy="393084"/>
                            </a:xfrm>
                            <a:grpFill/>
                          </wpg:grpSpPr>
                          <wps:wsp>
                            <wps:cNvPr id="27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4038" y="2530388"/>
                                <a:ext cx="475199" cy="3415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6" y="48"/>
                                  </a:cxn>
                                  <a:cxn ang="0">
                                    <a:pos x="250" y="34"/>
                                  </a:cxn>
                                  <a:cxn ang="0">
                                    <a:pos x="238" y="24"/>
                                  </a:cxn>
                                  <a:cxn ang="0">
                                    <a:pos x="134" y="0"/>
                                  </a:cxn>
                                  <a:cxn ang="0">
                                    <a:pos x="128" y="0"/>
                                  </a:cxn>
                                  <a:cxn ang="0">
                                    <a:pos x="18" y="24"/>
                                  </a:cxn>
                                  <a:cxn ang="0">
                                    <a:pos x="12" y="28"/>
                                  </a:cxn>
                                  <a:cxn ang="0">
                                    <a:pos x="2" y="40"/>
                                  </a:cxn>
                                  <a:cxn ang="0">
                                    <a:pos x="0" y="48"/>
                                  </a:cxn>
                                  <a:cxn ang="0">
                                    <a:pos x="6" y="62"/>
                                  </a:cxn>
                                  <a:cxn ang="0">
                                    <a:pos x="18" y="72"/>
                                  </a:cxn>
                                  <a:cxn ang="0">
                                    <a:pos x="40" y="144"/>
                                  </a:cxn>
                                  <a:cxn ang="0">
                                    <a:pos x="42" y="152"/>
                                  </a:cxn>
                                  <a:cxn ang="0">
                                    <a:pos x="52" y="166"/>
                                  </a:cxn>
                                  <a:cxn ang="0">
                                    <a:pos x="72" y="176"/>
                                  </a:cxn>
                                  <a:cxn ang="0">
                                    <a:pos x="106" y="184"/>
                                  </a:cxn>
                                  <a:cxn ang="0">
                                    <a:pos x="128" y="184"/>
                                  </a:cxn>
                                  <a:cxn ang="0">
                                    <a:pos x="168" y="180"/>
                                  </a:cxn>
                                  <a:cxn ang="0">
                                    <a:pos x="196" y="172"/>
                                  </a:cxn>
                                  <a:cxn ang="0">
                                    <a:pos x="212" y="160"/>
                                  </a:cxn>
                                  <a:cxn ang="0">
                                    <a:pos x="216" y="144"/>
                                  </a:cxn>
                                  <a:cxn ang="0">
                                    <a:pos x="238" y="72"/>
                                  </a:cxn>
                                  <a:cxn ang="0">
                                    <a:pos x="244" y="68"/>
                                  </a:cxn>
                                  <a:cxn ang="0">
                                    <a:pos x="254" y="5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98" y="148"/>
                                  </a:cxn>
                                  <a:cxn ang="0">
                                    <a:pos x="190" y="156"/>
                                  </a:cxn>
                                  <a:cxn ang="0">
                                    <a:pos x="172" y="162"/>
                                  </a:cxn>
                                  <a:cxn ang="0">
                                    <a:pos x="144" y="168"/>
                                  </a:cxn>
                                  <a:cxn ang="0">
                                    <a:pos x="128" y="168"/>
                                  </a:cxn>
                                  <a:cxn ang="0">
                                    <a:pos x="96" y="166"/>
                                  </a:cxn>
                                  <a:cxn ang="0">
                                    <a:pos x="74" y="160"/>
                                  </a:cxn>
                                  <a:cxn ang="0">
                                    <a:pos x="60" y="152"/>
                                  </a:cxn>
                                  <a:cxn ang="0">
                                    <a:pos x="56" y="144"/>
                                  </a:cxn>
                                  <a:cxn ang="0">
                                    <a:pos x="122" y="96"/>
                                  </a:cxn>
                                  <a:cxn ang="0">
                                    <a:pos x="128" y="96"/>
                                  </a:cxn>
                                  <a:cxn ang="0">
                                    <a:pos x="134" y="96"/>
                                  </a:cxn>
                                  <a:cxn ang="0">
                                    <a:pos x="200" y="144"/>
                                  </a:cxn>
                                  <a:cxn ang="0">
                                    <a:pos x="130" y="80"/>
                                  </a:cxn>
                                  <a:cxn ang="0">
                                    <a:pos x="128" y="80"/>
                                  </a:cxn>
                                  <a:cxn ang="0">
                                    <a:pos x="22" y="56"/>
                                  </a:cxn>
                                  <a:cxn ang="0">
                                    <a:pos x="18" y="52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0"/>
                                  </a:cxn>
                                  <a:cxn ang="0">
                                    <a:pos x="126" y="16"/>
                                  </a:cxn>
                                  <a:cxn ang="0">
                                    <a:pos x="128" y="16"/>
                                  </a:cxn>
                                  <a:cxn ang="0">
                                    <a:pos x="234" y="40"/>
                                  </a:cxn>
                                  <a:cxn ang="0">
                                    <a:pos x="238" y="44"/>
                                  </a:cxn>
                                  <a:cxn ang="0">
                                    <a:pos x="240" y="48"/>
                                  </a:cxn>
                                  <a:cxn ang="0">
                                    <a:pos x="234" y="56"/>
                                  </a:cxn>
                                </a:cxnLst>
                                <a:rect l="0" t="0" r="r" b="b"/>
                                <a:pathLst>
                                  <a:path w="256" h="184">
                                    <a:moveTo>
                                      <a:pt x="256" y="48"/>
                                    </a:moveTo>
                                    <a:lnTo>
                                      <a:pt x="256" y="48"/>
                                    </a:lnTo>
                                    <a:lnTo>
                                      <a:pt x="254" y="40"/>
                                    </a:lnTo>
                                    <a:lnTo>
                                      <a:pt x="250" y="34"/>
                                    </a:lnTo>
                                    <a:lnTo>
                                      <a:pt x="244" y="28"/>
                                    </a:lnTo>
                                    <a:lnTo>
                                      <a:pt x="238" y="2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2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2" y="40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6" y="62"/>
                                    </a:lnTo>
                                    <a:lnTo>
                                      <a:pt x="12" y="68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40" y="7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44" y="160"/>
                                    </a:lnTo>
                                    <a:lnTo>
                                      <a:pt x="52" y="166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88" y="180"/>
                                    </a:lnTo>
                                    <a:lnTo>
                                      <a:pt x="106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28" y="184"/>
                                    </a:lnTo>
                                    <a:lnTo>
                                      <a:pt x="150" y="184"/>
                                    </a:lnTo>
                                    <a:lnTo>
                                      <a:pt x="168" y="180"/>
                                    </a:lnTo>
                                    <a:lnTo>
                                      <a:pt x="184" y="176"/>
                                    </a:lnTo>
                                    <a:lnTo>
                                      <a:pt x="196" y="172"/>
                                    </a:lnTo>
                                    <a:lnTo>
                                      <a:pt x="204" y="166"/>
                                    </a:lnTo>
                                    <a:lnTo>
                                      <a:pt x="212" y="160"/>
                                    </a:lnTo>
                                    <a:lnTo>
                                      <a:pt x="214" y="152"/>
                                    </a:lnTo>
                                    <a:lnTo>
                                      <a:pt x="216" y="144"/>
                                    </a:lnTo>
                                    <a:lnTo>
                                      <a:pt x="216" y="76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38" y="72"/>
                                    </a:lnTo>
                                    <a:lnTo>
                                      <a:pt x="244" y="68"/>
                                    </a:lnTo>
                                    <a:lnTo>
                                      <a:pt x="250" y="62"/>
                                    </a:lnTo>
                                    <a:lnTo>
                                      <a:pt x="254" y="56"/>
                                    </a:lnTo>
                                    <a:lnTo>
                                      <a:pt x="256" y="48"/>
                                    </a:lnTo>
                                    <a:close/>
                                    <a:moveTo>
                                      <a:pt x="200" y="144"/>
                                    </a:moveTo>
                                    <a:lnTo>
                                      <a:pt x="200" y="144"/>
                                    </a:lnTo>
                                    <a:lnTo>
                                      <a:pt x="198" y="148"/>
                                    </a:lnTo>
                                    <a:lnTo>
                                      <a:pt x="196" y="152"/>
                                    </a:lnTo>
                                    <a:lnTo>
                                      <a:pt x="190" y="156"/>
                                    </a:lnTo>
                                    <a:lnTo>
                                      <a:pt x="182" y="160"/>
                                    </a:lnTo>
                                    <a:lnTo>
                                      <a:pt x="172" y="162"/>
                                    </a:lnTo>
                                    <a:lnTo>
                                      <a:pt x="160" y="166"/>
                                    </a:lnTo>
                                    <a:lnTo>
                                      <a:pt x="144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28" y="168"/>
                                    </a:lnTo>
                                    <a:lnTo>
                                      <a:pt x="112" y="168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84" y="162"/>
                                    </a:lnTo>
                                    <a:lnTo>
                                      <a:pt x="74" y="160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56" y="144"/>
                                    </a:lnTo>
                                    <a:lnTo>
                                      <a:pt x="56" y="80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34" y="96"/>
                                    </a:lnTo>
                                    <a:lnTo>
                                      <a:pt x="200" y="80"/>
                                    </a:lnTo>
                                    <a:lnTo>
                                      <a:pt x="200" y="144"/>
                                    </a:lnTo>
                                    <a:close/>
                                    <a:moveTo>
                                      <a:pt x="130" y="80"/>
                                    </a:moveTo>
                                    <a:lnTo>
                                      <a:pt x="130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8" y="80"/>
                                    </a:lnTo>
                                    <a:lnTo>
                                      <a:pt x="126" y="80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22" y="40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6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28" y="16"/>
                                    </a:lnTo>
                                    <a:lnTo>
                                      <a:pt x="130" y="16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4" y="40"/>
                                    </a:lnTo>
                                    <a:lnTo>
                                      <a:pt x="238" y="44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40" y="48"/>
                                    </a:lnTo>
                                    <a:lnTo>
                                      <a:pt x="238" y="52"/>
                                    </a:lnTo>
                                    <a:lnTo>
                                      <a:pt x="234" y="56"/>
                                    </a:lnTo>
                                    <a:lnTo>
                                      <a:pt x="130" y="8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8" name="Freeform 127"/>
                            <wps:cNvSpPr/>
                            <wps:spPr bwMode="auto">
                              <a:xfrm>
                                <a:off x="794687" y="2656173"/>
                                <a:ext cx="29700" cy="1633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8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0"/>
                                  </a:cxn>
                                  <a:cxn ang="0">
                                    <a:pos x="0" y="84"/>
                                  </a:cxn>
                                  <a:cxn ang="0">
                                    <a:pos x="2" y="86"/>
                                  </a:cxn>
                                  <a:cxn ang="0">
                                    <a:pos x="4" y="88"/>
                                  </a:cxn>
                                  <a:cxn ang="0">
                                    <a:pos x="8" y="88"/>
                                  </a:cxn>
                                  <a:cxn ang="0">
                                    <a:pos x="8" y="88"/>
                                  </a:cxn>
                                  <a:cxn ang="0">
                                    <a:pos x="12" y="88"/>
                                  </a:cxn>
                                  <a:cxn ang="0">
                                    <a:pos x="14" y="86"/>
                                  </a:cxn>
                                  <a:cxn ang="0">
                                    <a:pos x="16" y="84"/>
                                  </a:cxn>
                                  <a:cxn ang="0">
                                    <a:pos x="16" y="80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8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</a:cxnLst>
                                <a:rect l="0" t="0" r="r" b="b"/>
                                <a:pathLst>
                                  <a:path w="16" h="88">
                                    <a:moveTo>
                                      <a:pt x="0" y="8"/>
                                    </a:moveTo>
                                    <a:lnTo>
                                      <a:pt x="0" y="8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4" y="88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8" y="88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4" y="86"/>
                                    </a:lnTo>
                                    <a:lnTo>
                                      <a:pt x="16" y="84"/>
                                    </a:lnTo>
                                    <a:lnTo>
                                      <a:pt x="16" y="80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8"/>
                                    </a:lnTo>
                                    <a:lnTo>
                                      <a:pt x="16" y="4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29" name="Freeform 129"/>
                            <wps:cNvSpPr/>
                            <wps:spPr bwMode="auto">
                              <a:xfrm>
                                <a:off x="779837" y="2834372"/>
                                <a:ext cx="59400" cy="89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0"/>
                                  </a:cxn>
                                  <a:cxn ang="0">
                                    <a:pos x="16" y="0"/>
                                  </a:cxn>
                                  <a:cxn ang="0">
                                    <a:pos x="12" y="2"/>
                                  </a:cxn>
                                  <a:cxn ang="0">
                                    <a:pos x="10" y="4"/>
                                  </a:cxn>
                                  <a:cxn ang="0">
                                    <a:pos x="4" y="12"/>
                                  </a:cxn>
                                  <a:cxn ang="0">
                                    <a:pos x="2" y="24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0" y="32"/>
                                  </a:cxn>
                                  <a:cxn ang="0">
                                    <a:pos x="2" y="38"/>
                                  </a:cxn>
                                  <a:cxn ang="0">
                                    <a:pos x="4" y="44"/>
                                  </a:cxn>
                                  <a:cxn ang="0">
                                    <a:pos x="10" y="46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22" y="46"/>
                                  </a:cxn>
                                  <a:cxn ang="0">
                                    <a:pos x="28" y="44"/>
                                  </a:cxn>
                                  <a:cxn ang="0">
                                    <a:pos x="30" y="38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32" y="32"/>
                                  </a:cxn>
                                  <a:cxn ang="0">
                                    <a:pos x="30" y="24"/>
                                  </a:cxn>
                                  <a:cxn ang="0">
                                    <a:pos x="28" y="12"/>
                                  </a:cxn>
                                  <a:cxn ang="0">
                                    <a:pos x="22" y="4"/>
                                  </a:cxn>
                                  <a:cxn ang="0">
                                    <a:pos x="20" y="2"/>
                                  </a:cxn>
                                  <a:cxn ang="0">
                                    <a:pos x="16" y="0"/>
                                  </a:cxn>
                                </a:cxnLst>
                                <a:rect l="0" t="0" r="r" b="b"/>
                                <a:pathLst>
                                  <a:path w="32" h="48">
                                    <a:moveTo>
                                      <a:pt x="16" y="0"/>
                                    </a:moveTo>
                                    <a:lnTo>
                                      <a:pt x="16" y="0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0" y="4"/>
                                    </a:lnTo>
                                    <a:lnTo>
                                      <a:pt x="4" y="12"/>
                                    </a:lnTo>
                                    <a:lnTo>
                                      <a:pt x="2" y="24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38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8" y="4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32" y="32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2"/>
                                    </a:lnTo>
                                    <a:lnTo>
                                      <a:pt x="1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339" t="2" r="16781" b="11899"/>
                          <a:stretch>
                            <a:fillRect/>
                          </a:stretch>
                        </pic:blipFill>
                        <pic:spPr>
                          <a:xfrm>
                            <a:off x="5858044" y="568960"/>
                            <a:ext cx="1092128" cy="1456171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19" name="矩形 19"/>
                        <wps:cNvSpPr/>
                        <wps:spPr>
                          <a:xfrm>
                            <a:off x="339438" y="2876508"/>
                            <a:ext cx="6756400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 xml:space="preserve">2012.09 - 2016.06                      珠海稻壳儿大学财务学院     </w:t>
                              </w:r>
                              <w:r>
                                <w:rPr>
                                  <w:rFonts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 xml:space="preserve">    教育专业 / 本科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主修课程：普通心理学、发展心理学、教育心理学、中国教育史、外国教育史、教育通论、课程论、教学论、德育原理、教育社会学、教育统计测量评价、教育哲学、中小学语文或数学教学法等课程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39474" y="7768118"/>
                            <a:ext cx="6757035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专业技能：初级会计证书、第二届教学技能竞赛一等奖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语言技能：英语六级证书、英语四级证书、普通话二级甲等证书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办公技能：WPS office软件二级证书，WPS认证证书、文档制作大赛一等奖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9402" y="4552441"/>
                            <a:ext cx="6756400" cy="2377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2014.05 - 2015.05                      珠海西山居附属第一小学           语文一组 / 教师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对每个学生学习情况进行追踪。和同学一起回顾每节课练习情况，帮助学习设置学习路径及技巧；对学生设置4-8人小组进行“翻转式学习”，引导学习主动参与讨论，加深知识印象，提高学习效果。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2015.11 - 2016.04                      珠海猎小豹公司武汉分校            三年二班 / 实习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0D0D0D"/>
                                  <w:kern w:val="24"/>
                                  <w14:textFill>
                                    <w14:solidFill>
                                      <w14:srgbClr w14:val="0D0D0D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教学过程包括基础复习、巩固训练和能力提高等内容，通过讲授，达到快速提高的效果。实习期间，一年级吴同学语文成绩从20多分提高到80多分；六年级赵同学从总分120多分提高到260多分。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39450" y="9444418"/>
                            <a:ext cx="6756400" cy="853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pacing w:before="0" w:beforeAutospacing="0" w:after="0" w:afterAutospacing="0" w:line="400" w:lineRule="exact"/>
                                <w:textAlignment w:val="baseline"/>
                              </w:pPr>
                              <w:r>
                                <w:rPr>
                                  <w:rFonts w:hint="eastAsia" w:ascii="微软雅黑 Light" w:hAnsi="微软雅黑 Light" w:eastAsia="微软雅黑 Light" w:cstheme="minorBidi"/>
                                  <w:color w:val="404040"/>
                                  <w14:textFill>
                                    <w14:solidFill>
                                      <w14:srgbClr w14:val="404040">
                                        <w14:lumMod w14:val="75000"/>
                                        <w14:lumOff w14:val="25000"/>
                                      </w14:srgbClr>
                                    </w14:solidFill>
                                  </w14:textFill>
                                </w:rPr>
                                <w:t>本人性格踏实，做事认真负责，一直兢兢业业，从事教育行业开始一直在努力学习经验，努力成长自己。平时在学校任教，从一年级开始担任本班班主任，负责本班日常工作。拥有小学语文教师资格证。现期待成长更快的自己，期待贵平台可以有足够的发展空间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9.6pt;margin-top:0pt;height:841.9pt;width:558.8pt;z-index:251659264;mso-width-relative:page;mso-height-relative:page;" coordsize="7096509,10691813" o:gfxdata="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">
                <o:lock v:ext="edit" aspectratio="f"/>
                <v:group id="_x0000_s1026" o:spid="_x0000_s1026" o:spt="203" style="position:absolute;left:1;top:2747477;height:6714970;width:226695;" coordorigin="1,2747477" coordsize="226695,671497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78" o:spid="_x0000_s1026" o:spt="6" type="#_x0000_t6" style="position:absolute;left:1;top:2747477;height:172507;width:226695;rotation:11796480f;v-text-anchor:middle;" filled="t" stroked="f" coordsize="21600,21600" o:gfxdata="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+RI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83" o:spid="_x0000_s1026" o:spt="6" type="#_x0000_t6" style="position:absolute;left:1;top:4403757;height:172507;width:226695;rotation:11796480f;v-text-anchor:middle;" filled="t" stroked="f" coordsize="21600,21600" o:gfxdata="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+y4R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84" o:spid="_x0000_s1026" o:spt="6" type="#_x0000_t6" style="position:absolute;left:1;top:7647768;height:172507;width:226695;rotation:11796480f;v-text-anchor:middle;" filled="t" stroked="f" coordsize="21600,21600" o:gfxdata="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W3l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85" o:spid="_x0000_s1026" o:spt="6" type="#_x0000_t6" style="position:absolute;left:1;top:9289940;height:172507;width:226695;rotation:11796480f;v-text-anchor:middle;" filled="t" stroked="f" coordsize="21600,21600" o:gfxdata="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9z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_x0000_s1026" o:spid="_x0000_s1026" o:spt="6" type="#_x0000_t6" style="position:absolute;left:0;top:1687004;height:172507;width:226695;rotation:11796480f;v-text-anchor:middle;" fillcolor="#222A35" filled="t" stroked="f" coordsize="21600,21600" o:gfxdata="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8sGK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2532;top:0;flip:x;height:10691813;width:140744;v-text-anchor:middle;" fillcolor="#D9D9D9" filled="t" stroked="f" coordsize="21600,21600" o:gfxdata="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yc46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;top:854038;height:834267;width:5522111;v-text-anchor:middle;" fillcolor="#333F50" filled="t" stroked="f" coordsize="21600,21600" o:gfxdata="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OImH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1;top:2468714;height:6821923;width:1877424;" coordorigin="1,2468714" coordsize="6511825,682192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1;top:2468714;height:279460;width:6511825;v-text-anchor:middle;" filled="t" stroked="f" coordsize="21600,21600" o:gfxdata="UEsDBAoAAAAAAIdO4kAAAAAAAAAAAAAAAAAEAAAAZHJzL1BLAwQUAAAACACHTuJAKcPnrb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Hxi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w+et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;top:4124994;height:279460;width:6511825;v-text-anchor:middle;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;top:7369005;height:279460;width:6511825;v-text-anchor:middle;" filled="t" stroked="f" coordsize="21600,21600" o:gfxdata="UEsDBAoAAAAAAIdO4kAAAAAAAAAAAAAAAAAEAAAAZHJzL1BLAwQUAAAACACHTuJAj7OY1r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OY1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1;top:9011177;height:279460;width:6511825;v-text-anchor:middle;" filled="t" stroked="f" coordsize="21600,21600" o:gfxdata="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PU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731877;top:2466172;height:6823768;width:1010118;" coordorigin="731877,2466172" coordsize="1010118,682376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731877;top:2466172;height:288925;width:1010118;v-text-anchor:middle;" filled="f" stroked="f" coordsize="21600,21600" o:gfxdata="UEsDBAoAAAAAAIdO4kAAAAAAAAAAAAAAAAAEAAAAZHJzL1BLAwQUAAAACACHTuJAN2kdBLsAAADb&#10;AAAADwAAAGRycy9kb3ducmV2LnhtbEWPQWsCMRSE74X+h/AK3mpWL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2kdB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ect>
                  <v:rect id="_x0000_s1026" o:spid="_x0000_s1026" o:spt="1" style="position:absolute;left:731877;top:4122452;height:288925;width:1010118;v-text-anchor:middle;" filled="f" stroked="f" coordsize="21600,21600" o:gfxdata="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4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rect>
                  <v:rect id="_x0000_s1026" o:spid="_x0000_s1026" o:spt="1" style="position:absolute;left:731877;top:7361224;height:288925;width:1010118;v-text-anchor:middle;" filled="f" stroked="f" coordsize="21600,21600" o:gfxdata="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yb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rect>
                  <v:rect id="_x0000_s1026" o:spid="_x0000_s1026" o:spt="1" style="position:absolute;left:731877;top:9001015;height:288925;width:1010118;v-text-anchor:middle;" filled="f" stroked="f" coordsize="21600,21600" o:gfxdata="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7uD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320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439026;top:864172;height:797560;width:1762125;" filled="f" stroked="f" coordsize="21600,21600" o:gfxdata="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HCY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672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pacing w:val="60"/>
                            <w:sz w:val="40"/>
                            <w:szCs w:val="40"/>
                          </w:rPr>
                          <w:t>周晓宇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44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</w:rPr>
                          <w:t>求职意向：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教育培训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2515316;top:905345;height:726440;width:1620520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 xml:space="preserve">1997.07.07                    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177 0707 0707</w:t>
                        </w:r>
                      </w:p>
                    </w:txbxContent>
                  </v:textbox>
                </v:shape>
                <v:group id="_x0000_s1026" o:spid="_x0000_s1026" o:spt="203" style="position:absolute;left:2337448;top:1057865;height:496570;width:1648937;" coordorigin="2337448,1057865" coordsize="1648937,49657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337448;top:1064215;height:179070;width:179070;v-text-anchor:middle;" filled="t" stroked="t" coordsize="21600,21600" o:gfxdata="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daE2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miterlimit="8" joinstyle="miter"/>
                    <v:imagedata o:title=""/>
                    <o:lock v:ext="edit" aspectratio="f"/>
                  </v:rect>
                  <v:rect id="_x0000_s1026" o:spid="_x0000_s1026" o:spt="1" style="position:absolute;left:3807315;top:1057865;height:179070;width:179070;v-text-anchor:middle;" filled="t" stroked="t" coordsize="21600,21600" o:gfxdata="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OQSt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miterlimit="8" joinstyle="miter"/>
                    <v:imagedata o:title=""/>
                    <o:lock v:ext="edit" aspectratio="f"/>
                  </v:rect>
                  <v:rect id="_x0000_s1026" o:spid="_x0000_s1026" o:spt="1" style="position:absolute;left:2337448;top:1375365;height:179070;width:179070;v-text-anchor:middle;" filled="t" stroked="t" coordsize="21600,21600" o:gfxdata="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/rmt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miterlimit="8" joinstyle="miter"/>
                    <v:imagedata o:title=""/>
                    <o:lock v:ext="edit" aspectratio="f"/>
                  </v:rect>
                  <v:rect id="_x0000_s1026" o:spid="_x0000_s1026" o:spt="1" style="position:absolute;left:3807315;top:1375365;height:179070;width:179070;v-text-anchor:middle;" filled="t" stroked="t" coordsize="21600,21600" o:gfxdata="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nP0G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miterlimit="8" joinstyle="miter"/>
                    <v:imagedata o:title=""/>
                    <o:lock v:ext="edit" aspectratio="f"/>
                  </v:rect>
                </v:group>
                <v:shape id="文本框 42" o:spid="_x0000_s1026" o:spt="202" type="#_x0000_t202" style="position:absolute;left:4042425;top:905345;height:726440;width:1620520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广东省珠海市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FFFFFF"/>
                            <w:sz w:val="20"/>
                            <w:szCs w:val="20"/>
                          </w:rPr>
                          <w:t>177 docer@qq.com</w:t>
                        </w:r>
                      </w:p>
                    </w:txbxContent>
                  </v:textbox>
                </v:shape>
                <v:shape id="location-pointer_64679" o:spid="_x0000_s1026" o:spt="100" style="position:absolute;left:3837579;top:1090027;height:120410;width:123185;" fillcolor="#FFFFFF" filled="t" stroked="f" coordsize="607933,594235" o:gfxdata="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Ta/C5AAAA2wAA&#10;AA8AAAAAAAAAAQAgAAAAIgAAAGRycy9kb3ducmV2LnhtbFBLAQIUABQAAAAIAIdO4kAzLwWeOwAA&#10;ADkAAAAQAAAAAAAAAAEAIAAAAAgBAABkcnMvc2hhcGV4bWwueG1sUEsFBgAAAAAGAAYAWwEAALID&#10;AAAAAA==&#10;" path="m163904,368072c173837,383943,183771,399814,194698,416677c100329,430564,52648,460323,52648,475202c52648,495041,138076,542654,303966,542654c469857,542654,555285,495041,555285,475202c555285,460323,506611,430564,412242,416677c424162,399814,434096,383943,444030,368072c536412,385927,607933,421637,607933,475202c607933,553565,454956,594235,303966,594235c152977,594235,0,553565,0,475202c0,421637,70528,385927,163904,368072xm304444,119134c339849,119134,368550,147978,368550,183559c368550,219140,339849,247984,304444,247984c269039,247984,240338,219140,240338,183559c240338,147978,269039,119134,304444,119134xm304941,78375c246335,78375,198655,125003,198655,183536c198655,242070,246335,288698,304941,288698c362554,288698,410234,242070,410234,183536c410234,125003,362554,78375,304941,78375xm304941,0c403281,0,482747,80359,482747,178576c482747,249014,391361,383938,338714,454376c330768,465289,317854,472234,304941,472234c291035,472234,278121,465289,270175,454376c217528,383938,126142,249014,126142,178576c126142,80359,205608,0,304941,0xe">
                  <v:path o:connectlocs="33211,74582;39451,84431;10668,96290;61592,109958;112516,96290;83532,84431;89973,74582;123185,96290;61592,120410;0,96290;33211,74582;61689,24140;74679,37194;61689,50249;48699,37194;61689,24140;61789,15881;40253,37189;61789,58498;83125,37189;61789,15881;61789,0;97818,36184;68633,92070;61789,95688;54745,92070;25560,36184;61789,0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nalog-stopwatch_67066" o:spid="_x0000_s1026" o:spt="100" style="position:absolute;left:2375603;top:1086869;height:123186;width:101576;" fillcolor="#FFFFFF" filled="t" stroked="f" coordsize="501861,608627" o:gfxdata="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W6ty8AAAA&#10;2wAAAA8AAAAAAAAAAQAgAAAAIgAAAGRycy9kb3ducmV2LnhtbFBLAQIUABQAAAAIAIdO4kAzLwWe&#10;OwAAADkAAAAQAAAAAAAAAAEAIAAAAAsBAABkcnMvc2hhcGV4bWwueG1sUEsFBgAAAAAGAAYAWwEA&#10;ALUDAAAAAA==&#10;" path="m249706,170425l249706,275730,249706,357238,249706,358179,250930,358179,314982,358179,438799,358179c438799,348819,438092,339601,436774,330665c432158,298918,419536,269757,401074,245300c380399,217880,352471,196387,320068,183594c306504,178185,292234,174375,277352,172306c268733,171036,259879,170425,250930,170425xm250930,107542c262092,107542,273066,108200,283898,109658c310555,113186,335987,120805,359347,132046c390431,146955,418029,168026,440353,193753c478690,237728,501861,295155,501861,358037c501861,496454,389489,608627,250930,608627c112325,608627,0,496454,0,358037c0,230861,94947,125791,217963,109658c228748,108295,239722,107542,250930,107542xm402966,86965c409344,86101,416044,87665,421556,91851l462633,123080c473703,131499,475823,147254,467438,158260l451469,179236c448124,175473,444685,171805,440964,168183c420190,147442,396495,130417,370398,117530l386320,96648c390536,91122,396589,87829,402966,86965xm198064,0l303727,0c317623,0,328835,11243,328835,25074l328835,37635c328835,51513,317623,62709,303727,62709l283894,62709,283894,91594c273013,90277,262036,89571,250919,89571c239802,89571,228778,90277,217944,91594l217944,62709,198064,62709c184215,62709,172956,51513,172956,37635l172956,25074c172956,11243,184215,0,198064,0xe">
                  <v:path o:connectlocs="50540,34493;50540,55807;50540,72304;50540,72495;50787,72495;63751,72495;88812,72495;88402,66926;81176,49648;64781,37159;56135,34874;50787,34493;50787,21766;57460,22194;72731,26726;89126,39215;101576,72466;50787,123186;0,72466;44115,22194;50787,21766;81559,17601;85322,18590;93636,24911;94608,32031;91376,36277;89250,34040;74968,23788;78190,19561;81559,17601;40087,0;61473,0;66555,5074;66555,7617;61473,12692;57459,12692;57459,18538;50785,18129;44111,18538;44111,12692;40087,12692;35006,7617;35006,5074;40087,0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call-volume_17819" o:spid="_x0000_s1026" o:spt="100" style="position:absolute;left:2365601;top:1397510;height:121993;width:123185;" fillcolor="#FFFFFF" filled="t" stroked="f" coordsize="608736,602841" o:gfxdata="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Y4nrsAAADb&#10;AAAADwAAAAAAAAABACAAAAAiAAAAZHJzL2Rvd25yZXYueG1sUEsBAhQAFAAAAAgAh07iQDMvBZ47&#10;AAAAOQAAABAAAAAAAAAAAQAgAAAACgEAAGRycy9zaGFwZXhtbC54bWxQSwUGAAAAAAYABgBbAQAA&#10;tAMAAAAA&#10;" path="m251451,247191l262137,250055c285463,256175,306704,268283,323645,285209c341498,303045,354008,325569,359872,350307l363521,365670,347753,364108c346190,363978,344495,363847,342801,363587l326121,362676,323776,354734c319215,338068,310353,322835,298104,310727c285463,297968,269435,288984,251842,284558l238550,281042,244284,268674c245848,265419,247151,261643,248324,257737xm246454,168722l261971,171325c306566,178614,346858,199180,378414,230549c413620,265822,434744,310858,439699,360970l441003,373856,425225,373335c422096,373205,420010,373335,417923,373075l404753,371253,403841,362532c399407,321792,381674,284956,352856,256060c327690,231069,295613,214278,260015,207640l251800,206078,250757,197878c250236,193323,249714,188767,248932,184211xm73371,111141c82627,111141,91101,114526,97098,120514l175057,198363c188485,211772,187963,234034,174014,247963l131906,290142,138033,301208c151982,326333,171016,360701,207388,396892c243630,433083,277917,452090,302947,466019l314419,472268,356528,430219c363177,423580,372563,419804,382340,419804c391597,419804,400070,423059,406198,429177l484157,507027c497454,520435,497063,542566,483114,556496l465123,574071,460821,577586c451696,584616,441397,590474,430446,594770c420147,598675,409978,601279,399288,602581c398506,602581,395508,602841,390554,602841c361873,602841,258362,593338,134513,469664c29959,365258,-8499,288710,1539,205263c2712,195109,5189,185085,9231,174410c13663,163214,19399,152930,26569,143817l28395,140953,47558,121686c54207,115047,63594,111141,73371,111141xm229800,83832l244010,84743c317277,88908,386112,119627,437738,171303c487799,221156,518436,287931,523781,359001l524693,370195,508788,371496c505008,371887,502400,372017,499793,372147l488581,372798,487799,361734c482975,299125,456120,240551,412316,196685c367730,152169,308282,125355,245053,121059l236449,120408,234754,111948c233711,107132,232929,102446,232147,97890xm230344,0l241293,521c338009,4166,428990,43737,497291,111947c561291,175860,600524,260731,607824,351069l608736,362394,596223,363305c592182,363566,588272,363956,584362,364347l572761,365388,571849,353933c565201,272186,529617,195256,471744,137460c409830,75629,327452,39832,239860,36578l228389,36187,229041,20176c229171,17183,229302,14058,229562,11065xe">
                  <v:path o:connectlocs="50884,50022;53046,50601;65493,57715;72824,70889;73562,73998;70371,73682;69369,73576;65994,73392;65519,71785;60324,62879;50963,57584;48273,56872;49433,54369;50251,52156;49872,34143;53012,34669;76576,46654;88978,73047;89242,75654;86049,75549;84571,75496;81906,75128;81722,73363;71404,51817;52617,42018;50954,41702;50743,40043;50374,37277;14847,22490;19648,24387;35424,40141;35213,50178;26692,58714;27932,60953;41967,80316;61304,94305;63626,95569;72147,87060;77371,84952;82199,86849;97974,102603;97763,112614;94123,116171;93252,116882;87105,120359;80800,121940;79033,121993;27220,95042;311,41537;1868,35294;5376,29103;5746,28523;9623,24624;14847,22490;46502,16964;49378,17148;88581,34665;105993,72648;106177,74913;102959,75177;101139,75308;98870,75440;98711,73201;83437,39801;49589,24497;47848,24366;47505,22654;46977,19809;46612,0;48828,105;100632,22653;123000,71043;123185,73335;120652,73519;118252,73730;115905,73941;115720,71623;95463,27816;48538,7402;46217,7322;46349,4082;46454,2239" o:connectangles="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open-mail_17777" o:spid="_x0000_s1026" o:spt="100" style="position:absolute;left:3835673;top:1401932;height:120572;width:123185;" fillcolor="#FFFFFF" filled="t" stroked="f" coordsize="575249,563042" o:gfxdata="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M2vG8AAAA&#10;2wAAAA8AAAAAAAAAAQAgAAAAIgAAAGRycy9kb3ducmV2LnhtbFBLAQIUABQAAAAIAIdO4kAzLwWe&#10;OwAAADkAAAAQAAAAAAAAAAEAIAAAAAsBAABkcnMvc2hhcGV4bWwueG1sUEsFBgAAAAAGAAYAWwEA&#10;ALUDAAAAAA==&#10;" path="m0,496216l1058,496886,1058,496915,151,496365c151,496216,151,496216,0,496216xm279261,300538c280611,301137,284363,303385,292017,310427c350095,364366,500316,508653,557043,563042l16936,563042c67960,508504,206476,361370,263503,310577c268756,305932,276109,301437,279261,300538xm575249,223269l575249,546388c541183,513582,470950,446322,408221,386402xm1058,223128l157854,379514c99487,439282,34068,508638,1058,543989l1058,496915,2117,497557,1058,496886xm205308,214994c198404,214994,193002,220388,193002,227281c193002,234024,198404,239568,205308,239568l372937,239568c379690,239568,385243,234024,385243,227281c385243,220388,379690,214994,372937,214994xm204407,154009c197504,154009,192101,159553,192101,166296c192101,173038,197504,178583,204407,178583l372037,178583c378790,178583,384342,173038,384342,166296c384342,159553,378790,154009,372037,154009xm475469,130970l568898,194923,475469,286285xm101896,128288l101896,290377,6633,195401xm130422,81785l167940,81785,403401,81785,451124,114450c450974,114900,450824,115350,450824,115799l450824,308645c450824,309094,450974,309544,451124,310143l390345,369480c357630,338313,328066,310443,308857,292462c296701,281224,288147,276129,280493,275829c266987,275380,250329,289465,247177,292312c229019,308495,203057,333818,174543,362737l130122,318384c130122,317935,130422,317635,130422,317036l130422,108157xm283953,0l369056,58287,201252,58287xe">
                  <v:path o:connectlocs="0,106261;226,106405;226,106411;32,106293;0,106261;59801,64358;62533,66476;119286,120572;3626,120572;56427,66508;59801,64358;123185,47811;123185,117005;87417,82745;226,47781;33803,81270;226,116491;226,106411;453,106548;226,106405;43965,46039;41329,48670;43965,51302;79861,51302;82496,48670;79861,46039;43772,32980;41136,35611;43772,38242;79668,38242;82303,35611;79668,32980;101817,28046;121824,41741;101817,61306;21820,27472;21820,62182;1420,41843;27928,17513;35963,17513;86385,17513;96604,24508;96540,24797;96540,66094;96604,66415;83589,79121;66139,62628;60065,59067;52930,62596;37376,77677;27864,68179;27928,67891;27928,23161;60806,0;79030,12481;43096,12481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64038;top:2530388;height:6706275;width:217661;" coordorigin="364038,2530388" coordsize="217661,670627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1" o:spid="_x0000_s1026" o:spt="100" style="position:absolute;left:371035;top:9054290;height:182373;width:198551;" filled="t" stroked="f" coordsize="210964,193774" o:gfxdata="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aar0L4A&#10;AADbAAAADwAAAAAAAAABACAAAAAiAAAAZHJzL2Rvd25yZXYueG1sUEsBAhQAFAAAAAgAh07iQDMv&#10;BZ47AAAAOQAAABAAAAAAAAAAAQAgAAAADQEAAGRycy9zaGFwZXhtbC54bWxQSwUGAAAAAAYABgBb&#10;AQAAtwMAAAAA&#10;" path="m147786,166092c150763,166092,152251,167134,152251,169218l151805,169218c151805,169218,151805,169366,151805,169664c151507,170557,150465,171004,148679,171004c148382,171004,148233,171152,148233,171450c148233,171748,148084,171897,147786,171897c145703,171897,144661,170855,144661,168771c144661,166985,145703,166092,147786,166092xm107826,159507c108570,159581,109240,159990,109835,160734c112812,164009,116235,166018,120104,166762c123974,167506,128587,167432,133945,166539l138857,166539c140940,165943,141982,166836,141982,169218c141982,171004,141089,172194,139303,172789l134392,172789c132308,173087,129332,173236,125462,173236c116532,173236,109835,170408,105370,164753c103882,163264,103882,161776,105370,160288c106263,159693,107082,159432,107826,159507xm33933,158502l35719,158502c36909,158502,38100,159097,39291,160288c40481,161479,41076,162669,41076,163860l41076,165646c41076,169218,39291,171004,35719,171004l33933,171004c30361,171004,28575,169218,28575,165646l28575,163860c28575,160288,30361,158502,33933,158502xm21878,91976c19199,91976,16966,92869,15180,94655c13394,96441,12501,98673,12501,101352l12501,171450c12501,173831,13394,175989,15180,177924c16966,179859,19199,180826,21878,180826l50899,180826c53280,180826,55438,179859,57373,177924c59308,175989,60275,173831,60275,171450l60275,101352c60275,98673,59308,96441,57373,94655c55438,92869,53280,91976,50899,91976xm21878,79028l50899,79028c56852,79028,61987,81186,66303,85502c70619,89818,72777,95101,72777,101352l72777,171450c72777,177403,70619,182538,66303,186854c61987,191170,56852,193328,50899,193328l21878,193328c15925,193328,10790,191170,6474,186854c2158,182538,0,177403,0,171450l0,101352c0,95101,2158,89818,6474,85502c10790,81186,15925,79028,21878,79028xm127694,12948c127694,21878,126504,29468,124123,35719c122932,38695,118021,47030,109389,60722c101650,72033,97036,79921,95548,84386l95548,85279,95101,87064,95101,165199c96589,171450,99194,175617,102915,177701c106635,179784,112663,180826,120997,180826l132159,180826c135136,180529,140047,180380,146893,180380l157609,180380,164753,180380c169515,180380,172492,180082,173682,179487c173980,179487,174426,179338,175022,179040c177105,178445,178147,177254,178147,175468c178147,174278,177998,173385,177701,172789c176212,170111,175915,167432,176808,164753c177701,162372,179040,160437,180826,158948c182910,158055,184249,156270,184844,153591c184844,151805,184696,150465,184398,149572c183207,148084,182761,145703,183059,142429c183356,139154,184547,136773,186630,135285c189012,133499,190500,131266,191095,128588c191393,125909,190798,123527,189309,121444c187821,119360,187449,116681,188193,113407c188937,110133,190351,107900,192435,106710c195709,104329,197644,101203,198239,97334c198834,93464,197941,90190,195560,87511c193179,84832,190202,83195,186630,82600c186333,82302,185737,82153,184844,82153l184398,82153,177701,82153,167878,82153c159544,82153,151060,81707,142428,80814l140643,80814c139452,80516,137964,79772,136178,78581c135285,77093,134838,75456,134838,73670l134838,68759c134838,65484,135136,63103,135731,61615c136326,58043,137815,54025,140196,49560c142875,43904,144363,39439,144661,36165c145554,27236,141833,19794,133499,13841c132308,13246,130373,12948,127694,12948xm129927,0c133796,0,137368,1191,140643,3572c153442,11906,159097,23217,157609,37505c156716,42565,154781,48220,151805,54471c151507,55066,150837,56629,149795,59159c148754,61689,148084,63550,147786,64740l147786,68759c156716,69354,163413,69652,167878,69652l177701,69652,184844,69652,188416,69652c195560,70545,201216,73968,205383,79921c209848,85279,211634,91678,210741,99120c209848,105668,206573,111323,200918,116086c203299,120253,204192,124867,203597,129927c202704,135880,200174,140643,196007,144214l196007,144661c197495,147935,197941,151507,197346,155377c196453,160734,193923,165050,189756,168325c190946,170706,191244,173682,190649,177254c190053,184100,186333,188714,179487,191095c176212,192584,171301,193328,164753,193328l157609,193328c155525,193030,151953,192881,146893,192881c145107,192881,142577,192956,139303,193105c136029,193253,133648,193328,132159,193328c130671,193328,128662,193402,126132,193551c123602,193700,121741,193774,120551,193774c114300,193774,109017,193328,104701,192435c100385,191542,95994,189012,91529,184845c87064,180677,83939,174873,82153,167432l82153,166985c82451,166688,82600,166390,82600,166092l82600,85725,82600,83493,83493,80367c84683,76498,89892,67568,99119,53578c107156,40184,111472,32742,112068,31254c114151,25896,115193,18604,115193,9376c114895,6697,115937,4614,118318,3125l119658,2232c120848,1637,122411,1116,124346,670c126281,223,128141,0,129927,0xe">
                    <v:fill on="t" focussize="0,0"/>
                    <v:stroke on="f"/>
                    <v:imagedata o:title=""/>
                    <o:lock v:ext="edit" aspectratio="f"/>
                    <v:textbox inset="1.5875mm,0.79375mm,1.5875mm,0.79375mm"/>
                  </v:shape>
                  <v:shape id="Freeform 83" o:spid="_x0000_s1026" o:spt="100" style="position:absolute;left:375055;top:4152377;height:203960;width:206644;" filled="t" stroked="f" coordsize="206276,203597" o:gfxdata="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VBwC/&#10;AAAA2wAAAA8AAAAAAAAAAQAgAAAAIgAAAGRycy9kb3ducmV2LnhtbFBLAQIUABQAAAAIAIdO4kAz&#10;LwWeOwAAADkAAAAQAAAAAAAAAAEAIAAAAA4BAABkcnMvc2hhcGV4bWwueG1sUEsFBgAAAAAGAAYA&#10;WwEAALgDAAAAAA==&#10;" path="m95548,108049c93762,108049,92199,108719,90860,110058c89520,111398,88851,112960,88851,114746l88851,129927c88851,134391,91083,136624,95548,136624l110728,136624c115193,136624,117426,134391,117426,129927l117426,114746c117426,112960,116756,111398,115417,110058c114077,108719,112514,108049,110728,108049xm21878,54024c19497,54024,17339,54992,15404,56926c13469,58861,12502,61019,12502,63400l12502,117872,22771,117872c24855,117872,25896,118913,25896,120997c25896,123081,24855,124122,22771,124122l12502,124122,12502,181272c12502,183951,13469,186184,15404,187970c17339,189756,19497,190649,21878,190649l184398,190649c186780,190649,188938,189756,190872,187970c192807,186184,193775,183951,193775,181272l193775,124122,123677,124122,123677,130373c123677,133647,122411,136549,119881,139080c117351,141610,114300,142875,110728,142875l95548,142875c91976,142875,88925,141610,86395,139080c83865,136549,82600,133647,82600,130373l82600,124122,41523,124122c39440,124122,38398,123081,38398,120997c38398,118913,39440,117872,41523,117872l82600,117872,82600,114746c82600,111174,83865,108123,86395,105593c88925,103063,91976,101798,95548,101798l110728,101798c114300,101798,117351,103063,119881,105593c122411,108123,123677,111174,123677,114746l123677,117872,193775,117872,193775,63400c193775,61019,192807,58861,190872,56926c188938,54992,186780,54024,184398,54024xm89744,12948c84981,12948,82600,15329,82600,20091l82600,41523,123677,41523,123677,20091c123677,15329,119807,12948,112068,12948xm89744,0l115193,0c121742,0,126951,1860,130820,5581c134690,9301,136625,14138,136625,20091l136625,41523,184398,41523c190352,41523,195486,43681,199802,47997c204118,52313,206276,57447,206276,63400l206276,181272c206276,187225,204118,192434,199802,196899c195486,201364,190352,203597,184398,203597l21878,203597c15925,203597,10790,201364,6474,196899c2158,192434,0,187225,0,181272l0,63400c0,57447,2158,52313,6474,47997c10790,43681,15925,41523,21878,41523l69652,41523,69652,20091c69652,14138,71363,9301,74786,5581c78210,1860,83195,0,89744,0xe">
                    <v:fill on="t" focussize="0,0"/>
                    <v:stroke on="f"/>
                    <v:imagedata o:title=""/>
                    <o:lock v:ext="edit" aspectratio="f"/>
                    <v:textbox inset="1.5875mm,0.79375mm,1.5875mm,0.79375mm"/>
                  </v:shape>
                  <v:shape id="Freeform 94" o:spid="_x0000_s1026" o:spt="100" style="position:absolute;left:376683;top:7407228;height:198430;width:199301;" filled="t" stroked="f" coordsize="204490,203597" o:gfxdata="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fJbbvQAA&#10;ANsAAAAPAAAAAAAAAAEAIAAAACIAAABkcnMvZG93bnJldi54bWxQSwECFAAUAAAACACHTuJAMy8F&#10;njsAAAA5AAAAEAAAAAAAAAABACAAAAAMAQAAZHJzL3NoYXBleG1sLnhtbFBLBQYAAAAABgAGAFsB&#10;AAC2AwAAAAA=&#10;" path="m6251,190649l196900,190649c201067,190649,203151,192732,203151,196899c203151,201364,201067,203597,196900,203597l6251,203597c2084,203597,0,201364,0,196899c0,192732,2084,190649,6251,190649xm23218,82599c20836,82599,18678,83567,16743,85501c14809,87436,13841,89594,13841,91975l13841,155823c13841,158502,14809,160734,16743,162520c18678,164306,20836,165199,23218,165199l39737,165199c42119,165199,44202,164306,45988,162520c47774,160734,48667,158502,48667,155823l48667,91975c48667,89594,47774,87436,45988,85501c44202,83567,42119,82599,39737,82599xm23218,70098l39737,70098c45691,70098,50825,72256,55141,76572c59457,80888,61615,86022,61615,91975l61615,155823c61615,162074,59457,167357,55141,171673c50825,175989,45691,178147,39737,178147l23218,178147c17264,178147,12130,175989,7814,171673c3498,167357,1340,162074,1340,155823l1340,91975c1340,86022,3498,80888,7814,76572c12130,72256,17264,70098,23218,70098xm162967,49113c164455,48220,165944,48220,167432,49113c168027,50304,168325,51197,168325,51792c168325,52090,168027,52834,167432,54024c166837,54620,166093,54917,165200,54917c164307,54917,163562,54620,162967,54024c162372,52834,162074,52090,162074,51792c162074,51197,162372,50304,162967,49113xm96441,47774c93762,47774,91530,48666,89744,50452c87958,52238,87065,54471,87065,57150l87065,155823c87065,158502,87958,160734,89744,162520c91530,164306,93762,165199,96441,165199l112514,165199c115193,165199,117426,164306,119212,162520c120998,160734,121891,158502,121891,155823l121891,57150c121891,54471,120998,52238,119212,50452c117426,48666,115193,47774,112514,47774xm96441,35272l112514,35272c118468,35272,123602,37430,127918,41746c132234,46062,134392,51197,134392,57150l134392,155823c134392,162074,132234,167357,127918,171673c123602,175989,118468,178147,112514,178147l96441,178147c90190,178147,84907,175989,80591,171673c76275,167357,74117,162074,74117,155823l74117,57150c74117,51197,76275,46062,80591,41746c84907,37430,90190,35272,96441,35272xm170557,19199l177701,19199c179785,19199,180826,20240,180826,22324c180826,24408,179785,25449,177701,25449l170557,25449c169367,25449,168623,25598,168325,25896l168771,44648c168771,46732,167730,47774,165646,47774c163860,47774,162967,46732,162967,44648l162967,25449c162967,21282,165497,19199,170557,19199xm166093,12948c163711,12948,161553,13841,159618,15627c157684,17413,156716,19645,156716,22324l156716,155823c156716,158502,157684,160734,159618,162520c161553,164306,163711,165199,166093,165199l182612,165199c184994,165199,187077,164306,188863,162520c190649,160734,191542,158502,191542,155823l191542,22324c191542,19645,190649,17413,188863,15627c187077,13841,184994,12948,182612,12948xm166093,0l182612,0c188566,0,193700,2232,198016,6697c202332,11162,204490,16371,204490,22324l204490,155823c204490,162074,202332,167357,198016,171673c193700,175989,188566,178147,182612,178147l166093,178147c160139,178147,155005,175989,150689,171673c146373,167357,144215,162074,144215,155823l144215,22324c144215,16371,146373,11162,150689,6697c155005,2232,160139,0,166093,0xe">
                    <v:fill on="t" focussize="0,0"/>
                    <v:stroke on="f"/>
                    <v:imagedata o:title=""/>
                    <o:lock v:ext="edit" aspectratio="f"/>
                    <v:textbox inset="1.5875mm,0.79375mm,1.5875mm,0.79375mm"/>
                  </v:shape>
                  <v:group id="_x0000_s1026" o:spid="_x0000_s1026" o:spt="203" style="position:absolute;left:364038;top:2530388;height:175819;width:212547;" coordorigin="364038,2530388" coordsize="475199,39308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123" o:spid="_x0000_s1026" o:spt="100" style="position:absolute;left:364038;top:2530388;height:341548;width:475199;" filled="t" stroked="f" coordsize="256,184" o:gfxdata="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cnRu/&#10;AAAA2wAAAA8AAAAAAAAAAQAgAAAAIgAAAGRycy9kb3ducmV2LnhtbFBLAQIUABQAAAAIAIdO4kAz&#10;LwWeOwAAADkAAAAQAAAAAAAAAAEAIAAAAA4BAABkcnMvc2hhcGV4bWwueG1sUEsFBgAAAAAGAAYA&#10;WwEAALgDAAAAAA=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7" o:spid="_x0000_s1026" o:spt="100" style="position:absolute;left:794687;top:2656173;height:163350;width:29700;" filled="t" stroked="f" coordsize="16,88" o:gfxdata="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WxYhXrUAAADbAAAADwAA&#10;AAAAAAABACAAAAAiAAAAZHJzL2Rvd25yZXYueG1sUEsBAhQAFAAAAAgAh07iQDMvBZ47AAAAOQAA&#10;ABAAAAAAAAAAAQAgAAAABAEAAGRycy9zaGFwZXhtbC54bWxQSwUGAAAAAAYABgBbAQAArgMAAAAA&#10;" path="m0,8l0,80,0,80,0,84,2,86,4,88,8,88,8,88,12,88,14,86,16,84,16,80,16,8,16,8,16,4,14,2,12,0,8,0,8,0,4,0,2,2,0,4,0,8xe">
                      <v:path o:connectlocs="0,8;0,80;0,80;0,84;2,86;4,88;8,88;8,88;12,88;14,86;16,84;16,80;16,8;16,8;16,4;14,2;12,0;8,0;8,0;4,0;2,2;0,4;0,8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9" o:spid="_x0000_s1026" o:spt="100" style="position:absolute;left:779837;top:2834372;height:89100;width:59400;" filled="t" stroked="f" coordsize="32,48" o:gfxdata="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zromvQAA&#10;ANsAAAAPAAAAAAAAAAEAIAAAACIAAABkcnMvZG93bnJldi54bWxQSwECFAAUAAAACACHTuJAMy8F&#10;njsAAAA5AAAAEAAAAAAAAAABACAAAAAMAQAAZHJzL3NoYXBleG1sLnhtbFBLBQYAAAAABgAGAFsB&#10;AAC2AwAAAAA=&#10;" path="m16,0l16,0,12,2,10,4,4,12,2,24,0,32,0,32,2,38,4,44,10,46,16,48,16,48,22,46,28,44,30,38,32,32,32,32,30,24,28,12,22,4,20,2,16,0xe">
                      <v:path o:connectlocs="16,0;16,0;12,2;10,4;4,12;2,24;0,32;0,32;2,38;4,44;10,46;16,48;16,48;22,46;28,44;30,38;32,32;32,32;30,24;28,12;22,4;20,2;16,0" o:connectangles="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</v:group>
                <v:shape id="_x0000_s1026" o:spid="_x0000_s1026" o:spt="75" type="#_x0000_t75" style="position:absolute;left:5858044;top:568960;height:1456171;width:1092128;" filled="f" o:preferrelative="t" stroked="t" coordsize="21600,21600" o:gfxdata="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8/IvQAA&#10;ANsAAAAPAAAAAAAAAAEAIAAAACIAAABkcnMvZG93bnJldi54bWxQSwECFAAUAAAACACHTuJAMy8F&#10;njsAAAA5AAAAEAAAAAAAAAABACAAAAAMAQAAZHJzL3NoYXBleG1sLnhtbFBLBQYAAAAABgAGAFsB&#10;AAC2AwAAAAA=&#10;">
                  <v:fill on="f" focussize="0,0"/>
                  <v:stroke weight="4.5pt" color="#FFFFFF" miterlimit="8" joinstyle="miter"/>
                  <v:imagedata r:id="rId4" cropleft="10708f" croptop="1f" cropright="10998f" cropbottom="7798f" o:title=""/>
                  <o:lock v:ext="edit" aspectratio="t"/>
                </v:shape>
                <v:rect id="_x0000_s1026" o:spid="_x0000_s1026" o:spt="1" style="position:absolute;left:339438;top:2876508;height:853440;width:6756400;" filled="f" stroked="f" coordsize="21600,21600" o:gfxdata="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HD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 xml:space="preserve">2012.09 - 2016.06                      珠海稻壳儿大学财务学院     </w:t>
                        </w:r>
                        <w:r>
                          <w:rPr>
                            <w:rFonts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 xml:space="preserve">    教育专业 / 本科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主修课程：普通心理学、发展心理学、教育心理学、中国教育史、外国教育史、教育通论、课程论、教学论、德育原理、教育社会学、教育统计测量评价、教育哲学、中小学语文或数学教学法等课程</w:t>
                        </w:r>
                      </w:p>
                    </w:txbxContent>
                  </v:textbox>
                </v:rect>
                <v:rect id="_x0000_s1026" o:spid="_x0000_s1026" o:spt="1" style="position:absolute;left:339474;top:7768118;height:853440;width:6757035;" filled="f" stroked="f" coordsize="21600,21600" o:gfxdata="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16A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专业技能：初级会计证书、第二届教学技能竞赛一等奖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语言技能：英语六级证书、英语四级证书、普通话二级甲等证书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办公技能：WPS office软件二级证书，WPS认证证书、文档制作大赛一等奖</w:t>
                        </w:r>
                      </w:p>
                    </w:txbxContent>
                  </v:textbox>
                </v:rect>
                <v:rect id="Rectangle 3" o:spid="_x0000_s1026" o:spt="1" style="position:absolute;left:339402;top:4552441;height:2377440;width:6756400;" filled="f" stroked="f" coordsize="21600,21600" o:gfxdata="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psF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2014.05 - 2015.05                      珠海西山居附属第一小学           语文一组 / 教师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对每个学生学习情况进行追踪。和同学一起回顾每节课练习情况，帮助学习设置学习路径及技巧；对学生设置4-8人小组进行“翻转式学习”，引导学习主动参与讨论，加深知识印象，提高学习效果。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2015.11 - 2016.04                      珠海猎小豹公司武汉分校            三年二班 / 实习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0D0D0D"/>
                            <w:kern w:val="24"/>
                            <w14:textFill>
                              <w14:solidFill>
                                <w14:srgbClr w14:val="0D0D0D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教学过程包括基础复习、巩固训练和能力提高等内容，通过讲授，达到快速提高的效果。实习期间，一年级吴同学语文成绩从20多分提高到80多分；六年级赵同学从总分120多分提高到260多分。</w:t>
                        </w:r>
                      </w:p>
                    </w:txbxContent>
                  </v:textbox>
                </v:rect>
                <v:rect id="_x0000_s1026" o:spid="_x0000_s1026" o:spt="1" style="position:absolute;left:339450;top:9444418;height:853440;width:6756400;" filled="f" stroked="f" coordsize="21600,21600" o:gfxdata="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Zv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pacing w:before="0" w:beforeAutospacing="0" w:after="0" w:afterAutospacing="0" w:line="400" w:lineRule="exact"/>
                          <w:textAlignment w:val="baseline"/>
                        </w:pPr>
                        <w:r>
                          <w:rPr>
                            <w:rFonts w:hint="eastAsia" w:ascii="微软雅黑 Light" w:hAnsi="微软雅黑 Light" w:eastAsia="微软雅黑 Light" w:cstheme="minorBidi"/>
                            <w:color w:val="404040"/>
                            <w14:textFill>
                              <w14:solidFill>
                                <w14:srgbClr w14:val="404040">
                                  <w14:lumMod w14:val="75000"/>
                                  <w14:lumOff w14:val="25000"/>
                                </w14:srgbClr>
                              </w14:solidFill>
                            </w14:textFill>
                          </w:rPr>
                          <w:t>本人性格踏实，做事认真负责，一直兢兢业业，从事教育行业开始一直在努力学习经验，努力成长自己。平时在学校任教，从一年级开始担任本班班主任，负责本班日常工作。拥有小学语文教师资格证。现期待成长更快的自己，期待贵平台可以有足够的发展空间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6BB9D4"/>
          <w:kern w:val="24"/>
          <w:sz w:val="28"/>
          <w:szCs w:val="28"/>
        </w:rPr>
        <w:t xml:space="preserve"> </w:t>
      </w:r>
      <w:r>
        <w:rPr>
          <w:rFonts w:ascii="微软雅黑" w:hAnsi="微软雅黑" w:eastAsia="微软雅黑"/>
          <w:b/>
          <w:bCs/>
          <w:color w:val="6BB9D4"/>
          <w:kern w:val="24"/>
          <w:sz w:val="28"/>
          <w:szCs w:val="28"/>
        </w:rPr>
        <w:t xml:space="preserve"> </w: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73DD2"/>
    <w:rsid w:val="00187CAD"/>
    <w:rsid w:val="00294B41"/>
    <w:rsid w:val="002D0001"/>
    <w:rsid w:val="003E08CF"/>
    <w:rsid w:val="004B06EC"/>
    <w:rsid w:val="005C0463"/>
    <w:rsid w:val="00630A2B"/>
    <w:rsid w:val="006C4330"/>
    <w:rsid w:val="00704FEB"/>
    <w:rsid w:val="007E6033"/>
    <w:rsid w:val="00831A65"/>
    <w:rsid w:val="009B0F2E"/>
    <w:rsid w:val="00A16BB2"/>
    <w:rsid w:val="00A56CC5"/>
    <w:rsid w:val="00B5347A"/>
    <w:rsid w:val="00C551E5"/>
    <w:rsid w:val="00CD7BFA"/>
    <w:rsid w:val="00DA497E"/>
    <w:rsid w:val="00DE2226"/>
    <w:rsid w:val="00E52F8A"/>
    <w:rsid w:val="00EC1FF0"/>
    <w:rsid w:val="1A6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\AppData\Roaming\kingsoft\office6\templates\download\fab66968-bb78-c278-30b1-80fd65490067\&#31616;&#32422;&#26149;&#2530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简约春招简历.docx</Template>
  <Pages>1</Pages>
  <Words>0</Words>
  <Characters>0</Characters>
  <Lines>1</Lines>
  <Paragraphs>1</Paragraphs>
  <TotalTime>1</TotalTime>
  <ScaleCrop>false</ScaleCrop>
  <LinksUpToDate>false</LinksUpToDate>
  <CharactersWithSpaces>2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2019-03-06T12:58:00Z</dcterms:created>
  <dc:creator>bubble</dc:creator>
  <cp:lastModifiedBy>bubble</cp:lastModifiedBy>
  <dcterms:modified xsi:type="dcterms:W3CDTF">2019-03-06T12:58:35Z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