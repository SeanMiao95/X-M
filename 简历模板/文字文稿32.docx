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2333625</wp:posOffset>
                </wp:positionV>
                <wp:extent cx="1876425" cy="1367790"/>
                <wp:effectExtent l="0" t="0" r="0" b="38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367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000" w:lineRule="exact"/>
                              <w:rPr>
                                <w:rFonts w:ascii="新蒂金钟体" w:hAnsi="新蒂金钟体" w:eastAsia="新蒂金钟体"/>
                                <w:color w:val="305DA0"/>
                                <w:sz w:val="180"/>
                                <w:szCs w:val="32"/>
                              </w:rPr>
                            </w:pPr>
                            <w:r>
                              <w:rPr>
                                <w:rFonts w:hint="eastAsia" w:ascii="新蒂金钟体" w:hAnsi="新蒂金钟体" w:eastAsia="新蒂金钟体"/>
                                <w:color w:val="305DA0"/>
                                <w:sz w:val="180"/>
                                <w:szCs w:val="32"/>
                              </w:rPr>
                              <w:t>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5pt;margin-top:183.75pt;height:107.7pt;width:147.75pt;z-index:251722752;mso-width-relative:page;mso-height-relative:page;" filled="f" stroked="f" coordsize="21600,21600" o:gfxdata="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5+08HXAAAACwEAAA8AAAAAAAAAAQAgAAAAIgAAAGRycy9kb3ducmV2LnhtbFBLAQIUABQAAAAI&#10;AIdO4kBhxhFcJwIAACkEAAAOAAAAAAAAAAEAIAAAACY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000" w:lineRule="exact"/>
                        <w:rPr>
                          <w:rFonts w:ascii="新蒂金钟体" w:hAnsi="新蒂金钟体" w:eastAsia="新蒂金钟体"/>
                          <w:color w:val="305DA0"/>
                          <w:sz w:val="180"/>
                          <w:szCs w:val="32"/>
                        </w:rPr>
                      </w:pPr>
                      <w:r>
                        <w:rPr>
                          <w:rFonts w:hint="eastAsia" w:ascii="新蒂金钟体" w:hAnsi="新蒂金钟体" w:eastAsia="新蒂金钟体"/>
                          <w:color w:val="305DA0"/>
                          <w:sz w:val="180"/>
                          <w:szCs w:val="32"/>
                        </w:rPr>
                        <w:t>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3838575</wp:posOffset>
                </wp:positionV>
                <wp:extent cx="1876425" cy="13677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367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400" w:lineRule="exact"/>
                              <w:rPr>
                                <w:rFonts w:ascii="新蒂金钟体" w:hAnsi="新蒂金钟体" w:eastAsia="新蒂金钟体"/>
                                <w:color w:val="305DA0"/>
                                <w:sz w:val="220"/>
                                <w:szCs w:val="32"/>
                              </w:rPr>
                            </w:pPr>
                            <w:r>
                              <w:rPr>
                                <w:rFonts w:hint="eastAsia" w:ascii="新蒂金钟体" w:hAnsi="新蒂金钟体" w:eastAsia="新蒂金钟体"/>
                                <w:color w:val="305DA0"/>
                                <w:sz w:val="220"/>
                                <w:szCs w:val="32"/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302.25pt;height:107.7pt;width:147.75pt;z-index:251740160;mso-width-relative:page;mso-height-relative:page;" filled="f" stroked="f" coordsize="21600,21600" o:gfxdata="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fZpi9gAAAALAQAADwAAAAAAAAABACAAAAAiAAAAZHJzL2Rvd25yZXYueG1sUEsBAhQAFAAA&#10;AAgAh07iQGZuhzAoAgAAKQQAAA4AAAAAAAAAAQAgAAAAJ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400" w:lineRule="exact"/>
                        <w:rPr>
                          <w:rFonts w:ascii="新蒂金钟体" w:hAnsi="新蒂金钟体" w:eastAsia="新蒂金钟体"/>
                          <w:color w:val="305DA0"/>
                          <w:sz w:val="220"/>
                          <w:szCs w:val="32"/>
                        </w:rPr>
                      </w:pPr>
                      <w:r>
                        <w:rPr>
                          <w:rFonts w:hint="eastAsia" w:ascii="新蒂金钟体" w:hAnsi="新蒂金钟体" w:eastAsia="新蒂金钟体"/>
                          <w:color w:val="305DA0"/>
                          <w:sz w:val="220"/>
                          <w:szCs w:val="32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5648325</wp:posOffset>
                </wp:positionV>
                <wp:extent cx="3000375" cy="1723390"/>
                <wp:effectExtent l="0" t="0" r="0" b="0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72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77pt;margin-top:444.75pt;height:135.7pt;width:236.25pt;z-index:251717632;mso-width-relative:page;mso-height-relative:page;" filled="f" stroked="f" coordsize="21600,21600" o:gfxdata="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/upy9gAAAAMAQAADwAAAAAAAAABACAAAAAiAAAAZHJzL2Rvd25yZXYueG1sUEsBAhQAFAAA&#10;AAgAh07iQIOoXnooAgAAJwQAAA4AAAAAAAAAAQAgAAAAJ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</w:t>
                      </w:r>
                    </w:p>
                    <w:p>
                      <w:pPr>
                        <w:snapToGrid w:val="0"/>
                        <w:spacing w:line="64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spacing w:line="64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</w:p>
                    <w:p>
                      <w:pPr>
                        <w:snapToGrid w:val="0"/>
                        <w:spacing w:line="640" w:lineRule="exact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6047105</wp:posOffset>
                </wp:positionV>
                <wp:extent cx="2087880" cy="1215390"/>
                <wp:effectExtent l="0" t="0" r="26670" b="2286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1215390"/>
                          <a:chOff x="0" y="0"/>
                          <a:chExt cx="2087880" cy="1215957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0" y="0"/>
                            <a:ext cx="20878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7"/>
                        <wps:cNvCnPr/>
                        <wps:spPr>
                          <a:xfrm>
                            <a:off x="0" y="408562"/>
                            <a:ext cx="20878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807396"/>
                            <a:ext cx="20878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215957"/>
                            <a:ext cx="20878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15pt;margin-top:476.15pt;height:95.7pt;width:164.4pt;z-index:251720704;mso-width-relative:page;mso-height-relative:page;" coordsize="2087880,1215957" o:gfxdata="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5mgSy9wAAAAMAQAADwAAAAAAAAABACAAAAAiAAAAZHJzL2Rvd25yZXYueG1sUEsBAhQA&#10;FAAAAAgAh07iQNaQv2OZAgAABwsAAA4AAAAAAAAAAQAgAAAAKwEAAGRycy9lMm9Eb2MueG1sUEsF&#10;BgAAAAAGAAYAWQEAADYGAAAAAA==&#10;">
                <o:lock v:ext="edit" aspectratio="f"/>
                <v:line id="_x0000_s1026" o:spid="_x0000_s1026" o:spt="20" style="position:absolute;left:0;top:0;height:0;width:2087880;" filled="f" stroked="t" coordsize="21600,21600" o:gfxdata="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3Erhr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line id="直接连接符 7" o:spid="_x0000_s1026" o:spt="20" style="position:absolute;left:0;top:408562;height:0;width:2087880;" filled="f" stroked="t" coordsize="21600,21600" o:gfxdata="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aIab7gAAADa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line id="_x0000_s1026" o:spid="_x0000_s1026" o:spt="20" style="position:absolute;left:0;top:807396;height:0;width:2087880;" filled="f" stroked="t" coordsize="21600,21600" o:gfxdata="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uv/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line id="_x0000_s1026" o:spid="_x0000_s1026" o:spt="20" style="position:absolute;left:0;top:1215957;height:0;width:2087880;" filled="f" stroked="t" coordsize="21600,21600" o:gfxdata="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vtx8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7077075</wp:posOffset>
                </wp:positionV>
                <wp:extent cx="215900" cy="215900"/>
                <wp:effectExtent l="0" t="0" r="0" b="0"/>
                <wp:wrapNone/>
                <wp:docPr id="109" name="Freeform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256 w 512"/>
                            <a:gd name="T1" fmla="*/ 0 h 512"/>
                            <a:gd name="T2" fmla="*/ 0 w 512"/>
                            <a:gd name="T3" fmla="*/ 256 h 512"/>
                            <a:gd name="T4" fmla="*/ 256 w 512"/>
                            <a:gd name="T5" fmla="*/ 512 h 512"/>
                            <a:gd name="T6" fmla="*/ 512 w 512"/>
                            <a:gd name="T7" fmla="*/ 256 h 512"/>
                            <a:gd name="T8" fmla="*/ 256 w 512"/>
                            <a:gd name="T9" fmla="*/ 0 h 512"/>
                            <a:gd name="T10" fmla="*/ 402 w 512"/>
                            <a:gd name="T11" fmla="*/ 355 h 512"/>
                            <a:gd name="T12" fmla="*/ 365 w 512"/>
                            <a:gd name="T13" fmla="*/ 373 h 512"/>
                            <a:gd name="T14" fmla="*/ 146 w 512"/>
                            <a:gd name="T15" fmla="*/ 373 h 512"/>
                            <a:gd name="T16" fmla="*/ 110 w 512"/>
                            <a:gd name="T17" fmla="*/ 355 h 512"/>
                            <a:gd name="T18" fmla="*/ 110 w 512"/>
                            <a:gd name="T19" fmla="*/ 202 h 512"/>
                            <a:gd name="T20" fmla="*/ 256 w 512"/>
                            <a:gd name="T21" fmla="*/ 293 h 512"/>
                            <a:gd name="T22" fmla="*/ 402 w 512"/>
                            <a:gd name="T23" fmla="*/ 202 h 512"/>
                            <a:gd name="T24" fmla="*/ 402 w 512"/>
                            <a:gd name="T25" fmla="*/ 355 h 512"/>
                            <a:gd name="T26" fmla="*/ 402 w 512"/>
                            <a:gd name="T27" fmla="*/ 170 h 512"/>
                            <a:gd name="T28" fmla="*/ 256 w 512"/>
                            <a:gd name="T29" fmla="*/ 272 h 512"/>
                            <a:gd name="T30" fmla="*/ 110 w 512"/>
                            <a:gd name="T31" fmla="*/ 170 h 512"/>
                            <a:gd name="T32" fmla="*/ 110 w 512"/>
                            <a:gd name="T33" fmla="*/ 165 h 512"/>
                            <a:gd name="T34" fmla="*/ 147 w 512"/>
                            <a:gd name="T35" fmla="*/ 139 h 512"/>
                            <a:gd name="T36" fmla="*/ 366 w 512"/>
                            <a:gd name="T37" fmla="*/ 139 h 512"/>
                            <a:gd name="T38" fmla="*/ 402 w 512"/>
                            <a:gd name="T39" fmla="*/ 165 h 512"/>
                            <a:gd name="T40" fmla="*/ 402 w 512"/>
                            <a:gd name="T41" fmla="*/ 170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512" h="512">
                              <a:moveTo>
                                <a:pt x="256" y="0"/>
                              </a:moveTo>
                              <a:cubicBezTo>
                                <a:pt x="115" y="0"/>
                                <a:pt x="0" y="115"/>
                                <a:pt x="0" y="256"/>
                              </a:cubicBezTo>
                              <a:cubicBezTo>
                                <a:pt x="0" y="397"/>
                                <a:pt x="115" y="512"/>
                                <a:pt x="256" y="512"/>
                              </a:cubicBezTo>
                              <a:cubicBezTo>
                                <a:pt x="397" y="512"/>
                                <a:pt x="512" y="397"/>
                                <a:pt x="512" y="256"/>
                              </a:cubicBezTo>
                              <a:cubicBezTo>
                                <a:pt x="512" y="115"/>
                                <a:pt x="397" y="0"/>
                                <a:pt x="256" y="0"/>
                              </a:cubicBezTo>
                              <a:close/>
                              <a:moveTo>
                                <a:pt x="402" y="355"/>
                              </a:moveTo>
                              <a:cubicBezTo>
                                <a:pt x="402" y="355"/>
                                <a:pt x="387" y="373"/>
                                <a:pt x="365" y="373"/>
                              </a:cubicBezTo>
                              <a:cubicBezTo>
                                <a:pt x="146" y="373"/>
                                <a:pt x="146" y="373"/>
                                <a:pt x="146" y="373"/>
                              </a:cubicBezTo>
                              <a:cubicBezTo>
                                <a:pt x="124" y="373"/>
                                <a:pt x="110" y="355"/>
                                <a:pt x="110" y="355"/>
                              </a:cubicBezTo>
                              <a:cubicBezTo>
                                <a:pt x="110" y="202"/>
                                <a:pt x="110" y="202"/>
                                <a:pt x="110" y="202"/>
                              </a:cubicBezTo>
                              <a:cubicBezTo>
                                <a:pt x="110" y="202"/>
                                <a:pt x="214" y="293"/>
                                <a:pt x="256" y="293"/>
                              </a:cubicBezTo>
                              <a:cubicBezTo>
                                <a:pt x="298" y="293"/>
                                <a:pt x="402" y="202"/>
                                <a:pt x="402" y="202"/>
                              </a:cubicBezTo>
                              <a:lnTo>
                                <a:pt x="402" y="355"/>
                              </a:lnTo>
                              <a:close/>
                              <a:moveTo>
                                <a:pt x="402" y="170"/>
                              </a:moveTo>
                              <a:cubicBezTo>
                                <a:pt x="402" y="170"/>
                                <a:pt x="279" y="272"/>
                                <a:pt x="256" y="272"/>
                              </a:cubicBezTo>
                              <a:cubicBezTo>
                                <a:pt x="233" y="272"/>
                                <a:pt x="110" y="170"/>
                                <a:pt x="110" y="170"/>
                              </a:cubicBezTo>
                              <a:cubicBezTo>
                                <a:pt x="110" y="165"/>
                                <a:pt x="110" y="165"/>
                                <a:pt x="110" y="165"/>
                              </a:cubicBezTo>
                              <a:cubicBezTo>
                                <a:pt x="110" y="151"/>
                                <a:pt x="132" y="139"/>
                                <a:pt x="147" y="139"/>
                              </a:cubicBezTo>
                              <a:cubicBezTo>
                                <a:pt x="366" y="139"/>
                                <a:pt x="366" y="139"/>
                                <a:pt x="366" y="139"/>
                              </a:cubicBezTo>
                              <a:cubicBezTo>
                                <a:pt x="380" y="139"/>
                                <a:pt x="402" y="151"/>
                                <a:pt x="402" y="165"/>
                              </a:cubicBezTo>
                              <a:cubicBezTo>
                                <a:pt x="402" y="170"/>
                                <a:pt x="402" y="170"/>
                                <a:pt x="40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E84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3" o:spid="_x0000_s1026" o:spt="100" style="position:absolute;left:0pt;margin-left:153.75pt;margin-top:557.25pt;height:17pt;width:17pt;z-index:251716608;mso-width-relative:page;mso-height-relative:page;" fillcolor="#5E848D" filled="t" stroked="f" coordsize="512,512" o:gfxdata="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FflkA/bAAAADQEAAA8AAAAAAAAAAQAgAAAAIgAAAGRycy9kb3ducmV2LnhtbFBLAQIUABQAAAAI&#10;AIdO4kBAnBZaQQUAAJAVAAAOAAAAAAAAAAEAIAAAACoBAABkcnMvZTJvRG9jLnhtbFBLBQYAAAAA&#10;BgAGAFkBAADdCAAAAAA=&#10;" path="m256,0c115,0,0,115,0,256c0,397,115,512,256,512c397,512,512,397,512,256c512,115,397,0,256,0xm402,355c402,355,387,373,365,373c146,373,146,373,146,373c124,373,110,355,110,355c110,202,110,202,110,202c110,202,214,293,256,293c298,293,402,202,402,202l402,355xm402,170c402,170,279,272,256,272c233,272,110,170,110,170c110,165,110,165,110,165c110,151,132,139,147,139c366,139,366,139,366,139c380,139,402,151,402,165c402,170,402,170,402,170xe">
                <v:path o:connectlocs="107950,0;0,107950;107950,215900;215900,107950;107950,0;169515,149696;153913,157286;61565,157286;46384,149696;46384,85179;107950,123552;169515,85179;169515,149696;169515,71685;107950,114696;46384,71685;46384,69577;61986,58613;154334,58613;169515,69577;169515,71685" o:connectangles="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6665595</wp:posOffset>
                </wp:positionV>
                <wp:extent cx="215900" cy="215265"/>
                <wp:effectExtent l="0" t="0" r="0" b="0"/>
                <wp:wrapNone/>
                <wp:docPr id="73" name="Freeform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15265"/>
                        </a:xfrm>
                        <a:custGeom>
                          <a:avLst/>
                          <a:gdLst>
                            <a:gd name="T0" fmla="*/ 251 w 502"/>
                            <a:gd name="T1" fmla="*/ 0 h 500"/>
                            <a:gd name="T2" fmla="*/ 502 w 502"/>
                            <a:gd name="T3" fmla="*/ 250 h 500"/>
                            <a:gd name="T4" fmla="*/ 251 w 502"/>
                            <a:gd name="T5" fmla="*/ 500 h 500"/>
                            <a:gd name="T6" fmla="*/ 251 w 502"/>
                            <a:gd name="T7" fmla="*/ 408 h 500"/>
                            <a:gd name="T8" fmla="*/ 289 w 502"/>
                            <a:gd name="T9" fmla="*/ 408 h 500"/>
                            <a:gd name="T10" fmla="*/ 341 w 502"/>
                            <a:gd name="T11" fmla="*/ 396 h 500"/>
                            <a:gd name="T12" fmla="*/ 349 w 502"/>
                            <a:gd name="T13" fmla="*/ 371 h 500"/>
                            <a:gd name="T14" fmla="*/ 349 w 502"/>
                            <a:gd name="T15" fmla="*/ 148 h 500"/>
                            <a:gd name="T16" fmla="*/ 348 w 502"/>
                            <a:gd name="T17" fmla="*/ 117 h 500"/>
                            <a:gd name="T18" fmla="*/ 335 w 502"/>
                            <a:gd name="T19" fmla="*/ 98 h 500"/>
                            <a:gd name="T20" fmla="*/ 308 w 502"/>
                            <a:gd name="T21" fmla="*/ 92 h 500"/>
                            <a:gd name="T22" fmla="*/ 251 w 502"/>
                            <a:gd name="T23" fmla="*/ 92 h 500"/>
                            <a:gd name="T24" fmla="*/ 251 w 502"/>
                            <a:gd name="T25" fmla="*/ 0 h 500"/>
                            <a:gd name="T26" fmla="*/ 251 w 502"/>
                            <a:gd name="T27" fmla="*/ 0 h 500"/>
                            <a:gd name="T28" fmla="*/ 251 w 502"/>
                            <a:gd name="T29" fmla="*/ 386 h 500"/>
                            <a:gd name="T30" fmla="*/ 253 w 502"/>
                            <a:gd name="T31" fmla="*/ 386 h 500"/>
                            <a:gd name="T32" fmla="*/ 262 w 502"/>
                            <a:gd name="T33" fmla="*/ 373 h 500"/>
                            <a:gd name="T34" fmla="*/ 251 w 502"/>
                            <a:gd name="T35" fmla="*/ 364 h 500"/>
                            <a:gd name="T36" fmla="*/ 251 w 502"/>
                            <a:gd name="T37" fmla="*/ 386 h 500"/>
                            <a:gd name="T38" fmla="*/ 251 w 502"/>
                            <a:gd name="T39" fmla="*/ 386 h 500"/>
                            <a:gd name="T40" fmla="*/ 251 w 502"/>
                            <a:gd name="T41" fmla="*/ 342 h 500"/>
                            <a:gd name="T42" fmla="*/ 327 w 502"/>
                            <a:gd name="T43" fmla="*/ 342 h 500"/>
                            <a:gd name="T44" fmla="*/ 327 w 502"/>
                            <a:gd name="T45" fmla="*/ 125 h 500"/>
                            <a:gd name="T46" fmla="*/ 251 w 502"/>
                            <a:gd name="T47" fmla="*/ 125 h 500"/>
                            <a:gd name="T48" fmla="*/ 251 w 502"/>
                            <a:gd name="T49" fmla="*/ 342 h 500"/>
                            <a:gd name="T50" fmla="*/ 251 w 502"/>
                            <a:gd name="T51" fmla="*/ 342 h 500"/>
                            <a:gd name="T52" fmla="*/ 251 w 502"/>
                            <a:gd name="T53" fmla="*/ 114 h 500"/>
                            <a:gd name="T54" fmla="*/ 273 w 502"/>
                            <a:gd name="T55" fmla="*/ 114 h 500"/>
                            <a:gd name="T56" fmla="*/ 273 w 502"/>
                            <a:gd name="T57" fmla="*/ 103 h 500"/>
                            <a:gd name="T58" fmla="*/ 251 w 502"/>
                            <a:gd name="T59" fmla="*/ 103 h 500"/>
                            <a:gd name="T60" fmla="*/ 251 w 502"/>
                            <a:gd name="T61" fmla="*/ 114 h 500"/>
                            <a:gd name="T62" fmla="*/ 251 w 502"/>
                            <a:gd name="T63" fmla="*/ 500 h 500"/>
                            <a:gd name="T64" fmla="*/ 0 w 502"/>
                            <a:gd name="T65" fmla="*/ 250 h 500"/>
                            <a:gd name="T66" fmla="*/ 251 w 502"/>
                            <a:gd name="T67" fmla="*/ 0 h 500"/>
                            <a:gd name="T68" fmla="*/ 251 w 502"/>
                            <a:gd name="T69" fmla="*/ 92 h 500"/>
                            <a:gd name="T70" fmla="*/ 213 w 502"/>
                            <a:gd name="T71" fmla="*/ 92 h 500"/>
                            <a:gd name="T72" fmla="*/ 181 w 502"/>
                            <a:gd name="T73" fmla="*/ 93 h 500"/>
                            <a:gd name="T74" fmla="*/ 161 w 502"/>
                            <a:gd name="T75" fmla="*/ 104 h 500"/>
                            <a:gd name="T76" fmla="*/ 153 w 502"/>
                            <a:gd name="T77" fmla="*/ 129 h 500"/>
                            <a:gd name="T78" fmla="*/ 153 w 502"/>
                            <a:gd name="T79" fmla="*/ 352 h 500"/>
                            <a:gd name="T80" fmla="*/ 154 w 502"/>
                            <a:gd name="T81" fmla="*/ 383 h 500"/>
                            <a:gd name="T82" fmla="*/ 167 w 502"/>
                            <a:gd name="T83" fmla="*/ 402 h 500"/>
                            <a:gd name="T84" fmla="*/ 194 w 502"/>
                            <a:gd name="T85" fmla="*/ 408 h 500"/>
                            <a:gd name="T86" fmla="*/ 251 w 502"/>
                            <a:gd name="T87" fmla="*/ 408 h 500"/>
                            <a:gd name="T88" fmla="*/ 251 w 502"/>
                            <a:gd name="T89" fmla="*/ 500 h 500"/>
                            <a:gd name="T90" fmla="*/ 251 w 502"/>
                            <a:gd name="T91" fmla="*/ 500 h 500"/>
                            <a:gd name="T92" fmla="*/ 251 w 502"/>
                            <a:gd name="T93" fmla="*/ 103 h 500"/>
                            <a:gd name="T94" fmla="*/ 229 w 502"/>
                            <a:gd name="T95" fmla="*/ 103 h 500"/>
                            <a:gd name="T96" fmla="*/ 229 w 502"/>
                            <a:gd name="T97" fmla="*/ 114 h 500"/>
                            <a:gd name="T98" fmla="*/ 251 w 502"/>
                            <a:gd name="T99" fmla="*/ 114 h 500"/>
                            <a:gd name="T100" fmla="*/ 251 w 502"/>
                            <a:gd name="T101" fmla="*/ 103 h 500"/>
                            <a:gd name="T102" fmla="*/ 251 w 502"/>
                            <a:gd name="T103" fmla="*/ 103 h 500"/>
                            <a:gd name="T104" fmla="*/ 251 w 502"/>
                            <a:gd name="T105" fmla="*/ 125 h 500"/>
                            <a:gd name="T106" fmla="*/ 175 w 502"/>
                            <a:gd name="T107" fmla="*/ 125 h 500"/>
                            <a:gd name="T108" fmla="*/ 175 w 502"/>
                            <a:gd name="T109" fmla="*/ 342 h 500"/>
                            <a:gd name="T110" fmla="*/ 177 w 502"/>
                            <a:gd name="T111" fmla="*/ 342 h 500"/>
                            <a:gd name="T112" fmla="*/ 251 w 502"/>
                            <a:gd name="T113" fmla="*/ 342 h 500"/>
                            <a:gd name="T114" fmla="*/ 251 w 502"/>
                            <a:gd name="T115" fmla="*/ 125 h 500"/>
                            <a:gd name="T116" fmla="*/ 251 w 502"/>
                            <a:gd name="T117" fmla="*/ 125 h 500"/>
                            <a:gd name="T118" fmla="*/ 251 w 502"/>
                            <a:gd name="T119" fmla="*/ 364 h 500"/>
                            <a:gd name="T120" fmla="*/ 249 w 502"/>
                            <a:gd name="T121" fmla="*/ 364 h 500"/>
                            <a:gd name="T122" fmla="*/ 251 w 502"/>
                            <a:gd name="T123" fmla="*/ 386 h 500"/>
                            <a:gd name="T124" fmla="*/ 251 w 502"/>
                            <a:gd name="T125" fmla="*/ 364 h 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502" h="500">
                              <a:moveTo>
                                <a:pt x="251" y="0"/>
                              </a:moveTo>
                              <a:cubicBezTo>
                                <a:pt x="389" y="0"/>
                                <a:pt x="502" y="112"/>
                                <a:pt x="502" y="250"/>
                              </a:cubicBezTo>
                              <a:cubicBezTo>
                                <a:pt x="502" y="388"/>
                                <a:pt x="389" y="500"/>
                                <a:pt x="251" y="500"/>
                              </a:cubicBezTo>
                              <a:cubicBezTo>
                                <a:pt x="251" y="408"/>
                                <a:pt x="251" y="408"/>
                                <a:pt x="251" y="408"/>
                              </a:cubicBezTo>
                              <a:cubicBezTo>
                                <a:pt x="289" y="408"/>
                                <a:pt x="289" y="408"/>
                                <a:pt x="289" y="408"/>
                              </a:cubicBezTo>
                              <a:cubicBezTo>
                                <a:pt x="308" y="408"/>
                                <a:pt x="329" y="411"/>
                                <a:pt x="341" y="396"/>
                              </a:cubicBezTo>
                              <a:cubicBezTo>
                                <a:pt x="347" y="389"/>
                                <a:pt x="349" y="382"/>
                                <a:pt x="349" y="371"/>
                              </a:cubicBezTo>
                              <a:cubicBezTo>
                                <a:pt x="349" y="148"/>
                                <a:pt x="349" y="148"/>
                                <a:pt x="349" y="148"/>
                              </a:cubicBezTo>
                              <a:cubicBezTo>
                                <a:pt x="349" y="140"/>
                                <a:pt x="350" y="124"/>
                                <a:pt x="348" y="117"/>
                              </a:cubicBezTo>
                              <a:cubicBezTo>
                                <a:pt x="346" y="108"/>
                                <a:pt x="340" y="102"/>
                                <a:pt x="335" y="98"/>
                              </a:cubicBezTo>
                              <a:cubicBezTo>
                                <a:pt x="327" y="93"/>
                                <a:pt x="320" y="92"/>
                                <a:pt x="308" y="92"/>
                              </a:cubicBezTo>
                              <a:cubicBezTo>
                                <a:pt x="251" y="92"/>
                                <a:pt x="251" y="92"/>
                                <a:pt x="251" y="92"/>
                              </a:cubicBezTo>
                              <a:cubicBezTo>
                                <a:pt x="251" y="0"/>
                                <a:pt x="251" y="0"/>
                                <a:pt x="251" y="0"/>
                              </a:cubicBezTo>
                              <a:cubicBezTo>
                                <a:pt x="251" y="0"/>
                                <a:pt x="251" y="0"/>
                                <a:pt x="251" y="0"/>
                              </a:cubicBezTo>
                              <a:close/>
                              <a:moveTo>
                                <a:pt x="251" y="386"/>
                              </a:moveTo>
                              <a:cubicBezTo>
                                <a:pt x="252" y="386"/>
                                <a:pt x="252" y="386"/>
                                <a:pt x="253" y="386"/>
                              </a:cubicBezTo>
                              <a:cubicBezTo>
                                <a:pt x="258" y="385"/>
                                <a:pt x="263" y="379"/>
                                <a:pt x="262" y="373"/>
                              </a:cubicBezTo>
                              <a:cubicBezTo>
                                <a:pt x="261" y="368"/>
                                <a:pt x="256" y="364"/>
                                <a:pt x="251" y="364"/>
                              </a:cubicBezTo>
                              <a:cubicBezTo>
                                <a:pt x="251" y="386"/>
                                <a:pt x="251" y="386"/>
                                <a:pt x="251" y="386"/>
                              </a:cubicBezTo>
                              <a:cubicBezTo>
                                <a:pt x="251" y="386"/>
                                <a:pt x="251" y="386"/>
                                <a:pt x="251" y="386"/>
                              </a:cubicBezTo>
                              <a:close/>
                              <a:moveTo>
                                <a:pt x="251" y="342"/>
                              </a:moveTo>
                              <a:cubicBezTo>
                                <a:pt x="327" y="342"/>
                                <a:pt x="327" y="342"/>
                                <a:pt x="327" y="342"/>
                              </a:cubicBezTo>
                              <a:cubicBezTo>
                                <a:pt x="327" y="125"/>
                                <a:pt x="327" y="125"/>
                                <a:pt x="327" y="125"/>
                              </a:cubicBezTo>
                              <a:cubicBezTo>
                                <a:pt x="251" y="125"/>
                                <a:pt x="251" y="125"/>
                                <a:pt x="251" y="125"/>
                              </a:cubicBezTo>
                              <a:cubicBezTo>
                                <a:pt x="251" y="342"/>
                                <a:pt x="251" y="342"/>
                                <a:pt x="251" y="342"/>
                              </a:cubicBezTo>
                              <a:cubicBezTo>
                                <a:pt x="251" y="342"/>
                                <a:pt x="251" y="342"/>
                                <a:pt x="251" y="342"/>
                              </a:cubicBezTo>
                              <a:close/>
                              <a:moveTo>
                                <a:pt x="251" y="114"/>
                              </a:moveTo>
                              <a:cubicBezTo>
                                <a:pt x="273" y="114"/>
                                <a:pt x="273" y="114"/>
                                <a:pt x="273" y="114"/>
                              </a:cubicBezTo>
                              <a:cubicBezTo>
                                <a:pt x="273" y="103"/>
                                <a:pt x="273" y="103"/>
                                <a:pt x="273" y="103"/>
                              </a:cubicBezTo>
                              <a:cubicBezTo>
                                <a:pt x="251" y="103"/>
                                <a:pt x="251" y="103"/>
                                <a:pt x="251" y="103"/>
                              </a:cubicBezTo>
                              <a:cubicBezTo>
                                <a:pt x="251" y="114"/>
                                <a:pt x="251" y="114"/>
                                <a:pt x="251" y="114"/>
                              </a:cubicBezTo>
                              <a:close/>
                              <a:moveTo>
                                <a:pt x="251" y="500"/>
                              </a:moveTo>
                              <a:cubicBezTo>
                                <a:pt x="113" y="500"/>
                                <a:pt x="0" y="388"/>
                                <a:pt x="0" y="250"/>
                              </a:cubicBezTo>
                              <a:cubicBezTo>
                                <a:pt x="0" y="112"/>
                                <a:pt x="113" y="0"/>
                                <a:pt x="251" y="0"/>
                              </a:cubicBezTo>
                              <a:cubicBezTo>
                                <a:pt x="251" y="92"/>
                                <a:pt x="251" y="92"/>
                                <a:pt x="251" y="92"/>
                              </a:cubicBezTo>
                              <a:cubicBezTo>
                                <a:pt x="213" y="92"/>
                                <a:pt x="213" y="92"/>
                                <a:pt x="213" y="92"/>
                              </a:cubicBezTo>
                              <a:cubicBezTo>
                                <a:pt x="204" y="92"/>
                                <a:pt x="189" y="91"/>
                                <a:pt x="181" y="93"/>
                              </a:cubicBezTo>
                              <a:cubicBezTo>
                                <a:pt x="171" y="94"/>
                                <a:pt x="166" y="99"/>
                                <a:pt x="161" y="104"/>
                              </a:cubicBezTo>
                              <a:cubicBezTo>
                                <a:pt x="155" y="110"/>
                                <a:pt x="153" y="118"/>
                                <a:pt x="153" y="129"/>
                              </a:cubicBezTo>
                              <a:cubicBezTo>
                                <a:pt x="153" y="352"/>
                                <a:pt x="153" y="352"/>
                                <a:pt x="153" y="352"/>
                              </a:cubicBezTo>
                              <a:cubicBezTo>
                                <a:pt x="153" y="361"/>
                                <a:pt x="152" y="375"/>
                                <a:pt x="154" y="383"/>
                              </a:cubicBezTo>
                              <a:cubicBezTo>
                                <a:pt x="157" y="392"/>
                                <a:pt x="162" y="398"/>
                                <a:pt x="167" y="402"/>
                              </a:cubicBezTo>
                              <a:cubicBezTo>
                                <a:pt x="175" y="407"/>
                                <a:pt x="183" y="408"/>
                                <a:pt x="194" y="408"/>
                              </a:cubicBezTo>
                              <a:cubicBezTo>
                                <a:pt x="251" y="408"/>
                                <a:pt x="251" y="408"/>
                                <a:pt x="251" y="408"/>
                              </a:cubicBezTo>
                              <a:cubicBezTo>
                                <a:pt x="251" y="500"/>
                                <a:pt x="251" y="500"/>
                                <a:pt x="251" y="500"/>
                              </a:cubicBezTo>
                              <a:cubicBezTo>
                                <a:pt x="251" y="500"/>
                                <a:pt x="251" y="500"/>
                                <a:pt x="251" y="500"/>
                              </a:cubicBezTo>
                              <a:close/>
                              <a:moveTo>
                                <a:pt x="251" y="103"/>
                              </a:moveTo>
                              <a:cubicBezTo>
                                <a:pt x="229" y="103"/>
                                <a:pt x="229" y="103"/>
                                <a:pt x="229" y="103"/>
                              </a:cubicBezTo>
                              <a:cubicBezTo>
                                <a:pt x="229" y="114"/>
                                <a:pt x="229" y="114"/>
                                <a:pt x="229" y="114"/>
                              </a:cubicBezTo>
                              <a:cubicBezTo>
                                <a:pt x="251" y="114"/>
                                <a:pt x="251" y="114"/>
                                <a:pt x="251" y="114"/>
                              </a:cubicBezTo>
                              <a:cubicBezTo>
                                <a:pt x="251" y="103"/>
                                <a:pt x="251" y="103"/>
                                <a:pt x="251" y="103"/>
                              </a:cubicBezTo>
                              <a:cubicBezTo>
                                <a:pt x="251" y="103"/>
                                <a:pt x="251" y="103"/>
                                <a:pt x="251" y="103"/>
                              </a:cubicBezTo>
                              <a:close/>
                              <a:moveTo>
                                <a:pt x="251" y="125"/>
                              </a:moveTo>
                              <a:cubicBezTo>
                                <a:pt x="175" y="125"/>
                                <a:pt x="175" y="125"/>
                                <a:pt x="175" y="125"/>
                              </a:cubicBezTo>
                              <a:cubicBezTo>
                                <a:pt x="175" y="342"/>
                                <a:pt x="175" y="342"/>
                                <a:pt x="175" y="342"/>
                              </a:cubicBezTo>
                              <a:cubicBezTo>
                                <a:pt x="177" y="342"/>
                                <a:pt x="177" y="342"/>
                                <a:pt x="177" y="342"/>
                              </a:cubicBezTo>
                              <a:cubicBezTo>
                                <a:pt x="251" y="342"/>
                                <a:pt x="251" y="342"/>
                                <a:pt x="251" y="342"/>
                              </a:cubicBezTo>
                              <a:cubicBezTo>
                                <a:pt x="251" y="125"/>
                                <a:pt x="251" y="125"/>
                                <a:pt x="251" y="125"/>
                              </a:cubicBezTo>
                              <a:cubicBezTo>
                                <a:pt x="251" y="125"/>
                                <a:pt x="251" y="125"/>
                                <a:pt x="251" y="125"/>
                              </a:cubicBezTo>
                              <a:close/>
                              <a:moveTo>
                                <a:pt x="251" y="364"/>
                              </a:moveTo>
                              <a:cubicBezTo>
                                <a:pt x="250" y="364"/>
                                <a:pt x="250" y="364"/>
                                <a:pt x="249" y="364"/>
                              </a:cubicBezTo>
                              <a:cubicBezTo>
                                <a:pt x="235" y="367"/>
                                <a:pt x="239" y="386"/>
                                <a:pt x="251" y="386"/>
                              </a:cubicBezTo>
                              <a:cubicBezTo>
                                <a:pt x="251" y="364"/>
                                <a:pt x="251" y="364"/>
                                <a:pt x="251" y="36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E84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margin-left:153.75pt;margin-top:524.85pt;height:16.95pt;width:17pt;z-index:251715584;mso-width-relative:page;mso-height-relative:page;" fillcolor="#5E848D" filled="t" stroked="f" coordsize="502,500" o:gfxdata="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" path="m251,0c389,0,502,112,502,250c502,388,389,500,251,500c251,408,251,408,251,408c289,408,289,408,289,408c308,408,329,411,341,396c347,389,349,382,349,371c349,148,349,148,349,148c349,140,350,124,348,117c346,108,340,102,335,98c327,93,320,92,308,92c251,92,251,92,251,92c251,0,251,0,251,0c251,0,251,0,251,0xm251,386c252,386,252,386,253,386c258,385,263,379,262,373c261,368,256,364,251,364c251,386,251,386,251,386c251,386,251,386,251,386xm251,342c327,342,327,342,327,342c327,125,327,125,327,125c251,125,251,125,251,125c251,342,251,342,251,342c251,342,251,342,251,342xm251,114c273,114,273,114,273,114c273,103,273,103,273,103c251,103,251,103,251,103c251,114,251,114,251,114xm251,500c113,500,0,388,0,250c0,112,113,0,251,0c251,92,251,92,251,92c213,92,213,92,213,92c204,92,189,91,181,93c171,94,166,99,161,104c155,110,153,118,153,129c153,352,153,352,153,352c153,361,152,375,154,383c157,392,162,398,167,402c175,407,183,408,194,408c251,408,251,408,251,408c251,500,251,500,251,500c251,500,251,500,251,500xm251,103c229,103,229,103,229,103c229,114,229,114,229,114c251,114,251,114,251,114c251,103,251,103,251,103c251,103,251,103,251,103xm251,125c175,125,175,125,175,125c175,342,175,342,175,342c177,342,177,342,177,342c251,342,251,342,251,342c251,125,251,125,251,125c251,125,251,125,251,125xm251,364c250,364,250,364,249,364c235,367,239,386,251,386c251,364,251,364,251,364xe">
                <v:path o:connectlocs="107950,0;215900,107632;107950,215265;107950,175656;124293,175656;146657,170489;150097,159726;150097,63718;149667,50372;144076,42191;132464,39608;107950,39608;107950,0;107950,0;107950,166184;108810,166184;112680,160587;107950,156712;107950,166184;107950,166184;107950,147241;140636,147241;140636,53816;107950,53816;107950,147241;107950,147241;107950,49080;117411,49080;117411,44344;107950,44344;107950,49080;107950,215265;0,107632;107950,0;107950,39608;91606,39608;77844,40039;69242,44775;65802,55538;65802,151546;66232,164892;71823,173073;83435,175656;107950,175656;107950,215265;107950,215265;107950,44344;98488,44344;98488,49080;107950,49080;107950,44344;107950,44344;107950,53816;75263,53816;75263,147241;76124,147241;107950,147241;107950,53816;107950,53816;107950,156712;107089,156712;107950,166184;107950,15671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6261100</wp:posOffset>
                </wp:positionV>
                <wp:extent cx="215900" cy="208280"/>
                <wp:effectExtent l="0" t="0" r="0" b="1270"/>
                <wp:wrapNone/>
                <wp:docPr id="60" name="Freeform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08280"/>
                        </a:xfrm>
                        <a:custGeom>
                          <a:avLst/>
                          <a:gdLst>
                            <a:gd name="T0" fmla="*/ 244 w 483"/>
                            <a:gd name="T1" fmla="*/ 0 h 466"/>
                            <a:gd name="T2" fmla="*/ 32 w 483"/>
                            <a:gd name="T3" fmla="*/ 148 h 466"/>
                            <a:gd name="T4" fmla="*/ 102 w 483"/>
                            <a:gd name="T5" fmla="*/ 399 h 466"/>
                            <a:gd name="T6" fmla="*/ 360 w 483"/>
                            <a:gd name="T7" fmla="*/ 418 h 466"/>
                            <a:gd name="T8" fmla="*/ 465 w 483"/>
                            <a:gd name="T9" fmla="*/ 182 h 466"/>
                            <a:gd name="T10" fmla="*/ 244 w 483"/>
                            <a:gd name="T11" fmla="*/ 0 h 466"/>
                            <a:gd name="T12" fmla="*/ 364 w 483"/>
                            <a:gd name="T13" fmla="*/ 269 h 466"/>
                            <a:gd name="T14" fmla="*/ 330 w 483"/>
                            <a:gd name="T15" fmla="*/ 297 h 466"/>
                            <a:gd name="T16" fmla="*/ 285 w 483"/>
                            <a:gd name="T17" fmla="*/ 311 h 466"/>
                            <a:gd name="T18" fmla="*/ 193 w 483"/>
                            <a:gd name="T19" fmla="*/ 307 h 466"/>
                            <a:gd name="T20" fmla="*/ 152 w 483"/>
                            <a:gd name="T21" fmla="*/ 291 h 466"/>
                            <a:gd name="T22" fmla="*/ 140 w 483"/>
                            <a:gd name="T23" fmla="*/ 277 h 466"/>
                            <a:gd name="T24" fmla="*/ 146 w 483"/>
                            <a:gd name="T25" fmla="*/ 257 h 466"/>
                            <a:gd name="T26" fmla="*/ 137 w 483"/>
                            <a:gd name="T27" fmla="*/ 231 h 466"/>
                            <a:gd name="T28" fmla="*/ 137 w 483"/>
                            <a:gd name="T29" fmla="*/ 209 h 466"/>
                            <a:gd name="T30" fmla="*/ 194 w 483"/>
                            <a:gd name="T31" fmla="*/ 230 h 466"/>
                            <a:gd name="T32" fmla="*/ 229 w 483"/>
                            <a:gd name="T33" fmla="*/ 242 h 466"/>
                            <a:gd name="T34" fmla="*/ 250 w 483"/>
                            <a:gd name="T35" fmla="*/ 249 h 466"/>
                            <a:gd name="T36" fmla="*/ 272 w 483"/>
                            <a:gd name="T37" fmla="*/ 242 h 466"/>
                            <a:gd name="T38" fmla="*/ 307 w 483"/>
                            <a:gd name="T39" fmla="*/ 229 h 466"/>
                            <a:gd name="T40" fmla="*/ 364 w 483"/>
                            <a:gd name="T41" fmla="*/ 208 h 466"/>
                            <a:gd name="T42" fmla="*/ 364 w 483"/>
                            <a:gd name="T43" fmla="*/ 269 h 466"/>
                            <a:gd name="T44" fmla="*/ 421 w 483"/>
                            <a:gd name="T45" fmla="*/ 164 h 466"/>
                            <a:gd name="T46" fmla="*/ 311 w 483"/>
                            <a:gd name="T47" fmla="*/ 204 h 466"/>
                            <a:gd name="T48" fmla="*/ 261 w 483"/>
                            <a:gd name="T49" fmla="*/ 223 h 466"/>
                            <a:gd name="T50" fmla="*/ 240 w 483"/>
                            <a:gd name="T51" fmla="*/ 223 h 466"/>
                            <a:gd name="T52" fmla="*/ 218 w 483"/>
                            <a:gd name="T53" fmla="*/ 216 h 466"/>
                            <a:gd name="T54" fmla="*/ 155 w 483"/>
                            <a:gd name="T55" fmla="*/ 193 h 466"/>
                            <a:gd name="T56" fmla="*/ 244 w 483"/>
                            <a:gd name="T57" fmla="*/ 155 h 466"/>
                            <a:gd name="T58" fmla="*/ 255 w 483"/>
                            <a:gd name="T59" fmla="*/ 147 h 466"/>
                            <a:gd name="T60" fmla="*/ 242 w 483"/>
                            <a:gd name="T61" fmla="*/ 136 h 466"/>
                            <a:gd name="T62" fmla="*/ 200 w 483"/>
                            <a:gd name="T63" fmla="*/ 155 h 466"/>
                            <a:gd name="T64" fmla="*/ 145 w 483"/>
                            <a:gd name="T65" fmla="*/ 178 h 466"/>
                            <a:gd name="T66" fmla="*/ 114 w 483"/>
                            <a:gd name="T67" fmla="*/ 212 h 466"/>
                            <a:gd name="T68" fmla="*/ 111 w 483"/>
                            <a:gd name="T69" fmla="*/ 233 h 466"/>
                            <a:gd name="T70" fmla="*/ 119 w 483"/>
                            <a:gd name="T71" fmla="*/ 254 h 466"/>
                            <a:gd name="T72" fmla="*/ 112 w 483"/>
                            <a:gd name="T73" fmla="*/ 269 h 466"/>
                            <a:gd name="T74" fmla="*/ 113 w 483"/>
                            <a:gd name="T75" fmla="*/ 295 h 466"/>
                            <a:gd name="T76" fmla="*/ 80 w 483"/>
                            <a:gd name="T77" fmla="*/ 361 h 466"/>
                            <a:gd name="T78" fmla="*/ 70 w 483"/>
                            <a:gd name="T79" fmla="*/ 356 h 466"/>
                            <a:gd name="T80" fmla="*/ 63 w 483"/>
                            <a:gd name="T81" fmla="*/ 351 h 466"/>
                            <a:gd name="T82" fmla="*/ 63 w 483"/>
                            <a:gd name="T83" fmla="*/ 343 h 466"/>
                            <a:gd name="T84" fmla="*/ 79 w 483"/>
                            <a:gd name="T85" fmla="*/ 318 h 466"/>
                            <a:gd name="T86" fmla="*/ 89 w 483"/>
                            <a:gd name="T87" fmla="*/ 293 h 466"/>
                            <a:gd name="T88" fmla="*/ 93 w 483"/>
                            <a:gd name="T89" fmla="*/ 271 h 466"/>
                            <a:gd name="T90" fmla="*/ 85 w 483"/>
                            <a:gd name="T91" fmla="*/ 262 h 466"/>
                            <a:gd name="T92" fmla="*/ 84 w 483"/>
                            <a:gd name="T93" fmla="*/ 250 h 466"/>
                            <a:gd name="T94" fmla="*/ 89 w 483"/>
                            <a:gd name="T95" fmla="*/ 240 h 466"/>
                            <a:gd name="T96" fmla="*/ 95 w 483"/>
                            <a:gd name="T97" fmla="*/ 227 h 466"/>
                            <a:gd name="T98" fmla="*/ 114 w 483"/>
                            <a:gd name="T99" fmla="*/ 177 h 466"/>
                            <a:gd name="T100" fmla="*/ 75 w 483"/>
                            <a:gd name="T101" fmla="*/ 163 h 466"/>
                            <a:gd name="T102" fmla="*/ 86 w 483"/>
                            <a:gd name="T103" fmla="*/ 145 h 466"/>
                            <a:gd name="T104" fmla="*/ 191 w 483"/>
                            <a:gd name="T105" fmla="*/ 107 h 466"/>
                            <a:gd name="T106" fmla="*/ 232 w 483"/>
                            <a:gd name="T107" fmla="*/ 92 h 466"/>
                            <a:gd name="T108" fmla="*/ 259 w 483"/>
                            <a:gd name="T109" fmla="*/ 90 h 466"/>
                            <a:gd name="T110" fmla="*/ 347 w 483"/>
                            <a:gd name="T111" fmla="*/ 122 h 466"/>
                            <a:gd name="T112" fmla="*/ 404 w 483"/>
                            <a:gd name="T113" fmla="*/ 144 h 466"/>
                            <a:gd name="T114" fmla="*/ 421 w 483"/>
                            <a:gd name="T115" fmla="*/ 164 h 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483" h="466">
                              <a:moveTo>
                                <a:pt x="244" y="0"/>
                              </a:moveTo>
                              <a:cubicBezTo>
                                <a:pt x="150" y="0"/>
                                <a:pt x="64" y="60"/>
                                <a:pt x="32" y="148"/>
                              </a:cubicBezTo>
                              <a:cubicBezTo>
                                <a:pt x="0" y="237"/>
                                <a:pt x="28" y="339"/>
                                <a:pt x="102" y="399"/>
                              </a:cubicBezTo>
                              <a:cubicBezTo>
                                <a:pt x="174" y="459"/>
                                <a:pt x="280" y="466"/>
                                <a:pt x="360" y="418"/>
                              </a:cubicBezTo>
                              <a:cubicBezTo>
                                <a:pt x="440" y="369"/>
                                <a:pt x="483" y="274"/>
                                <a:pt x="465" y="182"/>
                              </a:cubicBezTo>
                              <a:cubicBezTo>
                                <a:pt x="444" y="77"/>
                                <a:pt x="350" y="0"/>
                                <a:pt x="244" y="0"/>
                              </a:cubicBezTo>
                              <a:close/>
                              <a:moveTo>
                                <a:pt x="364" y="269"/>
                              </a:moveTo>
                              <a:cubicBezTo>
                                <a:pt x="364" y="285"/>
                                <a:pt x="341" y="292"/>
                                <a:pt x="330" y="297"/>
                              </a:cubicBezTo>
                              <a:cubicBezTo>
                                <a:pt x="315" y="303"/>
                                <a:pt x="300" y="308"/>
                                <a:pt x="285" y="311"/>
                              </a:cubicBezTo>
                              <a:cubicBezTo>
                                <a:pt x="254" y="316"/>
                                <a:pt x="223" y="315"/>
                                <a:pt x="193" y="307"/>
                              </a:cubicBezTo>
                              <a:cubicBezTo>
                                <a:pt x="179" y="304"/>
                                <a:pt x="165" y="299"/>
                                <a:pt x="152" y="291"/>
                              </a:cubicBezTo>
                              <a:cubicBezTo>
                                <a:pt x="145" y="288"/>
                                <a:pt x="139" y="284"/>
                                <a:pt x="140" y="277"/>
                              </a:cubicBezTo>
                              <a:cubicBezTo>
                                <a:pt x="141" y="270"/>
                                <a:pt x="146" y="265"/>
                                <a:pt x="146" y="257"/>
                              </a:cubicBezTo>
                              <a:cubicBezTo>
                                <a:pt x="145" y="247"/>
                                <a:pt x="138" y="241"/>
                                <a:pt x="137" y="231"/>
                              </a:cubicBezTo>
                              <a:cubicBezTo>
                                <a:pt x="137" y="224"/>
                                <a:pt x="137" y="217"/>
                                <a:pt x="137" y="209"/>
                              </a:cubicBezTo>
                              <a:cubicBezTo>
                                <a:pt x="156" y="216"/>
                                <a:pt x="175" y="223"/>
                                <a:pt x="194" y="230"/>
                              </a:cubicBezTo>
                              <a:cubicBezTo>
                                <a:pt x="206" y="234"/>
                                <a:pt x="217" y="238"/>
                                <a:pt x="229" y="242"/>
                              </a:cubicBezTo>
                              <a:cubicBezTo>
                                <a:pt x="235" y="245"/>
                                <a:pt x="244" y="250"/>
                                <a:pt x="250" y="249"/>
                              </a:cubicBezTo>
                              <a:cubicBezTo>
                                <a:pt x="257" y="249"/>
                                <a:pt x="266" y="244"/>
                                <a:pt x="272" y="242"/>
                              </a:cubicBezTo>
                              <a:cubicBezTo>
                                <a:pt x="283" y="237"/>
                                <a:pt x="295" y="233"/>
                                <a:pt x="307" y="229"/>
                              </a:cubicBezTo>
                              <a:cubicBezTo>
                                <a:pt x="326" y="222"/>
                                <a:pt x="345" y="215"/>
                                <a:pt x="364" y="208"/>
                              </a:cubicBezTo>
                              <a:cubicBezTo>
                                <a:pt x="364" y="228"/>
                                <a:pt x="364" y="249"/>
                                <a:pt x="364" y="269"/>
                              </a:cubicBezTo>
                              <a:close/>
                              <a:moveTo>
                                <a:pt x="421" y="164"/>
                              </a:moveTo>
                              <a:cubicBezTo>
                                <a:pt x="384" y="177"/>
                                <a:pt x="348" y="191"/>
                                <a:pt x="311" y="204"/>
                              </a:cubicBezTo>
                              <a:cubicBezTo>
                                <a:pt x="294" y="210"/>
                                <a:pt x="278" y="216"/>
                                <a:pt x="261" y="223"/>
                              </a:cubicBezTo>
                              <a:cubicBezTo>
                                <a:pt x="253" y="226"/>
                                <a:pt x="249" y="226"/>
                                <a:pt x="240" y="223"/>
                              </a:cubicBezTo>
                              <a:cubicBezTo>
                                <a:pt x="233" y="221"/>
                                <a:pt x="226" y="218"/>
                                <a:pt x="218" y="216"/>
                              </a:cubicBezTo>
                              <a:cubicBezTo>
                                <a:pt x="197" y="208"/>
                                <a:pt x="176" y="200"/>
                                <a:pt x="155" y="193"/>
                              </a:cubicBezTo>
                              <a:cubicBezTo>
                                <a:pt x="185" y="180"/>
                                <a:pt x="214" y="168"/>
                                <a:pt x="244" y="155"/>
                              </a:cubicBezTo>
                              <a:cubicBezTo>
                                <a:pt x="248" y="153"/>
                                <a:pt x="253" y="152"/>
                                <a:pt x="255" y="147"/>
                              </a:cubicBezTo>
                              <a:cubicBezTo>
                                <a:pt x="259" y="138"/>
                                <a:pt x="249" y="134"/>
                                <a:pt x="242" y="136"/>
                              </a:cubicBezTo>
                              <a:cubicBezTo>
                                <a:pt x="228" y="140"/>
                                <a:pt x="213" y="149"/>
                                <a:pt x="200" y="155"/>
                              </a:cubicBezTo>
                              <a:cubicBezTo>
                                <a:pt x="181" y="163"/>
                                <a:pt x="163" y="170"/>
                                <a:pt x="145" y="178"/>
                              </a:cubicBezTo>
                              <a:cubicBezTo>
                                <a:pt x="129" y="185"/>
                                <a:pt x="119" y="193"/>
                                <a:pt x="114" y="212"/>
                              </a:cubicBezTo>
                              <a:cubicBezTo>
                                <a:pt x="113" y="218"/>
                                <a:pt x="110" y="226"/>
                                <a:pt x="111" y="233"/>
                              </a:cubicBezTo>
                              <a:cubicBezTo>
                                <a:pt x="112" y="241"/>
                                <a:pt x="120" y="245"/>
                                <a:pt x="119" y="254"/>
                              </a:cubicBezTo>
                              <a:cubicBezTo>
                                <a:pt x="119" y="261"/>
                                <a:pt x="113" y="264"/>
                                <a:pt x="112" y="269"/>
                              </a:cubicBezTo>
                              <a:cubicBezTo>
                                <a:pt x="110" y="276"/>
                                <a:pt x="113" y="288"/>
                                <a:pt x="113" y="295"/>
                              </a:cubicBezTo>
                              <a:cubicBezTo>
                                <a:pt x="114" y="314"/>
                                <a:pt x="111" y="371"/>
                                <a:pt x="80" y="361"/>
                              </a:cubicBezTo>
                              <a:cubicBezTo>
                                <a:pt x="76" y="360"/>
                                <a:pt x="73" y="358"/>
                                <a:pt x="70" y="356"/>
                              </a:cubicBezTo>
                              <a:cubicBezTo>
                                <a:pt x="68" y="354"/>
                                <a:pt x="66" y="352"/>
                                <a:pt x="63" y="351"/>
                              </a:cubicBezTo>
                              <a:cubicBezTo>
                                <a:pt x="58" y="349"/>
                                <a:pt x="58" y="346"/>
                                <a:pt x="63" y="343"/>
                              </a:cubicBezTo>
                              <a:cubicBezTo>
                                <a:pt x="67" y="334"/>
                                <a:pt x="74" y="326"/>
                                <a:pt x="79" y="318"/>
                              </a:cubicBezTo>
                              <a:cubicBezTo>
                                <a:pt x="83" y="310"/>
                                <a:pt x="86" y="302"/>
                                <a:pt x="89" y="293"/>
                              </a:cubicBezTo>
                              <a:cubicBezTo>
                                <a:pt x="90" y="288"/>
                                <a:pt x="95" y="275"/>
                                <a:pt x="93" y="271"/>
                              </a:cubicBezTo>
                              <a:cubicBezTo>
                                <a:pt x="92" y="268"/>
                                <a:pt x="87" y="265"/>
                                <a:pt x="85" y="262"/>
                              </a:cubicBezTo>
                              <a:cubicBezTo>
                                <a:pt x="84" y="258"/>
                                <a:pt x="83" y="254"/>
                                <a:pt x="84" y="250"/>
                              </a:cubicBezTo>
                              <a:cubicBezTo>
                                <a:pt x="85" y="246"/>
                                <a:pt x="86" y="242"/>
                                <a:pt x="89" y="240"/>
                              </a:cubicBezTo>
                              <a:cubicBezTo>
                                <a:pt x="94" y="234"/>
                                <a:pt x="95" y="236"/>
                                <a:pt x="95" y="227"/>
                              </a:cubicBezTo>
                              <a:cubicBezTo>
                                <a:pt x="96" y="209"/>
                                <a:pt x="100" y="191"/>
                                <a:pt x="114" y="177"/>
                              </a:cubicBezTo>
                              <a:cubicBezTo>
                                <a:pt x="101" y="173"/>
                                <a:pt x="87" y="169"/>
                                <a:pt x="75" y="163"/>
                              </a:cubicBezTo>
                              <a:cubicBezTo>
                                <a:pt x="56" y="155"/>
                                <a:pt x="77" y="148"/>
                                <a:pt x="86" y="145"/>
                              </a:cubicBezTo>
                              <a:cubicBezTo>
                                <a:pt x="121" y="132"/>
                                <a:pt x="156" y="120"/>
                                <a:pt x="191" y="107"/>
                              </a:cubicBezTo>
                              <a:cubicBezTo>
                                <a:pt x="205" y="102"/>
                                <a:pt x="219" y="97"/>
                                <a:pt x="232" y="92"/>
                              </a:cubicBezTo>
                              <a:cubicBezTo>
                                <a:pt x="242" y="88"/>
                                <a:pt x="248" y="86"/>
                                <a:pt x="259" y="90"/>
                              </a:cubicBezTo>
                              <a:cubicBezTo>
                                <a:pt x="288" y="101"/>
                                <a:pt x="317" y="112"/>
                                <a:pt x="347" y="122"/>
                              </a:cubicBezTo>
                              <a:cubicBezTo>
                                <a:pt x="366" y="130"/>
                                <a:pt x="385" y="137"/>
                                <a:pt x="404" y="144"/>
                              </a:cubicBezTo>
                              <a:cubicBezTo>
                                <a:pt x="412" y="146"/>
                                <a:pt x="442" y="156"/>
                                <a:pt x="421" y="16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E84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1" o:spid="_x0000_s1026" o:spt="100" style="position:absolute;left:0pt;margin-left:153.75pt;margin-top:493pt;height:16.4pt;width:17pt;z-index:251718656;mso-width-relative:page;mso-height-relative:page;" fillcolor="#5E848D" filled="t" stroked="f" coordsize="483,466" o:gfxdata="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" path="m244,0c150,0,64,60,32,148c0,237,28,339,102,399c174,459,280,466,360,418c440,369,483,274,465,182c444,77,350,0,244,0xm364,269c364,285,341,292,330,297c315,303,300,308,285,311c254,316,223,315,193,307c179,304,165,299,152,291c145,288,139,284,140,277c141,270,146,265,146,257c145,247,138,241,137,231c137,224,137,217,137,209c156,216,175,223,194,230c206,234,217,238,229,242c235,245,244,250,250,249c257,249,266,244,272,242c283,237,295,233,307,229c326,222,345,215,364,208c364,228,364,249,364,269xm421,164c384,177,348,191,311,204c294,210,278,216,261,223c253,226,249,226,240,223c233,221,226,218,218,216c197,208,176,200,155,193c185,180,214,168,244,155c248,153,253,152,255,147c259,138,249,134,242,136c228,140,213,149,200,155c181,163,163,170,145,178c129,185,119,193,114,212c113,218,110,226,111,233c112,241,120,245,119,254c119,261,113,264,112,269c110,276,113,288,113,295c114,314,111,371,80,361c76,360,73,358,70,356c68,354,66,352,63,351c58,349,58,346,63,343c67,334,74,326,79,318c83,310,86,302,89,293c90,288,95,275,93,271c92,268,87,265,85,262c84,258,83,254,84,250c85,246,86,242,89,240c94,234,95,236,95,227c96,209,100,191,114,177c101,173,87,169,75,163c56,155,77,148,86,145c121,132,156,120,191,107c205,102,219,97,232,92c242,88,248,86,259,90c288,101,317,112,347,122c366,130,385,137,404,144c412,146,442,156,421,164xe">
                <v:path o:connectlocs="109067,0;14303,66149;45593,178334;160919,186826;207854,81345;109067,0;162707,120230;147509,132744;127394,139002;86270,137214;67943,130063;62579,123805;65261,114866;61238,103246;61238,93413;86717,102799;102362,108162;111749,111291;121583,108162;137228,102352;162707,92966;162707,120230;188186,73300;139016,91178;116666,99670;107279,99670;97445,96541;69284,86261;109067,69277;113984,65702;108173,60785;89399,69277;64814,79557;50957,94753;49616,104140;53192,113526;50063,120230;50510,131851;35759,161349;31289,159115;28160,156880;28160,153304;35312,142130;39782,130957;41570,121124;37994,117101;37547,111738;39782,107268;42464,101458;50957,79110;33524,72853;38441,64808;85376,47823;103703,41119;115772,40225;155108,54528;180587,64361;188186,7330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5838825</wp:posOffset>
                </wp:positionV>
                <wp:extent cx="215900" cy="226060"/>
                <wp:effectExtent l="0" t="0" r="0" b="2540"/>
                <wp:wrapNone/>
                <wp:docPr id="160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26060"/>
                        </a:xfrm>
                        <a:custGeom>
                          <a:avLst/>
                          <a:gdLst>
                            <a:gd name="T0" fmla="*/ 145 w 418"/>
                            <a:gd name="T1" fmla="*/ 419 h 438"/>
                            <a:gd name="T2" fmla="*/ 145 w 418"/>
                            <a:gd name="T3" fmla="*/ 419 h 438"/>
                            <a:gd name="T4" fmla="*/ 20 w 418"/>
                            <a:gd name="T5" fmla="*/ 229 h 438"/>
                            <a:gd name="T6" fmla="*/ 239 w 418"/>
                            <a:gd name="T7" fmla="*/ 19 h 438"/>
                            <a:gd name="T8" fmla="*/ 353 w 418"/>
                            <a:gd name="T9" fmla="*/ 51 h 438"/>
                            <a:gd name="T10" fmla="*/ 361 w 418"/>
                            <a:gd name="T11" fmla="*/ 54 h 438"/>
                            <a:gd name="T12" fmla="*/ 371 w 418"/>
                            <a:gd name="T13" fmla="*/ 44 h 438"/>
                            <a:gd name="T14" fmla="*/ 367 w 418"/>
                            <a:gd name="T15" fmla="*/ 36 h 438"/>
                            <a:gd name="T16" fmla="*/ 367 w 418"/>
                            <a:gd name="T17" fmla="*/ 36 h 438"/>
                            <a:gd name="T18" fmla="*/ 366 w 418"/>
                            <a:gd name="T19" fmla="*/ 36 h 438"/>
                            <a:gd name="T20" fmla="*/ 365 w 418"/>
                            <a:gd name="T21" fmla="*/ 35 h 438"/>
                            <a:gd name="T22" fmla="*/ 239 w 418"/>
                            <a:gd name="T23" fmla="*/ 0 h 438"/>
                            <a:gd name="T24" fmla="*/ 0 w 418"/>
                            <a:gd name="T25" fmla="*/ 229 h 438"/>
                            <a:gd name="T26" fmla="*/ 132 w 418"/>
                            <a:gd name="T27" fmla="*/ 434 h 438"/>
                            <a:gd name="T28" fmla="*/ 140 w 418"/>
                            <a:gd name="T29" fmla="*/ 438 h 438"/>
                            <a:gd name="T30" fmla="*/ 150 w 418"/>
                            <a:gd name="T31" fmla="*/ 428 h 438"/>
                            <a:gd name="T32" fmla="*/ 145 w 418"/>
                            <a:gd name="T33" fmla="*/ 419 h 438"/>
                            <a:gd name="T34" fmla="*/ 159 w 418"/>
                            <a:gd name="T35" fmla="*/ 239 h 438"/>
                            <a:gd name="T36" fmla="*/ 212 w 418"/>
                            <a:gd name="T37" fmla="*/ 285 h 438"/>
                            <a:gd name="T38" fmla="*/ 159 w 418"/>
                            <a:gd name="T39" fmla="*/ 239 h 438"/>
                            <a:gd name="T40" fmla="*/ 239 w 418"/>
                            <a:gd name="T41" fmla="*/ 58 h 438"/>
                            <a:gd name="T42" fmla="*/ 59 w 418"/>
                            <a:gd name="T43" fmla="*/ 229 h 438"/>
                            <a:gd name="T44" fmla="*/ 239 w 418"/>
                            <a:gd name="T45" fmla="*/ 401 h 438"/>
                            <a:gd name="T46" fmla="*/ 418 w 418"/>
                            <a:gd name="T47" fmla="*/ 229 h 438"/>
                            <a:gd name="T48" fmla="*/ 239 w 418"/>
                            <a:gd name="T49" fmla="*/ 58 h 438"/>
                            <a:gd name="T50" fmla="*/ 225 w 418"/>
                            <a:gd name="T51" fmla="*/ 303 h 438"/>
                            <a:gd name="T52" fmla="*/ 151 w 418"/>
                            <a:gd name="T53" fmla="*/ 272 h 438"/>
                            <a:gd name="T54" fmla="*/ 119 w 418"/>
                            <a:gd name="T55" fmla="*/ 209 h 438"/>
                            <a:gd name="T56" fmla="*/ 225 w 418"/>
                            <a:gd name="T57" fmla="*/ 300 h 438"/>
                            <a:gd name="T58" fmla="*/ 225 w 418"/>
                            <a:gd name="T59" fmla="*/ 303 h 438"/>
                            <a:gd name="T60" fmla="*/ 237 w 418"/>
                            <a:gd name="T61" fmla="*/ 303 h 438"/>
                            <a:gd name="T62" fmla="*/ 234 w 418"/>
                            <a:gd name="T63" fmla="*/ 304 h 438"/>
                            <a:gd name="T64" fmla="*/ 251 w 418"/>
                            <a:gd name="T65" fmla="*/ 208 h 438"/>
                            <a:gd name="T66" fmla="*/ 330 w 418"/>
                            <a:gd name="T67" fmla="*/ 148 h 438"/>
                            <a:gd name="T68" fmla="*/ 237 w 418"/>
                            <a:gd name="T69" fmla="*/ 303 h 438"/>
                            <a:gd name="T70" fmla="*/ 254 w 418"/>
                            <a:gd name="T71" fmla="*/ 282 h 438"/>
                            <a:gd name="T72" fmla="*/ 302 w 418"/>
                            <a:gd name="T73" fmla="*/ 205 h 438"/>
                            <a:gd name="T74" fmla="*/ 254 w 418"/>
                            <a:gd name="T75" fmla="*/ 282 h 4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18" h="438">
                              <a:moveTo>
                                <a:pt x="145" y="419"/>
                              </a:moveTo>
                              <a:cubicBezTo>
                                <a:pt x="145" y="419"/>
                                <a:pt x="145" y="419"/>
                                <a:pt x="145" y="419"/>
                              </a:cubicBezTo>
                              <a:cubicBezTo>
                                <a:pt x="71" y="386"/>
                                <a:pt x="20" y="313"/>
                                <a:pt x="20" y="229"/>
                              </a:cubicBezTo>
                              <a:cubicBezTo>
                                <a:pt x="20" y="113"/>
                                <a:pt x="118" y="19"/>
                                <a:pt x="239" y="19"/>
                              </a:cubicBezTo>
                              <a:cubicBezTo>
                                <a:pt x="281" y="19"/>
                                <a:pt x="320" y="31"/>
                                <a:pt x="353" y="51"/>
                              </a:cubicBezTo>
                              <a:cubicBezTo>
                                <a:pt x="355" y="53"/>
                                <a:pt x="358" y="54"/>
                                <a:pt x="361" y="54"/>
                              </a:cubicBezTo>
                              <a:cubicBezTo>
                                <a:pt x="367" y="54"/>
                                <a:pt x="371" y="50"/>
                                <a:pt x="371" y="44"/>
                              </a:cubicBezTo>
                              <a:cubicBezTo>
                                <a:pt x="371" y="41"/>
                                <a:pt x="369" y="38"/>
                                <a:pt x="367" y="36"/>
                              </a:cubicBezTo>
                              <a:cubicBezTo>
                                <a:pt x="367" y="36"/>
                                <a:pt x="367" y="36"/>
                                <a:pt x="367" y="36"/>
                              </a:cubicBezTo>
                              <a:cubicBezTo>
                                <a:pt x="367" y="36"/>
                                <a:pt x="366" y="36"/>
                                <a:pt x="366" y="36"/>
                              </a:cubicBezTo>
                              <a:cubicBezTo>
                                <a:pt x="366" y="36"/>
                                <a:pt x="365" y="35"/>
                                <a:pt x="365" y="35"/>
                              </a:cubicBezTo>
                              <a:cubicBezTo>
                                <a:pt x="328" y="13"/>
                                <a:pt x="285" y="0"/>
                                <a:pt x="239" y="0"/>
                              </a:cubicBezTo>
                              <a:cubicBezTo>
                                <a:pt x="107" y="0"/>
                                <a:pt x="0" y="103"/>
                                <a:pt x="0" y="229"/>
                              </a:cubicBezTo>
                              <a:cubicBezTo>
                                <a:pt x="0" y="319"/>
                                <a:pt x="54" y="397"/>
                                <a:pt x="132" y="434"/>
                              </a:cubicBezTo>
                              <a:cubicBezTo>
                                <a:pt x="134" y="437"/>
                                <a:pt x="137" y="438"/>
                                <a:pt x="140" y="438"/>
                              </a:cubicBezTo>
                              <a:cubicBezTo>
                                <a:pt x="146" y="438"/>
                                <a:pt x="150" y="433"/>
                                <a:pt x="150" y="428"/>
                              </a:cubicBezTo>
                              <a:cubicBezTo>
                                <a:pt x="150" y="424"/>
                                <a:pt x="148" y="421"/>
                                <a:pt x="145" y="419"/>
                              </a:cubicBezTo>
                              <a:close/>
                              <a:moveTo>
                                <a:pt x="159" y="239"/>
                              </a:moveTo>
                              <a:cubicBezTo>
                                <a:pt x="160" y="240"/>
                                <a:pt x="195" y="261"/>
                                <a:pt x="212" y="285"/>
                              </a:cubicBezTo>
                              <a:cubicBezTo>
                                <a:pt x="212" y="285"/>
                                <a:pt x="205" y="254"/>
                                <a:pt x="159" y="239"/>
                              </a:cubicBezTo>
                              <a:close/>
                              <a:moveTo>
                                <a:pt x="239" y="58"/>
                              </a:moveTo>
                              <a:cubicBezTo>
                                <a:pt x="140" y="58"/>
                                <a:pt x="59" y="135"/>
                                <a:pt x="59" y="229"/>
                              </a:cubicBezTo>
                              <a:cubicBezTo>
                                <a:pt x="59" y="324"/>
                                <a:pt x="140" y="401"/>
                                <a:pt x="239" y="401"/>
                              </a:cubicBezTo>
                              <a:cubicBezTo>
                                <a:pt x="338" y="401"/>
                                <a:pt x="418" y="324"/>
                                <a:pt x="418" y="229"/>
                              </a:cubicBezTo>
                              <a:cubicBezTo>
                                <a:pt x="418" y="135"/>
                                <a:pt x="338" y="58"/>
                                <a:pt x="239" y="58"/>
                              </a:cubicBezTo>
                              <a:close/>
                              <a:moveTo>
                                <a:pt x="225" y="303"/>
                              </a:moveTo>
                              <a:cubicBezTo>
                                <a:pt x="225" y="303"/>
                                <a:pt x="167" y="298"/>
                                <a:pt x="151" y="272"/>
                              </a:cubicBezTo>
                              <a:cubicBezTo>
                                <a:pt x="136" y="246"/>
                                <a:pt x="119" y="209"/>
                                <a:pt x="119" y="209"/>
                              </a:cubicBezTo>
                              <a:cubicBezTo>
                                <a:pt x="215" y="218"/>
                                <a:pt x="234" y="272"/>
                                <a:pt x="225" y="300"/>
                              </a:cubicBezTo>
                              <a:cubicBezTo>
                                <a:pt x="224" y="302"/>
                                <a:pt x="225" y="303"/>
                                <a:pt x="225" y="303"/>
                              </a:cubicBezTo>
                              <a:close/>
                              <a:moveTo>
                                <a:pt x="237" y="303"/>
                              </a:moveTo>
                              <a:cubicBezTo>
                                <a:pt x="235" y="303"/>
                                <a:pt x="234" y="304"/>
                                <a:pt x="234" y="304"/>
                              </a:cubicBezTo>
                              <a:cubicBezTo>
                                <a:pt x="234" y="304"/>
                                <a:pt x="220" y="235"/>
                                <a:pt x="251" y="208"/>
                              </a:cubicBezTo>
                              <a:cubicBezTo>
                                <a:pt x="283" y="181"/>
                                <a:pt x="330" y="148"/>
                                <a:pt x="330" y="148"/>
                              </a:cubicBezTo>
                              <a:cubicBezTo>
                                <a:pt x="350" y="263"/>
                                <a:pt x="281" y="304"/>
                                <a:pt x="237" y="303"/>
                              </a:cubicBezTo>
                              <a:close/>
                              <a:moveTo>
                                <a:pt x="254" y="282"/>
                              </a:moveTo>
                              <a:cubicBezTo>
                                <a:pt x="254" y="282"/>
                                <a:pt x="297" y="264"/>
                                <a:pt x="302" y="205"/>
                              </a:cubicBezTo>
                              <a:cubicBezTo>
                                <a:pt x="300" y="207"/>
                                <a:pt x="282" y="255"/>
                                <a:pt x="254" y="2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E84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153.75pt;margin-top:459.75pt;height:17.8pt;width:17pt;z-index:251719680;mso-width-relative:page;mso-height-relative:page;" fillcolor="#5E848D" filled="t" stroked="f" coordsize="418,438" o:gfxdata="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" path="m145,419c145,419,145,419,145,419c71,386,20,313,20,229c20,113,118,19,239,19c281,19,320,31,353,51c355,53,358,54,361,54c367,54,371,50,371,44c371,41,369,38,367,36c367,36,367,36,367,36c367,36,366,36,366,36c366,36,365,35,365,35c328,13,285,0,239,0c107,0,0,103,0,229c0,319,54,397,132,434c134,437,137,438,140,438c146,438,150,433,150,428c150,424,148,421,145,419xm159,239c160,240,195,261,212,285c212,285,205,254,159,239xm239,58c140,58,59,135,59,229c59,324,140,401,239,401c338,401,418,324,418,229c418,135,338,58,239,58xm225,303c225,303,167,298,151,272c136,246,119,209,119,209c215,218,234,272,225,300c224,302,225,303,225,303xm237,303c235,303,234,304,234,304c234,304,220,235,251,208c283,181,330,148,330,148c350,263,281,304,237,303xm254,282c254,282,297,264,302,205c300,207,282,255,254,282xe">
                <v:path o:connectlocs="74893,216253;74893,216253;10330,118191;123445,9806;182327,26322;186459,27870;191624,22709;189558,18580;189558,18580;189041,18580;188525,18064;123445,0;0,118191;68178,223995;72311,226060;77476,220898;74893,216253;82124,123352;109499,147093;82124,123352;123445,29934;30473,118191;123445,206963;215900,118191;123445,29934;116214,156383;77992,140384;61464,107868;116214,154835;116214,156383;122412,156383;120862,156900;129643,107352;170447,76385;122412,156383;131192,145545;155985,105804;131192,145545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6057900</wp:posOffset>
                </wp:positionH>
                <wp:positionV relativeFrom="paragraph">
                  <wp:posOffset>-66675</wp:posOffset>
                </wp:positionV>
                <wp:extent cx="2484120" cy="2700020"/>
                <wp:effectExtent l="0" t="0" r="0" b="5715"/>
                <wp:wrapNone/>
                <wp:docPr id="1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Bauhaus Std Light" w:hAnsi="Bauhaus Std Light" w:eastAsia="方正舒体"/>
                                <w:color w:val="FFFFFF" w:themeColor="background1"/>
                                <w:spacing w:val="6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uhaus Std Light" w:hAnsi="Bauhaus Std Light" w:eastAsia="方正舒体"/>
                                <w:color w:val="FFFFFF" w:themeColor="background1"/>
                                <w:spacing w:val="6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</w:t>
                            </w:r>
                            <w:r>
                              <w:rPr>
                                <w:rFonts w:hint="eastAsia" w:ascii="Bauhaus Std Light" w:hAnsi="Bauhaus Std Light" w:eastAsia="方正舒体"/>
                                <w:color w:val="FFFFFF" w:themeColor="background1"/>
                                <w:spacing w:val="6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Bauhaus Std Light" w:hAnsi="Bauhaus Std Light" w:eastAsia="方正舒体"/>
                                <w:color w:val="FFFFFF" w:themeColor="background1"/>
                                <w:spacing w:val="6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477pt;margin-top:-5.25pt;height:212.6pt;width:195.6pt;mso-position-horizontal-relative:margin;z-index:251714560;mso-width-relative:page;mso-height-relative:page;" filled="f" stroked="f" coordsize="21600,21600" o:gfxdata="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IvsW9wAAAAMAQAADwAAAAAAAAABACAAAAAiAAAAZHJzL2Rvd25yZXYueG1sUEsBAhQA&#10;FAAAAAgAh07iQINcXyYnAgAAK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snapToGrid w:val="0"/>
                        <w:spacing w:line="560" w:lineRule="exact"/>
                        <w:jc w:val="center"/>
                        <w:rPr>
                          <w:rFonts w:ascii="Bauhaus Std Light" w:hAnsi="Bauhaus Std Light" w:eastAsia="方正舒体"/>
                          <w:color w:val="FFFFFF" w:themeColor="background1"/>
                          <w:spacing w:val="6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auhaus Std Light" w:hAnsi="Bauhaus Std Light" w:eastAsia="方正舒体"/>
                          <w:color w:val="FFFFFF" w:themeColor="background1"/>
                          <w:spacing w:val="6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</w:t>
                      </w:r>
                      <w:r>
                        <w:rPr>
                          <w:rFonts w:hint="eastAsia" w:ascii="Bauhaus Std Light" w:hAnsi="Bauhaus Std Light" w:eastAsia="方正舒体"/>
                          <w:color w:val="FFFFFF" w:themeColor="background1"/>
                          <w:spacing w:val="6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Bauhaus Std Light" w:hAnsi="Bauhaus Std Light" w:eastAsia="方正舒体"/>
                          <w:color w:val="FFFFFF" w:themeColor="background1"/>
                          <w:spacing w:val="6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95870" cy="10765790"/>
            <wp:effectExtent l="0" t="0" r="508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000" cy="107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br w:type="page"/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0601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95870" cy="10765790"/>
            <wp:effectExtent l="0" t="0" r="508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000" cy="1076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1447800</wp:posOffset>
                </wp:positionV>
                <wp:extent cx="6639560" cy="381000"/>
                <wp:effectExtent l="0" t="0" r="27940" b="1905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560" cy="381000"/>
                          <a:chOff x="0" y="0"/>
                          <a:chExt cx="6639675" cy="381000"/>
                        </a:xfrm>
                      </wpg:grpSpPr>
                      <wps:wsp>
                        <wps:cNvPr id="571" name="文本框 571"/>
                        <wps:cNvSpPr txBox="1"/>
                        <wps:spPr>
                          <a:xfrm>
                            <a:off x="352425" y="0"/>
                            <a:ext cx="1151890" cy="325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00061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0061E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75" name="直接连接符 575"/>
                        <wps:cNvCnPr/>
                        <wps:spPr>
                          <a:xfrm>
                            <a:off x="447675" y="371475"/>
                            <a:ext cx="619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椭圆 7"/>
                        <wps:cNvSpPr/>
                        <wps:spPr>
                          <a:xfrm>
                            <a:off x="0" y="571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305DA0"/>
                          </a:solidFill>
                          <a:ln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142875"/>
                            <a:ext cx="257412" cy="1800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114pt;height:30pt;width:522.8pt;z-index:251699200;mso-width-relative:page;mso-height-relative:page;" coordsize="6639675,381000" o:gfxdata="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CnITbE2AAAAAoBAAAP&#10;AAAAAAAAAAEAIAAAACIAAABkcnMvZG93bnJldi54bWxQSwECFAAUAAAACACHTuJAdRqlWFUKAABf&#10;LgAADgAAAAAAAAABACAAAAAnAQAAZHJzL2Uyb0RvYy54bWxQSwUGAAAAAAYABgBZAQAA7g0AAAAA&#10;">
                <o:lock v:ext="edit" aspectratio="f"/>
                <v:shape id="_x0000_s1026" o:spid="_x0000_s1026" o:spt="202" type="#_x0000_t202" style="position:absolute;left:352425;top:0;height:325120;width:1151890;" filled="f" stroked="f" coordsize="21600,21600" o:gfxdata="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903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00061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0061E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26" o:spt="20" style="position:absolute;left:447675;top:371475;height:0;width:6192000;" filled="f" stroked="t" coordsize="21600,21600" o:gfxdata="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J7lZ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椭圆 7" o:spid="_x0000_s1026" o:spt="3" type="#_x0000_t3" style="position:absolute;left:0;top:57150;height:323850;width:323850;v-text-anchor:middle;" fillcolor="#305DA0" filled="t" stroked="f" coordsize="21600,21600" o:gfxdata="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91Jf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 dashstyle="dash"/>
                  <v:imagedata o:title=""/>
                  <o:lock v:ext="edit" aspectratio="f"/>
                </v:shape>
                <v:shape id="Freeform 142" o:spid="_x0000_s1026" o:spt="100" style="position:absolute;left:47625;top:142875;height:180000;width:257412;" fillcolor="#FFFFFF [3212]" filled="t" stroked="f" coordsize="263,184" o:gfxdata="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wcz+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49581,41086;137025,1956;124301,1956;10766,41086;10766,49891;37192,59673;24468,96847;16638,108586;23490,119347;0,169239;18596,180000;36213,118369;41107,108586;35235,97826;48937,64565;49916,63586;128216,32282;135067,35217;135067,35217;132131,43043;66555,69456;125280,89021;138004,89021;250560,50869;249581,41086;249581,41086;125280,103695;53831,80217;53831,97826;59703,111521;54810,124239;59703,131086;204559,128152;210431,118369;210431,79239;138004,103695;125280,103695;125280,103695;125280,103695;125280,103695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-180975</wp:posOffset>
            </wp:positionV>
            <wp:extent cx="1007745" cy="1410335"/>
            <wp:effectExtent l="38100" t="38100" r="40005" b="37465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410335"/>
                    </a:xfrm>
                    <a:prstGeom prst="rect">
                      <a:avLst/>
                    </a:prstGeom>
                    <a:ln w="28575">
                      <a:solidFill>
                        <a:srgbClr val="305DA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6029325</wp:posOffset>
                </wp:positionV>
                <wp:extent cx="6639560" cy="381000"/>
                <wp:effectExtent l="0" t="0" r="27940" b="1905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560" cy="381000"/>
                          <a:chOff x="0" y="0"/>
                          <a:chExt cx="6639675" cy="381000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352425" y="0"/>
                            <a:ext cx="1151890" cy="325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00061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61E"/>
                                  <w:sz w:val="28"/>
                                  <w:szCs w:val="28"/>
                                </w:rPr>
                                <w:t>校内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61E"/>
                                  <w:sz w:val="28"/>
                                  <w:szCs w:val="28"/>
                                </w:rPr>
                                <w:t>任职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447675" y="371475"/>
                            <a:ext cx="619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椭圆 35"/>
                        <wps:cNvSpPr/>
                        <wps:spPr>
                          <a:xfrm>
                            <a:off x="0" y="571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305DA0"/>
                          </a:solidFill>
                          <a:ln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Freeform 12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0" y="133350"/>
                            <a:ext cx="179997" cy="169213"/>
                          </a:xfrm>
                          <a:custGeom>
                            <a:avLst/>
                            <a:gdLst>
                              <a:gd name="T0" fmla="*/ 117 w 134"/>
                              <a:gd name="T1" fmla="*/ 29 h 126"/>
                              <a:gd name="T2" fmla="*/ 111 w 134"/>
                              <a:gd name="T3" fmla="*/ 30 h 126"/>
                              <a:gd name="T4" fmla="*/ 111 w 134"/>
                              <a:gd name="T5" fmla="*/ 0 h 126"/>
                              <a:gd name="T6" fmla="*/ 22 w 134"/>
                              <a:gd name="T7" fmla="*/ 0 h 126"/>
                              <a:gd name="T8" fmla="*/ 22 w 134"/>
                              <a:gd name="T9" fmla="*/ 30 h 126"/>
                              <a:gd name="T10" fmla="*/ 15 w 134"/>
                              <a:gd name="T11" fmla="*/ 30 h 126"/>
                              <a:gd name="T12" fmla="*/ 0 w 134"/>
                              <a:gd name="T13" fmla="*/ 46 h 126"/>
                              <a:gd name="T14" fmla="*/ 0 w 134"/>
                              <a:gd name="T15" fmla="*/ 96 h 126"/>
                              <a:gd name="T16" fmla="*/ 8 w 134"/>
                              <a:gd name="T17" fmla="*/ 96 h 126"/>
                              <a:gd name="T18" fmla="*/ 22 w 134"/>
                              <a:gd name="T19" fmla="*/ 96 h 126"/>
                              <a:gd name="T20" fmla="*/ 22 w 134"/>
                              <a:gd name="T21" fmla="*/ 126 h 126"/>
                              <a:gd name="T22" fmla="*/ 111 w 134"/>
                              <a:gd name="T23" fmla="*/ 126 h 126"/>
                              <a:gd name="T24" fmla="*/ 111 w 134"/>
                              <a:gd name="T25" fmla="*/ 96 h 126"/>
                              <a:gd name="T26" fmla="*/ 126 w 134"/>
                              <a:gd name="T27" fmla="*/ 96 h 126"/>
                              <a:gd name="T28" fmla="*/ 134 w 134"/>
                              <a:gd name="T29" fmla="*/ 96 h 126"/>
                              <a:gd name="T30" fmla="*/ 134 w 134"/>
                              <a:gd name="T31" fmla="*/ 46 h 126"/>
                              <a:gd name="T32" fmla="*/ 117 w 134"/>
                              <a:gd name="T33" fmla="*/ 29 h 126"/>
                              <a:gd name="T34" fmla="*/ 30 w 134"/>
                              <a:gd name="T35" fmla="*/ 7 h 126"/>
                              <a:gd name="T36" fmla="*/ 104 w 134"/>
                              <a:gd name="T37" fmla="*/ 7 h 126"/>
                              <a:gd name="T38" fmla="*/ 104 w 134"/>
                              <a:gd name="T39" fmla="*/ 30 h 126"/>
                              <a:gd name="T40" fmla="*/ 30 w 134"/>
                              <a:gd name="T41" fmla="*/ 30 h 126"/>
                              <a:gd name="T42" fmla="*/ 30 w 134"/>
                              <a:gd name="T43" fmla="*/ 7 h 126"/>
                              <a:gd name="T44" fmla="*/ 104 w 134"/>
                              <a:gd name="T45" fmla="*/ 119 h 126"/>
                              <a:gd name="T46" fmla="*/ 30 w 134"/>
                              <a:gd name="T47" fmla="*/ 119 h 126"/>
                              <a:gd name="T48" fmla="*/ 30 w 134"/>
                              <a:gd name="T49" fmla="*/ 89 h 126"/>
                              <a:gd name="T50" fmla="*/ 104 w 134"/>
                              <a:gd name="T51" fmla="*/ 89 h 126"/>
                              <a:gd name="T52" fmla="*/ 104 w 134"/>
                              <a:gd name="T53" fmla="*/ 119 h 126"/>
                              <a:gd name="T54" fmla="*/ 126 w 134"/>
                              <a:gd name="T55" fmla="*/ 89 h 126"/>
                              <a:gd name="T56" fmla="*/ 111 w 134"/>
                              <a:gd name="T57" fmla="*/ 89 h 126"/>
                              <a:gd name="T58" fmla="*/ 111 w 134"/>
                              <a:gd name="T59" fmla="*/ 81 h 126"/>
                              <a:gd name="T60" fmla="*/ 22 w 134"/>
                              <a:gd name="T61" fmla="*/ 81 h 126"/>
                              <a:gd name="T62" fmla="*/ 22 w 134"/>
                              <a:gd name="T63" fmla="*/ 89 h 126"/>
                              <a:gd name="T64" fmla="*/ 8 w 134"/>
                              <a:gd name="T65" fmla="*/ 89 h 126"/>
                              <a:gd name="T66" fmla="*/ 8 w 134"/>
                              <a:gd name="T67" fmla="*/ 44 h 126"/>
                              <a:gd name="T68" fmla="*/ 15 w 134"/>
                              <a:gd name="T69" fmla="*/ 37 h 126"/>
                              <a:gd name="T70" fmla="*/ 22 w 134"/>
                              <a:gd name="T71" fmla="*/ 37 h 126"/>
                              <a:gd name="T72" fmla="*/ 111 w 134"/>
                              <a:gd name="T73" fmla="*/ 37 h 126"/>
                              <a:gd name="T74" fmla="*/ 119 w 134"/>
                              <a:gd name="T75" fmla="*/ 37 h 126"/>
                              <a:gd name="T76" fmla="*/ 126 w 134"/>
                              <a:gd name="T77" fmla="*/ 44 h 126"/>
                              <a:gd name="T78" fmla="*/ 126 w 134"/>
                              <a:gd name="T79" fmla="*/ 89 h 126"/>
                              <a:gd name="T80" fmla="*/ 67 w 134"/>
                              <a:gd name="T81" fmla="*/ 51 h 126"/>
                              <a:gd name="T82" fmla="*/ 33 w 134"/>
                              <a:gd name="T83" fmla="*/ 51 h 126"/>
                              <a:gd name="T84" fmla="*/ 29 w 134"/>
                              <a:gd name="T85" fmla="*/ 55 h 126"/>
                              <a:gd name="T86" fmla="*/ 33 w 134"/>
                              <a:gd name="T87" fmla="*/ 59 h 126"/>
                              <a:gd name="T88" fmla="*/ 67 w 134"/>
                              <a:gd name="T89" fmla="*/ 59 h 126"/>
                              <a:gd name="T90" fmla="*/ 71 w 134"/>
                              <a:gd name="T91" fmla="*/ 55 h 126"/>
                              <a:gd name="T92" fmla="*/ 67 w 134"/>
                              <a:gd name="T93" fmla="*/ 51 h 126"/>
                              <a:gd name="T94" fmla="*/ 67 w 134"/>
                              <a:gd name="T95" fmla="*/ 51 h 126"/>
                              <a:gd name="T96" fmla="*/ 67 w 134"/>
                              <a:gd name="T97" fmla="*/ 51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4" h="126">
                                <a:moveTo>
                                  <a:pt x="117" y="29"/>
                                </a:moveTo>
                                <a:cubicBezTo>
                                  <a:pt x="111" y="30"/>
                                  <a:pt x="111" y="30"/>
                                  <a:pt x="111" y="30"/>
                                </a:cubicBezTo>
                                <a:cubicBezTo>
                                  <a:pt x="111" y="0"/>
                                  <a:pt x="111" y="0"/>
                                  <a:pt x="111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30"/>
                                  <a:pt x="22" y="30"/>
                                  <a:pt x="2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ubicBezTo>
                                  <a:pt x="6" y="30"/>
                                  <a:pt x="0" y="37"/>
                                  <a:pt x="0" y="46"/>
                                </a:cubicBez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8" y="96"/>
                                  <a:pt x="8" y="96"/>
                                  <a:pt x="8" y="96"/>
                                </a:cubicBezTo>
                                <a:cubicBezTo>
                                  <a:pt x="22" y="96"/>
                                  <a:pt x="22" y="96"/>
                                  <a:pt x="22" y="96"/>
                                </a:cubicBezTo>
                                <a:cubicBezTo>
                                  <a:pt x="22" y="126"/>
                                  <a:pt x="22" y="126"/>
                                  <a:pt x="22" y="126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96"/>
                                  <a:pt x="111" y="96"/>
                                  <a:pt x="111" y="96"/>
                                </a:cubicBezTo>
                                <a:cubicBezTo>
                                  <a:pt x="126" y="96"/>
                                  <a:pt x="126" y="96"/>
                                  <a:pt x="126" y="96"/>
                                </a:cubicBezTo>
                                <a:cubicBezTo>
                                  <a:pt x="134" y="96"/>
                                  <a:pt x="134" y="96"/>
                                  <a:pt x="134" y="96"/>
                                </a:cubicBezTo>
                                <a:cubicBezTo>
                                  <a:pt x="134" y="46"/>
                                  <a:pt x="134" y="46"/>
                                  <a:pt x="134" y="46"/>
                                </a:cubicBezTo>
                                <a:cubicBezTo>
                                  <a:pt x="134" y="37"/>
                                  <a:pt x="126" y="29"/>
                                  <a:pt x="117" y="29"/>
                                </a:cubicBezTo>
                                <a:close/>
                                <a:moveTo>
                                  <a:pt x="30" y="7"/>
                                </a:moveTo>
                                <a:cubicBezTo>
                                  <a:pt x="104" y="7"/>
                                  <a:pt x="104" y="7"/>
                                  <a:pt x="104" y="7"/>
                                </a:cubicBezTo>
                                <a:cubicBezTo>
                                  <a:pt x="104" y="30"/>
                                  <a:pt x="104" y="30"/>
                                  <a:pt x="104" y="30"/>
                                </a:cubicBezTo>
                                <a:cubicBezTo>
                                  <a:pt x="30" y="30"/>
                                  <a:pt x="30" y="30"/>
                                  <a:pt x="30" y="30"/>
                                </a:cubicBezTo>
                                <a:cubicBezTo>
                                  <a:pt x="30" y="7"/>
                                  <a:pt x="30" y="7"/>
                                  <a:pt x="30" y="7"/>
                                </a:cubicBezTo>
                                <a:close/>
                                <a:moveTo>
                                  <a:pt x="104" y="119"/>
                                </a:moveTo>
                                <a:cubicBezTo>
                                  <a:pt x="30" y="119"/>
                                  <a:pt x="30" y="119"/>
                                  <a:pt x="30" y="119"/>
                                </a:cubicBezTo>
                                <a:cubicBezTo>
                                  <a:pt x="30" y="89"/>
                                  <a:pt x="30" y="89"/>
                                  <a:pt x="30" y="89"/>
                                </a:cubicBezTo>
                                <a:cubicBezTo>
                                  <a:pt x="104" y="89"/>
                                  <a:pt x="104" y="89"/>
                                  <a:pt x="104" y="89"/>
                                </a:cubicBezTo>
                                <a:cubicBezTo>
                                  <a:pt x="104" y="119"/>
                                  <a:pt x="104" y="119"/>
                                  <a:pt x="104" y="119"/>
                                </a:cubicBezTo>
                                <a:close/>
                                <a:moveTo>
                                  <a:pt x="126" y="89"/>
                                </a:moveTo>
                                <a:cubicBezTo>
                                  <a:pt x="111" y="89"/>
                                  <a:pt x="111" y="89"/>
                                  <a:pt x="111" y="89"/>
                                </a:cubicBezTo>
                                <a:cubicBezTo>
                                  <a:pt x="111" y="81"/>
                                  <a:pt x="111" y="81"/>
                                  <a:pt x="111" y="81"/>
                                </a:cubicBezTo>
                                <a:cubicBezTo>
                                  <a:pt x="22" y="81"/>
                                  <a:pt x="22" y="81"/>
                                  <a:pt x="22" y="81"/>
                                </a:cubicBezTo>
                                <a:cubicBezTo>
                                  <a:pt x="22" y="89"/>
                                  <a:pt x="22" y="89"/>
                                  <a:pt x="22" y="89"/>
                                </a:cubicBezTo>
                                <a:cubicBezTo>
                                  <a:pt x="8" y="89"/>
                                  <a:pt x="8" y="89"/>
                                  <a:pt x="8" y="89"/>
                                </a:cubicBezTo>
                                <a:cubicBezTo>
                                  <a:pt x="8" y="44"/>
                                  <a:pt x="8" y="44"/>
                                  <a:pt x="8" y="44"/>
                                </a:cubicBezTo>
                                <a:cubicBezTo>
                                  <a:pt x="8" y="40"/>
                                  <a:pt x="10" y="37"/>
                                  <a:pt x="15" y="37"/>
                                </a:cubicBezTo>
                                <a:cubicBezTo>
                                  <a:pt x="22" y="37"/>
                                  <a:pt x="22" y="37"/>
                                  <a:pt x="22" y="37"/>
                                </a:cubicBezTo>
                                <a:cubicBezTo>
                                  <a:pt x="111" y="37"/>
                                  <a:pt x="111" y="37"/>
                                  <a:pt x="111" y="37"/>
                                </a:cubicBezTo>
                                <a:cubicBezTo>
                                  <a:pt x="119" y="37"/>
                                  <a:pt x="119" y="37"/>
                                  <a:pt x="119" y="37"/>
                                </a:cubicBezTo>
                                <a:cubicBezTo>
                                  <a:pt x="123" y="37"/>
                                  <a:pt x="126" y="40"/>
                                  <a:pt x="126" y="44"/>
                                </a:cubicBezTo>
                                <a:cubicBezTo>
                                  <a:pt x="126" y="89"/>
                                  <a:pt x="126" y="89"/>
                                  <a:pt x="126" y="89"/>
                                </a:cubicBezTo>
                                <a:close/>
                                <a:moveTo>
                                  <a:pt x="67" y="51"/>
                                </a:moveTo>
                                <a:cubicBezTo>
                                  <a:pt x="33" y="51"/>
                                  <a:pt x="33" y="51"/>
                                  <a:pt x="33" y="51"/>
                                </a:cubicBezTo>
                                <a:cubicBezTo>
                                  <a:pt x="31" y="51"/>
                                  <a:pt x="29" y="53"/>
                                  <a:pt x="29" y="55"/>
                                </a:cubicBezTo>
                                <a:cubicBezTo>
                                  <a:pt x="29" y="57"/>
                                  <a:pt x="31" y="59"/>
                                  <a:pt x="33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9" y="59"/>
                                  <a:pt x="71" y="57"/>
                                  <a:pt x="71" y="55"/>
                                </a:cubicBezTo>
                                <a:cubicBezTo>
                                  <a:pt x="71" y="53"/>
                                  <a:pt x="69" y="51"/>
                                  <a:pt x="67" y="51"/>
                                </a:cubicBezTo>
                                <a:close/>
                                <a:moveTo>
                                  <a:pt x="67" y="51"/>
                                </a:moveTo>
                                <a:cubicBezTo>
                                  <a:pt x="67" y="51"/>
                                  <a:pt x="67" y="51"/>
                                  <a:pt x="67" y="5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474.75pt;height:30pt;width:522.8pt;z-index:251705344;mso-width-relative:page;mso-height-relative:page;" coordsize="6639675,381000" o:gfxdata="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">
                <o:lock v:ext="edit" aspectratio="f"/>
                <v:shape id="_x0000_s1026" o:spid="_x0000_s1026" o:spt="202" type="#_x0000_t202" style="position:absolute;left:352425;top:0;height:325120;width:1151890;" filled="f" stroked="f" coordsize="21600,21600" o:gfxdata="UEsDBAoAAAAAAIdO4kAAAAAAAAAAAAAAAAAEAAAAZHJzL1BLAwQUAAAACACHTuJAeIkx6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2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iTHo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00061E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61E"/>
                            <w:sz w:val="28"/>
                            <w:szCs w:val="28"/>
                          </w:rPr>
                          <w:t>校内</w:t>
                        </w:r>
                        <w:r>
                          <w:rPr>
                            <w:rFonts w:ascii="微软雅黑" w:hAnsi="微软雅黑" w:eastAsia="微软雅黑"/>
                            <w:color w:val="00061E"/>
                            <w:sz w:val="28"/>
                            <w:szCs w:val="28"/>
                          </w:rPr>
                          <w:t>任职</w:t>
                        </w:r>
                      </w:p>
                    </w:txbxContent>
                  </v:textbox>
                </v:shape>
                <v:line id="_x0000_s1026" o:spid="_x0000_s1026" o:spt="20" style="position:absolute;left:447675;top:371475;height:0;width:6192000;" filled="f" stroked="t" coordsize="21600,21600" o:gfxdata="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YWp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57150;height:323850;width:323850;v-text-anchor:middle;" fillcolor="#305DA0" filled="t" stroked="f" coordsize="21600,21600" o:gfxdata="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nN8O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 dashstyle="dash"/>
                  <v:imagedata o:title=""/>
                  <o:lock v:ext="edit" aspectratio="f"/>
                </v:shape>
                <v:shape id="Freeform 127" o:spid="_x0000_s1026" o:spt="100" style="position:absolute;left:76200;top:133350;height:169213;width:179997;" fillcolor="#FFFFFF [3212]" filled="t" stroked="f" coordsize="134,126" o:gfxdata="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4c1i8AAAA&#10;2wAAAA8AAAAAAAAAAQAgAAAAIgAAAGRycy9kb3ducmV2LnhtbFBLAQIUABQAAAAIAIdO4kAzLwWe&#10;OwAAADkAAAAQAAAAAAAAAAEAIAAAAAsBAABkcnMvc2hhcGV4bWwueG1sUEsFBgAAAAAGAAYAWwEA&#10;ALUDAAAAAA==&#10;" path="m117,29c111,30,111,30,111,30c111,0,111,0,111,0c22,0,22,0,22,0c22,30,22,30,22,30c15,30,15,30,15,30c6,30,0,37,0,46c0,96,0,96,0,96c8,96,8,96,8,96c22,96,22,96,22,96c22,126,22,126,22,126c111,126,111,126,111,126c111,96,111,96,111,96c126,96,126,96,126,96c134,96,134,96,134,96c134,46,134,46,134,46c134,37,126,29,117,29xm30,7c104,7,104,7,104,7c104,30,104,30,104,30c30,30,30,30,30,30c30,7,30,7,30,7xm104,119c30,119,30,119,30,119c30,89,30,89,30,89c104,89,104,89,104,89c104,119,104,119,104,119xm126,89c111,89,111,89,111,89c111,81,111,81,111,81c22,81,22,81,22,81c22,89,22,89,22,89c8,89,8,89,8,89c8,44,8,44,8,44c8,40,10,37,15,37c22,37,22,37,22,37c111,37,111,37,111,37c119,37,119,37,119,37c123,37,126,40,126,44c126,89,126,89,126,89xm67,51c33,51,33,51,33,51c31,51,29,53,29,55c29,57,31,59,33,59c67,59,67,59,67,59c69,59,71,57,71,55c71,53,69,51,67,51xm67,51c67,51,67,51,67,51e">
                  <v:path o:connectlocs="157161,38945;149101,40288;149101,0;29551,0;29551,40288;20148,40288;0,61776;0,128924;10746,128924;29551,128924;29551,169213;149101,169213;149101,128924;169250,128924;179997,128924;179997,61776;157161,38945;40297,9400;139699,9400;139699,40288;40297,40288;40297,9400;139699,159812;40297,159812;40297,119523;139699,119523;139699,159812;169250,119523;149101,119523;149101,108779;29551,108779;29551,119523;10746,119523;10746,59090;20148,49689;29551,49689;149101,49689;159848,49689;169250,59090;169250,119523;89998,68490;44327,68490;38954,73862;44327,79234;89998,79234;95371,73862;89998,68490;89998,68490;89998,6849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-171450</wp:posOffset>
                </wp:positionV>
                <wp:extent cx="1656080" cy="1552575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0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28岁，现居北京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135-0000-0000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linyang@gmail.com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422.25pt;margin-top:-13.5pt;height:122.25pt;width:130.4pt;z-index:251725824;mso-width-relative:page;mso-height-relative:page;" filled="f" stroked="f" coordsize="21600,21600" o:gfxdata="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3euDPYAAAADAEAAA8AAAAAAAAAAQAgAAAAIgAAAGRycy9kb3ducmV2LnhtbFBLAQIUABQA&#10;AAAIAIdO4kB4yfCjKQIAACkEAAAOAAAAAAAAAAEAIAAAACc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28岁，现居北京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135-0000-0000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linyang@gmail.com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28575</wp:posOffset>
                </wp:positionV>
                <wp:extent cx="179705" cy="179705"/>
                <wp:effectExtent l="0" t="0" r="0" b="0"/>
                <wp:wrapNone/>
                <wp:docPr id="7212" name="Freeform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63 w 126"/>
                            <a:gd name="T1" fmla="*/ 95 h 137"/>
                            <a:gd name="T2" fmla="*/ 29 w 126"/>
                            <a:gd name="T3" fmla="*/ 30 h 137"/>
                            <a:gd name="T4" fmla="*/ 63 w 126"/>
                            <a:gd name="T5" fmla="*/ 0 h 137"/>
                            <a:gd name="T6" fmla="*/ 98 w 126"/>
                            <a:gd name="T7" fmla="*/ 30 h 137"/>
                            <a:gd name="T8" fmla="*/ 63 w 126"/>
                            <a:gd name="T9" fmla="*/ 95 h 137"/>
                            <a:gd name="T10" fmla="*/ 87 w 126"/>
                            <a:gd name="T11" fmla="*/ 26 h 137"/>
                            <a:gd name="T12" fmla="*/ 78 w 126"/>
                            <a:gd name="T13" fmla="*/ 13 h 137"/>
                            <a:gd name="T14" fmla="*/ 77 w 126"/>
                            <a:gd name="T15" fmla="*/ 13 h 137"/>
                            <a:gd name="T16" fmla="*/ 75 w 126"/>
                            <a:gd name="T17" fmla="*/ 12 h 137"/>
                            <a:gd name="T18" fmla="*/ 73 w 126"/>
                            <a:gd name="T19" fmla="*/ 11 h 137"/>
                            <a:gd name="T20" fmla="*/ 71 w 126"/>
                            <a:gd name="T21" fmla="*/ 10 h 137"/>
                            <a:gd name="T22" fmla="*/ 68 w 126"/>
                            <a:gd name="T23" fmla="*/ 9 h 137"/>
                            <a:gd name="T24" fmla="*/ 63 w 126"/>
                            <a:gd name="T25" fmla="*/ 9 h 137"/>
                            <a:gd name="T26" fmla="*/ 63 w 126"/>
                            <a:gd name="T27" fmla="*/ 9 h 137"/>
                            <a:gd name="T28" fmla="*/ 63 w 126"/>
                            <a:gd name="T29" fmla="*/ 9 h 137"/>
                            <a:gd name="T30" fmla="*/ 58 w 126"/>
                            <a:gd name="T31" fmla="*/ 9 h 137"/>
                            <a:gd name="T32" fmla="*/ 49 w 126"/>
                            <a:gd name="T33" fmla="*/ 13 h 137"/>
                            <a:gd name="T34" fmla="*/ 49 w 126"/>
                            <a:gd name="T35" fmla="*/ 13 h 137"/>
                            <a:gd name="T36" fmla="*/ 46 w 126"/>
                            <a:gd name="T37" fmla="*/ 15 h 137"/>
                            <a:gd name="T38" fmla="*/ 46 w 126"/>
                            <a:gd name="T39" fmla="*/ 15 h 137"/>
                            <a:gd name="T40" fmla="*/ 44 w 126"/>
                            <a:gd name="T41" fmla="*/ 17 h 137"/>
                            <a:gd name="T42" fmla="*/ 42 w 126"/>
                            <a:gd name="T43" fmla="*/ 19 h 137"/>
                            <a:gd name="T44" fmla="*/ 42 w 126"/>
                            <a:gd name="T45" fmla="*/ 20 h 137"/>
                            <a:gd name="T46" fmla="*/ 40 w 126"/>
                            <a:gd name="T47" fmla="*/ 22 h 137"/>
                            <a:gd name="T48" fmla="*/ 40 w 126"/>
                            <a:gd name="T49" fmla="*/ 23 h 137"/>
                            <a:gd name="T50" fmla="*/ 39 w 126"/>
                            <a:gd name="T51" fmla="*/ 26 h 137"/>
                            <a:gd name="T52" fmla="*/ 38 w 126"/>
                            <a:gd name="T53" fmla="*/ 30 h 137"/>
                            <a:gd name="T54" fmla="*/ 63 w 126"/>
                            <a:gd name="T55" fmla="*/ 82 h 137"/>
                            <a:gd name="T56" fmla="*/ 88 w 126"/>
                            <a:gd name="T57" fmla="*/ 30 h 137"/>
                            <a:gd name="T58" fmla="*/ 87 w 126"/>
                            <a:gd name="T59" fmla="*/ 26 h 137"/>
                            <a:gd name="T60" fmla="*/ 54 w 126"/>
                            <a:gd name="T61" fmla="*/ 29 h 137"/>
                            <a:gd name="T62" fmla="*/ 63 w 126"/>
                            <a:gd name="T63" fmla="*/ 19 h 137"/>
                            <a:gd name="T64" fmla="*/ 73 w 126"/>
                            <a:gd name="T65" fmla="*/ 29 h 137"/>
                            <a:gd name="T66" fmla="*/ 63 w 126"/>
                            <a:gd name="T67" fmla="*/ 38 h 137"/>
                            <a:gd name="T68" fmla="*/ 54 w 126"/>
                            <a:gd name="T69" fmla="*/ 29 h 137"/>
                            <a:gd name="T70" fmla="*/ 104 w 126"/>
                            <a:gd name="T71" fmla="*/ 66 h 137"/>
                            <a:gd name="T72" fmla="*/ 104 w 126"/>
                            <a:gd name="T73" fmla="*/ 76 h 137"/>
                            <a:gd name="T74" fmla="*/ 116 w 126"/>
                            <a:gd name="T75" fmla="*/ 73 h 137"/>
                            <a:gd name="T76" fmla="*/ 116 w 126"/>
                            <a:gd name="T77" fmla="*/ 113 h 137"/>
                            <a:gd name="T78" fmla="*/ 82 w 126"/>
                            <a:gd name="T79" fmla="*/ 126 h 137"/>
                            <a:gd name="T80" fmla="*/ 44 w 126"/>
                            <a:gd name="T81" fmla="*/ 113 h 137"/>
                            <a:gd name="T82" fmla="*/ 10 w 126"/>
                            <a:gd name="T83" fmla="*/ 123 h 137"/>
                            <a:gd name="T84" fmla="*/ 10 w 126"/>
                            <a:gd name="T85" fmla="*/ 82 h 137"/>
                            <a:gd name="T86" fmla="*/ 25 w 126"/>
                            <a:gd name="T87" fmla="*/ 76 h 137"/>
                            <a:gd name="T88" fmla="*/ 16 w 126"/>
                            <a:gd name="T89" fmla="*/ 69 h 137"/>
                            <a:gd name="T90" fmla="*/ 0 w 126"/>
                            <a:gd name="T91" fmla="*/ 79 h 137"/>
                            <a:gd name="T92" fmla="*/ 0 w 126"/>
                            <a:gd name="T93" fmla="*/ 129 h 137"/>
                            <a:gd name="T94" fmla="*/ 10 w 126"/>
                            <a:gd name="T95" fmla="*/ 135 h 137"/>
                            <a:gd name="T96" fmla="*/ 44 w 126"/>
                            <a:gd name="T97" fmla="*/ 123 h 137"/>
                            <a:gd name="T98" fmla="*/ 82 w 126"/>
                            <a:gd name="T99" fmla="*/ 135 h 137"/>
                            <a:gd name="T100" fmla="*/ 126 w 126"/>
                            <a:gd name="T101" fmla="*/ 120 h 137"/>
                            <a:gd name="T102" fmla="*/ 126 w 126"/>
                            <a:gd name="T103" fmla="*/ 63 h 137"/>
                            <a:gd name="T104" fmla="*/ 104 w 126"/>
                            <a:gd name="T105" fmla="*/ 66 h 137"/>
                            <a:gd name="T106" fmla="*/ 104 w 126"/>
                            <a:gd name="T107" fmla="*/ 66 h 137"/>
                            <a:gd name="T108" fmla="*/ 104 w 126"/>
                            <a:gd name="T109" fmla="*/ 66 h 1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26" h="137">
                              <a:moveTo>
                                <a:pt x="63" y="95"/>
                              </a:moveTo>
                              <a:cubicBezTo>
                                <a:pt x="63" y="95"/>
                                <a:pt x="29" y="60"/>
                                <a:pt x="29" y="30"/>
                              </a:cubicBezTo>
                              <a:cubicBezTo>
                                <a:pt x="29" y="0"/>
                                <a:pt x="63" y="0"/>
                                <a:pt x="63" y="0"/>
                              </a:cubicBezTo>
                              <a:cubicBezTo>
                                <a:pt x="63" y="0"/>
                                <a:pt x="98" y="0"/>
                                <a:pt x="98" y="30"/>
                              </a:cubicBezTo>
                              <a:cubicBezTo>
                                <a:pt x="98" y="60"/>
                                <a:pt x="63" y="95"/>
                                <a:pt x="63" y="95"/>
                              </a:cubicBezTo>
                              <a:close/>
                              <a:moveTo>
                                <a:pt x="87" y="26"/>
                              </a:moveTo>
                              <a:cubicBezTo>
                                <a:pt x="86" y="21"/>
                                <a:pt x="83" y="17"/>
                                <a:pt x="78" y="13"/>
                              </a:cubicBezTo>
                              <a:cubicBezTo>
                                <a:pt x="78" y="13"/>
                                <a:pt x="78" y="13"/>
                                <a:pt x="77" y="13"/>
                              </a:cubicBezTo>
                              <a:cubicBezTo>
                                <a:pt x="76" y="12"/>
                                <a:pt x="76" y="12"/>
                                <a:pt x="75" y="12"/>
                              </a:cubicBezTo>
                              <a:cubicBezTo>
                                <a:pt x="74" y="11"/>
                                <a:pt x="74" y="11"/>
                                <a:pt x="73" y="11"/>
                              </a:cubicBezTo>
                              <a:cubicBezTo>
                                <a:pt x="72" y="10"/>
                                <a:pt x="71" y="10"/>
                                <a:pt x="71" y="10"/>
                              </a:cubicBezTo>
                              <a:cubicBezTo>
                                <a:pt x="70" y="10"/>
                                <a:pt x="69" y="10"/>
                                <a:pt x="68" y="9"/>
                              </a:cubicBezTo>
                              <a:cubicBezTo>
                                <a:pt x="67" y="9"/>
                                <a:pt x="65" y="9"/>
                                <a:pt x="63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1" y="9"/>
                                <a:pt x="60" y="9"/>
                                <a:pt x="58" y="9"/>
                              </a:cubicBezTo>
                              <a:cubicBezTo>
                                <a:pt x="55" y="10"/>
                                <a:pt x="52" y="11"/>
                                <a:pt x="49" y="13"/>
                              </a:cubicBezTo>
                              <a:cubicBezTo>
                                <a:pt x="49" y="13"/>
                                <a:pt x="49" y="13"/>
                                <a:pt x="49" y="13"/>
                              </a:cubicBezTo>
                              <a:cubicBezTo>
                                <a:pt x="48" y="13"/>
                                <a:pt x="47" y="14"/>
                                <a:pt x="46" y="15"/>
                              </a:cubicBezTo>
                              <a:cubicBezTo>
                                <a:pt x="46" y="15"/>
                                <a:pt x="46" y="15"/>
                                <a:pt x="46" y="15"/>
                              </a:cubicBezTo>
                              <a:cubicBezTo>
                                <a:pt x="45" y="16"/>
                                <a:pt x="44" y="16"/>
                                <a:pt x="44" y="17"/>
                              </a:cubicBezTo>
                              <a:cubicBezTo>
                                <a:pt x="43" y="18"/>
                                <a:pt x="43" y="18"/>
                                <a:pt x="42" y="19"/>
                              </a:cubicBezTo>
                              <a:cubicBezTo>
                                <a:pt x="42" y="19"/>
                                <a:pt x="42" y="19"/>
                                <a:pt x="42" y="20"/>
                              </a:cubicBezTo>
                              <a:cubicBezTo>
                                <a:pt x="41" y="21"/>
                                <a:pt x="41" y="21"/>
                                <a:pt x="40" y="22"/>
                              </a:cubicBezTo>
                              <a:cubicBezTo>
                                <a:pt x="40" y="23"/>
                                <a:pt x="40" y="23"/>
                                <a:pt x="40" y="23"/>
                              </a:cubicBezTo>
                              <a:cubicBezTo>
                                <a:pt x="40" y="24"/>
                                <a:pt x="39" y="25"/>
                                <a:pt x="39" y="26"/>
                              </a:cubicBezTo>
                              <a:cubicBezTo>
                                <a:pt x="39" y="28"/>
                                <a:pt x="38" y="29"/>
                                <a:pt x="38" y="30"/>
                              </a:cubicBezTo>
                              <a:cubicBezTo>
                                <a:pt x="38" y="52"/>
                                <a:pt x="63" y="82"/>
                                <a:pt x="63" y="82"/>
                              </a:cubicBezTo>
                              <a:cubicBezTo>
                                <a:pt x="63" y="82"/>
                                <a:pt x="88" y="52"/>
                                <a:pt x="88" y="30"/>
                              </a:cubicBezTo>
                              <a:cubicBezTo>
                                <a:pt x="88" y="29"/>
                                <a:pt x="88" y="28"/>
                                <a:pt x="87" y="26"/>
                              </a:cubicBezTo>
                              <a:close/>
                              <a:moveTo>
                                <a:pt x="54" y="29"/>
                              </a:moveTo>
                              <a:cubicBezTo>
                                <a:pt x="54" y="23"/>
                                <a:pt x="58" y="19"/>
                                <a:pt x="63" y="19"/>
                              </a:cubicBezTo>
                              <a:cubicBezTo>
                                <a:pt x="68" y="19"/>
                                <a:pt x="73" y="23"/>
                                <a:pt x="73" y="29"/>
                              </a:cubicBezTo>
                              <a:cubicBezTo>
                                <a:pt x="73" y="34"/>
                                <a:pt x="68" y="38"/>
                                <a:pt x="63" y="38"/>
                              </a:cubicBezTo>
                              <a:cubicBezTo>
                                <a:pt x="58" y="38"/>
                                <a:pt x="54" y="34"/>
                                <a:pt x="54" y="29"/>
                              </a:cubicBezTo>
                              <a:close/>
                              <a:moveTo>
                                <a:pt x="104" y="66"/>
                              </a:moveTo>
                              <a:cubicBezTo>
                                <a:pt x="104" y="66"/>
                                <a:pt x="101" y="75"/>
                                <a:pt x="104" y="76"/>
                              </a:cubicBezTo>
                              <a:cubicBezTo>
                                <a:pt x="107" y="77"/>
                                <a:pt x="116" y="73"/>
                                <a:pt x="116" y="73"/>
                              </a:cubicBezTo>
                              <a:cubicBezTo>
                                <a:pt x="116" y="113"/>
                                <a:pt x="116" y="113"/>
                                <a:pt x="116" y="113"/>
                              </a:cubicBezTo>
                              <a:cubicBezTo>
                                <a:pt x="116" y="113"/>
                                <a:pt x="85" y="126"/>
                                <a:pt x="82" y="126"/>
                              </a:cubicBezTo>
                              <a:cubicBezTo>
                                <a:pt x="79" y="125"/>
                                <a:pt x="47" y="112"/>
                                <a:pt x="44" y="113"/>
                              </a:cubicBezTo>
                              <a:cubicBezTo>
                                <a:pt x="41" y="115"/>
                                <a:pt x="10" y="123"/>
                                <a:pt x="10" y="123"/>
                              </a:cubicBezTo>
                              <a:cubicBezTo>
                                <a:pt x="10" y="82"/>
                                <a:pt x="10" y="82"/>
                                <a:pt x="10" y="82"/>
                              </a:cubicBezTo>
                              <a:cubicBezTo>
                                <a:pt x="10" y="82"/>
                                <a:pt x="24" y="78"/>
                                <a:pt x="25" y="76"/>
                              </a:cubicBezTo>
                              <a:cubicBezTo>
                                <a:pt x="27" y="72"/>
                                <a:pt x="26" y="65"/>
                                <a:pt x="16" y="69"/>
                              </a:cubicBezTo>
                              <a:cubicBezTo>
                                <a:pt x="6" y="74"/>
                                <a:pt x="0" y="79"/>
                                <a:pt x="0" y="79"/>
                              </a:cubicBezTo>
                              <a:cubicBezTo>
                                <a:pt x="0" y="129"/>
                                <a:pt x="0" y="129"/>
                                <a:pt x="0" y="129"/>
                              </a:cubicBezTo>
                              <a:cubicBezTo>
                                <a:pt x="0" y="129"/>
                                <a:pt x="3" y="137"/>
                                <a:pt x="10" y="135"/>
                              </a:cubicBezTo>
                              <a:cubicBezTo>
                                <a:pt x="16" y="133"/>
                                <a:pt x="44" y="123"/>
                                <a:pt x="44" y="123"/>
                              </a:cubicBezTo>
                              <a:cubicBezTo>
                                <a:pt x="44" y="123"/>
                                <a:pt x="78" y="135"/>
                                <a:pt x="82" y="135"/>
                              </a:cubicBezTo>
                              <a:cubicBezTo>
                                <a:pt x="86" y="136"/>
                                <a:pt x="126" y="124"/>
                                <a:pt x="126" y="120"/>
                              </a:cubicBezTo>
                              <a:cubicBezTo>
                                <a:pt x="126" y="106"/>
                                <a:pt x="126" y="66"/>
                                <a:pt x="126" y="63"/>
                              </a:cubicBezTo>
                              <a:cubicBezTo>
                                <a:pt x="125" y="61"/>
                                <a:pt x="110" y="64"/>
                                <a:pt x="104" y="66"/>
                              </a:cubicBezTo>
                              <a:close/>
                              <a:moveTo>
                                <a:pt x="104" y="66"/>
                              </a:moveTo>
                              <a:cubicBezTo>
                                <a:pt x="104" y="66"/>
                                <a:pt x="104" y="66"/>
                                <a:pt x="104" y="66"/>
                              </a:cubicBezTo>
                            </a:path>
                          </a:pathLst>
                        </a:custGeom>
                        <a:solidFill>
                          <a:srgbClr val="305DA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5" o:spid="_x0000_s1026" o:spt="100" style="position:absolute;left:0pt;flip:x;margin-left:403.5pt;margin-top:2.25pt;height:14.15pt;width:14.15pt;z-index:251694080;mso-width-relative:page;mso-height-relative:page;" fillcolor="#305DA0" filled="t" stroked="f" coordsize="126,137" o:gfxdata="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<v:path o:connectlocs="89852,124612;41360,39351;89852,0;139770,39351;89852,124612;124082,34104;111245,17052;109819,17052;106967,15740;104114,14428;101262,13117;96983,11805;89852,11805;89852,11805;89852,11805;82721,11805;69885,17052;69885,17052;65606,19675;65606,19675;62754,22299;59901,24922;59901,26234;57049,28857;57049,30169;55622,34104;54196,39351;89852,107560;125508,39351;124082,34104;77016,38039;89852,24922;104114,38039;89852,49845;77016,38039;148327,86573;148327,99690;165442,95755;165442,148223;116950,165276;62754,148223;14262,161340;14262,107560;35655,99690;22819,90508;0,103625;0,169211;14262,177081;62754,161340;116950,177081;179705,157405;179705,82638;148327,86573;148327,86573;148327,86573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390525</wp:posOffset>
                </wp:positionV>
                <wp:extent cx="161925" cy="149860"/>
                <wp:effectExtent l="0" t="0" r="9525" b="2540"/>
                <wp:wrapNone/>
                <wp:docPr id="4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4986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rgbClr val="305DA0"/>
                        </a:solidFill>
                        <a:ln>
                          <a:solidFill>
                            <a:srgbClr val="305DA0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404.2pt;margin-top:30.75pt;height:11.8pt;width:12.75pt;z-index:251695104;mso-width-relative:page;mso-height-relative:page;" fillcolor="#305DA0" filled="t" stroked="t" coordsize="123,114" o:gfxdata="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FiO603YAAAACQEAAA8AAAAAAAAAAQAgAAAAIgAAAGRycy9kb3ducmV2Lnht&#10;bFBLAQIUABQAAAAIAIdO4kD0ehsupQQAAK8QAAAOAAAAAAAAAAEAIAAAACcBAABkcnMvZTJvRG9j&#10;LnhtbFBLBQYAAAAABgAGAFkBAAA+CA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<v:path o:connectlocs="155342,134085;147443,107794;115848,102535;78987,88075;61873,47324;56607,17089;25012,10516;53975,97277;53975,97277;98734,135399;107950,140658;146127,144601;155342,134085;155342,134085;155342,134085" o:connectangles="0,0,0,0,0,0,0,0,0,0,0,0,0,0,0"/>
                <v:fill on="t" focussize="0,0"/>
                <v:stroke color="#305DA0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762000</wp:posOffset>
                </wp:positionV>
                <wp:extent cx="161925" cy="127635"/>
                <wp:effectExtent l="0" t="0" r="9525" b="5715"/>
                <wp:wrapNone/>
                <wp:docPr id="210" name="AutoShape 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27635"/>
                        </a:xfrm>
                        <a:custGeom>
                          <a:avLst/>
                          <a:gdLst>
                            <a:gd name="T0" fmla="*/ 0 w 606559"/>
                            <a:gd name="T1" fmla="*/ 407 h 436964"/>
                            <a:gd name="T2" fmla="*/ 851 w 606559"/>
                            <a:gd name="T3" fmla="*/ 1029 h 436964"/>
                            <a:gd name="T4" fmla="*/ 1739 w 606559"/>
                            <a:gd name="T5" fmla="*/ 412 h 436964"/>
                            <a:gd name="T6" fmla="*/ 1739 w 606559"/>
                            <a:gd name="T7" fmla="*/ 1517 h 436964"/>
                            <a:gd name="T8" fmla="*/ 1538 w 606559"/>
                            <a:gd name="T9" fmla="*/ 1807 h 436964"/>
                            <a:gd name="T10" fmla="*/ 200 w 606559"/>
                            <a:gd name="T11" fmla="*/ 1807 h 436964"/>
                            <a:gd name="T12" fmla="*/ 0 w 606559"/>
                            <a:gd name="T13" fmla="*/ 1517 h 436964"/>
                            <a:gd name="T14" fmla="*/ 0 w 606559"/>
                            <a:gd name="T15" fmla="*/ 407 h 436964"/>
                            <a:gd name="T16" fmla="*/ 200 w 606559"/>
                            <a:gd name="T17" fmla="*/ 0 h 436964"/>
                            <a:gd name="T18" fmla="*/ 1538 w 606559"/>
                            <a:gd name="T19" fmla="*/ 0 h 436964"/>
                            <a:gd name="T20" fmla="*/ 1739 w 606559"/>
                            <a:gd name="T21" fmla="*/ 289 h 436964"/>
                            <a:gd name="T22" fmla="*/ 1739 w 606559"/>
                            <a:gd name="T23" fmla="*/ 341 h 436964"/>
                            <a:gd name="T24" fmla="*/ 851 w 606559"/>
                            <a:gd name="T25" fmla="*/ 957 h 436964"/>
                            <a:gd name="T26" fmla="*/ 0 w 606559"/>
                            <a:gd name="T27" fmla="*/ 336 h 436964"/>
                            <a:gd name="T28" fmla="*/ 0 w 606559"/>
                            <a:gd name="T29" fmla="*/ 289 h 436964"/>
                            <a:gd name="T30" fmla="*/ 200 w 606559"/>
                            <a:gd name="T31" fmla="*/ 0 h 4369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5DA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AutoShape 842" o:spid="_x0000_s1026" o:spt="100" style="position:absolute;left:0pt;margin-left:404.2pt;margin-top:60pt;height:10.05pt;width:12.75pt;z-index:251696128;v-text-anchor:middle;mso-width-relative:page;mso-height-relative:page;" fillcolor="#305DA0" filled="t" stroked="f" coordsize="606559,436964" o:gfxdata="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118;227,300;464,120;464,443;410,527;53,527;0,443;0,118;53,0;410,0;464,84;464,99;227,279;0,98;0,84;53,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-9525</wp:posOffset>
                </wp:positionV>
                <wp:extent cx="2519680" cy="1143000"/>
                <wp:effectExtent l="0" t="0" r="0" b="38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305DA0"/>
                                <w:spacing w:val="6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5DA0"/>
                                <w:spacing w:val="60"/>
                                <w:sz w:val="56"/>
                              </w:rPr>
                              <w:t>林阳</w:t>
                            </w:r>
                          </w:p>
                          <w:p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中学数学老师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-0.75pt;height:90pt;width:198.4pt;z-index:251611136;mso-width-relative:page;mso-height-relative:page;" filled="f" stroked="f" coordsize="21600,21600" o:gfxdata="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AjFOdYAAAAKAQAADwAAAAAAAAABACAAAAAiAAAAZHJzL2Rvd25yZXYueG1sUEsBAhQAFAAAAAgA&#10;h07iQCxYQEYnAgAAJwQAAA4AAAAAAAAAAQAgAAAAJ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700" w:lineRule="exact"/>
                        <w:jc w:val="center"/>
                        <w:rPr>
                          <w:rFonts w:ascii="微软雅黑" w:hAnsi="微软雅黑" w:eastAsia="微软雅黑"/>
                          <w:color w:val="305DA0"/>
                          <w:spacing w:val="6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5DA0"/>
                          <w:spacing w:val="60"/>
                          <w:sz w:val="56"/>
                        </w:rPr>
                        <w:t>林阳</w:t>
                      </w:r>
                    </w:p>
                    <w:p>
                      <w:pPr>
                        <w:snapToGrid w:val="0"/>
                        <w:spacing w:line="700" w:lineRule="exact"/>
                        <w:jc w:val="center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中学数学老师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8782050</wp:posOffset>
                </wp:positionV>
                <wp:extent cx="6639560" cy="361950"/>
                <wp:effectExtent l="0" t="0" r="27940" b="1905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675" cy="361950"/>
                          <a:chOff x="0" y="0"/>
                          <a:chExt cx="6639675" cy="361950"/>
                        </a:xfrm>
                      </wpg:grpSpPr>
                      <wps:wsp>
                        <wps:cNvPr id="41" name="文本框 41"/>
                        <wps:cNvSpPr txBox="1"/>
                        <wps:spPr>
                          <a:xfrm>
                            <a:off x="352425" y="0"/>
                            <a:ext cx="1151890" cy="325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00061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61E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61E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447675" y="352425"/>
                            <a:ext cx="619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椭圆 44"/>
                        <wps:cNvSpPr/>
                        <wps:spPr>
                          <a:xfrm>
                            <a:off x="0" y="3810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305DA0"/>
                          </a:solidFill>
                          <a:ln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5725" y="104775"/>
                            <a:ext cx="179705" cy="179705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691.5pt;height:28.5pt;width:522.8pt;z-index:251711488;mso-width-relative:page;mso-height-relative:page;" coordsize="6639675,361950" o:gfxdata="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">
                <o:lock v:ext="edit" aspectratio="f"/>
                <v:shape id="_x0000_s1026" o:spid="_x0000_s1026" o:spt="202" type="#_x0000_t202" style="position:absolute;left:352425;top:0;height:325120;width:1151890;" filled="f" stroked="f" coordsize="21600,21600" o:gfxdata="UEsDBAoAAAAAAIdO4kAAAAAAAAAAAAAAAAAEAAAAZHJzL1BLAwQUAAAACACHTuJAvxF5e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yK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/EXl5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00061E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61E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00061E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line id="_x0000_s1026" o:spid="_x0000_s1026" o:spt="20" style="position:absolute;left:447675;top:352425;height:0;width:6192000;" filled="f" stroked="t" coordsize="21600,21600" o:gfxdata="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+xQN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38100;height:323850;width:323850;v-text-anchor:middle;" fillcolor="#305DA0" filled="t" stroked="f" coordsize="21600,21600" o:gfxdata="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Oar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 dashstyle="dash"/>
                  <v:imagedata o:title=""/>
                  <o:lock v:ext="edit" aspectratio="f"/>
                </v:shape>
                <v:shape id="Freeform 171" o:spid="_x0000_s1026" o:spt="100" style="position:absolute;left:85725;top:104775;height:179705;width:179705;" fillcolor="#FFFFFF [3212]" filled="t" stroked="f" coordsize="186,185" o:gfxdata="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f5hW5AAAA2wAA&#10;AA8AAAAAAAAAAQAgAAAAIgAAAGRycy9kb3ducmV2LnhtbFBLAQIUABQAAAAIAIdO4kAzLwWeOwAA&#10;ADkAAAAQAAAAAAAAAAEAIAAAAAgBAABkcnMvc2hhcGV4bWwueG1sUEsFBgAAAAAGAAYAWwEAALID&#10;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59415,70910;153618,77710;153618,153477;139126,168048;28984,168048;11593,153477;11593,41769;28984,25255;91784,25255;98547,19427;91784,13599;28984,13599;0,41769;0,153477;28984,179705;139126,179705;165212,153477;165212,77710;159415,70910;171975,15542;163280,6799;137194,6799;119803,27198;41544,101994;41544,104908;41544,104908;29950,143764;37680,151535;74394,137935;75360,138907;77292,138907;151686,59254;171975,42740;171975,15542;46375,135021;51206,118508;61833,129193;46375,135021;72461,122393;57003,106851;126566,36912;142024,52454;72461,122393;163280,33026;151686,45654;133329,27198;145889,15542;149754,13599;154584,15542;163280,24284;163280,33026;163280,33026;163280,33026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7610475</wp:posOffset>
                </wp:positionV>
                <wp:extent cx="6639560" cy="381000"/>
                <wp:effectExtent l="0" t="0" r="27940" b="1905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675" cy="381000"/>
                          <a:chOff x="0" y="0"/>
                          <a:chExt cx="6639675" cy="381000"/>
                        </a:xfrm>
                      </wpg:grpSpPr>
                      <wps:wsp>
                        <wps:cNvPr id="37" name="文本框 37"/>
                        <wps:cNvSpPr txBox="1"/>
                        <wps:spPr>
                          <a:xfrm>
                            <a:off x="352425" y="0"/>
                            <a:ext cx="1151890" cy="325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00061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0061E"/>
                                  <w:sz w:val="28"/>
                                  <w:szCs w:val="28"/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447675" y="371475"/>
                            <a:ext cx="619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椭圆 39"/>
                        <wps:cNvSpPr/>
                        <wps:spPr>
                          <a:xfrm>
                            <a:off x="0" y="571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305DA0"/>
                          </a:solidFill>
                          <a:ln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Freeform 14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0" y="123825"/>
                            <a:ext cx="180000" cy="180950"/>
                          </a:xfrm>
                          <a:custGeom>
                            <a:avLst/>
                            <a:gdLst>
                              <a:gd name="T0" fmla="*/ 92 w 160"/>
                              <a:gd name="T1" fmla="*/ 0 h 161"/>
                              <a:gd name="T2" fmla="*/ 34 w 160"/>
                              <a:gd name="T3" fmla="*/ 0 h 161"/>
                              <a:gd name="T4" fmla="*/ 29 w 160"/>
                              <a:gd name="T5" fmla="*/ 0 h 161"/>
                              <a:gd name="T6" fmla="*/ 0 w 160"/>
                              <a:gd name="T7" fmla="*/ 29 h 161"/>
                              <a:gd name="T8" fmla="*/ 0 w 160"/>
                              <a:gd name="T9" fmla="*/ 132 h 161"/>
                              <a:gd name="T10" fmla="*/ 29 w 160"/>
                              <a:gd name="T11" fmla="*/ 161 h 161"/>
                              <a:gd name="T12" fmla="*/ 149 w 160"/>
                              <a:gd name="T13" fmla="*/ 161 h 161"/>
                              <a:gd name="T14" fmla="*/ 160 w 160"/>
                              <a:gd name="T15" fmla="*/ 161 h 161"/>
                              <a:gd name="T16" fmla="*/ 160 w 160"/>
                              <a:gd name="T17" fmla="*/ 149 h 161"/>
                              <a:gd name="T18" fmla="*/ 160 w 160"/>
                              <a:gd name="T19" fmla="*/ 12 h 161"/>
                              <a:gd name="T20" fmla="*/ 160 w 160"/>
                              <a:gd name="T21" fmla="*/ 0 h 161"/>
                              <a:gd name="T22" fmla="*/ 92 w 160"/>
                              <a:gd name="T23" fmla="*/ 0 h 161"/>
                              <a:gd name="T24" fmla="*/ 80 w 160"/>
                              <a:gd name="T25" fmla="*/ 12 h 161"/>
                              <a:gd name="T26" fmla="*/ 80 w 160"/>
                              <a:gd name="T27" fmla="*/ 74 h 161"/>
                              <a:gd name="T28" fmla="*/ 63 w 160"/>
                              <a:gd name="T29" fmla="*/ 66 h 161"/>
                              <a:gd name="T30" fmla="*/ 46 w 160"/>
                              <a:gd name="T31" fmla="*/ 74 h 161"/>
                              <a:gd name="T32" fmla="*/ 46 w 160"/>
                              <a:gd name="T33" fmla="*/ 12 h 161"/>
                              <a:gd name="T34" fmla="*/ 80 w 160"/>
                              <a:gd name="T35" fmla="*/ 12 h 161"/>
                              <a:gd name="T36" fmla="*/ 29 w 160"/>
                              <a:gd name="T37" fmla="*/ 149 h 161"/>
                              <a:gd name="T38" fmla="*/ 12 w 160"/>
                              <a:gd name="T39" fmla="*/ 132 h 161"/>
                              <a:gd name="T40" fmla="*/ 29 w 160"/>
                              <a:gd name="T41" fmla="*/ 115 h 161"/>
                              <a:gd name="T42" fmla="*/ 149 w 160"/>
                              <a:gd name="T43" fmla="*/ 115 h 161"/>
                              <a:gd name="T44" fmla="*/ 149 w 160"/>
                              <a:gd name="T45" fmla="*/ 149 h 161"/>
                              <a:gd name="T46" fmla="*/ 29 w 160"/>
                              <a:gd name="T47" fmla="*/ 149 h 161"/>
                              <a:gd name="T48" fmla="*/ 149 w 160"/>
                              <a:gd name="T49" fmla="*/ 104 h 161"/>
                              <a:gd name="T50" fmla="*/ 29 w 160"/>
                              <a:gd name="T51" fmla="*/ 104 h 161"/>
                              <a:gd name="T52" fmla="*/ 12 w 160"/>
                              <a:gd name="T53" fmla="*/ 109 h 161"/>
                              <a:gd name="T54" fmla="*/ 12 w 160"/>
                              <a:gd name="T55" fmla="*/ 29 h 161"/>
                              <a:gd name="T56" fmla="*/ 29 w 160"/>
                              <a:gd name="T57" fmla="*/ 12 h 161"/>
                              <a:gd name="T58" fmla="*/ 34 w 160"/>
                              <a:gd name="T59" fmla="*/ 12 h 161"/>
                              <a:gd name="T60" fmla="*/ 34 w 160"/>
                              <a:gd name="T61" fmla="*/ 93 h 161"/>
                              <a:gd name="T62" fmla="*/ 63 w 160"/>
                              <a:gd name="T63" fmla="*/ 78 h 161"/>
                              <a:gd name="T64" fmla="*/ 92 w 160"/>
                              <a:gd name="T65" fmla="*/ 93 h 161"/>
                              <a:gd name="T66" fmla="*/ 92 w 160"/>
                              <a:gd name="T67" fmla="*/ 12 h 161"/>
                              <a:gd name="T68" fmla="*/ 149 w 160"/>
                              <a:gd name="T69" fmla="*/ 12 h 161"/>
                              <a:gd name="T70" fmla="*/ 149 w 160"/>
                              <a:gd name="T71" fmla="*/ 104 h 161"/>
                              <a:gd name="T72" fmla="*/ 149 w 160"/>
                              <a:gd name="T73" fmla="*/ 104 h 161"/>
                              <a:gd name="T74" fmla="*/ 149 w 160"/>
                              <a:gd name="T75" fmla="*/ 104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0" h="161">
                                <a:moveTo>
                                  <a:pt x="92" y="0"/>
                                </a:move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13" y="0"/>
                                  <a:pt x="0" y="13"/>
                                  <a:pt x="0" y="29"/>
                                </a:cubicBezTo>
                                <a:cubicBezTo>
                                  <a:pt x="0" y="132"/>
                                  <a:pt x="0" y="132"/>
                                  <a:pt x="0" y="132"/>
                                </a:cubicBezTo>
                                <a:cubicBezTo>
                                  <a:pt x="0" y="148"/>
                                  <a:pt x="13" y="161"/>
                                  <a:pt x="29" y="161"/>
                                </a:cubicBezTo>
                                <a:cubicBezTo>
                                  <a:pt x="149" y="161"/>
                                  <a:pt x="149" y="161"/>
                                  <a:pt x="149" y="161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0" y="149"/>
                                  <a:pt x="160" y="149"/>
                                  <a:pt x="160" y="149"/>
                                </a:cubicBezTo>
                                <a:cubicBezTo>
                                  <a:pt x="160" y="12"/>
                                  <a:pt x="160" y="12"/>
                                  <a:pt x="160" y="12"/>
                                </a:cubicBezTo>
                                <a:cubicBezTo>
                                  <a:pt x="160" y="0"/>
                                  <a:pt x="160" y="0"/>
                                  <a:pt x="160" y="0"/>
                                </a:cubicBezTo>
                                <a:cubicBezTo>
                                  <a:pt x="92" y="0"/>
                                  <a:pt x="92" y="0"/>
                                  <a:pt x="92" y="0"/>
                                </a:cubicBezTo>
                                <a:close/>
                                <a:moveTo>
                                  <a:pt x="80" y="12"/>
                                </a:moveTo>
                                <a:cubicBezTo>
                                  <a:pt x="80" y="74"/>
                                  <a:pt x="80" y="74"/>
                                  <a:pt x="80" y="74"/>
                                </a:cubicBezTo>
                                <a:cubicBezTo>
                                  <a:pt x="63" y="66"/>
                                  <a:pt x="63" y="66"/>
                                  <a:pt x="63" y="66"/>
                                </a:cubicBezTo>
                                <a:cubicBezTo>
                                  <a:pt x="46" y="74"/>
                                  <a:pt x="46" y="74"/>
                                  <a:pt x="46" y="74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ubicBezTo>
                                  <a:pt x="80" y="12"/>
                                  <a:pt x="80" y="12"/>
                                  <a:pt x="80" y="12"/>
                                </a:cubicBezTo>
                                <a:close/>
                                <a:moveTo>
                                  <a:pt x="29" y="149"/>
                                </a:moveTo>
                                <a:cubicBezTo>
                                  <a:pt x="19" y="149"/>
                                  <a:pt x="12" y="142"/>
                                  <a:pt x="12" y="132"/>
                                </a:cubicBezTo>
                                <a:cubicBezTo>
                                  <a:pt x="12" y="123"/>
                                  <a:pt x="19" y="115"/>
                                  <a:pt x="29" y="115"/>
                                </a:cubicBezTo>
                                <a:cubicBezTo>
                                  <a:pt x="149" y="115"/>
                                  <a:pt x="149" y="115"/>
                                  <a:pt x="149" y="115"/>
                                </a:cubicBezTo>
                                <a:cubicBezTo>
                                  <a:pt x="149" y="149"/>
                                  <a:pt x="149" y="149"/>
                                  <a:pt x="149" y="149"/>
                                </a:cubicBezTo>
                                <a:cubicBezTo>
                                  <a:pt x="29" y="149"/>
                                  <a:pt x="29" y="149"/>
                                  <a:pt x="29" y="149"/>
                                </a:cubicBezTo>
                                <a:close/>
                                <a:moveTo>
                                  <a:pt x="149" y="104"/>
                                </a:moveTo>
                                <a:cubicBezTo>
                                  <a:pt x="29" y="104"/>
                                  <a:pt x="29" y="104"/>
                                  <a:pt x="29" y="104"/>
                                </a:cubicBezTo>
                                <a:cubicBezTo>
                                  <a:pt x="22" y="104"/>
                                  <a:pt x="16" y="106"/>
                                  <a:pt x="12" y="109"/>
                                </a:cubicBezTo>
                                <a:cubicBezTo>
                                  <a:pt x="12" y="29"/>
                                  <a:pt x="12" y="29"/>
                                  <a:pt x="12" y="29"/>
                                </a:cubicBezTo>
                                <a:cubicBezTo>
                                  <a:pt x="12" y="20"/>
                                  <a:pt x="19" y="12"/>
                                  <a:pt x="29" y="12"/>
                                </a:cubicBezTo>
                                <a:cubicBezTo>
                                  <a:pt x="34" y="12"/>
                                  <a:pt x="34" y="12"/>
                                  <a:pt x="34" y="12"/>
                                </a:cubicBezTo>
                                <a:cubicBezTo>
                                  <a:pt x="34" y="93"/>
                                  <a:pt x="34" y="93"/>
                                  <a:pt x="34" y="93"/>
                                </a:cubicBezTo>
                                <a:cubicBezTo>
                                  <a:pt x="63" y="78"/>
                                  <a:pt x="63" y="78"/>
                                  <a:pt x="63" y="78"/>
                                </a:cubicBezTo>
                                <a:cubicBezTo>
                                  <a:pt x="92" y="93"/>
                                  <a:pt x="92" y="93"/>
                                  <a:pt x="92" y="93"/>
                                </a:cubicBezTo>
                                <a:cubicBezTo>
                                  <a:pt x="92" y="12"/>
                                  <a:pt x="92" y="12"/>
                                  <a:pt x="92" y="12"/>
                                </a:cubicBezTo>
                                <a:cubicBezTo>
                                  <a:pt x="149" y="12"/>
                                  <a:pt x="149" y="12"/>
                                  <a:pt x="149" y="12"/>
                                </a:cubicBezTo>
                                <a:cubicBezTo>
                                  <a:pt x="149" y="104"/>
                                  <a:pt x="149" y="104"/>
                                  <a:pt x="149" y="104"/>
                                </a:cubicBezTo>
                                <a:close/>
                                <a:moveTo>
                                  <a:pt x="149" y="104"/>
                                </a:moveTo>
                                <a:cubicBezTo>
                                  <a:pt x="149" y="104"/>
                                  <a:pt x="149" y="104"/>
                                  <a:pt x="149" y="10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599.25pt;height:30pt;width:522.8pt;z-index:251708416;mso-width-relative:page;mso-height-relative:page;" coordsize="6639675,381000" o:gfxdata="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">
                <o:lock v:ext="edit" aspectratio="f"/>
                <v:shape id="_x0000_s1026" o:spid="_x0000_s1026" o:spt="202" type="#_x0000_t202" style="position:absolute;left:352425;top:0;height:325120;width:1151890;" filled="f" stroked="f" coordsize="21600,21600" o:gfxdata="UEsDBAoAAAAAAIdO4kAAAAAAAAAAAAAAAAAEAAAAZHJzL1BLAwQUAAAACACHTuJAB7I367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I36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00061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0061E"/>
                            <w:sz w:val="28"/>
                            <w:szCs w:val="28"/>
                          </w:rPr>
                          <w:t>奖项证书</w:t>
                        </w:r>
                      </w:p>
                    </w:txbxContent>
                  </v:textbox>
                </v:shape>
                <v:line id="_x0000_s1026" o:spid="_x0000_s1026" o:spt="20" style="position:absolute;left:447675;top:371475;height:0;width:6192000;" filled="f" stroked="t" coordsize="21600,21600" o:gfxdata="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VUJ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57150;height:323850;width:323850;v-text-anchor:middle;" fillcolor="#305DA0" filled="t" stroked="f" coordsize="21600,21600" o:gfxdata="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52P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 dashstyle="dash"/>
                  <v:imagedata o:title=""/>
                  <o:lock v:ext="edit" aspectratio="f"/>
                </v:shape>
                <v:shape id="Freeform 149" o:spid="_x0000_s1026" o:spt="100" style="position:absolute;left:76200;top:123825;height:180950;width:180000;" fillcolor="#FFFFFF [3212]" filled="t" stroked="f" coordsize="160,161" o:gfxdata="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oeo5&#10;wAAAANsAAAAPAAAAAAAAAAEAIAAAACIAAABkcnMvZG93bnJldi54bWxQSwECFAAUAAAACACHTuJA&#10;My8FnjsAAAA5AAAAEAAAAAAAAAABACAAAAAPAQAAZHJzL3NoYXBleG1sLnhtbFBLBQYAAAAABgAG&#10;AFsBAAC5AwAAAAA=&#10;" path="m92,0c34,0,34,0,34,0c29,0,29,0,29,0c13,0,0,13,0,29c0,132,0,132,0,132c0,148,13,161,29,161c149,161,149,161,149,161c160,161,160,161,160,161c160,149,160,149,160,149c160,12,160,12,160,12c160,0,160,0,160,0c92,0,92,0,92,0xm80,12c80,74,80,74,80,74c63,66,63,66,63,66c46,74,46,74,46,74c46,12,46,12,46,12c80,12,80,12,80,12xm29,149c19,149,12,142,12,132c12,123,19,115,29,115c149,115,149,115,149,115c149,149,149,149,149,149c29,149,29,149,29,149xm149,104c29,104,29,104,29,104c22,104,16,106,12,109c12,29,12,29,12,29c12,20,19,12,29,12c34,12,34,12,34,12c34,93,34,93,34,93c63,78,63,78,63,78c92,93,92,93,92,93c92,12,92,12,92,12c149,12,149,12,149,12c149,104,149,104,149,104xm149,104c149,104,149,104,149,104e">
                  <v:path o:connectlocs="103500,0;38250,0;32625,0;0,32593;0,148356;32625,180950;167625,180950;180000,180950;180000,167463;180000,13486;180000,0;103500,0;90000,13486;90000,83169;70875,74178;51750,83169;51750,13486;90000,13486;32625,167463;13500,148356;32625,129250;167625,129250;167625,167463;32625,167463;167625,116886;32625,116886;13500,122506;13500,32593;32625,13486;38250,13486;38250,104523;70875,87665;103500,104523;103500,13486;167625,13486;167625,116886;167625,116886;167625,116886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3305175</wp:posOffset>
                </wp:positionV>
                <wp:extent cx="6639560" cy="381000"/>
                <wp:effectExtent l="0" t="0" r="27940" b="190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675" cy="381000"/>
                          <a:chOff x="0" y="0"/>
                          <a:chExt cx="6639675" cy="381000"/>
                        </a:xfrm>
                      </wpg:grpSpPr>
                      <wps:wsp>
                        <wps:cNvPr id="26" name="文本框 26"/>
                        <wps:cNvSpPr txBox="1"/>
                        <wps:spPr>
                          <a:xfrm>
                            <a:off x="352425" y="0"/>
                            <a:ext cx="1151890" cy="325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00061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61E"/>
                                  <w:sz w:val="28"/>
                                  <w:szCs w:val="28"/>
                                </w:rPr>
                                <w:t>校外实践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447675" y="371475"/>
                            <a:ext cx="619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椭圆 31"/>
                        <wps:cNvSpPr/>
                        <wps:spPr>
                          <a:xfrm>
                            <a:off x="0" y="571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305DA0"/>
                          </a:solidFill>
                          <a:ln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0" y="123825"/>
                            <a:ext cx="179997" cy="167958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260.25pt;height:30pt;width:522.8pt;z-index:251702272;mso-width-relative:page;mso-height-relative:page;" coordsize="6639675,381000" o:gfxdata="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">
                <o:lock v:ext="edit" aspectratio="f"/>
                <v:shape id="_x0000_s1026" o:spid="_x0000_s1026" o:spt="202" type="#_x0000_t202" style="position:absolute;left:352425;top:0;height:325120;width:1151890;" filled="f" stroked="f" coordsize="21600,21600" o:gfxdata="UEsDBAoAAAAAAIdO4kAAAAAAAAAAAAAAAAAEAAAAZHJzL1BLAwQUAAAACACHTuJA7ScErb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7qE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JwSt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00061E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61E"/>
                            <w:sz w:val="28"/>
                            <w:szCs w:val="28"/>
                          </w:rPr>
                          <w:t>校外实践</w:t>
                        </w:r>
                      </w:p>
                    </w:txbxContent>
                  </v:textbox>
                </v:shape>
                <v:line id="_x0000_s1026" o:spid="_x0000_s1026" o:spt="20" style="position:absolute;left:447675;top:371475;height:0;width:6192000;" filled="f" stroked="t" coordsize="21600,21600" o:gfxdata="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jXJ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57150;height:323850;width:323850;v-text-anchor:middle;" fillcolor="#305DA0" filled="t" stroked="f" coordsize="21600,21600" o:gfxdata="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SHo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 dashstyle="dash"/>
                  <v:imagedata o:title=""/>
                  <o:lock v:ext="edit" aspectratio="f"/>
                </v:shape>
                <v:shape id="Freeform 103" o:spid="_x0000_s1026" o:spt="100" style="position:absolute;left:76200;top:123825;height:167958;width:179997;" fillcolor="#FFFFFF [3212]" filled="t" stroked="f" coordsize="120,112" o:gfxdata="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wCA4ugAAANs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71998,94476;77998,88477;100498,88477;104998,94476;104998,101974;100498,107973;77998,107973;71998,101974;71998,94476;52499,29992;5999,29992;0,38990;0,68982;55499,91477;62998,91477;62998,85478;68998,80979;104998,80979;113998,85478;113998,91477;122997,91477;178497,68982;178497,37490;172497,29992;124497,29992;52499,29992;110998,29992;110998,19495;107998,13496;70498,13496;65998,19495;65998,29992;52499,29992;52499,10497;61498,1499;115498,1499;125997,10497;124497,29992;110998,29992;178497,74981;178497,157460;169497,166458;7499,166458;0,158960;0,74981;64498,100474;64498,107973;71998,116970;104998,116970;113998,107973;113998,100474;178497,74981;178497,74981;178497,7498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1891030</wp:posOffset>
                </wp:positionV>
                <wp:extent cx="6767830" cy="611949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6119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2016.09-2019.06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北京师范大学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课程与教学论（研究生）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主修课程：数学教育学概论（92），数学教学论（90），教育科研方法（88），中外教育史专题研究（86）等。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2012.09-2016.06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北京师范大学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信息与计算科学 （本科）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主修课程：数值计算方法（99），解析几何（96），数学分析（92），高等代数（90），概率论（88）等。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2018.03-2018.07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北京市第七中学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实习老师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高一实习数学老师，针对班级学生情况，因材施教，为学生提供高质量教学服务；在授课期间定时组织阶段性检测，并撰写学生培养方案和课堂反馈，以检验学生每阶段的学习成果；积极参与学校和部门组织的各种培训、集体教研、讲座和会议等活动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担任班主任，关爱学生身心健康成长，帮助学生树立健康积极的学习心态和良好的生活习惯；组织学生班会活动和课外活动，丰富学生课余生活，加强班级凝聚力。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2016.03-2016.08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学而尚教育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中学数学老师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一对一教学共10人，小班教学共20人 ；18名学生取得不错的成绩，并考上重点高中。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2017.03-2018.01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学校人事处办公室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助理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2016.03-2016.07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经济与管理办公室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助理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2015.11-2016.11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学院研究生学生会体育部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部长 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2012.10-2013.10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学院学生会实践部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干事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CET-6、CET-4，普通话二级甲等，教师资格证，计算机二级（C语言），熟练掌握几何画板等多媒体课件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奖项：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研究生学业奖学金一等奖（获奖比例10%），研究生说课大赛一等奖（获奖比例5%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，综合奖学金二等奖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数学，擅长数学教学，有丰富的数学教学经验，形成了一套自己的教学方法。熟悉中学生的生活及学习特点,善于因材施教,能开拓发掘组织多种教学方式,灵活教学。学习能力以及应变能力强，良好的课堂管理能力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热爱教育教学工作，良好的教师职业操守和服务意识，关心学生，为人师表，团队协作能力强。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148.9pt;height:481.85pt;width:532.9pt;mso-position-horizontal-relative:margin;z-index:251615232;mso-width-relative:page;mso-height-relative:page;" filled="f" stroked="f" coordsize="21600,21600" o:gfxdata="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x2e0tcAAAAMAQAADwAAAAAAAAABACAAAAAiAAAAZHJzL2Rvd25yZXYueG1sUEsBAhQAFAAAAAgA&#10;h07iQA9ZPMQmAgAAKQ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2016.09-2019.06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北京师范大学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课程与教学论（研究生）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主修课程：数学教育学概论（92），数学教学论（90），教育科研方法（88），中外教育史专题研究（86）等。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2012.09-2016.06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北京师范大学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信息与计算科学 （本科）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主修课程：数值计算方法（99），解析几何（96），数学分析（92），高等代数（90），概率论（88）等。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2018.03-2018.07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北京市第七中学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实习老师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高一实习数学老师，针对班级学生情况，因材施教，为学生提供高质量教学服务；在授课期间定时组织阶段性检测，并撰写学生培养方案和课堂反馈，以检验学生每阶段的学习成果；积极参与学校和部门组织的各种培训、集体教研、讲座和会议等活动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担任班主任，关爱学生身心健康成长，帮助学生树立健康积极的学习心态和良好的生活习惯；组织学生班会活动和课外活动，丰富学生课余生活，加强班级凝聚力。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2016.03-2016.08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学而尚教育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中学数学老师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一对一教学共10人，小班教学共20人 ；18名学生取得不错的成绩，并考上重点高中。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2017.03-2018.01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学校人事处办公室          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助理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2016.03-2016.07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经济与管理办公室          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助理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2015.11-2016.11            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学院研究生学生会体育部    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部长 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2012.10-2013.10            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学院学生会实践部          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干事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CET-6、CET-4，普通话二级甲等，教师资格证，计算机二级（C语言），熟练掌握几何画板等多媒体课件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奖项：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研究生学业奖学金一等奖（获奖比例10%），研究生说课大赛一等奖（获奖比例5%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，综合奖学金二等奖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喜欢数学，擅长数学教学，有丰富的数学教学经验，形成了一套自己的教学方法。熟悉中学生的生活及学习特点,善于因材施教,能开拓发掘组织多种教学方式,灵活教学。学习能力以及应变能力强，良好的课堂管理能力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热爱教育教学工作，良好的教师职业操守和服务意识，关心学生，为人师表，团队协作能力强。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br w:type="page"/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4771390</wp:posOffset>
                </wp:positionH>
                <wp:positionV relativeFrom="paragraph">
                  <wp:posOffset>1314450</wp:posOffset>
                </wp:positionV>
                <wp:extent cx="1905635" cy="0"/>
                <wp:effectExtent l="0" t="0" r="3746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5.7pt;margin-top:103.5pt;height:0pt;width:150.05pt;z-index:251731968;mso-width-relative:page;mso-height-relative:page;" filled="f" stroked="t" coordsize="21600,21600" o:gfxdata="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esQ3tkAAAAMAQAADwAA&#10;AAAAAAABACAAAAAiAAAAZHJzL2Rvd25yZXYueG1sUEsBAhQAFAAAAAgAh07iQOzkRvTcAQAAhwMA&#10;AA4AAAAAAAAAAQAgAAAAKAEAAGRycy9lMm9Eb2MueG1sUEsFBgAAAAAGAAYAWQEAAHY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posOffset>4636135</wp:posOffset>
                </wp:positionH>
                <wp:positionV relativeFrom="paragraph">
                  <wp:posOffset>504825</wp:posOffset>
                </wp:positionV>
                <wp:extent cx="2124075" cy="32512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00" w:lineRule="exact"/>
                              <w:jc w:val="right"/>
                              <w:rPr>
                                <w:rFonts w:ascii="微软雅黑" w:hAnsi="微软雅黑" w:eastAsia="微软雅黑"/>
                                <w:color w:val="00061E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61E"/>
                                <w:sz w:val="32"/>
                                <w:szCs w:val="28"/>
                              </w:rPr>
                              <w:t>自荐信</w:t>
                            </w:r>
                          </w:p>
                          <w:p>
                            <w:pPr>
                              <w:snapToGrid w:val="0"/>
                              <w:spacing w:line="500" w:lineRule="exact"/>
                              <w:jc w:val="right"/>
                              <w:rPr>
                                <w:rFonts w:ascii="微软雅黑" w:hAnsi="微软雅黑" w:eastAsia="微软雅黑"/>
                                <w:color w:val="00061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61E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61E"/>
                                <w:spacing w:val="20"/>
                                <w:sz w:val="28"/>
                                <w:szCs w:val="28"/>
                              </w:rPr>
                              <w:t>COVER LETTE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61E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5.05pt;margin-top:39.75pt;height:25.6pt;width:167.25pt;mso-position-horizontal-relative:margin;z-index:251730944;mso-width-relative:page;mso-height-relative:page;" filled="f" stroked="f" coordsize="21600,21600" o:gfxdata="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YkZ3HWAAAACwEAAA8AAAAAAAAAAQAgAAAAIgAAAGRycy9kb3ducmV2LnhtbFBLAQIUABQAAAAI&#10;AIdO4kDWMmpXKAIAACgEAAAOAAAAAAAAAAEAIAAAACU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500" w:lineRule="exact"/>
                        <w:jc w:val="right"/>
                        <w:rPr>
                          <w:rFonts w:ascii="微软雅黑" w:hAnsi="微软雅黑" w:eastAsia="微软雅黑"/>
                          <w:color w:val="00061E"/>
                          <w:sz w:val="3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61E"/>
                          <w:sz w:val="32"/>
                          <w:szCs w:val="28"/>
                        </w:rPr>
                        <w:t>自荐信</w:t>
                      </w:r>
                    </w:p>
                    <w:p>
                      <w:pPr>
                        <w:snapToGrid w:val="0"/>
                        <w:spacing w:line="500" w:lineRule="exact"/>
                        <w:jc w:val="right"/>
                        <w:rPr>
                          <w:rFonts w:ascii="微软雅黑" w:hAnsi="微软雅黑" w:eastAsia="微软雅黑"/>
                          <w:color w:val="00061E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61E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61E"/>
                          <w:spacing w:val="20"/>
                          <w:sz w:val="28"/>
                          <w:szCs w:val="28"/>
                        </w:rPr>
                        <w:t>COVER LETTE</w:t>
                      </w:r>
                      <w:r>
                        <w:rPr>
                          <w:rFonts w:ascii="微软雅黑" w:hAnsi="微软雅黑" w:eastAsia="微软雅黑"/>
                          <w:color w:val="00061E"/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07040" behindDoc="0" locked="0" layoutInCell="1" allowOverlap="1">
            <wp:simplePos x="0" y="0"/>
            <wp:positionH relativeFrom="margin">
              <wp:posOffset>-476250</wp:posOffset>
            </wp:positionH>
            <wp:positionV relativeFrom="margin">
              <wp:align>center</wp:align>
            </wp:positionV>
            <wp:extent cx="7595870" cy="10765155"/>
            <wp:effectExtent l="0" t="0" r="508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1076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-9525</wp:posOffset>
                </wp:positionV>
                <wp:extent cx="323850" cy="323850"/>
                <wp:effectExtent l="0" t="0" r="63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44" cy="323850"/>
                          <a:chOff x="0" y="0"/>
                          <a:chExt cx="323844" cy="323850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0" y="0"/>
                            <a:ext cx="323844" cy="323850"/>
                          </a:xfrm>
                          <a:prstGeom prst="ellipse">
                            <a:avLst/>
                          </a:prstGeom>
                          <a:solidFill>
                            <a:srgbClr val="305DA0"/>
                          </a:solidFill>
                          <a:ln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5725" y="66675"/>
                            <a:ext cx="179702" cy="179705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5pt;margin-top:-0.75pt;height:25.5pt;width:25.5pt;z-index:251735040;mso-width-relative:page;mso-height-relative:page;" coordsize="323844,323850" o:gfxdata="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">
                <o:lock v:ext="edit" aspectratio="f"/>
                <v:shape id="_x0000_s1026" o:spid="_x0000_s1026" o:spt="3" type="#_x0000_t3" style="position:absolute;left:0;top:0;height:323850;width:323844;v-text-anchor:middle;" fillcolor="#305DA0" filled="t" stroked="f" coordsize="21600,21600" o:gfxdata="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tFe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 dashstyle="dash"/>
                  <v:imagedata o:title=""/>
                  <o:lock v:ext="edit" aspectratio="f"/>
                </v:shape>
                <v:shape id="Freeform 171" o:spid="_x0000_s1026" o:spt="100" style="position:absolute;left:85725;top:66675;height:179705;width:179702;" fillcolor="#FFFFFF [3212]" filled="t" stroked="f" coordsize="186,185" o:gfxdata="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jPPW8AAAA&#10;2wAAAA8AAAAAAAAAAQAgAAAAIgAAAGRycy9kb3ducmV2LnhtbFBLAQIUABQAAAAIAIdO4kAzLwWe&#10;OwAAADkAAAAQAAAAAAAAAAEAIAAAAAsBAABkcnMvc2hhcGV4bWwueG1sUEsFBgAAAAAGAAYAWwEA&#10;ALU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59413,70910;153616,77710;153616,153477;139124,168048;28984,168048;11593,153477;11593,41769;28984,25255;91783,25255;98546,19427;91783,13599;28984,13599;0,41769;0,153477;28984,179705;139124,179705;165209,153477;165209,77710;159413,70910;171972,15542;163277,6799;137191,6799;119801,27198;41544,101994;41544,104908;41544,104908;29950,143764;37679,151535;74392,137935;75358,138907;77291,138907;151683,59254;171972,42740;171972,15542;46374,135021;51205,118508;61832,129193;46374,135021;72460,122393;57002,106851;126564,36912;142022,52454;72460,122393;163277,33026;151683,45654;133327,27198;145887,15542;149751,13599;154582,15542;163277,24284;163277,33026;163277,33026;163277,33026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2114550</wp:posOffset>
                </wp:positionV>
                <wp:extent cx="6767830" cy="611949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6119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尊敬的校领导：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您好！当您翻开这一页的时候，在即将投身社会之际，我希望在贵校谋求到一份与专业和兴趣相符的工作，终生学习，不断提高，实现自己的人生价值。我怀着一颗赤诚的心和对教育工作的执著追求，真诚地向您推荐自己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我叫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林阳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是一名江苏师范大学数学与应用数学专业的应届毕业生。经过四年的认真学习和不懈努力，我已具备了系统的专业知识和一定的教学实际能力，做一名优秀的教师是我一直以来的理想，现在正准备以高昂的热情与所学的知识投入到社会之中，服务于教育事业，实现自身的价值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贵校，江苏省溧阳中学，是我的母校。对这里的一切我都无比熟悉，这也将成为我以后工作的优势。也正是这里良好的管理体制，浓厚的教学氛围和积极进取的精神使我能够进入大学学习，选择了师范专业以后我变将这里作为自己毕业后的首选目标，相信在母校领导的帮助指导下，通过自身的努力，我会成为一名合格的人民教师，希望母校能给我提供一个施展才华的机会!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大学的四年时光里，我本着自强不息，学以致用的原则，一直以认真的态度对待学习。在学好专业课的同时，我也注重综合知识和综合技能的培养与提高，广泛的涉猎了文学，哲学，心理学，教育学等方面的书籍，计算机理论与操作也具有一定的水平。在教师技能方面，我勤学苦练，不断提高自身的整体水平，并在教育实习中取得优异成绩。这些都为我成为一名合格的人民教师打下了坚实的基础。同时我也担任了校数学建模协会的会长，这对我以后从事数学教学和竞赛辅导工作将会有很大的帮助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在思想方面我积极向党组织靠拢，关心集体，团结同学，多次参加了义务劳动和社会活动。同时我也积极参加文艺汇演，中小学实践教学，足球赛等课外活动。力求使自己成为高素质的复合型人才!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我或许不是令您满意的，但我相信依靠努力，我将成为最合适的!我或许不是最优秀的，但我会自强不息，我是有潜力的!最后，诚挚希望贵校能够垂惠！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166.5pt;height:481.85pt;width:532.9pt;mso-position-horizontal-relative:margin;z-index:251737088;mso-width-relative:page;mso-height-relative:page;" filled="f" stroked="f" coordsize="21600,21600" o:gfxdata="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hk+RdYAAAAMAQAADwAAAAAAAAABACAAAAAiAAAAZHJzL2Rvd25yZXYueG1sUEsBAhQAFAAAAAgA&#10;h07iQFKR7McnAgAAKQQAAA4AAAAAAAAAAQAgAAAAJ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尊敬的校领导：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您好！当您翻开这一页的时候，在即将投身社会之际，我希望在贵校谋求到一份与专业和兴趣相符的工作，终生学习，不断提高，实现自己的人生价值。我怀着一颗赤诚的心和对教育工作的执著追求，真诚地向您推荐自己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我叫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林阳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是一名江苏师范大学数学与应用数学专业的应届毕业生。经过四年的认真学习和不懈努力，我已具备了系统的专业知识和一定的教学实际能力，做一名优秀的教师是我一直以来的理想，现在正准备以高昂的热情与所学的知识投入到社会之中，服务于教育事业，实现自身的价值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贵校，江苏省溧阳中学，是我的母校。对这里的一切我都无比熟悉，这也将成为我以后工作的优势。也正是这里良好的管理体制，浓厚的教学氛围和积极进取的精神使我能够进入大学学习，选择了师范专业以后我变将这里作为自己毕业后的首选目标，相信在母校领导的帮助指导下，通过自身的努力，我会成为一名合格的人民教师，希望母校能给我提供一个施展才华的机会!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大学的四年时光里，我本着自强不息，学以致用的原则，一直以认真的态度对待学习。在学好专业课的同时，我也注重综合知识和综合技能的培养与提高，广泛的涉猎了文学，哲学，心理学，教育学等方面的书籍，计算机理论与操作也具有一定的水平。在教师技能方面，我勤学苦练，不断提高自身的整体水平，并在教育实习中取得优异成绩。这些都为我成为一名合格的人民教师打下了坚实的基础。同时我也担任了校数学建模协会的会长，这对我以后从事数学教学和竞赛辅导工作将会有很大的帮助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在思想方面我积极向党组织靠拢，关心集体，团结同学，多次参加了义务劳动和社会活动。同时我也积极参加文艺汇演，中小学实践教学，足球赛等课外活动。力求使自己成为高素质的复合型人才!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我或许不是令您满意的，但我相信依靠努力，我将成为最合适的!我或许不是最优秀的，但我会自强不息，我是有潜力的!最后，诚挚希望贵校能够垂惠！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蒂金钟体">
    <w:altName w:val="宋体"/>
    <w:panose1 w:val="03000600000000000000"/>
    <w:charset w:val="86"/>
    <w:family w:val="script"/>
    <w:pitch w:val="default"/>
    <w:sig w:usb0="00000000" w:usb1="00000000" w:usb2="00000010" w:usb3="00000000" w:csb0="00140001" w:csb1="00000000"/>
  </w:font>
  <w:font w:name="Bauhaus Std Light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23DCD"/>
    <w:multiLevelType w:val="multilevel"/>
    <w:tmpl w:val="46723D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061E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8D6F90"/>
    <w:multiLevelType w:val="multilevel"/>
    <w:tmpl w:val="4D8D6F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061E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223216"/>
    <w:multiLevelType w:val="multilevel"/>
    <w:tmpl w:val="602232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061E"/>
        <w:sz w:val="16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D17F5"/>
    <w:rsid w:val="00021134"/>
    <w:rsid w:val="0003719F"/>
    <w:rsid w:val="0005443D"/>
    <w:rsid w:val="00076949"/>
    <w:rsid w:val="000873F5"/>
    <w:rsid w:val="00097DF4"/>
    <w:rsid w:val="000A2CAE"/>
    <w:rsid w:val="000B42D8"/>
    <w:rsid w:val="000B6173"/>
    <w:rsid w:val="000E0D5B"/>
    <w:rsid w:val="000E4206"/>
    <w:rsid w:val="00100855"/>
    <w:rsid w:val="00104CE9"/>
    <w:rsid w:val="00142B3A"/>
    <w:rsid w:val="00146B8F"/>
    <w:rsid w:val="001567A1"/>
    <w:rsid w:val="00170D12"/>
    <w:rsid w:val="001716E9"/>
    <w:rsid w:val="00175518"/>
    <w:rsid w:val="00176E64"/>
    <w:rsid w:val="00182584"/>
    <w:rsid w:val="001A7443"/>
    <w:rsid w:val="001A7F74"/>
    <w:rsid w:val="001B31D9"/>
    <w:rsid w:val="001B60C0"/>
    <w:rsid w:val="001D0B41"/>
    <w:rsid w:val="00212205"/>
    <w:rsid w:val="00232F53"/>
    <w:rsid w:val="0024253D"/>
    <w:rsid w:val="00250E0E"/>
    <w:rsid w:val="0025280A"/>
    <w:rsid w:val="002531E3"/>
    <w:rsid w:val="00260E29"/>
    <w:rsid w:val="002675D9"/>
    <w:rsid w:val="00272F3A"/>
    <w:rsid w:val="00291C2E"/>
    <w:rsid w:val="00292939"/>
    <w:rsid w:val="002C0E82"/>
    <w:rsid w:val="002C626C"/>
    <w:rsid w:val="002D663B"/>
    <w:rsid w:val="002F224F"/>
    <w:rsid w:val="002F36D2"/>
    <w:rsid w:val="002F77F9"/>
    <w:rsid w:val="00313662"/>
    <w:rsid w:val="00315AC5"/>
    <w:rsid w:val="0032349D"/>
    <w:rsid w:val="00336201"/>
    <w:rsid w:val="00365C63"/>
    <w:rsid w:val="00380E05"/>
    <w:rsid w:val="00393A50"/>
    <w:rsid w:val="0039628A"/>
    <w:rsid w:val="003A6278"/>
    <w:rsid w:val="003A76A6"/>
    <w:rsid w:val="003D25D3"/>
    <w:rsid w:val="003E2220"/>
    <w:rsid w:val="003E6596"/>
    <w:rsid w:val="003F0ADA"/>
    <w:rsid w:val="003F1533"/>
    <w:rsid w:val="004031A0"/>
    <w:rsid w:val="00432750"/>
    <w:rsid w:val="00434EC0"/>
    <w:rsid w:val="0044360F"/>
    <w:rsid w:val="00443E9D"/>
    <w:rsid w:val="004525C4"/>
    <w:rsid w:val="00457783"/>
    <w:rsid w:val="00461C38"/>
    <w:rsid w:val="00463504"/>
    <w:rsid w:val="00470F07"/>
    <w:rsid w:val="004A4725"/>
    <w:rsid w:val="004A5A3B"/>
    <w:rsid w:val="004B0888"/>
    <w:rsid w:val="004C73F0"/>
    <w:rsid w:val="004E4CE9"/>
    <w:rsid w:val="0050332D"/>
    <w:rsid w:val="00523718"/>
    <w:rsid w:val="00534F3F"/>
    <w:rsid w:val="00541217"/>
    <w:rsid w:val="00563BA2"/>
    <w:rsid w:val="00564C6E"/>
    <w:rsid w:val="005A0038"/>
    <w:rsid w:val="005B26D9"/>
    <w:rsid w:val="005B65C8"/>
    <w:rsid w:val="005C517C"/>
    <w:rsid w:val="005D07A0"/>
    <w:rsid w:val="005D7262"/>
    <w:rsid w:val="005E20A8"/>
    <w:rsid w:val="005F6830"/>
    <w:rsid w:val="00600AA7"/>
    <w:rsid w:val="00625162"/>
    <w:rsid w:val="00655E20"/>
    <w:rsid w:val="0065723D"/>
    <w:rsid w:val="00662C16"/>
    <w:rsid w:val="00674CB0"/>
    <w:rsid w:val="006810FC"/>
    <w:rsid w:val="00682B4D"/>
    <w:rsid w:val="006B7614"/>
    <w:rsid w:val="006D7AEF"/>
    <w:rsid w:val="006E180C"/>
    <w:rsid w:val="006E2E3A"/>
    <w:rsid w:val="00706689"/>
    <w:rsid w:val="007068A4"/>
    <w:rsid w:val="007169A9"/>
    <w:rsid w:val="00717501"/>
    <w:rsid w:val="0073572E"/>
    <w:rsid w:val="00747B51"/>
    <w:rsid w:val="00747D77"/>
    <w:rsid w:val="007526CD"/>
    <w:rsid w:val="00756D5C"/>
    <w:rsid w:val="007654FB"/>
    <w:rsid w:val="00770D94"/>
    <w:rsid w:val="00771C52"/>
    <w:rsid w:val="0078560F"/>
    <w:rsid w:val="007B25A7"/>
    <w:rsid w:val="007C1002"/>
    <w:rsid w:val="007E38B1"/>
    <w:rsid w:val="007F0BB6"/>
    <w:rsid w:val="007F274F"/>
    <w:rsid w:val="0081079B"/>
    <w:rsid w:val="008116ED"/>
    <w:rsid w:val="00817E2C"/>
    <w:rsid w:val="00823C68"/>
    <w:rsid w:val="00823D64"/>
    <w:rsid w:val="0083084E"/>
    <w:rsid w:val="00831EEF"/>
    <w:rsid w:val="008323B5"/>
    <w:rsid w:val="008437F1"/>
    <w:rsid w:val="00843EFF"/>
    <w:rsid w:val="00844BEC"/>
    <w:rsid w:val="008521FF"/>
    <w:rsid w:val="00856358"/>
    <w:rsid w:val="008A08E2"/>
    <w:rsid w:val="008A3B9B"/>
    <w:rsid w:val="008B03D2"/>
    <w:rsid w:val="008B4223"/>
    <w:rsid w:val="008C05E4"/>
    <w:rsid w:val="008C1FE4"/>
    <w:rsid w:val="008D4556"/>
    <w:rsid w:val="008D5075"/>
    <w:rsid w:val="008F7C81"/>
    <w:rsid w:val="009475C5"/>
    <w:rsid w:val="009731F5"/>
    <w:rsid w:val="00974877"/>
    <w:rsid w:val="0098648C"/>
    <w:rsid w:val="0098762B"/>
    <w:rsid w:val="009A0BE7"/>
    <w:rsid w:val="009A6193"/>
    <w:rsid w:val="009D1DF4"/>
    <w:rsid w:val="009D359F"/>
    <w:rsid w:val="00A174C0"/>
    <w:rsid w:val="00A22822"/>
    <w:rsid w:val="00A5348C"/>
    <w:rsid w:val="00A864B0"/>
    <w:rsid w:val="00A866FF"/>
    <w:rsid w:val="00AF67A8"/>
    <w:rsid w:val="00B0185E"/>
    <w:rsid w:val="00B0798E"/>
    <w:rsid w:val="00B250ED"/>
    <w:rsid w:val="00B27EB9"/>
    <w:rsid w:val="00B33853"/>
    <w:rsid w:val="00B4273B"/>
    <w:rsid w:val="00B54522"/>
    <w:rsid w:val="00B9212E"/>
    <w:rsid w:val="00B925F9"/>
    <w:rsid w:val="00B9781A"/>
    <w:rsid w:val="00BA285F"/>
    <w:rsid w:val="00BC4424"/>
    <w:rsid w:val="00BD56C3"/>
    <w:rsid w:val="00BE0F79"/>
    <w:rsid w:val="00BE11C3"/>
    <w:rsid w:val="00BE2FCE"/>
    <w:rsid w:val="00C037A9"/>
    <w:rsid w:val="00C05755"/>
    <w:rsid w:val="00C14827"/>
    <w:rsid w:val="00C250FF"/>
    <w:rsid w:val="00C33CE2"/>
    <w:rsid w:val="00C3419B"/>
    <w:rsid w:val="00C63AC5"/>
    <w:rsid w:val="00C65BE9"/>
    <w:rsid w:val="00C749E7"/>
    <w:rsid w:val="00C94E5C"/>
    <w:rsid w:val="00CC708A"/>
    <w:rsid w:val="00CD040D"/>
    <w:rsid w:val="00CE018D"/>
    <w:rsid w:val="00CF1945"/>
    <w:rsid w:val="00D107A0"/>
    <w:rsid w:val="00D12772"/>
    <w:rsid w:val="00D13A93"/>
    <w:rsid w:val="00D24176"/>
    <w:rsid w:val="00D3531F"/>
    <w:rsid w:val="00D4568A"/>
    <w:rsid w:val="00D46A49"/>
    <w:rsid w:val="00D55DCA"/>
    <w:rsid w:val="00D62CEF"/>
    <w:rsid w:val="00D7014B"/>
    <w:rsid w:val="00D73CBD"/>
    <w:rsid w:val="00D84184"/>
    <w:rsid w:val="00D93A9E"/>
    <w:rsid w:val="00DB32E7"/>
    <w:rsid w:val="00DC7022"/>
    <w:rsid w:val="00DD710A"/>
    <w:rsid w:val="00DE09B2"/>
    <w:rsid w:val="00E13402"/>
    <w:rsid w:val="00E138A8"/>
    <w:rsid w:val="00E51F03"/>
    <w:rsid w:val="00E6396C"/>
    <w:rsid w:val="00E77CEA"/>
    <w:rsid w:val="00E90665"/>
    <w:rsid w:val="00EA47B8"/>
    <w:rsid w:val="00EA6790"/>
    <w:rsid w:val="00ED57B4"/>
    <w:rsid w:val="00ED7125"/>
    <w:rsid w:val="00EF2D86"/>
    <w:rsid w:val="00F121A8"/>
    <w:rsid w:val="00F13A9F"/>
    <w:rsid w:val="00F27445"/>
    <w:rsid w:val="00F44EBB"/>
    <w:rsid w:val="00F60707"/>
    <w:rsid w:val="00F85BDB"/>
    <w:rsid w:val="00FA6D55"/>
    <w:rsid w:val="00FB73C4"/>
    <w:rsid w:val="00FC302E"/>
    <w:rsid w:val="215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losing"/>
    <w:basedOn w:val="1"/>
    <w:link w:val="10"/>
    <w:unhideWhenUsed/>
    <w:uiPriority w:val="99"/>
    <w:pPr>
      <w:ind w:left="100" w:leftChars="2100"/>
    </w:pPr>
    <w:rPr>
      <w:rFonts w:ascii="微软雅黑" w:hAnsi="微软雅黑" w:eastAsia="微软雅黑"/>
      <w:color w:val="404040" w:themeColor="text1" w:themeTint="BF"/>
      <w:sz w:val="22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结束语 Char"/>
    <w:basedOn w:val="6"/>
    <w:link w:val="2"/>
    <w:uiPriority w:val="99"/>
    <w:rPr>
      <w:rFonts w:ascii="微软雅黑" w:hAnsi="微软雅黑" w:eastAsia="微软雅黑"/>
      <w:color w:val="404040" w:themeColor="text1" w:themeTint="BF"/>
      <w:sz w:val="22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\AppData\Roaming\kingsoft\office6\templates\download\789ac2ff-889a-ba10-86a1-9d1b66cc9d2e\&#28165;&#26032;&#31616;&#21382;&#22871;&#35013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清新简历套装.docx</Template>
  <Pages>3</Pages>
  <Words>0</Words>
  <Characters>0</Characters>
  <Lines>1</Lines>
  <Paragraphs>1</Paragraphs>
  <TotalTime>286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2019-03-06T12:55:00Z</dcterms:created>
  <dc:creator>bubble</dc:creator>
  <cp:lastModifiedBy>bubble</cp:lastModifiedBy>
  <dcterms:modified xsi:type="dcterms:W3CDTF">2019-03-06T12:55:32Z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