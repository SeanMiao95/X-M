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3385820</wp:posOffset>
            </wp:positionV>
            <wp:extent cx="2188845" cy="2194560"/>
            <wp:effectExtent l="76200" t="76200" r="78740" b="7239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654" cy="2194750"/>
                    </a:xfrm>
                    <a:prstGeom prst="ellipse">
                      <a:avLst/>
                    </a:prstGeom>
                    <a:ln w="76200">
                      <a:solidFill>
                        <a:srgbClr val="44546A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6151245</wp:posOffset>
                </wp:positionV>
                <wp:extent cx="2727960" cy="565785"/>
                <wp:effectExtent l="0" t="0" r="0" b="57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17" cy="56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"/>
                                <w:sz w:val="48"/>
                                <w:szCs w:val="48"/>
                              </w:rPr>
                              <w:t xml:space="preserve">李思宇`s 个人简历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top:484.35pt;height:44.55pt;width:214.8pt;mso-position-horizontal:center;mso-position-horizontal-relative:margin;z-index:251624448;mso-width-relative:page;mso-height-relative:page;" filled="f" stroked="f" coordsize="21600,21600" o:gfxdata="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lkF5NoAAAAJAQAA&#10;DwAAAAAAAAABACAAAAAiAAAAZHJzL2Rvd25yZXYueG1sUEsBAhQAFAAAAAgAh07iQKep9AQXAgAA&#10;+AMAAA4AAAAAAAAAAQAgAAAAK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"/>
                          <w:sz w:val="48"/>
                          <w:szCs w:val="48"/>
                        </w:rPr>
                        <w:t xml:space="preserve">李思宇`s 个人简历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4546A"/>
                          <w:kern w:val="2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6739890</wp:posOffset>
                </wp:positionV>
                <wp:extent cx="2727960" cy="1852930"/>
                <wp:effectExtent l="0" t="0" r="0" b="0"/>
                <wp:wrapNone/>
                <wp:docPr id="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17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"/>
                                <w:sz w:val="28"/>
                                <w:szCs w:val="28"/>
                              </w:rPr>
                              <w:t xml:space="preserve">求职意向：   市场销售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"/>
                                <w:sz w:val="28"/>
                                <w:szCs w:val="28"/>
                              </w:rPr>
                              <w:t>联系电话：   123123123123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46A"/>
                                <w:kern w:val="2"/>
                                <w:sz w:val="28"/>
                                <w:szCs w:val="28"/>
                              </w:rPr>
                              <w:t>电子邮箱：  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0.65pt;margin-top:530.7pt;height:145.9pt;width:214.8pt;z-index:251623424;mso-width-relative:page;mso-height-relative:page;" filled="f" stroked="f" coordsize="21600,21600" o:gfxdata="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fz26N0AAAAN&#10;AQAADwAAAAAAAAABACAAAAAiAAAAZHJzL2Rvd25yZXYueG1sUEsBAhQAFAAAAAgAh07iQPjoUo4X&#10;AgAA+AM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"/>
                          <w:sz w:val="28"/>
                          <w:szCs w:val="28"/>
                        </w:rPr>
                        <w:t xml:space="preserve">求职意向：   市场销售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"/>
                          <w:sz w:val="28"/>
                          <w:szCs w:val="28"/>
                        </w:rPr>
                        <w:t>联系电话：   123123123123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46A"/>
                          <w:kern w:val="2"/>
                          <w:sz w:val="28"/>
                          <w:szCs w:val="28"/>
                        </w:rPr>
                        <w:t>电子邮箱：   123123@qq.com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547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-566420</wp:posOffset>
            </wp:positionV>
            <wp:extent cx="7559675" cy="99555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995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2836545</wp:posOffset>
                </wp:positionV>
                <wp:extent cx="6560185" cy="0"/>
                <wp:effectExtent l="0" t="19050" r="3111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3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454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pt;margin-top:223.35pt;height:0pt;width:516.55pt;z-index:251637760;mso-width-relative:page;mso-height-relative:page;" filled="f" stroked="t" coordsize="21600,21600" o:gfxdata="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amU97aAAAADAEAAA8AAAAAAAAAAQAgAAAA&#10;IgAAAGRycy9kb3ducmV2LnhtbFBLAQIUABQAAAAIAIdO4kCLWqdP0AEAAGYDAAAOAAAAAAAAAAEA&#10;IAAAACkBAABkcnMvZTJvRG9jLnhtbFBLBQYAAAAABgAGAFkBAABrBQAAAAA=&#10;">
                <v:fill on="f" focussize="0,0"/>
                <v:stroke weight="2.25pt" color="#44546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5443855</wp:posOffset>
                </wp:positionV>
                <wp:extent cx="6560185" cy="0"/>
                <wp:effectExtent l="0" t="19050" r="3111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3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454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pt;margin-top:428.65pt;height:0pt;width:516.55pt;z-index:251638784;mso-width-relative:page;mso-height-relative:page;" filled="f" stroked="t" coordsize="21600,21600" o:gfxdata="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MTEL9oAAAAMAQAADwAAAAAAAAABACAAAAAi&#10;AAAAZHJzL2Rvd25yZXYueG1sUEsBAhQAFAAAAAgAh07iQP6Tn0rPAQAAZgMAAA4AAAAAAAAAAQAg&#10;AAAAKQEAAGRycy9lMm9Eb2MueG1sUEsFBgAAAAAGAAYAWQEAAGoFAAAAAA==&#10;">
                <v:fill on="f" focussize="0,0"/>
                <v:stroke weight="2.25pt" color="#44546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8395335</wp:posOffset>
                </wp:positionV>
                <wp:extent cx="6560185" cy="0"/>
                <wp:effectExtent l="0" t="19050" r="3111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3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454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pt;margin-top:661.05pt;height:0pt;width:516.55pt;z-index:251639808;mso-width-relative:page;mso-height-relative:page;" filled="f" stroked="t" coordsize="21600,21600" o:gfxdata="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dIhfdkAAAAOAQAADwAAAAAAAAABACAAAAAi&#10;AAAAZHJzL2Rvd25yZXYueG1sUEsBAhQAFAAAAAgAh07iQC0riEnQAQAAZgMAAA4AAAAAAAAAAQAg&#10;AAAAKAEAAGRycy9lMm9Eb2MueG1sUEsFBgAAAAAGAAYAWQEAAGoFAAAAAA==&#10;">
                <v:fill on="f" focussize="0,0"/>
                <v:stroke weight="2.25pt" color="#44546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1080135</wp:posOffset>
                </wp:positionV>
                <wp:extent cx="6560185" cy="0"/>
                <wp:effectExtent l="0" t="19050" r="3111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3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454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pt;margin-top:85.05pt;height:0pt;width:516.55pt;z-index:251640832;mso-width-relative:page;mso-height-relative:page;" filled="f" stroked="t" coordsize="21600,21600" o:gfxdata="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vZ3dNkAAAAMAQAADwAAAAAAAAABACAAAAAi&#10;AAAAZHJzL2Rvd25yZXYueG1sUEsBAhQAFAAAAAgAh07iQIzHU1jQAQAAZgMAAA4AAAAAAAAAAQAg&#10;AAAAKAEAAGRycy9lMm9Eb2MueG1sUEsFBgAAAAAGAAYAWQEAAGoFAAAAAA==&#10;">
                <v:fill on="f" focussize="0,0"/>
                <v:stroke weight="2.25pt" color="#44546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409575</wp:posOffset>
                </wp:positionV>
                <wp:extent cx="7251065" cy="0"/>
                <wp:effectExtent l="0" t="19050" r="2603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09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454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6.3pt;margin-top:32.25pt;height:0pt;width:570.95pt;z-index:251641856;mso-width-relative:page;mso-height-relative:page;" filled="f" stroked="t" coordsize="21600,21600" o:gfxdata="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GYCw2gAAAAoBAAAPAAAAAAAAAAEAIAAA&#10;ACIAAABkcnMvZG93bnJldi54bWxQSwECFAAUAAAACACHTuJAZ0cAatEBAABmAwAADgAAAAAAAAAB&#10;ACAAAAApAQAAZHJzL2Uyb0RvYy54bWxQSwUGAAAAAAYABgBZAQAAbAUAAAAA&#10;">
                <v:fill on="f" focussize="0,0"/>
                <v:stroke weight="2.25pt" color="#44546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-461645</wp:posOffset>
                </wp:positionV>
                <wp:extent cx="315595" cy="2795270"/>
                <wp:effectExtent l="0" t="1905" r="6985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279537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-36.35pt;height:220.1pt;width:24.85pt;rotation:-5898240f;z-index:251628544;v-text-anchor:middle;mso-width-relative:page;mso-height-relative:page;" fillcolor="#44546A" filled="t" stroked="f" coordsize="21600,21600" o:gfxdata="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bUD79kAAAAKAQAADwAA&#10;AAAAAAABACAAAAAiAAAAZHJzL2Rvd25yZXYueG1sUEsBAhQAFAAAAAgAh07iQExdQfDcAQAAhwMA&#10;AA4AAAAAAAAAAQAgAAAAKA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2944495</wp:posOffset>
                </wp:positionV>
                <wp:extent cx="6708775" cy="17678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1767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2012.09—2016.6         南京邮电大学通达学院              广告学专业              本科学历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英国文学，英美影视口语进阶，专业英语，计算机软件技术基础，绘画基础等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2012年国家奖学金、2012年获“三好学生”称号、2012年创业杯大赛获得团体比赛铜奖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2012年任班长一职、2011年获营销大赛一等奖、2014年荣获学院优秀班干部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231.85pt;height:139.2pt;width:528.25pt;z-index:251629568;mso-width-relative:page;mso-height-relative:page;" filled="f" stroked="f" coordsize="21600,21600" o:gfxdata="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9aUE/cAAAADAEAAA8AAAAAAAAAAQAgAAAAIgAAAGRycy9kb3du&#10;cmV2LnhtbFBLAQIUABQAAAAIAIdO4kAQUElY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2012.09—2016.6         南京邮电大学通达学院              广告学专业              本科学历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英国文学，英美影视口语进阶，专业英语，计算机软件技术基础，绘画基础等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2012年国家奖学金、2012年获“三好学生”称号、2012年创业杯大赛获得团体比赛铜奖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2012年任班长一职、2011年获营销大赛一等奖、2014年荣获学院优秀班干部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5579745</wp:posOffset>
                </wp:positionV>
                <wp:extent cx="6708775" cy="2110740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8775" cy="2110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2014.08-2015.08         可口可乐瑞安公司                        部门经理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负责调查各个销售网点销售情况。帮助销售部门组长核对当月销售完成情况。 组织活动赛事制作海报宣传活动，提出切实可行的活动计划。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2015.08-2016.08         华东学院校联络部                        副部长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组织业余活动、服务学生生活文案工作；课堂教学、组织业余活动、生活文案工作；熟练掌握并加强了组织活动与教学能力；巩固并检验了自己英语学习的知识水平。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5.4pt;margin-top:439.35pt;height:166.2pt;width:528.25pt;z-index:251630592;mso-width-relative:page;mso-height-relative:page;" filled="f" stroked="f" coordsize="21600,21600" o:gfxdata="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ZrnHD2wAAAA0BAAAP&#10;AAAAAAAAAAEAIAAAACIAAABkcnMvZG93bnJldi54bWxQSwECFAAUAAAACACHTuJA+/z8MqMBAAAu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2014.08-2015.08         可口可乐瑞安公司                        部门经理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负责调查各个销售网点销售情况。帮助销售部门组长核对当月销售完成情况。 组织活动赛事制作海报宣传活动，提出切实可行的活动计划。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2015.08-2016.08         华东学院校联络部                        副部长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组织业余活动、服务学生生活文案工作；课堂教学、组织业余活动、生活文案工作；熟练掌握并加强了组织活动与教学能力；巩固并检验了自己英语学习的知识水平。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8508365</wp:posOffset>
                </wp:positionV>
                <wp:extent cx="6708775" cy="8915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669.95pt;height:70.2pt;width:528.25pt;z-index:251631616;mso-width-relative:page;mso-height-relative:page;" filled="f" stroked="f" coordsize="21600,21600" o:gfxdata="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T2VK7cAAAADgEAAA8AAAAAAAAAAQAgAAAAIgAAAGRycy9kb3du&#10;cmV2LnhtbFBLAQIUABQAAAAIAIdO4kDc7GFs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2576195</wp:posOffset>
                </wp:positionV>
                <wp:extent cx="2773045" cy="2889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7A3D4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85pt;margin-top:202.85pt;height:22.75pt;width:218.35pt;z-index:251632640;v-text-anchor:middle;mso-width-relative:page;mso-height-relative:page;" filled="f" stroked="f" coordsize="21600,21600" o:gfxdata="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4olR9kAAAALAQAADwAAAAAAAAABACAAAAAiAAAAZHJzL2Rvd25y&#10;ZXYueG1sUEsBAhQAFAAAAAgAh07iQDcxI3LEAQAAWgMAAA4AAAAAAAAAAQAgAAAAKAEAAGRycy9l&#10;Mm9Eb2MueG1sUEsFBgAAAAAGAAYAWQEAAF4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7A3D4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2639695</wp:posOffset>
                </wp:positionV>
                <wp:extent cx="220980" cy="153670"/>
                <wp:effectExtent l="0" t="0" r="7620" b="0"/>
                <wp:wrapNone/>
                <wp:docPr id="1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7A3D4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36.05pt;margin-top:207.85pt;height:12.1pt;width:17.4pt;z-index:251633664;mso-width-relative:page;mso-height-relative:page;" fillcolor="#47A3D4" filled="t" stroked="f" coordsize="263,184" o:gfxdata="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E2YuiLaAAAACwEAAA8AAAAAAAAAAQAgAAAAIgAAAGRycy9kb3ducmV2LnhtbFBL&#10;AQIUABQAAAAIAIdO4kCHhMu6SwUAAEwZAAAOAAAAAAAAAAEAIAAAACkBAABkcnMvZTJvRG9jLnht&#10;bFBLBQYAAAAABgAGAFkBAADm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832485</wp:posOffset>
                </wp:positionV>
                <wp:extent cx="203835" cy="184785"/>
                <wp:effectExtent l="0" t="0" r="5715" b="5715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9.3pt;margin-top:65.55pt;height:14.55pt;width:16.05pt;z-index:251634688;v-text-anchor:middle;mso-width-relative:page;mso-height-relative:page;" fillcolor="#FFFFFF [3212]" filled="t" stroked="f" coordsize="63,57" o:gfxdata="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DXHz//ZAAAACwEAAA8AAAAAAAAAAQAgAAAAIgAAAGRycy9kb3ducmV2&#10;LnhtbFBLAQIUABQAAAAIAIdO4kAj1svvigMAALULAAAOAAAAAAAAAAEAIAAAACgBAABkcnMvZTJv&#10;RG9jLnhtbFBLBQYAAAAABgAGAFkBAAAkBwAAAAA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794385</wp:posOffset>
                </wp:positionV>
                <wp:extent cx="2773045" cy="28892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基础信息      About Me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62.55pt;height:22.75pt;width:218.35pt;z-index:251635712;v-text-anchor:middle;mso-width-relative:page;mso-height-relative:page;" filled="f" stroked="f" coordsize="21600,21600" o:gfxdata="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/KnPrYAAAACwEAAA8AAAAAAAAAAQAgAAAAIgAAAGRycy9kb3du&#10;cmV2LnhtbFBLAQIUABQAAAAIAIdO4kD6kHeIxgEAAFwDAAAOAAAAAAAAAAEAIAAAACcBAABkcnMv&#10;ZTJvRG9jLnhtbFBLBQYAAAAABgAGAFkBAABf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 xml:space="preserve">基础信息      About Me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1259205</wp:posOffset>
                </wp:positionV>
                <wp:extent cx="1525270" cy="891540"/>
                <wp:effectExtent l="0" t="0" r="0" b="3810"/>
                <wp:wrapNone/>
                <wp:docPr id="2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姓名：李思宇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现居：石家庄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学历：研究生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55.4pt;margin-top:99.15pt;height:70.2pt;width:120.1pt;z-index:251642880;mso-width-relative:page;mso-height-relative:page;" filled="f" stroked="f" coordsize="21600,21600" o:gfxdata="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WjmmzZAAAADAEA&#10;AA8AAAAAAAAAAQAgAAAAIgAAAGRycy9kb3ducmV2LnhtbFBLAQIUABQAAAAIAIdO4kDjhMJvpwEA&#10;AC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姓名：李思宇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现居：石家庄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学历：研究生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1259205</wp:posOffset>
                </wp:positionV>
                <wp:extent cx="1790065" cy="891540"/>
                <wp:effectExtent l="0" t="0" r="0" b="3810"/>
                <wp:wrapNone/>
                <wp:docPr id="2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出生年月：1991 .07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毕业院校：邮电大学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政治面貌：预备党员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3.8pt;margin-top:99.15pt;height:70.2pt;width:140.95pt;z-index:251643904;mso-width-relative:page;mso-height-relative:page;" filled="f" stroked="f" coordsize="21600,21600" o:gfxdata="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g2qgtcAAAAKAQAA&#10;DwAAAAAAAAABACAAAAAiAAAAZHJzL2Rvd25yZXYueG1sUEsBAhQAFAAAAAgAh07iQNQLdGmoAQAA&#10;K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出生年月：1991 .07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毕业院校：邮电大学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政治面貌：预备党员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1259205</wp:posOffset>
                </wp:positionV>
                <wp:extent cx="1790700" cy="891540"/>
                <wp:effectExtent l="0" t="0" r="0" b="381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邮箱：1800 @qq.com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微信：TXdocerresume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82.95pt;margin-top:99.15pt;height:70.2pt;width:141pt;z-index:251644928;mso-width-relative:page;mso-height-relative:page;" filled="f" stroked="f" coordsize="21600,21600" o:gfxdata="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v9g2zYAAAACwEA&#10;AA8AAAAAAAAAAQAgAAAAIgAAAGRycy9kb3ducmV2LnhtbFBLAQIUABQAAAAIAIdO4kBxXAsmqAEA&#10;ACk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电话：180 0000 0000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邮箱：1800 @qq.com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微信：TXdocerresume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716280</wp:posOffset>
                </wp:positionV>
                <wp:extent cx="1276350" cy="1701800"/>
                <wp:effectExtent l="95250" t="114300" r="114300" b="1276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179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2pt;margin-top:56.4pt;height:134pt;width:100.5pt;z-index:251645952;v-text-anchor:middle;mso-width-relative:page;mso-height-relative:page;" filled="t" stroked="t" coordsize="21600,21600" o:gfxdata="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">
                <v:fill type="frame" on="t" focussize="0,0" recolor="t" rotate="t" r:id="rId6"/>
                <v:stroke weight="4.5pt" color="#FFFFFF [321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24" name="图文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frame">
                          <a:avLst>
                            <a:gd name="adj1" fmla="val 2708"/>
                          </a:avLst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0pt;margin-top:-72pt;height:841.9pt;width:595.25pt;z-index:251646976;v-text-anchor:middle;mso-width-relative:page;mso-height-relative:page;" fillcolor="#44546A" filled="t" stroked="f" coordsize="7559675,10691813" o:gfxdata="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GXMvdgAAAAPAQAADwAAAAAAAAABACAAAAAiAAAAZHJzL2Rvd25yZXYueG1sUEsBAhQA&#10;FAAAAAgAh07iQO8zSszyAQAArAMAAA4AAAAAAAAAAQAgAAAAJwEAAGRycy9lMm9Eb2MueG1sUEsF&#10;BgAAAAAGAAYAWQEAAIsFAAAAAA==&#10;" path="m0,0l7559675,0,7559675,10691813,0,10691813xm204715,204715l204715,10487097,7354959,10487097,7354959,204715xe">
                <v:path o:connectlocs="3779837,0;0,5345906;3779837,10691813;7559675,534590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-628650</wp:posOffset>
                </wp:positionV>
                <wp:extent cx="3209290" cy="9042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290" cy="904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spacing w:val="60"/>
                                <w:sz w:val="56"/>
                                <w:szCs w:val="56"/>
                              </w:rPr>
                              <w:t xml:space="preserve">李思宇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44546A"/>
                              </w:rPr>
                              <w:t xml:space="preserve">求职意向：市场销售 </w:t>
                            </w:r>
                            <w:r>
                              <w:rPr>
                                <w:rFonts w:hint="eastAsia" w:eastAsia="微软雅黑" w:cs="Times New Roman"/>
                                <w:color w:val="44546A"/>
                              </w:rPr>
                              <w:t xml:space="preserve">/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44546A"/>
                              </w:rPr>
                              <w:t>营销策划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-49.5pt;height:71.2pt;width:252.7pt;z-index:251648000;mso-width-relative:page;mso-height-relative:page;" filled="f" stroked="f" coordsize="21600,21600" o:gfxdata="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KE6il2gAAAAsBAAAPAAAAAAAAAAEAIAAAACIAAABkcnMv&#10;ZG93bnJldi54bWxQSwECFAAUAAAACACHTuJAeMLClI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spacing w:val="60"/>
                          <w:sz w:val="56"/>
                          <w:szCs w:val="56"/>
                        </w:rPr>
                        <w:t xml:space="preserve">李思宇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44546A"/>
                        </w:rPr>
                        <w:t xml:space="preserve">求职意向：市场销售 </w:t>
                      </w:r>
                      <w:r>
                        <w:rPr>
                          <w:rFonts w:hint="eastAsia" w:eastAsia="微软雅黑" w:cs="Times New Roman"/>
                          <w:color w:val="44546A"/>
                        </w:rPr>
                        <w:t xml:space="preserve">/ </w:t>
                      </w:r>
                      <w:r>
                        <w:rPr>
                          <w:rFonts w:hint="eastAsia" w:hAnsi="微软雅黑" w:eastAsia="微软雅黑" w:cs="Times New Roman"/>
                          <w:color w:val="44546A"/>
                        </w:rPr>
                        <w:t>营销策划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-627380</wp:posOffset>
                </wp:positionV>
                <wp:extent cx="1790065" cy="891540"/>
                <wp:effectExtent l="0" t="0" r="0" b="3810"/>
                <wp:wrapNone/>
                <wp:docPr id="2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邮箱：1800@qq.com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微信：Xdocerresume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53.75pt;margin-top:-49.4pt;height:70.2pt;width:140.95pt;z-index:251649024;mso-width-relative:page;mso-height-relative:page;" filled="f" stroked="f" coordsize="21600,21600" o:gfxdata="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Kme4/YAAAACgEA&#10;AA8AAAAAAAAAAQAgAAAAIgAAAGRycy9kb3ducmV2LnhtbFBLAQIUABQAAAAIAIdO4kDrEA4WqAEA&#10;ACk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电话：180 0000 0000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邮箱：1800@qq.com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微信：Xdocerresume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-521970</wp:posOffset>
                </wp:positionV>
                <wp:extent cx="175895" cy="175895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4pt;margin-top:-41.1pt;height:13.85pt;width:13.85pt;z-index:251650048;v-text-anchor:middle;mso-width-relative:page;mso-height-relative:page;" fillcolor="#44546A" filled="t" stroked="f" coordsize="21600,21600" arcsize="0.166666666666667" o:gfxdata="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L6a62wAA&#10;AAsBAAAPAAAAAAAAAAEAIAAAACIAAABkcnMvZG93bnJldi54bWxQSwECFAAUAAAACACHTuJAyLUC&#10;GeIBAACEAwAADgAAAAAAAAABACAAAAAq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-250190</wp:posOffset>
                </wp:positionV>
                <wp:extent cx="175895" cy="175895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4pt;margin-top:-19.7pt;height:13.85pt;width:13.85pt;z-index:251651072;v-text-anchor:middle;mso-width-relative:page;mso-height-relative:page;" fillcolor="#44546A" filled="t" stroked="f" coordsize="21600,21600" arcsize="0.166666666666667" o:gfxdata="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zJqc9wA&#10;AAALAQAADwAAAAAAAAABACAAAAAiAAAAZHJzL2Rvd25yZXYueG1sUEsBAhQAFAAAAAgAh07iQLj9&#10;5tviAQAAhAMAAA4AAAAAAAAAAQAgAAAAK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22225</wp:posOffset>
                </wp:positionV>
                <wp:extent cx="175895" cy="175895"/>
                <wp:effectExtent l="0" t="0" r="0" b="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4pt;margin-top:1.75pt;height:13.85pt;width:13.85pt;z-index:251652096;v-text-anchor:middle;mso-width-relative:page;mso-height-relative:page;" fillcolor="#44546A" filled="t" stroked="f" coordsize="21600,21600" arcsize="0.166666666666667" o:gfxdata="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PvkmNgAAAAI&#10;AQAADwAAAAAAAAABACAAAAAiAAAAZHJzL2Rvd25yZXYueG1sUEsBAhQAFAAAAAgAh07iQCg8xs7j&#10;AQAAhAMAAA4AAAAAAAAAAQAgAAAAJw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-203835</wp:posOffset>
                </wp:positionV>
                <wp:extent cx="113030" cy="75565"/>
                <wp:effectExtent l="0" t="0" r="1270" b="63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201" cy="75583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1.95pt;margin-top:-16.05pt;height:5.95pt;width:8.9pt;z-index:251653120;v-text-anchor:middle;mso-width-relative:page;mso-height-relative:page;" fillcolor="#FFFFFF [3212]" filled="t" stroked="f" coordsize="4974795,3320682" o:gfxdata="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L16ysbcAAAACwEA&#10;AA8AAAAAAAAAAQAgAAAAIgAAAGRycy9kb3ducmV2LnhtbFBLAQIUABQAAAAIAIdO4kARwjcriQQA&#10;ACERAAAOAAAAAAAAAAEAIAAAACsBAABkcnMvZTJvRG9jLnhtbFBLBQYAAAAABgAGAFkBAAAmCA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43185,41102;56562,52709;69939,41102;109680,75583;3445,75583;43185,41102;0,3633;40693,38940;0,74247;0,3633;113201,3567;113201,74312;72432,38940;113201,3567;797,0;112328,0;56562,48383;797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52705</wp:posOffset>
                </wp:positionV>
                <wp:extent cx="113030" cy="105410"/>
                <wp:effectExtent l="0" t="0" r="1270" b="889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01" cy="1054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1.75pt;margin-top:4.15pt;height:8.3pt;width:8.9pt;z-index:251654144;v-text-anchor:middle;mso-width-relative:page;mso-height-relative:page;" fillcolor="#FFFFFF [3212]" filled="t" stroked="f" coordsize="969654,903534" o:gfxdata="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0/qeutYAAAAIAQAADwAAAAAAAAABACAAAAAiAAAAZHJz&#10;L2Rvd25yZXYueG1sUEsBAhQAFAAAAAgAh07iQPwRNnPPBQAAFBMAAA4AAAAAAAAAAQAgAAAAJQEA&#10;AGRycy9lMm9Eb2MueG1sUEsFBgAAAAAGAAYAWQEAAGY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-494665</wp:posOffset>
                </wp:positionV>
                <wp:extent cx="118110" cy="11811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976" cy="11797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1.75pt;margin-top:-38.95pt;height:9.3pt;width:9.3pt;z-index:251655168;v-text-anchor:middle;mso-width-relative:page;mso-height-relative:page;" fillcolor="#FFFFFF [3212]" filled="t" stroked="f" coordsize="5581,5581" o:gfxdata="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39851801;@0,@0;@0,@0;@0,@0;@0,@0;83985180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3892550</wp:posOffset>
                </wp:positionV>
                <wp:extent cx="315595" cy="2795270"/>
                <wp:effectExtent l="0" t="1905" r="6985" b="69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279537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306.5pt;height:220.1pt;width:24.85pt;rotation:-5898240f;z-index:251656192;v-text-anchor:middle;mso-width-relative:page;mso-height-relative:page;" fillcolor="#44546A" filled="t" stroked="f" coordsize="21600,21600" o:gfxdata="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nCSs2QAAAAsBAAAP&#10;AAAAAAAAAAEAIAAAACIAAABkcnMvZG93bnJldi54bWxQSwECFAAUAAAACACHTuJAIk9qtd4BAACJ&#10;AwAADgAAAAAAAAABACAAAAAo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5148580</wp:posOffset>
                </wp:positionV>
                <wp:extent cx="3152775" cy="28892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49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65pt;margin-top:405.4pt;height:22.75pt;width:248.25pt;z-index:251657216;v-text-anchor:middle;mso-width-relative:page;mso-height-relative:page;" filled="f" stroked="f" coordsize="21600,21600" o:gfxdata="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wirX3YAAAACwEAAA8AAAAAAAAAAQAgAAAAIgAAAGRycy9kb3du&#10;cmV2LnhtbFBLAQIUABQAAAAIAIdO4kCkxRu7xgEAAFwDAAAOAAAAAAAAAAEAIAAAACcBAABkcnMv&#10;ZTJvRG9jLnhtbFBLBQYAAAAABgAGAFkBAABf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5170170</wp:posOffset>
                </wp:positionV>
                <wp:extent cx="221615" cy="217805"/>
                <wp:effectExtent l="0" t="0" r="6985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6.8pt;margin-top:407.1pt;height:17.15pt;width:17.45pt;z-index:251658240;v-text-anchor:middle;mso-width-relative:page;mso-height-relative:page;" fillcolor="#FFFFFF [3212]" filled="t" stroked="f" coordsize="99,97" o:gfxdata="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PpQc83bAAAACwEAAA8A&#10;AAAAAAAAAQAgAAAAIgAAAGRycy9kb3ducmV2LnhtbFBLAQIUABQAAAAIAIdO4kCsS00WpQcAAPYr&#10;AAAOAAAAAAAAAAEAIAAAACoBAABkcnMvZTJvRG9jLnhtbFBLBQYAAAAABgAGAFkBAABB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1283970</wp:posOffset>
                </wp:positionV>
                <wp:extent cx="315595" cy="2795270"/>
                <wp:effectExtent l="0" t="1905" r="6985" b="69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279537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01.1pt;height:220.1pt;width:24.85pt;rotation:-5898240f;z-index:251659264;v-text-anchor:middle;mso-width-relative:page;mso-height-relative:page;" fillcolor="#44546A" filled="t" stroked="f" coordsize="21600,21600" o:gfxdata="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DkP9gAAAAKAQAADwAA&#10;AAAAAAABACAAAAAiAAAAZHJzL2Rvd25yZXYueG1sUEsBAhQAFAAAAAgAh07iQDmUTW3dAQAAiQMA&#10;AA4AAAAAAAAAAQAgAAAAJ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2536190</wp:posOffset>
                </wp:positionV>
                <wp:extent cx="3837940" cy="28892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051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6pt;margin-top:199.7pt;height:22.75pt;width:302.2pt;z-index:251660288;v-text-anchor:middle;mso-width-relative:page;mso-height-relative:page;" filled="f" stroked="f" coordsize="21600,21600" o:gfxdata="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HBB/raAAAACwEAAA8AAAAAAAAAAQAgAAAAIgAAAGRycy9k&#10;b3ducmV2LnhtbFBLAQIUABQAAAAIAIdO4kBtV+FUxwEAAFwDAAAOAAAAAAAAAAEAIAAAACk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2599690</wp:posOffset>
                </wp:positionV>
                <wp:extent cx="220980" cy="153670"/>
                <wp:effectExtent l="0" t="0" r="7620" b="0"/>
                <wp:wrapNone/>
                <wp:docPr id="3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38.95pt;margin-top:204.7pt;height:12.1pt;width:17.4pt;z-index:251661312;mso-width-relative:page;mso-height-relative:page;" fillcolor="#FFFFFF [3212]" filled="t" stroked="f" coordsize="263,184" o:gfxdata="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eb75ttsAAAALAQAADwAAAAAAAAABACAAAAAiAAAAZHJzL2Rvd25yZXYueG1sUEsB&#10;AhQAFAAAAAgAh07iQKHd2q9JBQAATBkAAA4AAAAAAAAAAQAgAAAAKgEAAGRycy9lMm9Eb2MueG1s&#10;UEsFBgAAAAAGAAYAWQEAAOU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6848475</wp:posOffset>
                </wp:positionV>
                <wp:extent cx="315595" cy="2795270"/>
                <wp:effectExtent l="0" t="1905" r="6985" b="698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279537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539.25pt;height:220.1pt;width:24.85pt;rotation:-5898240f;z-index:251662336;v-text-anchor:middle;mso-width-relative:page;mso-height-relative:page;" fillcolor="#44546A" filled="t" stroked="f" coordsize="21600,21600" o:gfxdata="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vjek2gAAAAwBAAAP&#10;AAAAAAAAAAEAIAAAACIAAABkcnMvZG93bnJldi54bWxQSwECFAAUAAAACACHTuJAVf9U3t0BAACJ&#10;AwAADgAAAAAAAAABACAAAAAp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8111490</wp:posOffset>
                </wp:positionV>
                <wp:extent cx="3152775" cy="288925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49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35pt;margin-top:638.7pt;height:22.75pt;width:248.25pt;z-index:251663360;v-text-anchor:middle;mso-width-relative:page;mso-height-relative:page;" filled="f" stroked="f" coordsize="21600,21600" o:gfxdata="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fT/3M2gAAAA0BAAAPAAAAAAAAAAEAIAAAACIAAABkcnMvZG93&#10;bnJldi54bWxQSwECFAAUAAAACACHTuJAk3xE2sUBAABcAwAADgAAAAAAAAABACAAAAApAQAAZHJz&#10;L2Uyb0RvYy54bWxQSwUGAAAAAAYABgBZAQAAY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8127365</wp:posOffset>
                </wp:positionV>
                <wp:extent cx="171450" cy="216535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5.8pt;margin-top:639.95pt;height:17.05pt;width:13.5pt;z-index:251664384;v-text-anchor:middle;mso-width-relative:page;mso-height-relative:page;" fillcolor="#FFFFFF [3212]" filled="t" stroked="f" coordsize="1679575,2125662" o:gfxdata="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675" cy="10210800"/>
                <wp:effectExtent l="0" t="0" r="3175" b="0"/>
                <wp:wrapNone/>
                <wp:docPr id="8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210802"/>
                          <a:chOff x="0" y="0"/>
                          <a:chExt cx="7559676" cy="10210802"/>
                        </a:xfrm>
                      </wpg:grpSpPr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7559676" cy="1745692"/>
                            <a:chOff x="0" y="0"/>
                            <a:chExt cx="7559676" cy="1745692"/>
                          </a:xfrm>
                        </wpg:grpSpPr>
                        <wps:wsp>
                          <wps:cNvPr id="86" name="同侧圆角矩形 86"/>
                          <wps:cNvSpPr/>
                          <wps:spPr>
                            <a:xfrm flipV="1">
                              <a:off x="0" y="0"/>
                              <a:ext cx="7559676" cy="1550489"/>
                            </a:xfrm>
                            <a:prstGeom prst="round2SameRect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" name="文本框 4"/>
                          <wps:cNvSpPr txBox="1"/>
                          <wps:spPr>
                            <a:xfrm>
                              <a:off x="2378075" y="267412"/>
                              <a:ext cx="2803525" cy="147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方正正大黑简体" w:eastAsia="方正正大黑简体" w:cstheme="minorBidi"/>
                                    <w:color w:val="FFFFFF" w:themeColor="background1"/>
                                    <w:kern w:val="24"/>
                                    <w:sz w:val="120"/>
                                    <w:szCs w:val="1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自荐信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8" name="文本框 16"/>
                        <wps:cNvSpPr txBox="1"/>
                        <wps:spPr>
                          <a:xfrm>
                            <a:off x="648019" y="2286682"/>
                            <a:ext cx="6263640" cy="7924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尊敬的先生/小姐：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 xml:space="preserve">此致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敬礼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李涵宇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2016.03.18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2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top:-72pt;height:804pt;width:595.25pt;mso-position-horizontal:left;mso-position-horizontal-relative:page;z-index:251666432;mso-width-relative:page;mso-height-relative:page;" coordsize="7559676,10210802" o:gfxdata="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w5qdoAAAALAQAADwAAAAAAAAABACAAAAAiAAAA&#10;ZHJzL2Rvd25yZXYueG1sUEsBAhQAFAAAAAgAh07iQDDnXIfNAwAATwoAAA4AAAAAAAAAAQAgAAAA&#10;KQEAAGRycy9lMm9Eb2MueG1sUEsFBgAAAAAGAAYAWQEAAGgHAAAAAA==&#10;">
                <o:lock v:ext="edit" aspectratio="f"/>
                <v:group id="_x0000_s1026" o:spid="_x0000_s1026" o:spt="203" style="position:absolute;left:0;top:0;height:1745692;width:7559676;" coordsize="7559676,1745692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flip:y;height:1550489;width:7559676;v-text-anchor:middle;" fillcolor="#44546A" filled="t" stroked="f" coordsize="7559676,1550489" o:gfxdata="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wgHTugAAANsA&#10;AAAPAAAAAAAAAAEAIAAAACIAAABkcnMvZG93bnJldi54bWxQSwECFAAUAAAACACHTuJAMy8FnjsA&#10;AAA5AAAAEAAAAAAAAAABACAAAAAJAQAAZHJzL3NoYXBleG1sLnhtbFBLBQYAAAAABgAGAFsBAACz&#10;AwAAAAA=&#10;" path="m0,0l7559676,0,7559676,0,7559676,1550489,7559676,1550489,0,1550489,0,1550489,0,0,0,0xe">
                    <v:path o:connectlocs="7559676,775244;3779838,1550489;0,775244;3779838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" o:spid="_x0000_s1026" o:spt="202" type="#_x0000_t202" style="position:absolute;left:2378075;top:267412;height:1478280;width:2803525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方正正大黑简体" w:eastAsia="方正正大黑简体" w:cstheme="minorBidi"/>
                              <w:color w:val="FFFFFF" w:themeColor="background1"/>
                              <w:kern w:val="24"/>
                              <w:sz w:val="120"/>
                              <w:szCs w:val="1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自荐信</w:t>
                          </w:r>
                        </w:p>
                      </w:txbxContent>
                    </v:textbox>
                  </v:shape>
                </v:group>
                <v:shape id="文本框 16" o:spid="_x0000_s1026" o:spt="202" type="#_x0000_t202" style="position:absolute;left:648019;top:2286682;height:7924120;width:6263640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尊敬的先生/小姐：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 xml:space="preserve">此致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敬礼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李涵宇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2016.03.18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2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675" cy="10691495"/>
                <wp:effectExtent l="0" t="0" r="3175" b="0"/>
                <wp:wrapNone/>
                <wp:docPr id="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691812"/>
                          <a:chOff x="0" y="0"/>
                          <a:chExt cx="7559676" cy="10691812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559676" cy="106918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文本框 6"/>
                        <wps:cNvSpPr txBox="1"/>
                        <wps:spPr>
                          <a:xfrm>
                            <a:off x="168276" y="8923641"/>
                            <a:ext cx="722312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方正正大黑简体" w:eastAsia="方正正大黑简体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期待您的回复，谢谢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top:-72pt;height:841.85pt;width:595.25pt;mso-position-horizontal:left;mso-position-horizontal-relative:page;z-index:251668480;mso-width-relative:page;mso-height-relative:page;" coordsize="7559676,10691812" o:gfxdata="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tcl3P2wAAAAsB&#10;AAAPAAAAAAAAAAEAIAAAACIAAABkcnMvZG93bnJldi54bWxQSwECFAAUAAAACACHTuJAQGmWkcMC&#10;AACRBgAADgAAAAAAAAABACAAAAAqAQAAZHJzL2Uyb0RvYy54bWxQSwUGAAAAAAYABgBZAQAAXwYA&#10;AAAA&#10;">
                <o:lock v:ext="edit" aspectratio="f"/>
                <v:rect id="_x0000_s1026" o:spid="_x0000_s1026" o:spt="1" style="position:absolute;left:0;top:0;height:10691812;width:7559676;v-text-anchor:middle;" fillcolor="#44546A" filled="t" stroked="f" coordsize="21600,21600" o:gfxdata="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V6EZ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68276;top:8923641;height:883920;width:7223125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方正正大黑简体" w:eastAsia="方正正大黑简体" w:cstheme="minorBidi"/>
                            <w:color w:val="FFFFFF" w:themeColor="background1"/>
                            <w:kern w:val="24"/>
                            <w:sz w:val="64"/>
                            <w:szCs w:val="6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期待您的回复，谢谢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正大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4D1A"/>
    <w:multiLevelType w:val="multilevel"/>
    <w:tmpl w:val="28144D1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057B5"/>
    <w:rsid w:val="00140BA8"/>
    <w:rsid w:val="002666B9"/>
    <w:rsid w:val="002938F6"/>
    <w:rsid w:val="005847DA"/>
    <w:rsid w:val="00A2200F"/>
    <w:rsid w:val="00BD3A92"/>
    <w:rsid w:val="00CB3892"/>
    <w:rsid w:val="6CF0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8af3dec6-b858-1688-132c-60e121da2b84\&#31616;&#21382;&#23553;&#38754;&#22871;&#35013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简历封面套装封面.docx</Template>
  <Pages>4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2019-03-06T12:53:00Z</dcterms:created>
  <dc:creator>bubble</dc:creator>
  <cp:lastModifiedBy>bubble</cp:lastModifiedBy>
  <dcterms:modified xsi:type="dcterms:W3CDTF">2019-03-06T12:54:02Z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