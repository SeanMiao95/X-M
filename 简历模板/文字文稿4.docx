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 w:eastAsia="微软雅黑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-344805</wp:posOffset>
                </wp:positionV>
                <wp:extent cx="2383790" cy="11034395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90" cy="11034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.15pt;margin-top:-27.15pt;height:868.85pt;width:187.7pt;z-index:-251655168;v-text-anchor:middle;mso-width-relative:page;mso-height-relative:page;" fillcolor="#F2F2F2 [3052]" filled="t" stroked="f" coordsize="21600,21600" o:gfxdata="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L9Nt&#10;3AAAAAoBAAAPAAAAAAAAAAEAIAAAACIAAABkcnMvZG93bnJldi54bWxQSwECFAAUAAAACACHTuJA&#10;OXRCXuQBAACcAwAADgAAAAAAAAABACAAAAAr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4"/>
        <w:tblW w:w="1094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8"/>
        <w:gridCol w:w="445"/>
        <w:gridCol w:w="6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5" w:hRule="atLeast"/>
        </w:trPr>
        <w:tc>
          <w:tcPr>
            <w:tcW w:w="3558" w:type="dxa"/>
          </w:tcPr>
          <w:p>
            <w:pPr>
              <w:widowControl/>
              <w:rPr>
                <w:rFonts w:hint="eastAsia" w:ascii="微软雅黑" w:hAnsi="微软雅黑" w:eastAsia="微软雅黑" w:cs="Times New Roman"/>
                <w:b/>
                <w:color w:val="262626" w:themeColor="text1" w:themeTint="D9"/>
                <w:sz w:val="28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-1430655</wp:posOffset>
                      </wp:positionH>
                      <wp:positionV relativeFrom="paragraph">
                        <wp:posOffset>53340</wp:posOffset>
                      </wp:positionV>
                      <wp:extent cx="5027295" cy="2021205"/>
                      <wp:effectExtent l="0" t="2223" r="318" b="317"/>
                      <wp:wrapNone/>
                      <wp:docPr id="1" name="矩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27294" cy="20212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 186" o:spid="_x0000_s1026" o:spt="2" style="position:absolute;left:0pt;margin-left:-112.65pt;margin-top:4.2pt;height:159.15pt;width:395.85pt;rotation:-5898240f;z-index:-251633664;v-text-anchor:middle;mso-width-relative:page;mso-height-relative:page;" fillcolor="#131313 [3204]" filled="t" stroked="f" coordsize="21600,21600" arcsize="0.5" o:gfxdata="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xXxFdwAAAAKAQAADwAAAAAAAAABACAAAAAi&#10;AAAAZHJzL2Rvd25yZXYueG1sUEsBAhQAFAAAAAgAh07iQBovzQoGAgAA4wMAAA4AAAAAAAAAAQAg&#10;AAAAKwEAAGRycy9lMm9Eb2MueG1sUEsFBgAAAAAGAAYAWQEAAKM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sz w:val="52"/>
                <w:szCs w:val="20"/>
                <w14:textFill>
                  <w14:solidFill>
                    <w14:schemeClr w14:val="bg1"/>
                  </w14:solidFill>
                </w14:textFill>
              </w:rPr>
              <w:t>肖依依</w:t>
            </w: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求职意向：意向岗位</w:t>
            </w: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102235</wp:posOffset>
                  </wp:positionV>
                  <wp:extent cx="1558925" cy="1558925"/>
                  <wp:effectExtent l="114300" t="114300" r="117475" b="117475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08" b="27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168" cy="1559168"/>
                          </a:xfrm>
                          <a:prstGeom prst="ellipse">
                            <a:avLst/>
                          </a:prstGeom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/>
              <w:spacing w:line="500" w:lineRule="exact"/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——    </w:t>
            </w:r>
            <w:r>
              <w:rPr>
                <w:rFonts w:hint="eastAsia" w:ascii="微软雅黑" w:hAnsi="微软雅黑" w:eastAsia="微软雅黑"/>
                <w:b/>
                <w:color w:val="131313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   ——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997. 07. 07   /   22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岁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+</w:t>
            </w: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86 180 0000 0000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CVer</w:t>
            </w: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517777666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@st.com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武汉市硚口区古田-华润翡翠城</w:t>
            </w:r>
          </w:p>
          <w:p>
            <w:pPr>
              <w:tabs>
                <w:tab w:val="right" w:pos="3181"/>
              </w:tabs>
              <w:spacing w:line="600" w:lineRule="exac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——    </w:t>
            </w:r>
            <w:r>
              <w:rPr>
                <w:rFonts w:hint="eastAsia" w:ascii="微软雅黑" w:hAnsi="微软雅黑" w:eastAsia="微软雅黑"/>
                <w:b/>
                <w:color w:val="131313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  <w:r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   ——</w:t>
            </w:r>
          </w:p>
          <w:p>
            <w:pPr>
              <w:tabs>
                <w:tab w:val="right" w:pos="3181"/>
              </w:tabs>
              <w:spacing w:line="600" w:lineRule="exac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多年新媒体运营经验，目前所运营的微信平台粉丝量</w:t>
            </w:r>
            <w:r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40万＋，单篇文章平均阅读3万＋，最高阅读量10万＋；专业能力已较扎实；能做新媒体的全盘规划，沟通能力强。</w:t>
            </w:r>
          </w:p>
          <w:p>
            <w:pPr>
              <w:tabs>
                <w:tab w:val="right" w:pos="3181"/>
              </w:tabs>
              <w:spacing w:line="600" w:lineRule="exact"/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——    </w:t>
            </w:r>
            <w:r>
              <w:rPr>
                <w:rFonts w:hint="eastAsia" w:ascii="微软雅黑" w:hAnsi="微软雅黑" w:eastAsia="微软雅黑"/>
                <w:b/>
                <w:color w:val="131313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131313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131313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   ——</w:t>
            </w:r>
          </w:p>
          <w:p>
            <w:pPr>
              <w:tabs>
                <w:tab w:val="right" w:pos="3181"/>
              </w:tabs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互联网类：翻墙，采编，搜集整理控</w:t>
            </w:r>
          </w:p>
          <w:p>
            <w:pPr>
              <w:tabs>
                <w:tab w:val="right" w:pos="3181"/>
              </w:tabs>
              <w:rPr>
                <w:rFonts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运动类别：游泳，爬山，马拉松长跑</w:t>
            </w:r>
          </w:p>
        </w:tc>
        <w:tc>
          <w:tcPr>
            <w:tcW w:w="445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6946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200025</wp:posOffset>
                      </wp:positionV>
                      <wp:extent cx="2984500" cy="8747760"/>
                      <wp:effectExtent l="0" t="0" r="6350" b="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4500" cy="8747578"/>
                                <a:chOff x="0" y="0"/>
                                <a:chExt cx="1263650" cy="8747578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1" name="矩形 3"/>
                              <wps:cNvSpPr/>
                              <wps:spPr>
                                <a:xfrm>
                                  <a:off x="0" y="0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矩形 3"/>
                              <wps:cNvSpPr/>
                              <wps:spPr>
                                <a:xfrm>
                                  <a:off x="0" y="2046514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" name="矩形 3"/>
                              <wps:cNvSpPr/>
                              <wps:spPr>
                                <a:xfrm>
                                  <a:off x="0" y="6389914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" name="矩形 3"/>
                              <wps:cNvSpPr/>
                              <wps:spPr>
                                <a:xfrm>
                                  <a:off x="0" y="8436428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5pt;margin-top:15.75pt;height:688.8pt;width:235pt;z-index:-251631616;mso-width-relative:page;mso-height-relative:page;" coordsize="1263650,8747578" o:gfxdata="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B9IbNoAAAALAQAADwAA&#10;AAAAAAABACAAAAAiAAAAZHJzL2Rvd25yZXYueG1sUEsBAhQAFAAAAAgAh07iQK4JrUSGAgAALwoA&#10;AA4AAAAAAAAAAQAgAAAAKQEAAGRycy9lMm9Eb2MueG1sUEsFBgAAAAAGAAYAWQEAACEGAAAAAA==&#10;">
                      <o:lock v:ext="edit" aspectratio="f"/>
                      <v:rect id="矩形 3" o:spid="_x0000_s1026" o:spt="1" style="position:absolute;left:0;top:0;height:311150;width:1263650;v-text-anchor:middle;" filled="t" stroked="f" coordsize="21600,21600" o:gfxdata="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DY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3" o:spid="_x0000_s1026" o:spt="1" style="position:absolute;left:0;top:2046514;height:311150;width:1263650;v-text-anchor:middle;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3" o:spid="_x0000_s1026" o:spt="1" style="position:absolute;left:0;top:6389914;height:311150;width:1263650;v-text-anchor:middle;" filled="t" stroked="f" coordsize="21600,21600" o:gfxdata="UEsDBAoAAAAAAIdO4kAAAAAAAAAAAAAAAAAEAAAAZHJzL1BLAwQUAAAACACHTuJAor7jAb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yW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7jA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3" o:spid="_x0000_s1026" o:spt="1" style="position:absolute;left:0;top:8436428;height:311150;width:1263650;v-text-anchor:middle;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194945</wp:posOffset>
                      </wp:positionV>
                      <wp:extent cx="1417320" cy="8747760"/>
                      <wp:effectExtent l="0" t="0" r="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7320" cy="8747578"/>
                                <a:chOff x="0" y="0"/>
                                <a:chExt cx="1263650" cy="8747578"/>
                              </a:xfrm>
                              <a:solidFill>
                                <a:schemeClr val="accent1"/>
                              </a:solidFill>
                            </wpg:grpSpPr>
                            <wps:wsp>
                              <wps:cNvPr id="5" name="矩形 3"/>
                              <wps:cNvSpPr/>
                              <wps:spPr>
                                <a:xfrm>
                                  <a:off x="0" y="0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矩形 3"/>
                              <wps:cNvSpPr/>
                              <wps:spPr>
                                <a:xfrm>
                                  <a:off x="0" y="2046514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矩形 3"/>
                              <wps:cNvSpPr/>
                              <wps:spPr>
                                <a:xfrm>
                                  <a:off x="0" y="6389914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矩形 3"/>
                              <wps:cNvSpPr/>
                              <wps:spPr>
                                <a:xfrm>
                                  <a:off x="0" y="8436428"/>
                                  <a:ext cx="1263650" cy="311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pt;margin-top:15.35pt;height:688.8pt;width:111.6pt;z-index:-251640832;mso-width-relative:page;mso-height-relative:page;" coordsize="1263650,8747578" o:gfxdata="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+aLX3aAAAACgEAAA8AAAAAAAAAAQAgAAAA&#10;IgAAAGRycy9kb3ducmV2LnhtbFBLAQIUABQAAAAIAIdO4kAbXpZoewIAAAcKAAAOAAAAAAAAAAEA&#10;IAAAACkBAABkcnMvZTJvRG9jLnhtbFBLBQYAAAAABgAGAFkBAAAWBgAAAAA=&#10;">
                      <o:lock v:ext="edit" aspectratio="f"/>
                      <v:rect id="矩形 3" o:spid="_x0000_s1026" o:spt="1" style="position:absolute;left:0;top:0;height:311150;width:1263650;v-text-anchor:middle;" filled="t" stroked="f" coordsize="21600,21600" o:gfxdata="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dnm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3" o:spid="_x0000_s1026" o:spt="1" style="position:absolute;left:0;top:2046514;height:311150;width:1263650;v-text-anchor:middle;" filled="t" stroked="f" coordsize="21600,21600" o:gfxdata="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0eR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3" o:spid="_x0000_s1026" o:spt="1" style="position:absolute;left:0;top:6389914;height:311150;width:1263650;v-text-anchor:middle;" filled="t" stroked="f" coordsize="21600,21600" o:gfxdata="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+IK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rect id="矩形 3" o:spid="_x0000_s1026" o:spt="1" style="position:absolute;left:0;top:8436428;height:311150;width:1263650;v-text-anchor:middle;" filled="t" stroked="f" coordsize="21600,21600" o:gfxdata="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WHZ4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3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ind w:left="590" w:firstLineChars="0"/>
              <w:jc w:val="left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3DA8AA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3DA8A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3DA8AA"/>
                <w:sz w:val="21"/>
                <w:szCs w:val="21"/>
              </w:rPr>
              <w:t xml:space="preserve">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 xml:space="preserve">华中科技大学管理学院                         2015.07-2019.06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>电子商务 / 本科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在校成绩：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4.86（班级前5%）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主要课程：微观经济学、宏观经济学、管理信息系统、会计学、财务管理、市场营销、经济法等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3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ind w:left="590" w:firstLineChars="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工作经历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 xml:space="preserve">云隐网络科技有限公司                         2015.07-2019.06          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>新媒体部 / 运营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负责运营公司的微信公众号，根据公司要求撰写相关文案，不断提升品牌价值；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负责软文的选题策划和文案撰写，发布到微信微博、今日头条、一点资讯等新媒体平台；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3.根据需要，适时策划相关活动，以活跃粉丝，提升粉丝粘性；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4.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分析数据，收集用户反馈，分析用户阅读心理，提高阅读量及转化率等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 xml:space="preserve">缊印管理咨询有限公司                         2015.07-2019.06             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>新媒体部 / 运营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1.微信文案撰写、推文编辑，粉丝管理（活动咨询、粉丝积分、礼物派发）；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2.荔枝微课项目负责人，课程设计、讲师对接、课程宣传及主持。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3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ind w:left="590" w:firstLineChars="0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其他经历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  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 xml:space="preserve">华中科技大学管理学院                         2015.07-2019.06          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  <w:t>学生社团 / 部长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1. 为青协环保部成员提供环保相关知识与技能的培训，增强工作能力；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 负责策划和组织各种形式环保活动，参与现场组织引领及管理；策划青协新干部竞选。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0E0E0E" w:themeColor="accent1" w:themeShade="BF"/>
                <w:sz w:val="22"/>
                <w:szCs w:val="21"/>
              </w:rPr>
            </w:pP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13"/>
              <w:numPr>
                <w:ilvl w:val="1"/>
                <w:numId w:val="1"/>
              </w:numPr>
              <w:adjustRightInd w:val="0"/>
              <w:snapToGrid w:val="0"/>
              <w:spacing w:line="360" w:lineRule="exact"/>
              <w:ind w:left="590" w:firstLineChars="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技能证书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tabs>
                <w:tab w:val="right" w:pos="6696"/>
              </w:tabs>
              <w:adjustRightInd w:val="0"/>
              <w:snapToGrid w:val="0"/>
              <w:spacing w:line="360" w:lineRule="exact"/>
              <w:ind w:firstLineChars="0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大学英语六级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CET-6 ，良好的听说读写能力；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tabs>
                <w:tab w:val="right" w:pos="6696"/>
              </w:tabs>
              <w:adjustRightInd w:val="0"/>
              <w:snapToGrid w:val="0"/>
              <w:spacing w:line="360" w:lineRule="exact"/>
              <w:ind w:firstLineChars="0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计算机二级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MS office考试，熟练运用office相关软件；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tabs>
                <w:tab w:val="right" w:pos="6696"/>
              </w:tabs>
              <w:adjustRightInd w:val="0"/>
              <w:snapToGrid w:val="0"/>
              <w:spacing w:line="360" w:lineRule="exact"/>
              <w:ind w:firstLineChars="0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公司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2018年年会“年度优秀新人员工”荣誉</w:t>
            </w:r>
          </w:p>
        </w:tc>
      </w:tr>
    </w:tbl>
    <w:p>
      <w:pPr>
        <w:tabs>
          <w:tab w:val="left" w:pos="1664"/>
        </w:tabs>
        <w:rPr>
          <w:rFonts w:ascii="微软雅黑" w:hAnsi="微软雅黑" w:eastAsia="微软雅黑"/>
          <w:sz w:val="2"/>
        </w:rPr>
      </w:pPr>
    </w:p>
    <w:sectPr>
      <w:pgSz w:w="11900" w:h="16840"/>
      <w:pgMar w:top="159" w:right="198" w:bottom="0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272"/>
    <w:multiLevelType w:val="multilevel"/>
    <w:tmpl w:val="0676027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7632FE"/>
    <w:multiLevelType w:val="multilevel"/>
    <w:tmpl w:val="5A7632F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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0475A"/>
    <w:rsid w:val="00016FCA"/>
    <w:rsid w:val="000438C2"/>
    <w:rsid w:val="0005204B"/>
    <w:rsid w:val="00083007"/>
    <w:rsid w:val="000A7E8F"/>
    <w:rsid w:val="000D05F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C30A8"/>
    <w:rsid w:val="002D2500"/>
    <w:rsid w:val="002F00C2"/>
    <w:rsid w:val="00403329"/>
    <w:rsid w:val="00405698"/>
    <w:rsid w:val="00411543"/>
    <w:rsid w:val="00487495"/>
    <w:rsid w:val="004E1254"/>
    <w:rsid w:val="00526CC3"/>
    <w:rsid w:val="00542B77"/>
    <w:rsid w:val="00586B45"/>
    <w:rsid w:val="005B61FE"/>
    <w:rsid w:val="005D322F"/>
    <w:rsid w:val="0066522E"/>
    <w:rsid w:val="006E714A"/>
    <w:rsid w:val="00793EDF"/>
    <w:rsid w:val="00827641"/>
    <w:rsid w:val="00853BBE"/>
    <w:rsid w:val="008A6C43"/>
    <w:rsid w:val="008D673B"/>
    <w:rsid w:val="008E3894"/>
    <w:rsid w:val="00957FB9"/>
    <w:rsid w:val="00965621"/>
    <w:rsid w:val="00993A11"/>
    <w:rsid w:val="009B6B72"/>
    <w:rsid w:val="00A50958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2AB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830CC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676A73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830CC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131313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551e7a64-7460-8f1f-61d4-a95ab077218c\&#26149;&#2530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简历范文黑色底板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131313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4510F2-0F23-4186-925F-99783A2C57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春招简洁简历.docx</Template>
  <Pages>1</Pages>
  <Words>647</Words>
  <Characters>772</Characters>
  <Lines>7</Lines>
  <Paragraphs>2</Paragraphs>
  <TotalTime>1</TotalTime>
  <ScaleCrop>false</ScaleCrop>
  <LinksUpToDate>false</LinksUpToDate>
  <CharactersWithSpaces>1027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2019-03-06T13:00:00Z</dcterms:created>
  <dc:creator>bubble</dc:creator>
  <cp:lastModifiedBy>bubble</cp:lastModifiedBy>
  <dcterms:modified xsi:type="dcterms:W3CDTF">2019-03-06T13:01:02Z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