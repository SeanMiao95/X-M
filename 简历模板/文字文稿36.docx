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475615</wp:posOffset>
                </wp:positionH>
                <wp:positionV relativeFrom="paragraph">
                  <wp:posOffset>-873760</wp:posOffset>
                </wp:positionV>
                <wp:extent cx="9990455" cy="11219815"/>
                <wp:effectExtent l="0" t="1162050" r="0" b="0"/>
                <wp:wrapNone/>
                <wp:docPr id="2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90574" cy="11220040"/>
                          <a:chOff x="0" y="0"/>
                          <a:chExt cx="9990574" cy="11220040"/>
                        </a:xfrm>
                      </wpg:grpSpPr>
                      <wps:wsp>
                        <wps:cNvPr id="3" name="文本框 7"/>
                        <wps:cNvSpPr txBox="1"/>
                        <wps:spPr>
                          <a:xfrm>
                            <a:off x="293134" y="2553321"/>
                            <a:ext cx="1174750" cy="345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400" w:lineRule="exact"/>
                              </w:pP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404040" w:themeColor="text1" w:themeTint="BF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1995.05.05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4" name="文本框 8"/>
                        <wps:cNvSpPr txBox="1"/>
                        <wps:spPr>
                          <a:xfrm>
                            <a:off x="1568887" y="2553321"/>
                            <a:ext cx="1704975" cy="345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400" w:lineRule="exact"/>
                              </w:pP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404040" w:themeColor="text1" w:themeTint="BF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+86 180 5252 5252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5" name="文本框 9"/>
                        <wps:cNvSpPr txBox="1"/>
                        <wps:spPr>
                          <a:xfrm>
                            <a:off x="3434478" y="2553321"/>
                            <a:ext cx="1750060" cy="345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400" w:lineRule="exact"/>
                              </w:pP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404040" w:themeColor="text1" w:themeTint="BF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docerCV@wps.com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" name="矩形 6"/>
                        <wps:cNvSpPr/>
                        <wps:spPr>
                          <a:xfrm>
                            <a:off x="1" y="10442800"/>
                            <a:ext cx="6763385" cy="777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 xml:space="preserve">一年以上外资企业经验，丰富的人事管理工作，擅长招聘、培训，熟悉绩效、薪酬板块。 具备互联网IT、制造业各类基层、中高层各类岗位招聘及团队搭建工作经验。 良好的团队合作精神，较强的学习能力，能严格要求自己,责任心强，能承受各种工作压力 。   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7" name="矩形 7"/>
                        <wps:cNvSpPr/>
                        <wps:spPr>
                          <a:xfrm>
                            <a:off x="0" y="8768356"/>
                            <a:ext cx="6763385" cy="777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>语言能力：英语六级证书、读写能力精通，能翻译专业领域文献</w:t>
                              </w:r>
                            </w:p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 xml:space="preserve">通用技能：取得驾驶执照、熟练掌握Office办公软件，会使用PS、AI设计软件 </w:t>
                              </w:r>
                            </w:p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>活动荣誉：代表公司组织参加各类时尚互动及慈善活动，第二届公司风尚大典年度优秀员工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8" name="矩形 8"/>
                        <wps:cNvSpPr/>
                        <wps:spPr>
                          <a:xfrm>
                            <a:off x="1820217" y="10026420"/>
                            <a:ext cx="1559523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A6A6A6" w:themeColor="background1" w:themeShade="A6"/>
                                  <w:kern w:val="24"/>
                                  <w:sz w:val="28"/>
                                  <w:szCs w:val="28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" name="矩形 9"/>
                        <wps:cNvSpPr/>
                        <wps:spPr>
                          <a:xfrm>
                            <a:off x="1820216" y="8306058"/>
                            <a:ext cx="1559523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A6A6A6" w:themeColor="background1" w:themeShade="A6"/>
                                  <w:kern w:val="24"/>
                                  <w:sz w:val="28"/>
                                  <w:szCs w:val="28"/>
                                </w:rPr>
                                <w:t>AWARD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0" name="矩形: 圆角 10"/>
                        <wps:cNvSpPr/>
                        <wps:spPr>
                          <a:xfrm>
                            <a:off x="88453" y="10014170"/>
                            <a:ext cx="1451157" cy="312384"/>
                          </a:xfrm>
                          <a:prstGeom prst="roundRect">
                            <a:avLst/>
                          </a:prstGeom>
                          <a:solidFill>
                            <a:srgbClr val="4472C4">
                              <a:lumMod val="75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1" name="矩形: 圆角 11"/>
                        <wps:cNvSpPr/>
                        <wps:spPr>
                          <a:xfrm>
                            <a:off x="88453" y="8299040"/>
                            <a:ext cx="1451157" cy="312384"/>
                          </a:xfrm>
                          <a:prstGeom prst="roundRect">
                            <a:avLst/>
                          </a:prstGeom>
                          <a:solidFill>
                            <a:srgbClr val="4472C4">
                              <a:lumMod val="75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2" name="矩形: 圆角 12"/>
                        <wps:cNvSpPr/>
                        <wps:spPr>
                          <a:xfrm>
                            <a:off x="88453" y="1452777"/>
                            <a:ext cx="1451157" cy="312384"/>
                          </a:xfrm>
                          <a:prstGeom prst="roundRect">
                            <a:avLst/>
                          </a:prstGeom>
                          <a:solidFill>
                            <a:srgbClr val="4472C4">
                              <a:lumMod val="75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3" name="矩形: 圆角 13"/>
                        <wps:cNvSpPr/>
                        <wps:spPr>
                          <a:xfrm rot="19168844">
                            <a:off x="5079900" y="654800"/>
                            <a:ext cx="2232948" cy="18105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4472C4">
                              <a:lumMod val="75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4" name="矩形: 圆角 14"/>
                        <wps:cNvSpPr/>
                        <wps:spPr>
                          <a:xfrm rot="19168844">
                            <a:off x="3802314" y="479847"/>
                            <a:ext cx="3975543" cy="18105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4472C4">
                              <a:lumMod val="75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5" name="矩形: 圆角 15"/>
                        <wps:cNvSpPr/>
                        <wps:spPr>
                          <a:xfrm rot="19168844">
                            <a:off x="5683102" y="181165"/>
                            <a:ext cx="3423920" cy="18105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4472C4">
                              <a:lumMod val="75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6" name="矩形: 圆角 16"/>
                        <wps:cNvSpPr/>
                        <wps:spPr>
                          <a:xfrm rot="19168844">
                            <a:off x="6345674" y="180578"/>
                            <a:ext cx="3423920" cy="18105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4472C4">
                              <a:lumMod val="75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7" name="矩形: 圆角 17"/>
                        <wps:cNvSpPr/>
                        <wps:spPr>
                          <a:xfrm rot="19168844">
                            <a:off x="6566654" y="702506"/>
                            <a:ext cx="3423920" cy="18105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4472C4">
                              <a:lumMod val="75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8" name="矩形: 圆角 18"/>
                        <wps:cNvSpPr/>
                        <wps:spPr>
                          <a:xfrm rot="19168844">
                            <a:off x="4011165" y="0"/>
                            <a:ext cx="3738237" cy="18105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rgbClr val="4472C4">
                              <a:lumMod val="75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9" name="Shape 2526"/>
                        <wps:cNvSpPr/>
                        <wps:spPr>
                          <a:xfrm>
                            <a:off x="88454" y="2649050"/>
                            <a:ext cx="188302" cy="18830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0800" y="20618"/>
                                </a:moveTo>
                                <a:cubicBezTo>
                                  <a:pt x="5377" y="20618"/>
                                  <a:pt x="982" y="16223"/>
                                  <a:pt x="982" y="10800"/>
                                </a:cubicBezTo>
                                <a:cubicBezTo>
                                  <a:pt x="982" y="5377"/>
                                  <a:pt x="5377" y="982"/>
                                  <a:pt x="10800" y="982"/>
                                </a:cubicBezTo>
                                <a:cubicBezTo>
                                  <a:pt x="16223" y="982"/>
                                  <a:pt x="20618" y="5377"/>
                                  <a:pt x="20618" y="10800"/>
                                </a:cubicBezTo>
                                <a:cubicBezTo>
                                  <a:pt x="20618" y="16223"/>
                                  <a:pt x="16223" y="20618"/>
                                  <a:pt x="10800" y="20618"/>
                                </a:cubicBezTo>
                                <a:moveTo>
                                  <a:pt x="10800" y="0"/>
                                </a:moveTo>
                                <a:cubicBezTo>
                                  <a:pt x="4836" y="0"/>
                                  <a:pt x="0" y="4836"/>
                                  <a:pt x="0" y="10800"/>
                                </a:cubicBezTo>
                                <a:cubicBezTo>
                                  <a:pt x="0" y="16765"/>
                                  <a:pt x="4836" y="21600"/>
                                  <a:pt x="10800" y="21600"/>
                                </a:cubicBezTo>
                                <a:cubicBezTo>
                                  <a:pt x="16764" y="21600"/>
                                  <a:pt x="21600" y="16765"/>
                                  <a:pt x="21600" y="10800"/>
                                </a:cubicBezTo>
                                <a:cubicBezTo>
                                  <a:pt x="21600" y="4836"/>
                                  <a:pt x="16764" y="0"/>
                                  <a:pt x="10800" y="0"/>
                                </a:cubicBezTo>
                                <a:moveTo>
                                  <a:pt x="14236" y="16752"/>
                                </a:moveTo>
                                <a:cubicBezTo>
                                  <a:pt x="14001" y="16887"/>
                                  <a:pt x="13921" y="17188"/>
                                  <a:pt x="14057" y="17422"/>
                                </a:cubicBezTo>
                                <a:cubicBezTo>
                                  <a:pt x="14192" y="17658"/>
                                  <a:pt x="14493" y="17738"/>
                                  <a:pt x="14727" y="17602"/>
                                </a:cubicBezTo>
                                <a:cubicBezTo>
                                  <a:pt x="14962" y="17467"/>
                                  <a:pt x="15042" y="17167"/>
                                  <a:pt x="14907" y="16932"/>
                                </a:cubicBezTo>
                                <a:cubicBezTo>
                                  <a:pt x="14771" y="16697"/>
                                  <a:pt x="14472" y="16617"/>
                                  <a:pt x="14236" y="16752"/>
                                </a:cubicBezTo>
                                <a:moveTo>
                                  <a:pt x="10800" y="11782"/>
                                </a:moveTo>
                                <a:cubicBezTo>
                                  <a:pt x="10258" y="11782"/>
                                  <a:pt x="9818" y="11342"/>
                                  <a:pt x="9818" y="10800"/>
                                </a:cubicBezTo>
                                <a:cubicBezTo>
                                  <a:pt x="9818" y="10258"/>
                                  <a:pt x="10258" y="9818"/>
                                  <a:pt x="10800" y="9818"/>
                                </a:cubicBezTo>
                                <a:cubicBezTo>
                                  <a:pt x="11342" y="9818"/>
                                  <a:pt x="11782" y="10258"/>
                                  <a:pt x="11782" y="10800"/>
                                </a:cubicBezTo>
                                <a:cubicBezTo>
                                  <a:pt x="11782" y="11342"/>
                                  <a:pt x="11342" y="11782"/>
                                  <a:pt x="10800" y="11782"/>
                                </a:cubicBezTo>
                                <a:moveTo>
                                  <a:pt x="15218" y="10309"/>
                                </a:moveTo>
                                <a:lnTo>
                                  <a:pt x="12694" y="10309"/>
                                </a:lnTo>
                                <a:cubicBezTo>
                                  <a:pt x="12515" y="9624"/>
                                  <a:pt x="11978" y="9084"/>
                                  <a:pt x="11291" y="8906"/>
                                </a:cubicBezTo>
                                <a:lnTo>
                                  <a:pt x="11291" y="3436"/>
                                </a:lnTo>
                                <a:cubicBezTo>
                                  <a:pt x="11291" y="3166"/>
                                  <a:pt x="11071" y="2945"/>
                                  <a:pt x="10800" y="2945"/>
                                </a:cubicBezTo>
                                <a:cubicBezTo>
                                  <a:pt x="10529" y="2945"/>
                                  <a:pt x="10309" y="3166"/>
                                  <a:pt x="10309" y="3436"/>
                                </a:cubicBezTo>
                                <a:lnTo>
                                  <a:pt x="10309" y="8906"/>
                                </a:lnTo>
                                <a:cubicBezTo>
                                  <a:pt x="9464" y="9125"/>
                                  <a:pt x="8836" y="9886"/>
                                  <a:pt x="8836" y="10800"/>
                                </a:cubicBezTo>
                                <a:cubicBezTo>
                                  <a:pt x="8836" y="11885"/>
                                  <a:pt x="9716" y="12764"/>
                                  <a:pt x="10800" y="12764"/>
                                </a:cubicBezTo>
                                <a:cubicBezTo>
                                  <a:pt x="11714" y="12764"/>
                                  <a:pt x="12476" y="12137"/>
                                  <a:pt x="12694" y="11291"/>
                                </a:cubicBezTo>
                                <a:lnTo>
                                  <a:pt x="15218" y="11291"/>
                                </a:lnTo>
                                <a:cubicBezTo>
                                  <a:pt x="15489" y="11291"/>
                                  <a:pt x="15709" y="11072"/>
                                  <a:pt x="15709" y="10800"/>
                                </a:cubicBezTo>
                                <a:cubicBezTo>
                                  <a:pt x="15709" y="10529"/>
                                  <a:pt x="15489" y="10309"/>
                                  <a:pt x="15218" y="10309"/>
                                </a:cubicBezTo>
                                <a:moveTo>
                                  <a:pt x="16932" y="6693"/>
                                </a:moveTo>
                                <a:cubicBezTo>
                                  <a:pt x="16697" y="6829"/>
                                  <a:pt x="16616" y="7129"/>
                                  <a:pt x="16752" y="7364"/>
                                </a:cubicBezTo>
                                <a:cubicBezTo>
                                  <a:pt x="16887" y="7599"/>
                                  <a:pt x="17188" y="7679"/>
                                  <a:pt x="17422" y="7543"/>
                                </a:cubicBezTo>
                                <a:cubicBezTo>
                                  <a:pt x="17657" y="7408"/>
                                  <a:pt x="17737" y="7108"/>
                                  <a:pt x="17602" y="6873"/>
                                </a:cubicBezTo>
                                <a:cubicBezTo>
                                  <a:pt x="17467" y="6638"/>
                                  <a:pt x="17166" y="6557"/>
                                  <a:pt x="16932" y="6693"/>
                                </a:cubicBezTo>
                                <a:moveTo>
                                  <a:pt x="10800" y="17673"/>
                                </a:moveTo>
                                <a:cubicBezTo>
                                  <a:pt x="10529" y="17673"/>
                                  <a:pt x="10309" y="17893"/>
                                  <a:pt x="10309" y="18164"/>
                                </a:cubicBezTo>
                                <a:cubicBezTo>
                                  <a:pt x="10309" y="18435"/>
                                  <a:pt x="10529" y="18655"/>
                                  <a:pt x="10800" y="18655"/>
                                </a:cubicBezTo>
                                <a:cubicBezTo>
                                  <a:pt x="11071" y="18655"/>
                                  <a:pt x="11291" y="18435"/>
                                  <a:pt x="11291" y="18164"/>
                                </a:cubicBezTo>
                                <a:cubicBezTo>
                                  <a:pt x="11291" y="17893"/>
                                  <a:pt x="11071" y="17673"/>
                                  <a:pt x="10800" y="17673"/>
                                </a:cubicBezTo>
                                <a:moveTo>
                                  <a:pt x="17422" y="14057"/>
                                </a:moveTo>
                                <a:cubicBezTo>
                                  <a:pt x="17188" y="13921"/>
                                  <a:pt x="16887" y="14001"/>
                                  <a:pt x="16752" y="14236"/>
                                </a:cubicBezTo>
                                <a:cubicBezTo>
                                  <a:pt x="16616" y="14472"/>
                                  <a:pt x="16697" y="14772"/>
                                  <a:pt x="16932" y="14907"/>
                                </a:cubicBezTo>
                                <a:cubicBezTo>
                                  <a:pt x="17166" y="15043"/>
                                  <a:pt x="17467" y="14962"/>
                                  <a:pt x="17602" y="14727"/>
                                </a:cubicBezTo>
                                <a:cubicBezTo>
                                  <a:pt x="17737" y="14492"/>
                                  <a:pt x="17657" y="14192"/>
                                  <a:pt x="17422" y="14057"/>
                                </a:cubicBezTo>
                                <a:moveTo>
                                  <a:pt x="4668" y="6693"/>
                                </a:moveTo>
                                <a:cubicBezTo>
                                  <a:pt x="4433" y="6557"/>
                                  <a:pt x="4133" y="6638"/>
                                  <a:pt x="3998" y="6873"/>
                                </a:cubicBezTo>
                                <a:cubicBezTo>
                                  <a:pt x="3863" y="7108"/>
                                  <a:pt x="3942" y="7408"/>
                                  <a:pt x="4178" y="7543"/>
                                </a:cubicBezTo>
                                <a:cubicBezTo>
                                  <a:pt x="4412" y="7679"/>
                                  <a:pt x="4713" y="7599"/>
                                  <a:pt x="4848" y="7364"/>
                                </a:cubicBezTo>
                                <a:cubicBezTo>
                                  <a:pt x="4984" y="7129"/>
                                  <a:pt x="4903" y="6829"/>
                                  <a:pt x="4668" y="6693"/>
                                </a:cubicBezTo>
                                <a:moveTo>
                                  <a:pt x="14236" y="4848"/>
                                </a:moveTo>
                                <a:cubicBezTo>
                                  <a:pt x="14472" y="4984"/>
                                  <a:pt x="14771" y="4903"/>
                                  <a:pt x="14907" y="4669"/>
                                </a:cubicBezTo>
                                <a:cubicBezTo>
                                  <a:pt x="15042" y="4434"/>
                                  <a:pt x="14962" y="4134"/>
                                  <a:pt x="14727" y="3998"/>
                                </a:cubicBezTo>
                                <a:cubicBezTo>
                                  <a:pt x="14493" y="3863"/>
                                  <a:pt x="14192" y="3943"/>
                                  <a:pt x="14057" y="4178"/>
                                </a:cubicBezTo>
                                <a:cubicBezTo>
                                  <a:pt x="13921" y="4412"/>
                                  <a:pt x="14001" y="4713"/>
                                  <a:pt x="14236" y="4848"/>
                                </a:cubicBezTo>
                                <a:moveTo>
                                  <a:pt x="3436" y="10309"/>
                                </a:moveTo>
                                <a:cubicBezTo>
                                  <a:pt x="3166" y="10309"/>
                                  <a:pt x="2945" y="10529"/>
                                  <a:pt x="2945" y="10800"/>
                                </a:cubicBezTo>
                                <a:cubicBezTo>
                                  <a:pt x="2945" y="11072"/>
                                  <a:pt x="3166" y="11291"/>
                                  <a:pt x="3436" y="11291"/>
                                </a:cubicBezTo>
                                <a:cubicBezTo>
                                  <a:pt x="3707" y="11291"/>
                                  <a:pt x="3927" y="11072"/>
                                  <a:pt x="3927" y="10800"/>
                                </a:cubicBezTo>
                                <a:cubicBezTo>
                                  <a:pt x="3927" y="10529"/>
                                  <a:pt x="3707" y="10309"/>
                                  <a:pt x="3436" y="10309"/>
                                </a:cubicBezTo>
                                <a:moveTo>
                                  <a:pt x="6873" y="3998"/>
                                </a:moveTo>
                                <a:cubicBezTo>
                                  <a:pt x="6638" y="4134"/>
                                  <a:pt x="6558" y="4434"/>
                                  <a:pt x="6693" y="4669"/>
                                </a:cubicBezTo>
                                <a:cubicBezTo>
                                  <a:pt x="6829" y="4903"/>
                                  <a:pt x="7129" y="4984"/>
                                  <a:pt x="7364" y="4848"/>
                                </a:cubicBezTo>
                                <a:cubicBezTo>
                                  <a:pt x="7599" y="4713"/>
                                  <a:pt x="7679" y="4412"/>
                                  <a:pt x="7543" y="4178"/>
                                </a:cubicBezTo>
                                <a:cubicBezTo>
                                  <a:pt x="7408" y="3943"/>
                                  <a:pt x="7108" y="3863"/>
                                  <a:pt x="6873" y="3998"/>
                                </a:cubicBezTo>
                                <a:moveTo>
                                  <a:pt x="4178" y="14057"/>
                                </a:moveTo>
                                <a:cubicBezTo>
                                  <a:pt x="3942" y="14192"/>
                                  <a:pt x="3863" y="14492"/>
                                  <a:pt x="3998" y="14727"/>
                                </a:cubicBezTo>
                                <a:cubicBezTo>
                                  <a:pt x="4133" y="14962"/>
                                  <a:pt x="4433" y="15043"/>
                                  <a:pt x="4668" y="14907"/>
                                </a:cubicBezTo>
                                <a:cubicBezTo>
                                  <a:pt x="4903" y="14772"/>
                                  <a:pt x="4984" y="14472"/>
                                  <a:pt x="4848" y="14236"/>
                                </a:cubicBezTo>
                                <a:cubicBezTo>
                                  <a:pt x="4713" y="14001"/>
                                  <a:pt x="4412" y="13921"/>
                                  <a:pt x="4178" y="14057"/>
                                </a:cubicBezTo>
                                <a:moveTo>
                                  <a:pt x="7364" y="16752"/>
                                </a:moveTo>
                                <a:cubicBezTo>
                                  <a:pt x="7129" y="16617"/>
                                  <a:pt x="6829" y="16697"/>
                                  <a:pt x="6693" y="16932"/>
                                </a:cubicBezTo>
                                <a:cubicBezTo>
                                  <a:pt x="6558" y="17167"/>
                                  <a:pt x="6638" y="17467"/>
                                  <a:pt x="6873" y="17602"/>
                                </a:cubicBezTo>
                                <a:cubicBezTo>
                                  <a:pt x="7108" y="17738"/>
                                  <a:pt x="7408" y="17658"/>
                                  <a:pt x="7543" y="17422"/>
                                </a:cubicBezTo>
                                <a:cubicBezTo>
                                  <a:pt x="7679" y="17188"/>
                                  <a:pt x="7599" y="16887"/>
                                  <a:pt x="7364" y="16752"/>
                                </a:cubicBezTo>
                                <a:moveTo>
                                  <a:pt x="18164" y="10309"/>
                                </a:moveTo>
                                <a:cubicBezTo>
                                  <a:pt x="17893" y="10309"/>
                                  <a:pt x="17673" y="10529"/>
                                  <a:pt x="17673" y="10800"/>
                                </a:cubicBezTo>
                                <a:cubicBezTo>
                                  <a:pt x="17673" y="11072"/>
                                  <a:pt x="17893" y="11291"/>
                                  <a:pt x="18164" y="11291"/>
                                </a:cubicBezTo>
                                <a:cubicBezTo>
                                  <a:pt x="18434" y="11291"/>
                                  <a:pt x="18655" y="11072"/>
                                  <a:pt x="18655" y="10800"/>
                                </a:cubicBezTo>
                                <a:cubicBezTo>
                                  <a:pt x="18655" y="10529"/>
                                  <a:pt x="18434" y="10309"/>
                                  <a:pt x="18164" y="10309"/>
                                </a:cubicBezTo>
                              </a:path>
                            </a:pathLst>
                          </a:custGeom>
                          <a:solidFill>
                            <a:srgbClr val="4472C4">
                              <a:lumMod val="75000"/>
                            </a:srgbClr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  <wps:wsp>
                        <wps:cNvPr id="20" name="Shape 2526"/>
                        <wps:cNvSpPr/>
                        <wps:spPr>
                          <a:xfrm>
                            <a:off x="1351308" y="2649193"/>
                            <a:ext cx="188302" cy="188016"/>
                          </a:xfrm>
                          <a:custGeom>
                            <a:avLst/>
                            <a:gdLst>
                              <a:gd name="connsiteX0" fmla="*/ 303784 w 607639"/>
                              <a:gd name="connsiteY0" fmla="*/ 121302 h 606721"/>
                              <a:gd name="connsiteX1" fmla="*/ 486055 w 607639"/>
                              <a:gd name="connsiteY1" fmla="*/ 303290 h 606721"/>
                              <a:gd name="connsiteX2" fmla="*/ 455706 w 607639"/>
                              <a:gd name="connsiteY2" fmla="*/ 303290 h 606721"/>
                              <a:gd name="connsiteX3" fmla="*/ 303784 w 607639"/>
                              <a:gd name="connsiteY3" fmla="*/ 151693 h 606721"/>
                              <a:gd name="connsiteX4" fmla="*/ 303784 w 607639"/>
                              <a:gd name="connsiteY4" fmla="*/ 60686 h 606721"/>
                              <a:gd name="connsiteX5" fmla="*/ 546811 w 607639"/>
                              <a:gd name="connsiteY5" fmla="*/ 303290 h 606721"/>
                              <a:gd name="connsiteX6" fmla="*/ 516466 w 607639"/>
                              <a:gd name="connsiteY6" fmla="*/ 303290 h 606721"/>
                              <a:gd name="connsiteX7" fmla="*/ 303784 w 607639"/>
                              <a:gd name="connsiteY7" fmla="*/ 90989 h 606721"/>
                              <a:gd name="connsiteX8" fmla="*/ 137689 w 607639"/>
                              <a:gd name="connsiteY8" fmla="*/ 30947 h 606721"/>
                              <a:gd name="connsiteX9" fmla="*/ 30617 w 607639"/>
                              <a:gd name="connsiteY9" fmla="*/ 131012 h 606721"/>
                              <a:gd name="connsiteX10" fmla="*/ 173202 w 607639"/>
                              <a:gd name="connsiteY10" fmla="*/ 433696 h 606721"/>
                              <a:gd name="connsiteX11" fmla="*/ 476440 w 607639"/>
                              <a:gd name="connsiteY11" fmla="*/ 576151 h 606721"/>
                              <a:gd name="connsiteX12" fmla="*/ 576658 w 607639"/>
                              <a:gd name="connsiteY12" fmla="*/ 469154 h 606721"/>
                              <a:gd name="connsiteX13" fmla="*/ 570339 w 607639"/>
                              <a:gd name="connsiteY13" fmla="*/ 461245 h 606721"/>
                              <a:gd name="connsiteX14" fmla="*/ 445021 w 607639"/>
                              <a:gd name="connsiteY14" fmla="*/ 397882 h 606721"/>
                              <a:gd name="connsiteX15" fmla="*/ 439770 w 607639"/>
                              <a:gd name="connsiteY15" fmla="*/ 396638 h 606721"/>
                              <a:gd name="connsiteX16" fmla="*/ 429534 w 607639"/>
                              <a:gd name="connsiteY16" fmla="*/ 422409 h 606721"/>
                              <a:gd name="connsiteX17" fmla="*/ 368122 w 607639"/>
                              <a:gd name="connsiteY17" fmla="*/ 485950 h 606721"/>
                              <a:gd name="connsiteX18" fmla="*/ 221976 w 607639"/>
                              <a:gd name="connsiteY18" fmla="*/ 385085 h 606721"/>
                              <a:gd name="connsiteX19" fmla="*/ 120957 w 607639"/>
                              <a:gd name="connsiteY19" fmla="*/ 239164 h 606721"/>
                              <a:gd name="connsiteX20" fmla="*/ 184595 w 607639"/>
                              <a:gd name="connsiteY20" fmla="*/ 177756 h 606721"/>
                              <a:gd name="connsiteX21" fmla="*/ 210406 w 607639"/>
                              <a:gd name="connsiteY21" fmla="*/ 167537 h 606721"/>
                              <a:gd name="connsiteX22" fmla="*/ 209160 w 607639"/>
                              <a:gd name="connsiteY22" fmla="*/ 162293 h 606721"/>
                              <a:gd name="connsiteX23" fmla="*/ 145611 w 607639"/>
                              <a:gd name="connsiteY23" fmla="*/ 37256 h 606721"/>
                              <a:gd name="connsiteX24" fmla="*/ 137689 w 607639"/>
                              <a:gd name="connsiteY24" fmla="*/ 30947 h 606721"/>
                              <a:gd name="connsiteX25" fmla="*/ 129946 w 607639"/>
                              <a:gd name="connsiteY25" fmla="*/ 1265 h 606721"/>
                              <a:gd name="connsiteX26" fmla="*/ 167239 w 607639"/>
                              <a:gd name="connsiteY26" fmla="*/ 15662 h 606721"/>
                              <a:gd name="connsiteX27" fmla="*/ 238175 w 607639"/>
                              <a:gd name="connsiteY27" fmla="*/ 152607 h 606721"/>
                              <a:gd name="connsiteX28" fmla="*/ 151574 w 607639"/>
                              <a:gd name="connsiteY28" fmla="*/ 239164 h 606721"/>
                              <a:gd name="connsiteX29" fmla="*/ 243605 w 607639"/>
                              <a:gd name="connsiteY29" fmla="*/ 363490 h 606721"/>
                              <a:gd name="connsiteX30" fmla="*/ 368122 w 607639"/>
                              <a:gd name="connsiteY30" fmla="*/ 455379 h 606721"/>
                              <a:gd name="connsiteX31" fmla="*/ 454723 w 607639"/>
                              <a:gd name="connsiteY31" fmla="*/ 368822 h 606721"/>
                              <a:gd name="connsiteX32" fmla="*/ 591967 w 607639"/>
                              <a:gd name="connsiteY32" fmla="*/ 439650 h 606721"/>
                              <a:gd name="connsiteX33" fmla="*/ 606297 w 607639"/>
                              <a:gd name="connsiteY33" fmla="*/ 476974 h 606721"/>
                              <a:gd name="connsiteX34" fmla="*/ 476440 w 607639"/>
                              <a:gd name="connsiteY34" fmla="*/ 606721 h 606721"/>
                              <a:gd name="connsiteX35" fmla="*/ 151574 w 607639"/>
                              <a:gd name="connsiteY35" fmla="*/ 455379 h 606721"/>
                              <a:gd name="connsiteX36" fmla="*/ 0 w 607639"/>
                              <a:gd name="connsiteY36" fmla="*/ 131012 h 606721"/>
                              <a:gd name="connsiteX37" fmla="*/ 129946 w 607639"/>
                              <a:gd name="connsiteY37" fmla="*/ 1265 h 606721"/>
                              <a:gd name="connsiteX38" fmla="*/ 303784 w 607639"/>
                              <a:gd name="connsiteY38" fmla="*/ 0 h 606721"/>
                              <a:gd name="connsiteX39" fmla="*/ 607639 w 607639"/>
                              <a:gd name="connsiteY39" fmla="*/ 303290 h 606721"/>
                              <a:gd name="connsiteX40" fmla="*/ 577200 w 607639"/>
                              <a:gd name="connsiteY40" fmla="*/ 303290 h 606721"/>
                              <a:gd name="connsiteX41" fmla="*/ 303784 w 607639"/>
                              <a:gd name="connsiteY41" fmla="*/ 30302 h 6067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</a:cxnLst>
                            <a:rect l="l" t="t" r="r" b="b"/>
                            <a:pathLst>
                              <a:path w="607639" h="606721">
                                <a:moveTo>
                                  <a:pt x="303784" y="121302"/>
                                </a:moveTo>
                                <a:cubicBezTo>
                                  <a:pt x="404354" y="121302"/>
                                  <a:pt x="486055" y="202966"/>
                                  <a:pt x="486055" y="303290"/>
                                </a:cubicBezTo>
                                <a:lnTo>
                                  <a:pt x="455706" y="303290"/>
                                </a:lnTo>
                                <a:cubicBezTo>
                                  <a:pt x="455706" y="219583"/>
                                  <a:pt x="387711" y="151693"/>
                                  <a:pt x="303784" y="151693"/>
                                </a:cubicBezTo>
                                <a:close/>
                                <a:moveTo>
                                  <a:pt x="303784" y="60686"/>
                                </a:moveTo>
                                <a:cubicBezTo>
                                  <a:pt x="437800" y="60686"/>
                                  <a:pt x="546811" y="169547"/>
                                  <a:pt x="546811" y="303290"/>
                                </a:cubicBezTo>
                                <a:lnTo>
                                  <a:pt x="516466" y="303290"/>
                                </a:lnTo>
                                <a:cubicBezTo>
                                  <a:pt x="516466" y="186076"/>
                                  <a:pt x="421249" y="90989"/>
                                  <a:pt x="303784" y="90989"/>
                                </a:cubicBezTo>
                                <a:close/>
                                <a:moveTo>
                                  <a:pt x="137689" y="30947"/>
                                </a:moveTo>
                                <a:cubicBezTo>
                                  <a:pt x="80460" y="50853"/>
                                  <a:pt x="30617" y="107018"/>
                                  <a:pt x="30617" y="131012"/>
                                </a:cubicBezTo>
                                <a:cubicBezTo>
                                  <a:pt x="30617" y="205661"/>
                                  <a:pt x="46816" y="307503"/>
                                  <a:pt x="173202" y="433696"/>
                                </a:cubicBezTo>
                                <a:cubicBezTo>
                                  <a:pt x="299677" y="559888"/>
                                  <a:pt x="401676" y="576151"/>
                                  <a:pt x="476440" y="576151"/>
                                </a:cubicBezTo>
                                <a:cubicBezTo>
                                  <a:pt x="500471" y="576151"/>
                                  <a:pt x="556722" y="526385"/>
                                  <a:pt x="576658" y="469154"/>
                                </a:cubicBezTo>
                                <a:cubicBezTo>
                                  <a:pt x="575946" y="467821"/>
                                  <a:pt x="574255" y="465155"/>
                                  <a:pt x="570339" y="461245"/>
                                </a:cubicBezTo>
                                <a:cubicBezTo>
                                  <a:pt x="550491" y="441516"/>
                                  <a:pt x="501272" y="416544"/>
                                  <a:pt x="445021" y="397882"/>
                                </a:cubicBezTo>
                                <a:cubicBezTo>
                                  <a:pt x="442440" y="396993"/>
                                  <a:pt x="440749" y="396727"/>
                                  <a:pt x="439770" y="396638"/>
                                </a:cubicBezTo>
                                <a:cubicBezTo>
                                  <a:pt x="436299" y="400903"/>
                                  <a:pt x="432116" y="414234"/>
                                  <a:pt x="429534" y="422409"/>
                                </a:cubicBezTo>
                                <a:cubicBezTo>
                                  <a:pt x="422058" y="446137"/>
                                  <a:pt x="409509" y="485950"/>
                                  <a:pt x="368122" y="485950"/>
                                </a:cubicBezTo>
                                <a:cubicBezTo>
                                  <a:pt x="330829" y="485950"/>
                                  <a:pt x="267992" y="431030"/>
                                  <a:pt x="221976" y="385085"/>
                                </a:cubicBezTo>
                                <a:cubicBezTo>
                                  <a:pt x="175872" y="339051"/>
                                  <a:pt x="120957" y="276400"/>
                                  <a:pt x="120957" y="239164"/>
                                </a:cubicBezTo>
                                <a:cubicBezTo>
                                  <a:pt x="120957" y="197752"/>
                                  <a:pt x="160742" y="185310"/>
                                  <a:pt x="184595" y="177756"/>
                                </a:cubicBezTo>
                                <a:cubicBezTo>
                                  <a:pt x="192783" y="175179"/>
                                  <a:pt x="206045" y="171002"/>
                                  <a:pt x="210406" y="167537"/>
                                </a:cubicBezTo>
                                <a:cubicBezTo>
                                  <a:pt x="210317" y="166559"/>
                                  <a:pt x="210050" y="164871"/>
                                  <a:pt x="209160" y="162293"/>
                                </a:cubicBezTo>
                                <a:cubicBezTo>
                                  <a:pt x="190380" y="106129"/>
                                  <a:pt x="165459" y="57074"/>
                                  <a:pt x="145611" y="37256"/>
                                </a:cubicBezTo>
                                <a:cubicBezTo>
                                  <a:pt x="141695" y="33346"/>
                                  <a:pt x="139025" y="31658"/>
                                  <a:pt x="137689" y="30947"/>
                                </a:cubicBezTo>
                                <a:close/>
                                <a:moveTo>
                                  <a:pt x="129946" y="1265"/>
                                </a:moveTo>
                                <a:cubicBezTo>
                                  <a:pt x="142229" y="-2823"/>
                                  <a:pt x="154956" y="3309"/>
                                  <a:pt x="167239" y="15662"/>
                                </a:cubicBezTo>
                                <a:cubicBezTo>
                                  <a:pt x="196165" y="44455"/>
                                  <a:pt x="223045" y="107195"/>
                                  <a:pt x="238175" y="152607"/>
                                </a:cubicBezTo>
                                <a:cubicBezTo>
                                  <a:pt x="259892" y="217480"/>
                                  <a:pt x="151574" y="195885"/>
                                  <a:pt x="151574" y="239164"/>
                                </a:cubicBezTo>
                                <a:cubicBezTo>
                                  <a:pt x="151574" y="260759"/>
                                  <a:pt x="194919" y="314791"/>
                                  <a:pt x="243605" y="363490"/>
                                </a:cubicBezTo>
                                <a:cubicBezTo>
                                  <a:pt x="292379" y="412101"/>
                                  <a:pt x="346494" y="455379"/>
                                  <a:pt x="368122" y="455379"/>
                                </a:cubicBezTo>
                                <a:cubicBezTo>
                                  <a:pt x="411467" y="455379"/>
                                  <a:pt x="389750" y="347227"/>
                                  <a:pt x="454723" y="368822"/>
                                </a:cubicBezTo>
                                <a:cubicBezTo>
                                  <a:pt x="500293" y="384019"/>
                                  <a:pt x="563130" y="410857"/>
                                  <a:pt x="591967" y="439650"/>
                                </a:cubicBezTo>
                                <a:cubicBezTo>
                                  <a:pt x="604339" y="452002"/>
                                  <a:pt x="610391" y="464710"/>
                                  <a:pt x="606297" y="476974"/>
                                </a:cubicBezTo>
                                <a:cubicBezTo>
                                  <a:pt x="584669" y="541848"/>
                                  <a:pt x="519696" y="606721"/>
                                  <a:pt x="476440" y="606721"/>
                                </a:cubicBezTo>
                                <a:cubicBezTo>
                                  <a:pt x="389750" y="606721"/>
                                  <a:pt x="281520" y="585037"/>
                                  <a:pt x="151574" y="455379"/>
                                </a:cubicBezTo>
                                <a:cubicBezTo>
                                  <a:pt x="21628" y="325632"/>
                                  <a:pt x="0" y="217480"/>
                                  <a:pt x="0" y="131012"/>
                                </a:cubicBezTo>
                                <a:cubicBezTo>
                                  <a:pt x="0" y="87733"/>
                                  <a:pt x="64973" y="22949"/>
                                  <a:pt x="129946" y="1265"/>
                                </a:cubicBezTo>
                                <a:close/>
                                <a:moveTo>
                                  <a:pt x="303784" y="0"/>
                                </a:moveTo>
                                <a:cubicBezTo>
                                  <a:pt x="471287" y="0"/>
                                  <a:pt x="607639" y="136050"/>
                                  <a:pt x="607639" y="303290"/>
                                </a:cubicBezTo>
                                <a:lnTo>
                                  <a:pt x="577200" y="303290"/>
                                </a:lnTo>
                                <a:cubicBezTo>
                                  <a:pt x="577200" y="152578"/>
                                  <a:pt x="454822" y="30302"/>
                                  <a:pt x="303784" y="3030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472C4">
                              <a:lumMod val="75000"/>
                            </a:srgbClr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  <wps:wsp>
                        <wps:cNvPr id="21" name="Shape 2526"/>
                        <wps:cNvSpPr/>
                        <wps:spPr>
                          <a:xfrm>
                            <a:off x="3200029" y="2670776"/>
                            <a:ext cx="188302" cy="144850"/>
                          </a:xfrm>
                          <a:custGeom>
                            <a:avLst/>
                            <a:gdLst>
                              <a:gd name="T0" fmla="*/ 6394 w 6827"/>
                              <a:gd name="T1" fmla="*/ 0 h 5259"/>
                              <a:gd name="T2" fmla="*/ 433 w 6827"/>
                              <a:gd name="T3" fmla="*/ 0 h 5259"/>
                              <a:gd name="T4" fmla="*/ 0 w 6827"/>
                              <a:gd name="T5" fmla="*/ 433 h 5259"/>
                              <a:gd name="T6" fmla="*/ 0 w 6827"/>
                              <a:gd name="T7" fmla="*/ 4826 h 5259"/>
                              <a:gd name="T8" fmla="*/ 433 w 6827"/>
                              <a:gd name="T9" fmla="*/ 5259 h 5259"/>
                              <a:gd name="T10" fmla="*/ 6394 w 6827"/>
                              <a:gd name="T11" fmla="*/ 5259 h 5259"/>
                              <a:gd name="T12" fmla="*/ 6827 w 6827"/>
                              <a:gd name="T13" fmla="*/ 4826 h 5259"/>
                              <a:gd name="T14" fmla="*/ 6827 w 6827"/>
                              <a:gd name="T15" fmla="*/ 433 h 5259"/>
                              <a:gd name="T16" fmla="*/ 6394 w 6827"/>
                              <a:gd name="T17" fmla="*/ 0 h 5259"/>
                              <a:gd name="T18" fmla="*/ 5838 w 6827"/>
                              <a:gd name="T19" fmla="*/ 245 h 5259"/>
                              <a:gd name="T20" fmla="*/ 3413 w 6827"/>
                              <a:gd name="T21" fmla="*/ 2012 h 5259"/>
                              <a:gd name="T22" fmla="*/ 988 w 6827"/>
                              <a:gd name="T23" fmla="*/ 245 h 5259"/>
                              <a:gd name="T24" fmla="*/ 5838 w 6827"/>
                              <a:gd name="T25" fmla="*/ 245 h 5259"/>
                              <a:gd name="T26" fmla="*/ 768 w 6827"/>
                              <a:gd name="T27" fmla="*/ 5014 h 5259"/>
                              <a:gd name="T28" fmla="*/ 433 w 6827"/>
                              <a:gd name="T29" fmla="*/ 5014 h 5259"/>
                              <a:gd name="T30" fmla="*/ 245 w 6827"/>
                              <a:gd name="T31" fmla="*/ 4826 h 5259"/>
                              <a:gd name="T32" fmla="*/ 245 w 6827"/>
                              <a:gd name="T33" fmla="*/ 1019 h 5259"/>
                              <a:gd name="T34" fmla="*/ 768 w 6827"/>
                              <a:gd name="T35" fmla="*/ 1400 h 5259"/>
                              <a:gd name="T36" fmla="*/ 768 w 6827"/>
                              <a:gd name="T37" fmla="*/ 5014 h 5259"/>
                              <a:gd name="T38" fmla="*/ 5814 w 6827"/>
                              <a:gd name="T39" fmla="*/ 5014 h 5259"/>
                              <a:gd name="T40" fmla="*/ 1013 w 6827"/>
                              <a:gd name="T41" fmla="*/ 5014 h 5259"/>
                              <a:gd name="T42" fmla="*/ 1013 w 6827"/>
                              <a:gd name="T43" fmla="*/ 1578 h 5259"/>
                              <a:gd name="T44" fmla="*/ 3341 w 6827"/>
                              <a:gd name="T45" fmla="*/ 3275 h 5259"/>
                              <a:gd name="T46" fmla="*/ 3413 w 6827"/>
                              <a:gd name="T47" fmla="*/ 3299 h 5259"/>
                              <a:gd name="T48" fmla="*/ 3485 w 6827"/>
                              <a:gd name="T49" fmla="*/ 3275 h 5259"/>
                              <a:gd name="T50" fmla="*/ 5814 w 6827"/>
                              <a:gd name="T51" fmla="*/ 1578 h 5259"/>
                              <a:gd name="T52" fmla="*/ 5814 w 6827"/>
                              <a:gd name="T53" fmla="*/ 5014 h 5259"/>
                              <a:gd name="T54" fmla="*/ 6582 w 6827"/>
                              <a:gd name="T55" fmla="*/ 4826 h 5259"/>
                              <a:gd name="T56" fmla="*/ 6394 w 6827"/>
                              <a:gd name="T57" fmla="*/ 5014 h 5259"/>
                              <a:gd name="T58" fmla="*/ 6059 w 6827"/>
                              <a:gd name="T59" fmla="*/ 5014 h 5259"/>
                              <a:gd name="T60" fmla="*/ 6059 w 6827"/>
                              <a:gd name="T61" fmla="*/ 1400 h 5259"/>
                              <a:gd name="T62" fmla="*/ 6582 w 6827"/>
                              <a:gd name="T63" fmla="*/ 1019 h 5259"/>
                              <a:gd name="T64" fmla="*/ 6582 w 6827"/>
                              <a:gd name="T65" fmla="*/ 4826 h 5259"/>
                              <a:gd name="T66" fmla="*/ 6582 w 6827"/>
                              <a:gd name="T67" fmla="*/ 716 h 5259"/>
                              <a:gd name="T68" fmla="*/ 3413 w 6827"/>
                              <a:gd name="T69" fmla="*/ 3025 h 5259"/>
                              <a:gd name="T70" fmla="*/ 245 w 6827"/>
                              <a:gd name="T71" fmla="*/ 716 h 5259"/>
                              <a:gd name="T72" fmla="*/ 245 w 6827"/>
                              <a:gd name="T73" fmla="*/ 433 h 5259"/>
                              <a:gd name="T74" fmla="*/ 433 w 6827"/>
                              <a:gd name="T75" fmla="*/ 245 h 5259"/>
                              <a:gd name="T76" fmla="*/ 573 w 6827"/>
                              <a:gd name="T77" fmla="*/ 245 h 5259"/>
                              <a:gd name="T78" fmla="*/ 3341 w 6827"/>
                              <a:gd name="T79" fmla="*/ 2263 h 5259"/>
                              <a:gd name="T80" fmla="*/ 3413 w 6827"/>
                              <a:gd name="T81" fmla="*/ 2286 h 5259"/>
                              <a:gd name="T82" fmla="*/ 3485 w 6827"/>
                              <a:gd name="T83" fmla="*/ 2263 h 5259"/>
                              <a:gd name="T84" fmla="*/ 6254 w 6827"/>
                              <a:gd name="T85" fmla="*/ 245 h 5259"/>
                              <a:gd name="T86" fmla="*/ 6394 w 6827"/>
                              <a:gd name="T87" fmla="*/ 245 h 5259"/>
                              <a:gd name="T88" fmla="*/ 6582 w 6827"/>
                              <a:gd name="T89" fmla="*/ 433 h 5259"/>
                              <a:gd name="T90" fmla="*/ 6582 w 6827"/>
                              <a:gd name="T91" fmla="*/ 716 h 52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6827" h="5259">
                                <a:moveTo>
                                  <a:pt x="6394" y="0"/>
                                </a:moveTo>
                                <a:lnTo>
                                  <a:pt x="433" y="0"/>
                                </a:lnTo>
                                <a:cubicBezTo>
                                  <a:pt x="194" y="0"/>
                                  <a:pt x="0" y="194"/>
                                  <a:pt x="0" y="433"/>
                                </a:cubicBezTo>
                                <a:lnTo>
                                  <a:pt x="0" y="4826"/>
                                </a:lnTo>
                                <a:cubicBezTo>
                                  <a:pt x="0" y="5065"/>
                                  <a:pt x="194" y="5259"/>
                                  <a:pt x="433" y="5259"/>
                                </a:cubicBezTo>
                                <a:lnTo>
                                  <a:pt x="6394" y="5259"/>
                                </a:lnTo>
                                <a:cubicBezTo>
                                  <a:pt x="6632" y="5259"/>
                                  <a:pt x="6827" y="5065"/>
                                  <a:pt x="6827" y="4826"/>
                                </a:cubicBezTo>
                                <a:lnTo>
                                  <a:pt x="6827" y="433"/>
                                </a:lnTo>
                                <a:cubicBezTo>
                                  <a:pt x="6827" y="194"/>
                                  <a:pt x="6632" y="0"/>
                                  <a:pt x="6394" y="0"/>
                                </a:cubicBezTo>
                                <a:close/>
                                <a:moveTo>
                                  <a:pt x="5838" y="245"/>
                                </a:moveTo>
                                <a:lnTo>
                                  <a:pt x="3413" y="2012"/>
                                </a:lnTo>
                                <a:lnTo>
                                  <a:pt x="988" y="245"/>
                                </a:lnTo>
                                <a:lnTo>
                                  <a:pt x="5838" y="245"/>
                                </a:lnTo>
                                <a:close/>
                                <a:moveTo>
                                  <a:pt x="768" y="5014"/>
                                </a:moveTo>
                                <a:lnTo>
                                  <a:pt x="433" y="5014"/>
                                </a:lnTo>
                                <a:cubicBezTo>
                                  <a:pt x="329" y="5014"/>
                                  <a:pt x="245" y="4929"/>
                                  <a:pt x="245" y="4826"/>
                                </a:cubicBezTo>
                                <a:lnTo>
                                  <a:pt x="245" y="1019"/>
                                </a:lnTo>
                                <a:lnTo>
                                  <a:pt x="768" y="1400"/>
                                </a:lnTo>
                                <a:lnTo>
                                  <a:pt x="768" y="5014"/>
                                </a:lnTo>
                                <a:close/>
                                <a:moveTo>
                                  <a:pt x="5814" y="5014"/>
                                </a:moveTo>
                                <a:lnTo>
                                  <a:pt x="1013" y="5014"/>
                                </a:lnTo>
                                <a:lnTo>
                                  <a:pt x="1013" y="1578"/>
                                </a:lnTo>
                                <a:lnTo>
                                  <a:pt x="3341" y="3275"/>
                                </a:lnTo>
                                <a:cubicBezTo>
                                  <a:pt x="3363" y="3291"/>
                                  <a:pt x="3388" y="3299"/>
                                  <a:pt x="3413" y="3299"/>
                                </a:cubicBezTo>
                                <a:cubicBezTo>
                                  <a:pt x="3439" y="3299"/>
                                  <a:pt x="3464" y="3291"/>
                                  <a:pt x="3485" y="3275"/>
                                </a:cubicBezTo>
                                <a:lnTo>
                                  <a:pt x="5814" y="1578"/>
                                </a:lnTo>
                                <a:lnTo>
                                  <a:pt x="5814" y="5014"/>
                                </a:lnTo>
                                <a:close/>
                                <a:moveTo>
                                  <a:pt x="6582" y="4826"/>
                                </a:moveTo>
                                <a:cubicBezTo>
                                  <a:pt x="6582" y="4929"/>
                                  <a:pt x="6497" y="5014"/>
                                  <a:pt x="6394" y="5014"/>
                                </a:cubicBezTo>
                                <a:lnTo>
                                  <a:pt x="6059" y="5014"/>
                                </a:lnTo>
                                <a:lnTo>
                                  <a:pt x="6059" y="1400"/>
                                </a:lnTo>
                                <a:lnTo>
                                  <a:pt x="6582" y="1019"/>
                                </a:lnTo>
                                <a:lnTo>
                                  <a:pt x="6582" y="4826"/>
                                </a:lnTo>
                                <a:close/>
                                <a:moveTo>
                                  <a:pt x="6582" y="716"/>
                                </a:moveTo>
                                <a:lnTo>
                                  <a:pt x="3413" y="3025"/>
                                </a:lnTo>
                                <a:lnTo>
                                  <a:pt x="245" y="716"/>
                                </a:lnTo>
                                <a:lnTo>
                                  <a:pt x="245" y="433"/>
                                </a:lnTo>
                                <a:cubicBezTo>
                                  <a:pt x="245" y="329"/>
                                  <a:pt x="329" y="245"/>
                                  <a:pt x="433" y="245"/>
                                </a:cubicBezTo>
                                <a:lnTo>
                                  <a:pt x="573" y="245"/>
                                </a:lnTo>
                                <a:lnTo>
                                  <a:pt x="3341" y="2263"/>
                                </a:lnTo>
                                <a:cubicBezTo>
                                  <a:pt x="3363" y="2279"/>
                                  <a:pt x="3388" y="2286"/>
                                  <a:pt x="3413" y="2286"/>
                                </a:cubicBezTo>
                                <a:cubicBezTo>
                                  <a:pt x="3439" y="2286"/>
                                  <a:pt x="3464" y="2279"/>
                                  <a:pt x="3485" y="2263"/>
                                </a:cubicBezTo>
                                <a:lnTo>
                                  <a:pt x="6254" y="245"/>
                                </a:lnTo>
                                <a:lnTo>
                                  <a:pt x="6394" y="245"/>
                                </a:lnTo>
                                <a:cubicBezTo>
                                  <a:pt x="6497" y="245"/>
                                  <a:pt x="6582" y="329"/>
                                  <a:pt x="6582" y="433"/>
                                </a:cubicBezTo>
                                <a:lnTo>
                                  <a:pt x="6582" y="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>
                              <a:lumMod val="75000"/>
                            </a:srgbClr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  <wps:wsp>
                        <wps:cNvPr id="22" name="矩形: 圆角 22"/>
                        <wps:cNvSpPr/>
                        <wps:spPr>
                          <a:xfrm>
                            <a:off x="422265" y="10026420"/>
                            <a:ext cx="1100280" cy="28892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3" name="矩形: 圆角 23"/>
                        <wps:cNvSpPr/>
                        <wps:spPr>
                          <a:xfrm>
                            <a:off x="422264" y="8306058"/>
                            <a:ext cx="1100280" cy="28892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荣誉奖励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4" name="矩形: 圆角 24"/>
                        <wps:cNvSpPr/>
                        <wps:spPr>
                          <a:xfrm>
                            <a:off x="422264" y="1467848"/>
                            <a:ext cx="1100280" cy="288925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基本信息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5" name="文本框 4"/>
                        <wps:cNvSpPr txBox="1"/>
                        <wps:spPr>
                          <a:xfrm>
                            <a:off x="11084" y="1898798"/>
                            <a:ext cx="4937125" cy="599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800" w:lineRule="exact"/>
                              </w:pP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262626" w:themeColor="text1" w:themeTint="D9"/>
                                  <w:kern w:val="24"/>
                                  <w:sz w:val="48"/>
                                  <w:szCs w:val="48"/>
                                  <w14:textFill>
                                    <w14:solidFill>
                                      <w14:schemeClr w14:val="tx1">
                                        <w14:lumMod w14:val="85000"/>
                                        <w14:lumOff w14:val="15000"/>
                                      </w14:schemeClr>
                                    </w14:solidFill>
                                  </w14:textFill>
                                </w:rPr>
                                <w:t xml:space="preserve">白佳文    </w:t>
                              </w: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262626" w:themeColor="text1" w:themeTint="D9"/>
                                  <w:kern w:val="24"/>
                                  <w14:textFill>
                                    <w14:solidFill>
                                      <w14:schemeClr w14:val="tx1">
                                        <w14:lumMod w14:val="85000"/>
                                        <w14:lumOff w14:val="15000"/>
                                      </w14:schemeClr>
                                    </w14:solidFill>
                                  </w14:textFill>
                                </w:rPr>
                                <w:t>求职意向：人事行政工作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26" name="组合 26"/>
                        <wpg:cNvGrpSpPr/>
                        <wpg:grpSpPr>
                          <a:xfrm>
                            <a:off x="0" y="3278786"/>
                            <a:ext cx="6763385" cy="1287905"/>
                            <a:chOff x="0" y="3278786"/>
                            <a:chExt cx="6763385" cy="1287905"/>
                          </a:xfrm>
                        </wpg:grpSpPr>
                        <wps:wsp>
                          <wps:cNvPr id="37" name="矩形 37"/>
                          <wps:cNvSpPr/>
                          <wps:spPr>
                            <a:xfrm>
                              <a:off x="0" y="3713251"/>
                              <a:ext cx="6763385" cy="8534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12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b/>
                                    <w:bCs/>
                                    <w:color w:val="2F5597"/>
                                    <w:kern w:val="24"/>
                                    <w:sz w:val="22"/>
                                    <w:szCs w:val="22"/>
                                  </w:rPr>
                                  <w:t>2013.09—2017.06                     毕业院校：苏州大学                    行政管理专业 / 本科</w:t>
                                </w:r>
                              </w:p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 xml:space="preserve">在校表现：国家级一等奖学金2次，五四评优优秀党员1次，  GMAT：690 ； TOEFL IBT：95 ； </w:t>
                                </w:r>
                              </w:p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专业表现：主修课GPA10%；专业课排名前30%，其中获得优秀专业实践奖1次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s:wsp>
                          <wps:cNvPr id="38" name="矩形 38"/>
                          <wps:cNvSpPr/>
                          <wps:spPr>
                            <a:xfrm>
                              <a:off x="1820217" y="3292770"/>
                              <a:ext cx="1559523" cy="28892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A6A6A6" w:themeColor="background1" w:themeShade="A6"/>
                                    <w:kern w:val="24"/>
                                    <w:sz w:val="28"/>
                                    <w:szCs w:val="28"/>
                                  </w:rPr>
                                  <w:t xml:space="preserve">EDUCATION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9" name="矩形: 圆角 39"/>
                          <wps:cNvSpPr/>
                          <wps:spPr>
                            <a:xfrm>
                              <a:off x="88453" y="3278786"/>
                              <a:ext cx="1451157" cy="312384"/>
                            </a:xfrm>
                            <a:prstGeom prst="roundRect">
                              <a:avLst/>
                            </a:prstGeom>
                            <a:solidFill>
                              <a:srgbClr val="4472C4">
                                <a:lumMod val="75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40" name="矩形: 圆角 40"/>
                          <wps:cNvSpPr/>
                          <wps:spPr>
                            <a:xfrm>
                              <a:off x="422265" y="3292770"/>
                              <a:ext cx="1100280" cy="288925"/>
                            </a:xfrm>
                            <a:prstGeom prst="round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FFFFFF" w:themeColor="background1"/>
                                    <w:kern w:val="24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教育背景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41" name="椭圆 41"/>
                          <wps:cNvSpPr/>
                          <wps:spPr>
                            <a:xfrm>
                              <a:off x="183404" y="3379710"/>
                              <a:ext cx="108000" cy="10800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g:grpSp>
                        <wpg:cNvPr id="27" name="组合 27"/>
                        <wpg:cNvGrpSpPr/>
                        <wpg:grpSpPr>
                          <a:xfrm>
                            <a:off x="0" y="5028027"/>
                            <a:ext cx="6763385" cy="2749133"/>
                            <a:chOff x="0" y="5028027"/>
                            <a:chExt cx="6763385" cy="2749133"/>
                          </a:xfrm>
                        </wpg:grpSpPr>
                        <wps:wsp>
                          <wps:cNvPr id="32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5475920"/>
                              <a:ext cx="6763385" cy="2301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12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b/>
                                    <w:bCs/>
                                    <w:color w:val="2F5597"/>
                                    <w:kern w:val="24"/>
                                    <w:sz w:val="22"/>
                                    <w:szCs w:val="22"/>
                                  </w:rPr>
                                  <w:t>2018.08-2019.02                      北京小米科技有限公司                          人事部实习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1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负责历届校园招聘及实习生招聘的工作。其中校园招聘招聘的主要工作为招聘需求调研的实施工作；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1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开始在全国各大211、985院校组织30场校园招聘工作，熟悉线上、线下招聘渠道；熟悉面试签约流程；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1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协助解决应届毕业生的户口、档案工作。实习生招聘面向大专类院校，定期维护已合作实习生院校。</w:t>
                                </w:r>
                              </w:p>
                              <w:p>
                                <w:pPr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line="360" w:lineRule="exact"/>
                                  <w:ind w:left="360"/>
                                  <w:textAlignment w:val="baseline"/>
                                  <w:rPr>
                                    <w:rFonts w:hint="eastAsia"/>
                                    <w:sz w:val="22"/>
                                  </w:rPr>
                                </w:pPr>
                              </w:p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12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b/>
                                    <w:bCs/>
                                    <w:color w:val="2F5597"/>
                                    <w:kern w:val="24"/>
                                    <w:sz w:val="22"/>
                                    <w:szCs w:val="22"/>
                                  </w:rPr>
                                  <w:t>2017.08-2018.02                     上海稻壳儿大学学生会                            组织部部长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2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计划并组织首届上海高校动漫节，活动为期一周，共有11所高校社团参与；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2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代表学生会参加校级第九届精品社团评比，取得三星级社团的荣誉（120个社团中前20名）；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2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计划并负责社团所有的季度活动申请，从学校的有限预算中为社团争取到足够的活动经费。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s:wsp>
                          <wps:cNvPr id="33" name="矩形 33"/>
                          <wps:cNvSpPr/>
                          <wps:spPr>
                            <a:xfrm>
                              <a:off x="1820216" y="5044447"/>
                              <a:ext cx="1559523" cy="28892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A6A6A6" w:themeColor="background1" w:themeShade="A6"/>
                                    <w:kern w:val="24"/>
                                    <w:sz w:val="28"/>
                                    <w:szCs w:val="28"/>
                                  </w:rPr>
                                  <w:t>EXPERIENCE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4" name="矩形: 圆角 34"/>
                          <wps:cNvSpPr/>
                          <wps:spPr>
                            <a:xfrm>
                              <a:off x="88453" y="5028027"/>
                              <a:ext cx="1451157" cy="312384"/>
                            </a:xfrm>
                            <a:prstGeom prst="roundRect">
                              <a:avLst/>
                            </a:prstGeom>
                            <a:solidFill>
                              <a:srgbClr val="4472C4">
                                <a:lumMod val="75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5" name="矩形: 圆角 35"/>
                          <wps:cNvSpPr/>
                          <wps:spPr>
                            <a:xfrm>
                              <a:off x="422264" y="5044447"/>
                              <a:ext cx="1100280" cy="288925"/>
                            </a:xfrm>
                            <a:prstGeom prst="round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FFFFFF" w:themeColor="background1"/>
                                    <w:kern w:val="24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工作经历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6" name="椭圆 36"/>
                          <wps:cNvSpPr/>
                          <wps:spPr>
                            <a:xfrm>
                              <a:off x="183404" y="5128951"/>
                              <a:ext cx="108000" cy="10800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28" name="椭圆 28"/>
                        <wps:cNvSpPr/>
                        <wps:spPr>
                          <a:xfrm>
                            <a:off x="183404" y="10115094"/>
                            <a:ext cx="108000" cy="10800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29" name="椭圆 29"/>
                        <wps:cNvSpPr/>
                        <wps:spPr>
                          <a:xfrm>
                            <a:off x="183404" y="8399964"/>
                            <a:ext cx="108000" cy="10800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30" name="椭圆 30"/>
                        <wps:cNvSpPr/>
                        <wps:spPr>
                          <a:xfrm>
                            <a:off x="183404" y="1553701"/>
                            <a:ext cx="108000" cy="108000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5403781" y="1670367"/>
                            <a:ext cx="1228704" cy="1638527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" o:spid="_x0000_s1026" o:spt="203" style="position:absolute;left:0pt;margin-left:37.45pt;margin-top:-68.8pt;height:883.45pt;width:786.65pt;z-index:251659264;mso-width-relative:page;mso-height-relative:page;" coordsize="9990574,11220040" o:gfxdata="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">
                <o:lock v:ext="edit" aspectratio="f"/>
                <v:shape id="文本框 7" o:spid="_x0000_s1026" o:spt="202" type="#_x0000_t202" style="position:absolute;left:293134;top:2553321;height:345440;width:1174750;" filled="f" stroked="f" coordsize="21600,21600" o:gfxdata="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sncM7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400" w:lineRule="exact"/>
                        </w:pP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404040" w:themeColor="text1" w:themeTint="BF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1995.05.05</w:t>
                        </w:r>
                      </w:p>
                    </w:txbxContent>
                  </v:textbox>
                </v:shape>
                <v:shape id="文本框 8" o:spid="_x0000_s1026" o:spt="202" type="#_x0000_t202" style="position:absolute;left:1568887;top:2553321;height:345440;width:1704975;" filled="f" stroked="f" coordsize="21600,21600" o:gfxdata="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SBER7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400" w:lineRule="exact"/>
                        </w:pP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404040" w:themeColor="text1" w:themeTint="BF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+86 180 5252 5252</w:t>
                        </w:r>
                      </w:p>
                    </w:txbxContent>
                  </v:textbox>
                </v:shape>
                <v:shape id="文本框 9" o:spid="_x0000_s1026" o:spt="202" type="#_x0000_t202" style="position:absolute;left:3434478;top:2553321;height:345440;width:1750060;" filled="f" stroked="f" coordsize="21600,21600" o:gfxdata="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CbOHc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400" w:lineRule="exact"/>
                        </w:pP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404040" w:themeColor="text1" w:themeTint="BF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docerCV@wps.com</w:t>
                        </w:r>
                      </w:p>
                    </w:txbxContent>
                  </v:textbox>
                </v:shape>
                <v:rect id="_x0000_s1026" o:spid="_x0000_s1026" o:spt="1" style="position:absolute;left:1;top:10442800;height:777240;width:6763385;" filled="f" stroked="f" coordsize="21600,21600" o:gfxdata="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GJ3+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jc w:val="both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 xml:space="preserve">一年以上外资企业经验，丰富的人事管理工作，擅长招聘、培训，熟悉绩效、薪酬板块。 具备互联网IT、制造业各类基层、中高层各类岗位招聘及团队搭建工作经验。 良好的团队合作精神，较强的学习能力，能严格要求自己,责任心强，能承受各种工作压力 。   </w:t>
                        </w:r>
                      </w:p>
                    </w:txbxContent>
                  </v:textbox>
                </v:rect>
                <v:rect id="_x0000_s1026" o:spid="_x0000_s1026" o:spt="1" style="position:absolute;left:0;top:8768356;height:777240;width:6763385;" filled="f" stroked="f" coordsize="21600,21600" o:gfxdata="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ZUOGW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>语言能力：英语六级证书、读写能力精通，能翻译专业领域文献</w:t>
                        </w:r>
                      </w:p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 xml:space="preserve">通用技能：取得驾驶执照、熟练掌握Office办公软件，会使用PS、AI设计软件 </w:t>
                        </w:r>
                      </w:p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>活动荣誉：代表公司组织参加各类时尚互动及慈善活动，第二届公司风尚大典年度优秀员工</w:t>
                        </w:r>
                      </w:p>
                    </w:txbxContent>
                  </v:textbox>
                </v:rect>
                <v:rect id="_x0000_s1026" o:spid="_x0000_s1026" o:spt="1" style="position:absolute;left:1820217;top:10026420;height:288925;width:1559523;v-text-anchor:middle;" filled="f" stroked="f" coordsize="21600,21600" o:gfxdata="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IdoNLgAAADaAAAA&#10;DwAAAAAAAAABACAAAAAiAAAAZHJzL2Rvd25yZXYueG1sUEsBAhQAFAAAAAgAh07iQDMvBZ47AAAA&#10;OQAAABAAAAAAAAAAAQAgAAAABwEAAGRycy9zaGFwZXhtbC54bWxQSwUGAAAAAAYABgBbAQAAsQMA&#10;AAAA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A6A6A6" w:themeColor="background1" w:themeShade="A6"/>
                            <w:kern w:val="24"/>
                            <w:sz w:val="28"/>
                            <w:szCs w:val="28"/>
                          </w:rPr>
                          <w:t>EVALUATION</w:t>
                        </w:r>
                      </w:p>
                    </w:txbxContent>
                  </v:textbox>
                </v:rect>
                <v:rect id="_x0000_s1026" o:spid="_x0000_s1026" o:spt="1" style="position:absolute;left:1820216;top:8306058;height:288925;width:1559523;v-text-anchor:middle;" filled="f" stroked="f" coordsize="21600,21600" o:gfxdata="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PLza+8AAAA&#10;2gAAAA8AAAAAAAAAAQAgAAAAIgAAAGRycy9kb3ducmV2LnhtbFBLAQIUABQAAAAIAIdO4kAzLwWe&#10;OwAAADkAAAAQAAAAAAAAAAEAIAAAAAsBAABkcnMvc2hhcGV4bWwueG1sUEsFBgAAAAAGAAYAWwEA&#10;ALUDAAAAAA=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A6A6A6" w:themeColor="background1" w:themeShade="A6"/>
                            <w:kern w:val="24"/>
                            <w:sz w:val="28"/>
                            <w:szCs w:val="28"/>
                          </w:rPr>
                          <w:t>AWARD</w:t>
                        </w:r>
                      </w:p>
                    </w:txbxContent>
                  </v:textbox>
                </v:rect>
                <v:roundrect id="矩形: 圆角 10" o:spid="_x0000_s1026" o:spt="2" style="position:absolute;left:88453;top:10014170;height:312384;width:1451157;v-text-anchor:middle;" fillcolor="#2F5597" filled="t" stroked="f" coordsize="21600,21600" arcsize="0.166666666666667" o:gfxdata="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Fs5u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: 圆角 11" o:spid="_x0000_s1026" o:spt="2" style="position:absolute;left:88453;top:8299040;height:312384;width:1451157;v-text-anchor:middle;" fillcolor="#2F5597" filled="t" stroked="f" coordsize="21600,21600" arcsize="0.166666666666667" o:gfxdata="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Wmv1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: 圆角 12" o:spid="_x0000_s1026" o:spt="2" style="position:absolute;left:88453;top:1452777;height:312384;width:1451157;v-text-anchor:middle;" fillcolor="#2F5597" filled="t" stroked="f" coordsize="21600,21600" arcsize="0.166666666666667" o:gfxdata="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RiPWC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: 圆角 13" o:spid="_x0000_s1026" o:spt="2" style="position:absolute;left:5079900;top:654800;height:181055;width:2232948;rotation:-2655471f;v-text-anchor:middle;" fillcolor="#2F5597" filled="t" stroked="f" coordsize="21600,21600" arcsize="0.5" o:gfxdata="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wu9eO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: 圆角 14" o:spid="_x0000_s1026" o:spt="2" style="position:absolute;left:3802314;top:479847;height:181055;width:3975543;rotation:-2655471f;v-text-anchor:middle;" fillcolor="#2F5597" filled="t" stroked="f" coordsize="21600,21600" arcsize="0.5" o:gfxdata="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PHbZe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: 圆角 15" o:spid="_x0000_s1026" o:spt="2" style="position:absolute;left:5683102;top:181165;height:181055;width:3423920;rotation:-2655471f;v-text-anchor:middle;" fillcolor="#2F5597" filled="t" stroked="f" coordsize="21600,21600" arcsize="0.5" o:gfxdata="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LyAy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: 圆角 16" o:spid="_x0000_s1026" o:spt="2" style="position:absolute;left:6345674;top:180578;height:181055;width:3423920;rotation:-2655471f;v-text-anchor:middle;" fillcolor="#2F5597" filled="t" stroked="f" coordsize="21600,21600" arcsize="0.5" o:gfxdata="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WVZ7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: 圆角 17" o:spid="_x0000_s1026" o:spt="2" style="position:absolute;left:6566654;top:702506;height:181055;width:3423920;rotation:-2655471f;v-text-anchor:middle;" fillcolor="#2F5597" filled="t" stroked="f" coordsize="21600,21600" arcsize="0.5" o:gfxdata="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FfPg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: 圆角 18" o:spid="_x0000_s1026" o:spt="2" style="position:absolute;left:4011165;top:0;height:181055;width:3738237;rotation:-2655471f;v-text-anchor:middle;" fillcolor="#2F5597" filled="t" stroked="f" coordsize="21600,21600" arcsize="0.5" o:gfxdata="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opnkr4A&#10;AADbAAAADwAAAAAAAAABACAAAAAiAAAAZHJzL2Rvd25yZXYueG1sUEsBAhQAFAAAAAgAh07iQDMv&#10;BZ47AAAAOQAAABAAAAAAAAAAAQAgAAAADQEAAGRycy9zaGFwZXhtbC54bWxQSwUGAAAAAAYABgBb&#10;AQAAtwMAAAAA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shape id="Shape 2526" o:spid="_x0000_s1026" o:spt="100" style="position:absolute;left:88454;top:2649050;height:188302;width:188302;v-text-anchor:middle;" fillcolor="#2F5597" filled="t" stroked="f" coordsize="21600,21600" o:gfxdata="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5XwiyugAAANsA&#10;AAAPAAAAAAAAAAEAIAAAACIAAABkcnMvZG93bnJldi54bWxQSwECFAAUAAAACACHTuJAMy8FnjsA&#10;AAA5AAAAEAAAAAAAAAABACAAAAAJAQAAZHJzL3NoYXBleG1sLnhtbFBLBQYAAAAABgAGAFsBAACz&#10;AwAAAAA=&#10;" path="m10800,20618c5377,20618,982,16223,982,10800c982,5377,5377,982,10800,982c16223,982,20618,5377,20618,10800c20618,16223,16223,20618,10800,20618m10800,0c4836,0,0,4836,0,10800c0,16765,4836,21600,10800,21600c16764,21600,21600,16765,21600,10800c21600,4836,16764,0,10800,0m14236,16752c14001,16887,13921,17188,14057,17422c14192,17658,14493,17738,14727,17602c14962,17467,15042,17167,14907,16932c14771,16697,14472,16617,14236,16752m10800,11782c10258,11782,9818,11342,9818,10800c9818,10258,10258,9818,10800,9818c11342,9818,11782,10258,11782,10800c11782,11342,11342,11782,10800,11782m15218,10309l12694,10309c12515,9624,11978,9084,11291,8906l11291,3436c11291,3166,11071,2945,10800,2945c10529,2945,10309,3166,10309,3436l10309,8906c9464,9125,8836,9886,8836,10800c8836,11885,9716,12764,10800,12764c11714,12764,12476,12137,12694,11291l15218,11291c15489,11291,15709,11072,15709,10800c15709,10529,15489,10309,15218,10309m16932,6693c16697,6829,16616,7129,16752,7364c16887,7599,17188,7679,17422,7543c17657,7408,17737,7108,17602,6873c17467,6638,17166,6557,16932,6693m10800,17673c10529,17673,10309,17893,10309,18164c10309,18435,10529,18655,10800,18655c11071,18655,11291,18435,11291,18164c11291,17893,11071,17673,10800,17673m17422,14057c17188,13921,16887,14001,16752,14236c16616,14472,16697,14772,16932,14907c17166,15043,17467,14962,17602,14727c17737,14492,17657,14192,17422,14057m4668,6693c4433,6557,4133,6638,3998,6873c3863,7108,3942,7408,4178,7543c4412,7679,4713,7599,4848,7364c4984,7129,4903,6829,4668,6693m14236,4848c14472,4984,14771,4903,14907,4669c15042,4434,14962,4134,14727,3998c14493,3863,14192,3943,14057,4178c13921,4412,14001,4713,14236,4848m3436,10309c3166,10309,2945,10529,2945,10800c2945,11072,3166,11291,3436,11291c3707,11291,3927,11072,3927,10800c3927,10529,3707,10309,3436,10309m6873,3998c6638,4134,6558,4434,6693,4669c6829,4903,7129,4984,7364,4848c7599,4713,7679,4412,7543,4178c7408,3943,7108,3863,6873,3998m4178,14057c3942,14192,3863,14492,3998,14727c4133,14962,4433,15043,4668,14907c4903,14772,4984,14472,4848,14236c4713,14001,4412,13921,4178,14057m7364,16752c7129,16617,6829,16697,6693,16932c6558,17167,6638,17467,6873,17602c7108,17738,7408,17658,7543,17422c7679,17188,7599,16887,7364,16752m18164,10309c17893,10309,17673,10529,17673,10800c17673,11072,17893,11291,18164,11291c18434,11291,18655,11072,18655,10800c18655,10529,18434,10309,18164,10309e">
                  <v:path o:connectlocs="94151,94151;94151,94151;94151,94151;94151,94151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  <v:shape id="Shape 2526" o:spid="_x0000_s1026" o:spt="100" style="position:absolute;left:1351308;top:2649193;height:188016;width:188302;v-text-anchor:middle;" fillcolor="#2F5597" filled="t" stroked="f" coordsize="607639,606721" o:gfxdata="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GEo1LsAAADb&#10;AAAADwAAAAAAAAABACAAAAAiAAAAZHJzL2Rvd25yZXYueG1sUEsBAhQAFAAAAAgAh07iQDMvBZ47&#10;AAAAOQAAABAAAAAAAAAAAQAgAAAACgEAAGRycy9zaGFwZXhtbC54bWxQSwUGAAAAAAYABgBbAQAA&#10;tAMAAAAA&#10;" path="m303784,121302c404354,121302,486055,202966,486055,303290l455706,303290c455706,219583,387711,151693,303784,151693xm303784,60686c437800,60686,546811,169547,546811,303290l516466,303290c516466,186076,421249,90989,303784,90989xm137689,30947c80460,50853,30617,107018,30617,131012c30617,205661,46816,307503,173202,433696c299677,559888,401676,576151,476440,576151c500471,576151,556722,526385,576658,469154c575946,467821,574255,465155,570339,461245c550491,441516,501272,416544,445021,397882c442440,396993,440749,396727,439770,396638c436299,400903,432116,414234,429534,422409c422058,446137,409509,485950,368122,485950c330829,485950,267992,431030,221976,385085c175872,339051,120957,276400,120957,239164c120957,197752,160742,185310,184595,177756c192783,175179,206045,171002,210406,167537c210317,166559,210050,164871,209160,162293c190380,106129,165459,57074,145611,37256c141695,33346,139025,31658,137689,30947xm129946,1265c142229,-2823,154956,3309,167239,15662c196165,44455,223045,107195,238175,152607c259892,217480,151574,195885,151574,239164c151574,260759,194919,314791,243605,363490c292379,412101,346494,455379,368122,455379c411467,455379,389750,347227,454723,368822c500293,384019,563130,410857,591967,439650c604339,452002,610391,464710,606297,476974c584669,541848,519696,606721,476440,606721c389750,606721,281520,585037,151574,455379c21628,325632,0,217480,0,131012c0,87733,64973,22949,129946,1265xm303784,0c471287,0,607639,136050,607639,303290l577200,303290c577200,152578,454822,30302,303784,30302xe">
                  <v:path o:connectlocs="94139,37590;150624,93986;141219,93986;94139,47007;94139,18805;169451,93986;160048,93986;94139,28196;42668,9590;9487,40599;53673,134397;147644,178542;178701,145385;176743,142934;137908,123299;136280,122913;133108,130899;114077,150590;68788,119333;37483,74114;57204,55084;65202,51917;64816,50292;45123,11545;42668,9590;40269,392;51825,4853;73808,47291;46971,74114;75491,112641;114077,141116;140914,114293;183445,136242;187886,147808;147644,188016;46971,141116;0,40599;40269,392;94139,0;188302,93986;178869,93986;94139,9390" o:connectangles="0,0,0,0,0,0,0,0,0,0,0,0,0,0,0,0,0,0,0,0,0,0,0,0,0,0,0,0,0,0,0,0,0,0,0,0,0,0,0,0,0,0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  <v:shape id="Shape 2526" o:spid="_x0000_s1026" o:spt="100" style="position:absolute;left:3200029;top:2670776;height:144850;width:188302;v-text-anchor:middle;" fillcolor="#2F5597" filled="t" stroked="f" coordsize="6827,5259" o:gfxdata="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mPyyvQAA&#10;ANsAAAAPAAAAAAAAAAEAIAAAACIAAABkcnMvZG93bnJldi54bWxQSwECFAAUAAAACACHTuJAMy8F&#10;njsAAAA5AAAAEAAAAAAAAAABACAAAAAMAQAAZHJzL3NoYXBleG1sLnhtbFBLBQYAAAAABgAGAFsB&#10;AAC2AwAAAAA=&#10;" path="m6394,0l433,0c194,0,0,194,0,433l0,4826c0,5065,194,5259,433,5259l6394,5259c6632,5259,6827,5065,6827,4826l6827,433c6827,194,6632,0,6394,0xm5838,245l3413,2012,988,245,5838,245xm768,5014l433,5014c329,5014,245,4929,245,4826l245,1019,768,1400,768,5014xm5814,5014l1013,5014,1013,1578,3341,3275c3363,3291,3388,3299,3413,3299c3439,3299,3464,3291,3485,3275l5814,1578,5814,5014xm6582,4826c6582,4929,6497,5014,6394,5014l6059,5014,6059,1400,6582,1019,6582,4826xm6582,716l3413,3025,245,716,245,433c245,329,329,245,433,245l573,245,3341,2263c3363,2279,3388,2286,3413,2286c3439,2286,3464,2279,3485,2263l6254,245,6394,245c6497,245,6582,329,6582,433l6582,716xe">
                  <v:path o:connectlocs="176359,0;11942,0;0,11926;0,132923;11942,144850;176359,144850;188302,132923;188302,11926;176359,0;161023,6748;94137,55417;27250,6748;161023,6748;21182,138101;11942,138101;6757,132923;6757,28066;21182,38560;21182,138101;160361,138101;27940,138101;27940,43463;92151,90204;94137,90865;96123,90204;160361,43463;160361,138101;181544,132923;176359,138101;167119,138101;167119,38560;181544,28066;181544,132923;181544,19720;94137,83318;6757,19720;6757,11926;11942,6748;15804,6748;92151,62330;94137,62963;96123,62330;172497,6748;176359,6748;181544,11926;181544,19720" o:connectangles="0,0,0,0,0,0,0,0,0,0,0,0,0,0,0,0,0,0,0,0,0,0,0,0,0,0,0,0,0,0,0,0,0,0,0,0,0,0,0,0,0,0,0,0,0,0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  <v:roundrect id="矩形: 圆角 22" o:spid="_x0000_s1026" o:spt="2" style="position:absolute;left:422265;top:10026420;height:288925;width:1100280;v-text-anchor:middle;" filled="f" stroked="f" coordsize="21600,21600" arcsize="0.166666666666667" o:gfxdata="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NW7Z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自我评价</w:t>
                        </w:r>
                      </w:p>
                    </w:txbxContent>
                  </v:textbox>
                </v:roundrect>
                <v:roundrect id="矩形: 圆角 23" o:spid="_x0000_s1026" o:spt="2" style="position:absolute;left:422264;top:8306058;height:288925;width:1100280;v-text-anchor:middle;" filled="f" stroked="f" coordsize="21600,21600" arcsize="0.166666666666667" o:gfxdata="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ectC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荣誉奖励</w:t>
                        </w:r>
                      </w:p>
                    </w:txbxContent>
                  </v:textbox>
                </v:roundrect>
                <v:roundrect id="矩形: 圆角 24" o:spid="_x0000_s1026" o:spt="2" style="position:absolute;left:422264;top:1467848;height:288925;width:1100280;v-text-anchor:middle;" filled="f" stroked="f" coordsize="21600,21600" arcsize="0.166666666666667" o:gfxdata="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kFM2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基本信息</w:t>
                        </w:r>
                      </w:p>
                    </w:txbxContent>
                  </v:textbox>
                </v:roundrect>
                <v:shape id="文本框 4" o:spid="_x0000_s1026" o:spt="202" type="#_x0000_t202" style="position:absolute;left:11084;top:1898798;height:599440;width:4937125;" filled="f" stroked="f" coordsize="21600,21600" o:gfxdata="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6tdE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800" w:lineRule="exact"/>
                        </w:pP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262626" w:themeColor="text1" w:themeTint="D9"/>
                            <w:kern w:val="24"/>
                            <w:sz w:val="48"/>
                            <w:szCs w:val="48"/>
                            <w14:textFill>
                              <w14:solidFill>
                                <w14:schemeClr w14:val="tx1">
                                  <w14:lumMod w14:val="85000"/>
                                  <w14:lumOff w14:val="15000"/>
                                </w14:schemeClr>
                              </w14:solidFill>
                            </w14:textFill>
                          </w:rPr>
                          <w:t xml:space="preserve">白佳文    </w:t>
                        </w: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262626" w:themeColor="text1" w:themeTint="D9"/>
                            <w:kern w:val="24"/>
                            <w14:textFill>
                              <w14:solidFill>
                                <w14:schemeClr w14:val="tx1">
                                  <w14:lumMod w14:val="85000"/>
                                  <w14:lumOff w14:val="15000"/>
                                </w14:schemeClr>
                              </w14:solidFill>
                            </w14:textFill>
                          </w:rPr>
                          <w:t>求职意向：人事行政工作</w:t>
                        </w:r>
                      </w:p>
                    </w:txbxContent>
                  </v:textbox>
                </v:shape>
                <v:group id="_x0000_s1026" o:spid="_x0000_s1026" o:spt="203" style="position:absolute;left:0;top:3278786;height:1287905;width:6763385;" coordorigin="0,3278786" coordsize="6763385,1287905" o:gfxdata="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NzHZke+AAAA2wAAAA8AAAAAAAAAAQAgAAAAIgAAAGRycy9kb3ducmV2Lnht&#10;bFBLAQIUABQAAAAIAIdO4kAzLwWeOwAAADkAAAAVAAAAAAAAAAEAIAAAAA0BAABkcnMvZ3JvdXBz&#10;aGFwZXhtbC54bWxQSwUGAAAAAAYABgBgAQAAygMAAAAA&#10;">
                  <o:lock v:ext="edit" aspectratio="f"/>
                  <v:rect id="_x0000_s1026" o:spid="_x0000_s1026" o:spt="1" style="position:absolute;left:0;top:3713251;height:853440;width:6763385;" filled="f" stroked="f" coordsize="21600,21600" o:gfxdata="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+eukr4A&#10;AADb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12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b/>
                              <w:bCs/>
                              <w:color w:val="2F5597"/>
                              <w:kern w:val="24"/>
                              <w:sz w:val="22"/>
                              <w:szCs w:val="22"/>
                            </w:rPr>
                            <w:t>2013.09—2017.06                     毕业院校：苏州大学                    行政管理专业 / 本科</w:t>
                          </w:r>
                        </w:p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 xml:space="preserve">在校表现：国家级一等奖学金2次，五四评优优秀党员1次，  GMAT：690 ； TOEFL IBT：95 ； </w:t>
                          </w:r>
                        </w:p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专业表现：主修课GPA10%；专业课排名前30%，其中获得优秀专业实践奖1次</w:t>
                          </w:r>
                        </w:p>
                      </w:txbxContent>
                    </v:textbox>
                  </v:rect>
                  <v:rect id="_x0000_s1026" o:spid="_x0000_s1026" o:spt="1" style="position:absolute;left:1820217;top:3292770;height:288925;width:1559523;v-text-anchor:middle;" filled="f" stroked="f" coordsize="21600,21600" o:gfxdata="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YkFwG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A6A6A6" w:themeColor="background1" w:themeShade="A6"/>
                              <w:kern w:val="24"/>
                              <w:sz w:val="28"/>
                              <w:szCs w:val="28"/>
                            </w:rPr>
                            <w:t xml:space="preserve">EDUCATION </w:t>
                          </w:r>
                        </w:p>
                      </w:txbxContent>
                    </v:textbox>
                  </v:rect>
                  <v:roundrect id="矩形: 圆角 39" o:spid="_x0000_s1026" o:spt="2" style="position:absolute;left:88453;top:3278786;height:312384;width:1451157;v-text-anchor:middle;" fillcolor="#2F5597" filled="t" stroked="f" coordsize="21600,21600" arcsize="0.166666666666667" o:gfxdata="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mTuTvQAA&#10;ANsAAAAPAAAAAAAAAAEAIAAAACIAAABkcnMvZG93bnJldi54bWxQSwECFAAUAAAACACHTuJAMy8F&#10;njsAAAA5AAAAEAAAAAAAAAABACAAAAAMAQAAZHJzL3NoYXBleG1sLnhtbFBLBQYAAAAABgAGAFsB&#10;AAC2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oundrect id="矩形: 圆角 40" o:spid="_x0000_s1026" o:spt="2" style="position:absolute;left:422265;top:3292770;height:288925;width:1100280;v-text-anchor:middle;" filled="f" stroked="f" coordsize="21600,21600" arcsize="0.166666666666667" o:gfxdata="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dLCVugAAANsA&#10;AAAPAAAAAAAAAAEAIAAAACIAAABkcnMvZG93bnJldi54bWxQSwECFAAUAAAACACHTuJAMy8FnjsA&#10;AAA5AAAAEAAAAAAAAAABACAAAAAJAQAAZHJzL3NoYXBleG1sLnhtbFBLBQYAAAAABgAGAFsBAACz&#10;AwAAAAA=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FFFFFF" w:themeColor="background1"/>
                              <w:kern w:val="24"/>
                              <w:sz w:val="28"/>
                              <w:szCs w:val="28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教育背景</w:t>
                          </w:r>
                        </w:p>
                      </w:txbxContent>
                    </v:textbox>
                  </v:roundrect>
                  <v:shape id="_x0000_s1026" o:spid="_x0000_s1026" o:spt="3" type="#_x0000_t3" style="position:absolute;left:183404;top:3379710;height:108000;width:108000;v-text-anchor:middle;" fillcolor="#FFFFFF" filled="t" stroked="f" coordsize="21600,21600" o:gfxdata="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cpb7W8AAAA&#10;2wAAAA8AAAAAAAAAAQAgAAAAIgAAAGRycy9kb3ducmV2LnhtbFBLAQIUABQAAAAIAIdO4kAzLwWe&#10;OwAAADkAAAAQAAAAAAAAAAEAIAAAAAsBAABkcnMvc2hhcGV4bWwueG1sUEsFBgAAAAAGAAYAWwEA&#10;ALU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</v:group>
                <v:group id="_x0000_s1026" o:spid="_x0000_s1026" o:spt="203" style="position:absolute;left:0;top:5028027;height:2749133;width:6763385;" coordorigin="0,5028027" coordsize="6763385,2749133" o:gfxdata="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zi8PcvwAAANsAAAAPAAAAAAAAAAEAIAAAACIAAABkcnMvZG93bnJldi54&#10;bWxQSwECFAAUAAAACACHTuJAMy8FnjsAAAA5AAAAFQAAAAAAAAABACAAAAAOAQAAZHJzL2dyb3Vw&#10;c2hhcGV4bWwueG1sUEsFBgAAAAAGAAYAYAEAAMsDAAAAAA==&#10;">
                  <o:lock v:ext="edit" aspectratio="f"/>
                  <v:rect id="Rectangle 3" o:spid="_x0000_s1026" o:spt="1" style="position:absolute;left:0;top:5475920;height:2301240;width:6763385;" filled="f" stroked="f" coordsize="21600,21600" o:gfxdata="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OQDQq/&#10;AAAA2wAAAA8AAAAAAAAAAQAgAAAAIgAAAGRycy9kb3ducmV2LnhtbFBLAQIUABQAAAAIAIdO4kAz&#10;LwWeOwAAADkAAAAQAAAAAAAAAAEAIAAAAA4BAABkcnMvc2hhcGV4bWwueG1sUEsFBgAAAAAGAAYA&#10;WwEAALgDAAAAAA=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12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b/>
                              <w:bCs/>
                              <w:color w:val="2F5597"/>
                              <w:kern w:val="24"/>
                              <w:sz w:val="22"/>
                              <w:szCs w:val="22"/>
                            </w:rPr>
                            <w:t>2018.08-2019.02                      北京小米科技有限公司                          人事部实习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1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负责历届校园招聘及实习生招聘的工作。其中校园招聘招聘的主要工作为招聘需求调研的实施工作；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1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开始在全国各大211、985院校组织30场校园招聘工作，熟悉线上、线下招聘渠道；熟悉面试签约流程；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1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协助解决应届毕业生的户口、档案工作。实习生招聘面向大专类院校，定期维护已合作实习生院校。</w:t>
                          </w:r>
                        </w:p>
                        <w:p>
                          <w:pPr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line="360" w:lineRule="exact"/>
                            <w:ind w:left="360"/>
                            <w:textAlignment w:val="baseline"/>
                            <w:rPr>
                              <w:rFonts w:hint="eastAsia"/>
                              <w:sz w:val="22"/>
                            </w:rPr>
                          </w:pPr>
                        </w:p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12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b/>
                              <w:bCs/>
                              <w:color w:val="2F5597"/>
                              <w:kern w:val="24"/>
                              <w:sz w:val="22"/>
                              <w:szCs w:val="22"/>
                            </w:rPr>
                            <w:t>2017.08-2018.02                     上海稻壳儿大学学生会                            组织部部长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2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计划并组织首届上海高校动漫节，活动为期一周，共有11所高校社团参与；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2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代表学生会参加校级第九届精品社团评比，取得三星级社团的荣誉（120个社团中前20名）；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2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计划并负责社团所有的季度活动申请，从学校的有限预算中为社团争取到足够的活动经费。</w:t>
                          </w:r>
                        </w:p>
                      </w:txbxContent>
                    </v:textbox>
                  </v:rect>
                  <v:rect id="_x0000_s1026" o:spid="_x0000_s1026" o:spt="1" style="position:absolute;left:1820216;top:5044447;height:288925;width:1559523;v-text-anchor:middle;" filled="f" stroked="f" coordsize="21600,21600" o:gfxdata="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4gIVw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A6A6A6" w:themeColor="background1" w:themeShade="A6"/>
                              <w:kern w:val="24"/>
                              <w:sz w:val="28"/>
                              <w:szCs w:val="28"/>
                            </w:rPr>
                            <w:t>EXPERIENCE</w:t>
                          </w:r>
                        </w:p>
                      </w:txbxContent>
                    </v:textbox>
                  </v:rect>
                  <v:roundrect id="矩形: 圆角 34" o:spid="_x0000_s1026" o:spt="2" style="position:absolute;left:88453;top:5028027;height:312384;width:1451157;v-text-anchor:middle;" fillcolor="#2F5597" filled="t" stroked="f" coordsize="21600,21600" arcsize="0.166666666666667" o:gfxdata="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mJQNvQAA&#10;ANsAAAAPAAAAAAAAAAEAIAAAACIAAABkcnMvZG93bnJldi54bWxQSwECFAAUAAAACACHTuJAMy8F&#10;njsAAAA5AAAAEAAAAAAAAAABACAAAAAMAQAAZHJzL3NoYXBleG1sLnhtbFBLBQYAAAAABgAGAFsB&#10;AAC2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oundrect id="矩形: 圆角 35" o:spid="_x0000_s1026" o:spt="2" style="position:absolute;left:422264;top:5044447;height:288925;width:1100280;v-text-anchor:middle;" filled="f" stroked="f" coordsize="21600,21600" arcsize="0.166666666666667" o:gfxdata="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BWBw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FFFFFF" w:themeColor="background1"/>
                              <w:kern w:val="24"/>
                              <w:sz w:val="28"/>
                              <w:szCs w:val="28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工作经历</w:t>
                          </w:r>
                        </w:p>
                      </w:txbxContent>
                    </v:textbox>
                  </v:roundrect>
                  <v:shape id="_x0000_s1026" o:spid="_x0000_s1026" o:spt="3" type="#_x0000_t3" style="position:absolute;left:183404;top:5128951;height:108000;width:108000;v-text-anchor:middle;" fillcolor="#FFFFFF" filled="t" stroked="f" coordsize="21600,21600" o:gfxdata="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xoS8vQAA&#10;ANsAAAAPAAAAAAAAAAEAIAAAACIAAABkcnMvZG93bnJldi54bWxQSwECFAAUAAAACACHTuJAMy8F&#10;njsAAAA5AAAAEAAAAAAAAAABACAAAAAMAQAAZHJzL3NoYXBleG1sLnhtbFBLBQYAAAAABgAGAFsB&#10;AAC2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</v:group>
                <v:shape id="_x0000_s1026" o:spid="_x0000_s1026" o:spt="3" type="#_x0000_t3" style="position:absolute;left:183404;top:10115094;height:108000;width:108000;v-text-anchor:middle;" fillcolor="#FFFFFF" filled="t" stroked="f" coordsize="21600,21600" o:gfxdata="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y8wjiLUAAADbAAAADwAA&#10;AAAAAAABACAAAAAiAAAAZHJzL2Rvd25yZXYueG1sUEsBAhQAFAAAAAgAh07iQDMvBZ47AAAAOQAA&#10;ABAAAAAAAAAAAQAgAAAABAEAAGRycy9zaGFwZXhtbC54bWxQSwUGAAAAAAYABgBbAQAArgMAAAAA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_x0000_s1026" o:spid="_x0000_s1026" o:spt="3" type="#_x0000_t3" style="position:absolute;left:183404;top:8399964;height:108000;width:108000;v-text-anchor:middle;" fillcolor="#FFFFFF" filled="t" stroked="f" coordsize="21600,21600" o:gfxdata="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gIYT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_x0000_s1026" o:spid="_x0000_s1026" o:spt="3" type="#_x0000_t3" style="position:absolute;left:183404;top:1553701;height:108000;width:108000;v-text-anchor:middle;" fillcolor="#FFFFFF" filled="t" stroked="f" coordsize="21600,21600" o:gfxdata="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sGO5U7UAAADbAAAADwAA&#10;AAAAAAABACAAAAAiAAAAZHJzL2Rvd25yZXYueG1sUEsBAhQAFAAAAAgAh07iQDMvBZ47AAAAOQAA&#10;ABAAAAAAAAAAAQAgAAAABAEAAGRycy9zaGFwZXhtbC54bWxQSwUGAAAAAAYABgBbAQAArgMAAAAA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_x0000_s1026" o:spid="_x0000_s1026" o:spt="75" type="#_x0000_t75" style="position:absolute;left:5403781;top:1670367;height:1638527;width:1228704;" filled="f" o:preferrelative="t" stroked="t" coordsize="21600,21600" o:gfxdata="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2cgCvQAA&#10;ANsAAAAPAAAAAAAAAAEAIAAAACIAAABkcnMvZG93bnJldi54bWxQSwECFAAUAAAACACHTuJAMy8F&#10;njsAAAA5AAAAEAAAAAAAAAABACAAAAAMAQAAZHJzL3NoYXBleG1sLnhtbFBLBQYAAAAABgAGAFsB&#10;AAC2AwAAAAA=&#10;">
                  <v:fill on="f" focussize="0,0"/>
                  <v:stroke weight="2.25pt" color="#FFFFFF" miterlimit="8" joinstyle="miter"/>
                  <v:imagedata r:id="rId4" o:title=""/>
                  <o:lock v:ext="edit" aspectratio="t"/>
                </v:shape>
              </v:group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 Light">
    <w:panose1 w:val="020B0502040204020203"/>
    <w:charset w:val="86"/>
    <w:family w:val="swiss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06392C"/>
    <w:multiLevelType w:val="multilevel"/>
    <w:tmpl w:val="5006392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7DD656DC"/>
    <w:multiLevelType w:val="multilevel"/>
    <w:tmpl w:val="7DD656D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attachedTemplate r:id="rId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29B736A"/>
    <w:rsid w:val="00051EEA"/>
    <w:rsid w:val="00066A49"/>
    <w:rsid w:val="000B1AA5"/>
    <w:rsid w:val="00103200"/>
    <w:rsid w:val="00142089"/>
    <w:rsid w:val="001A0E8B"/>
    <w:rsid w:val="001C2C07"/>
    <w:rsid w:val="001D075D"/>
    <w:rsid w:val="002910A1"/>
    <w:rsid w:val="00294B41"/>
    <w:rsid w:val="00305216"/>
    <w:rsid w:val="00373294"/>
    <w:rsid w:val="003751F3"/>
    <w:rsid w:val="00414B58"/>
    <w:rsid w:val="0049262D"/>
    <w:rsid w:val="004B06EC"/>
    <w:rsid w:val="005252D4"/>
    <w:rsid w:val="00642183"/>
    <w:rsid w:val="00687EEE"/>
    <w:rsid w:val="006C6C31"/>
    <w:rsid w:val="006F54AD"/>
    <w:rsid w:val="00726F24"/>
    <w:rsid w:val="00750E62"/>
    <w:rsid w:val="00751D49"/>
    <w:rsid w:val="00834B09"/>
    <w:rsid w:val="00854D00"/>
    <w:rsid w:val="00855C2E"/>
    <w:rsid w:val="00885F33"/>
    <w:rsid w:val="00932E48"/>
    <w:rsid w:val="00A21E44"/>
    <w:rsid w:val="00A720F5"/>
    <w:rsid w:val="00AA6102"/>
    <w:rsid w:val="00AF552A"/>
    <w:rsid w:val="00AF5C4E"/>
    <w:rsid w:val="00B03ABD"/>
    <w:rsid w:val="00B74D73"/>
    <w:rsid w:val="00BC5E90"/>
    <w:rsid w:val="00DA497E"/>
    <w:rsid w:val="00DF7BD8"/>
    <w:rsid w:val="00EF7464"/>
    <w:rsid w:val="00F348B5"/>
    <w:rsid w:val="00F35931"/>
    <w:rsid w:val="00F7575F"/>
    <w:rsid w:val="00FB3B97"/>
    <w:rsid w:val="00FB56A3"/>
    <w:rsid w:val="129B7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unhideWhenUsed/>
    <w:qFormat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5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f\AppData\Roaming\kingsoft\office6\templates\download\063b0859-045d-d227-d73c-7e8406e96e8e\&#20154;&#20107;&#34892;&#25919;&#31616;&#21382;&#27169;&#26495;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人事行政简历模板.docx</Template>
  <Pages>1</Pages>
  <Words>0</Words>
  <Characters>0</Characters>
  <Lines>1</Lines>
  <Paragraphs>1</Paragraphs>
  <TotalTime>0</TotalTime>
  <ScaleCrop>false</ScaleCrop>
  <LinksUpToDate>false</LinksUpToDate>
  <CharactersWithSpaces>0</CharactersWithSpaces>
  <Application>WPS Office_11.1.0.8412_F1E327BC-269C-435d-A152-05C5408002CA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2019-03-06T12:57:00Z</dcterms:created>
  <dc:creator>bubble</dc:creator>
  <cp:lastModifiedBy>bubble</cp:lastModifiedBy>
  <dcterms:modified xsi:type="dcterms:W3CDTF">2019-03-06T12:57:31Z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