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6715760</wp:posOffset>
                </wp:positionV>
                <wp:extent cx="2727960" cy="1852930"/>
                <wp:effectExtent l="0" t="0" r="0" b="0"/>
                <wp:wrapNone/>
                <wp:docPr id="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6576"/>
                                <w:kern w:val="2"/>
                                <w:sz w:val="28"/>
                                <w:szCs w:val="28"/>
                              </w:rPr>
                              <w:t>求职意向：   市场销售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6576"/>
                                <w:kern w:val="2"/>
                                <w:sz w:val="28"/>
                                <w:szCs w:val="28"/>
                              </w:rPr>
                              <w:t>联系电话：   123123123123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6576"/>
                                <w:kern w:val="2"/>
                                <w:sz w:val="28"/>
                                <w:szCs w:val="28"/>
                              </w:rPr>
                              <w:t>电子邮箱：  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6.2pt;margin-top:528.8pt;height:145.9pt;width:214.8pt;z-index:251620352;mso-width-relative:page;mso-height-relative:page;" filled="f" stroked="f" coordsize="21600,21600" o:gfxdata="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EhRv90AAAAN&#10;AQAADwAAAAAAAAABACAAAAAiAAAAZHJzL2Rvd25yZXYueG1sUEsBAhQAFAAAAAgAh07iQOVVpIcX&#10;AgAA+AM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6576"/>
                          <w:kern w:val="2"/>
                          <w:sz w:val="28"/>
                          <w:szCs w:val="28"/>
                        </w:rPr>
                        <w:t>求职意向：   市场销售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6576"/>
                          <w:kern w:val="2"/>
                          <w:sz w:val="28"/>
                          <w:szCs w:val="28"/>
                        </w:rPr>
                        <w:t>联系电话：   123123123123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6576"/>
                          <w:kern w:val="2"/>
                          <w:sz w:val="28"/>
                          <w:szCs w:val="28"/>
                        </w:rPr>
                        <w:t>电子邮箱：   123123@qq.com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5867400</wp:posOffset>
                </wp:positionV>
                <wp:extent cx="2727960" cy="565785"/>
                <wp:effectExtent l="0" t="0" r="0" b="57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6576"/>
                                <w:kern w:val="2"/>
                                <w:sz w:val="48"/>
                                <w:szCs w:val="48"/>
                              </w:rPr>
                              <w:t xml:space="preserve">李思宇`s 个人简历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94.5pt;margin-top:462pt;height:44.55pt;width:214.8pt;z-index:251621376;mso-width-relative:page;mso-height-relative:page;" filled="f" stroked="f" coordsize="21600,21600" o:gfxdata="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IiS8tsAAAAMAQAA&#10;DwAAAAAAAAABACAAAAAiAAAAZHJzL2Rvd25yZXYueG1sUEsBAhQAFAAAAAgAh07iQEHIvGgWAgAA&#10;+AM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6576"/>
                          <w:kern w:val="2"/>
                          <w:sz w:val="48"/>
                          <w:szCs w:val="48"/>
                        </w:rPr>
                        <w:t xml:space="preserve">李思宇`s 个人简历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1047750</wp:posOffset>
            </wp:positionV>
            <wp:extent cx="2188210" cy="2194560"/>
            <wp:effectExtent l="76200" t="76200" r="78740" b="7239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2194560"/>
                    </a:xfrm>
                    <a:prstGeom prst="ellipse">
                      <a:avLst/>
                    </a:prstGeom>
                    <a:ln w="76200">
                      <a:solidFill>
                        <a:srgbClr val="446576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7280" behindDoc="1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-914400</wp:posOffset>
            </wp:positionV>
            <wp:extent cx="7559675" cy="104857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48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-78740</wp:posOffset>
                </wp:positionV>
                <wp:extent cx="1790065" cy="891540"/>
                <wp:effectExtent l="0" t="0" r="0" b="381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邮箱：1800@qq.com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微信：Xdocerresume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49.7pt;margin-top:-6.2pt;height:70.2pt;width:140.95pt;z-index:251631616;mso-width-relative:page;mso-height-relative:page;" filled="f" stroked="f" coordsize="21600,21600" o:gfxdata="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0zuOT9gAAAALAQAA&#10;DwAAAAAAAAABACAAAAAiAAAAZHJzL2Rvd25yZXYueG1sUEsBAhQAFAAAAAgAh07iQCVK28enAQAA&#10;K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电话：180 0000 0000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邮箱：1800@qq.com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微信：Xdocerresume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26035</wp:posOffset>
                </wp:positionV>
                <wp:extent cx="175895" cy="175895"/>
                <wp:effectExtent l="0" t="0" r="14605" b="1460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6576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pt;margin-top:2.05pt;height:13.85pt;width:13.85pt;z-index:251632640;v-text-anchor:middle;mso-width-relative:page;mso-height-relative:page;" fillcolor="#446576" filled="t" stroked="t" coordsize="21600,21600" arcsize="0.166666666666667" o:gfxdata="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OQXsbaAAAACAEAAA8AAAAAAAAAAQAgAAAAIgAAAGRycy9kb3ducmV2Lnht&#10;bFBLAQIUABQAAAAIAIdO4kC/yn1X9wEAAMsDAAAOAAAAAAAAAAEAIAAAACkBAABkcnMvZTJvRG9j&#10;LnhtbFBLBQYAAAAABgAGAFkBAACSBQAAAAA=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297815</wp:posOffset>
                </wp:positionV>
                <wp:extent cx="175895" cy="175895"/>
                <wp:effectExtent l="0" t="0" r="14605" b="146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6576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pt;margin-top:23.45pt;height:13.85pt;width:13.85pt;z-index:251633664;v-text-anchor:middle;mso-width-relative:page;mso-height-relative:page;" fillcolor="#446576" filled="t" stroked="t" coordsize="21600,21600" arcsize="0.166666666666667" o:gfxdata="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qAv49sAAAAJAQAADwAAAAAAAAABACAAAAAiAAAAZHJzL2Rvd25yZXYu&#10;eG1sUEsBAhQAFAAAAAgAh07iQPDNiev4AQAAywMAAA4AAAAAAAAAAQAgAAAAKgEAAGRycy9lMm9E&#10;b2MueG1sUEsFBgAAAAAGAAYAWQEAAJQFAAAAAA==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570865</wp:posOffset>
                </wp:positionV>
                <wp:extent cx="175895" cy="175895"/>
                <wp:effectExtent l="0" t="0" r="14605" b="1460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76212"/>
                        </a:xfrm>
                        <a:prstGeom prst="roundRect">
                          <a:avLst/>
                        </a:prstGeom>
                        <a:solidFill>
                          <a:srgbClr val="446576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pt;margin-top:44.95pt;height:13.85pt;width:13.85pt;z-index:251634688;v-text-anchor:middle;mso-width-relative:page;mso-height-relative:page;" fillcolor="#446576" filled="t" stroked="t" coordsize="21600,21600" arcsize="0.166666666666667" o:gfxdata="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DwsP2wAAAAoBAAAPAAAAAAAAAAEAIAAAACIAAABkcnMvZG93bnJldi54&#10;bWxQSwECFAAUAAAACACHTuJAYMLk9fcBAADLAwAADgAAAAAAAAABACAAAAAqAQAAZHJzL2Uyb0Rv&#10;Yy54bWxQSwUGAAAAAAYABgBZAQAAkwUAAAAA&#10;">
                <v:fill on="t" focussize="0,0"/>
                <v:stroke weight="1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113030" cy="75565"/>
                <wp:effectExtent l="0" t="0" r="1270" b="63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201" cy="75583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8.55pt;margin-top:27.1pt;height:5.95pt;width:8.9pt;z-index:251635712;v-text-anchor:middle;mso-width-relative:page;mso-height-relative:page;" fillcolor="#FFFFFF" filled="t" stroked="f" coordsize="4974795,3320682" o:gfxdata="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Czo10ja&#10;AAAACQEAAA8AAAAAAAAAAQAgAAAAIgAAAGRycy9kb3ducmV2LnhtbFBLAQIUABQAAAAIAIdO4kCv&#10;lSd3kQQAADERAAAOAAAAAAAAAAEAIAAAACkBAABkcnMvZTJvRG9jLnhtbFBLBQYAAAAABgAGAFkB&#10;AAAsCA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43185,41102;56562,52709;69939,41102;109680,75583;3445,75583;43185,41102;0,3633;40693,38940;0,74247;0,3633;113201,3567;113201,74312;72432,38940;113201,3567;797,0;112328,0;56562,48383;797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601345</wp:posOffset>
                </wp:positionV>
                <wp:extent cx="113030" cy="105410"/>
                <wp:effectExtent l="0" t="0" r="1270" b="889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01" cy="1054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8.35pt;margin-top:47.35pt;height:8.3pt;width:8.9pt;z-index:251636736;v-text-anchor:middle;mso-width-relative:page;mso-height-relative:page;" fillcolor="#FFFFFF" filled="t" stroked="f" coordsize="969654,903534" o:gfxdata="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DqwY4LXAAAACgEAAA8A&#10;AAAAAAAAAQAgAAAAIgAAAGRycy9kb3ducmV2LnhtbFBLAQIUABQAAAAIAIdO4kA7cVcA4QUAADIT&#10;AAAOAAAAAAAAAAEAIAAAACYBAABkcnMvZTJvRG9jLnhtbFBLBQYAAAAABgAGAFkBAAB5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53340</wp:posOffset>
                </wp:positionV>
                <wp:extent cx="118110" cy="118110"/>
                <wp:effectExtent l="0" t="0" r="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976" cy="11797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8.35pt;margin-top:4.2pt;height:9.3pt;width:9.3pt;z-index:251637760;v-text-anchor:middle;mso-width-relative:page;mso-height-relative:page;" fillcolor="#FFFFFF" filled="t" stroked="f" coordsize="5581,5581" o:gfxdata="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39851801;@0,@0;@0,@0;@0,@0;@0,@0;83985180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1718310</wp:posOffset>
                </wp:positionV>
                <wp:extent cx="4020820" cy="0"/>
                <wp:effectExtent l="0" t="19050" r="3746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6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135.3pt;height:0pt;width:316.6pt;z-index:251651072;mso-width-relative:page;mso-height-relative:page;" filled="f" stroked="t" coordsize="21600,21600" o:gfxdata="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xrpQtkAAAAL&#10;AQAADwAAAAAAAAABACAAAAAiAAAAZHJzL2Rvd25yZXYueG1sUEsBAhQAFAAAAAgAh07iQGjgeOzi&#10;AQAAlgMAAA4AAAAAAAAAAQAgAAAAKAEAAGRycy9lMm9Eb2MueG1sUEsFBgAAAAAGAAYAWQEAAHwF&#10;AAAAAA==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3303270</wp:posOffset>
                </wp:positionV>
                <wp:extent cx="4020820" cy="0"/>
                <wp:effectExtent l="0" t="19050" r="3746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6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260.1pt;height:0pt;width:316.6pt;z-index:251652096;mso-width-relative:page;mso-height-relative:page;" filled="f" stroked="t" coordsize="21600,21600" o:gfxdata="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KMl42AAAAAsB&#10;AAAPAAAAAAAAAAEAIAAAACIAAABkcnMvZG93bnJldi54bWxQSwECFAAUAAAACACHTuJA8OlTNOIB&#10;AACWAwAADgAAAAAAAAABACAAAAAnAQAAZHJzL2Uyb0RvYy54bWxQSwUGAAAAAAYABgBZAQAAewUA&#10;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6427470</wp:posOffset>
                </wp:positionV>
                <wp:extent cx="4020820" cy="0"/>
                <wp:effectExtent l="0" t="19050" r="3746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6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506.1pt;height:0pt;width:316.6pt;z-index:251653120;mso-width-relative:page;mso-height-relative:page;" filled="f" stroked="t" coordsize="21600,21600" o:gfxdata="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87RTU2AAAAA0B&#10;AAAPAAAAAAAAAAEAIAAAACIAAABkcnMvZG93bnJldi54bWxQSwECFAAUAAAACACHTuJA+98RUeIB&#10;AACWAwAADgAAAAAAAAABACAAAAAnAQAAZHJzL2Uyb0RvYy54bWxQSwUGAAAAAAYABgBZAQAAewUA&#10;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8129270</wp:posOffset>
                </wp:positionV>
                <wp:extent cx="4020820" cy="0"/>
                <wp:effectExtent l="0" t="19050" r="3746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6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640.1pt;height:0pt;width:316.6pt;z-index:251654144;mso-width-relative:page;mso-height-relative:page;" filled="f" stroked="t" coordsize="21600,21600" o:gfxdata="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+9nJ2AAAAA0B&#10;AAAPAAAAAAAAAAEAIAAAACIAAABkcnMvZG93bnJldi54bWxQSwECFAAUAAAACACHTuJAY9Y6ieIB&#10;AACWAwAADgAAAAAAAAABACAAAAAnAQAAZHJzL2Uyb0RvYy54bWxQSwUGAAAAAAYABgBZAQAAewUA&#10;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3185795</wp:posOffset>
                </wp:positionV>
                <wp:extent cx="252095" cy="252095"/>
                <wp:effectExtent l="19050" t="19050" r="1524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2pt;margin-top:250.85pt;height:19.85pt;width:19.85pt;z-index:251624448;v-text-anchor:middle;mso-width-relative:page;mso-height-relative:page;" fillcolor="#446576" filled="t" stroked="t" coordsize="21600,21600" o:gfxdata="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Gs8LtkAAAAMAQAADwAAAAAAAAAB&#10;ACAAAAAiAAAAZHJzL2Rvd25yZXYueG1sUEsBAhQAFAAAAAgAh07iQC7vWPPWAQAAsQMAAA4AAAAA&#10;AAAAAQAgAAAAKAEAAGRycy9lMm9Eb2MueG1sUEsFBgAAAAAGAAYAWQEAAHAFAAAAAA==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6283960</wp:posOffset>
                </wp:positionV>
                <wp:extent cx="252095" cy="252095"/>
                <wp:effectExtent l="19050" t="19050" r="1524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2pt;margin-top:494.8pt;height:19.85pt;width:19.85pt;z-index:251625472;v-text-anchor:middle;mso-width-relative:page;mso-height-relative:page;" fillcolor="#446576" filled="t" stroked="t" coordsize="21600,21600" o:gfxdata="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43LD2wAAAA0BAAAPAAAAAAAA&#10;AAEAIAAAACIAAABkcnMvZG93bnJldi54bWxQSwECFAAUAAAACACHTuJAjhyLsNYBAACxAwAADgAA&#10;AAAAAAABACAAAAAqAQAAZHJzL2Uyb0RvYy54bWxQSwUGAAAAAAYABgBZAQAAcgUAAAAA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7969885</wp:posOffset>
                </wp:positionV>
                <wp:extent cx="252095" cy="252095"/>
                <wp:effectExtent l="19050" t="19050" r="1524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2pt;margin-top:627.55pt;height:19.85pt;width:19.85pt;z-index:251626496;v-text-anchor:middle;mso-width-relative:page;mso-height-relative:page;" fillcolor="#446576" filled="t" stroked="t" coordsize="21600,21600" o:gfxdata="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NkDEraAAAADgEAAA8AAAAAAAAA&#10;AQAgAAAAIgAAAGRycy9kb3ducmV2LnhtbFBLAQIUABQAAAAIAIdO4kBuCP901gEAALEDAAAOAAAA&#10;AAAAAAEAIAAAACkBAABkcnMvZTJvRG9jLnhtbFBLBQYAAAAABgAGAFkBAABxBQAAAAA=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1588770</wp:posOffset>
                </wp:positionV>
                <wp:extent cx="252095" cy="252095"/>
                <wp:effectExtent l="19050" t="19050" r="15240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2pt;margin-top:125.1pt;height:19.85pt;width:19.85pt;z-index:251627520;v-text-anchor:middle;mso-width-relative:page;mso-height-relative:page;" fillcolor="#446576" filled="t" stroked="t" coordsize="21600,21600" o:gfxdata="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1y1ODaAAAADAEAAA8AAAAAAAAA&#10;AQAgAAAAIgAAAGRycy9kb3ducmV2LnhtbFBLAQIUABQAAAAIAIdO4kDO+yw31gEAALEDAAAOAAAA&#10;AAAAAAEAIAAAACkBAABkcnMvZTJvRG9jLnhtbFBLBQYAAAAABgAGAFkBAABxBQAAAAA=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-153035</wp:posOffset>
                </wp:positionV>
                <wp:extent cx="7000875" cy="1083310"/>
                <wp:effectExtent l="0" t="0" r="0" b="31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634" cy="108326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4657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pt;margin-top:-12.05pt;height:85.3pt;width:551.25pt;z-index:251628544;v-text-anchor:middle;mso-width-relative:page;mso-height-relative:page;" fillcolor="#446576" filled="t" stroked="f" coordsize="21600,21600" arcsize="0" o:gfxdata="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JemJ9oAAAAMAQAADwAAAAAAAAABACAAAAAiAAAAZHJzL2Rvd25yZXYu&#10;eG1sUEsBAhQAFAAAAAgAh07iQAxX2V/5AQAAugMAAA4AAAAAAAAAAQAgAAAAKQ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27305</wp:posOffset>
                </wp:positionV>
                <wp:extent cx="2087245" cy="76200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李思宇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sz w:val="22"/>
                                <w:szCs w:val="22"/>
                              </w:rPr>
                              <w:t>求职意向：市场销售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3pt;margin-top:2.15pt;height:60pt;width:164.35pt;z-index:251629568;mso-width-relative:page;mso-height-relative:page;" filled="f" stroked="f" coordsize="21600,21600" o:gfxdata="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PoXvz2AAAAAoBAAAPAAAAAAAAAAEAIAAAACIAAABkcnMvZG93&#10;bnJldi54bWxQSwECFAAUAAAACACHTuJA91Iswo4BAAD5Ag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李思宇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sz w:val="22"/>
                          <w:szCs w:val="22"/>
                        </w:rPr>
                        <w:t>求职意向：市场销售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1992630</wp:posOffset>
                </wp:positionV>
                <wp:extent cx="6247765" cy="8534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2012.09—2016.6         南京邮电大学通达学院           广告学专业              本科学历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英国文学，英美影视口语进阶，专业英语，计算机软件技术基础，绘画基础等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156.9pt;height:67.2pt;width:491.95pt;z-index:251638784;mso-width-relative:page;mso-height-relative:page;" filled="f" stroked="f" coordsize="21600,21600" o:gfxdata="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/y5M62wAAAAsBAAAPAAAAAAAAAAEAIAAAACIAAABkcnMvZG93bnJl&#10;di54bWxQSwECFAAUAAAACACHTuJAyWrXYY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2012.09—2016.6         南京邮电大学通达学院           广告学专业              本科学历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英国文学，英美影视口语进阶，专业英语，计算机软件技术基础，绘画基础等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1567815</wp:posOffset>
                </wp:positionV>
                <wp:extent cx="2773045" cy="28892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123.45pt;height:22.75pt;width:218.35pt;z-index:251639808;v-text-anchor:middle;mso-width-relative:page;mso-height-relative:page;" filled="f" stroked="f" coordsize="21600,21600" o:gfxdata="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0woDbZAAAACwEAAA8AAAAAAAAAAQAgAAAAIgAAAGRy&#10;cy9kb3ducmV2LnhtbFBLAQIUABQAAAAIAIdO4kC+K5a4ywEAAGoDAAAOAAAAAAAAAAEAIAAAACg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1657350</wp:posOffset>
                </wp:positionV>
                <wp:extent cx="171450" cy="119380"/>
                <wp:effectExtent l="0" t="0" r="635" b="0"/>
                <wp:wrapNone/>
                <wp:docPr id="2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385" cy="1191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7pt;margin-top:130.5pt;height:9.4pt;width:13.5pt;z-index:251640832;mso-width-relative:page;mso-height-relative:page;" fillcolor="#FFFFFF" filled="t" stroked="f" coordsize="263,184" o:gfxdata="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PehOfzaAAAACwEAAA8AAAAAAAAAAQAgAAAAIgAAAGRy&#10;cy9kb3ducmV2LnhtbFBLAQIUABQAAAAIAIdO4kCaeiouWgUAAFwZAAAOAAAAAAAAAAEAIAAAACk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3605530</wp:posOffset>
                </wp:positionV>
                <wp:extent cx="6247765" cy="2301240"/>
                <wp:effectExtent l="0" t="0" r="0" b="0"/>
                <wp:wrapNone/>
                <wp:docPr id="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7765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2014.08-2015.08         可口可乐瑞安公司                        部门经理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帮助销售部门组长核对当月销售完成情况。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/>
                              <w:jc w:val="lef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2015.08-2016.08        华东学院校联络部                        副部长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6.3pt;margin-top:283.9pt;height:181.2pt;width:491.95pt;z-index:251641856;mso-width-relative:page;mso-height-relative:page;" filled="f" stroked="f" coordsize="21600,21600" o:gfxdata="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OJiANsAAAALAQAA&#10;DwAAAAAAAAABACAAAAAiAAAAZHJzL2Rvd25yZXYueG1sUEsBAhQAFAAAAAgAh07iQFRadRukAQAA&#10;L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2014.08-2015.08         可口可乐瑞安公司                        部门经理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帮助销售部门组长核对当月销售完成情况。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/>
                        <w:jc w:val="lef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2015.08-2016.08        华东学院校联络部                        副部长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熟练掌握并加强了组织活动与教学能力；巩固并检验了自己英语学习的知识水平。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3181350</wp:posOffset>
                </wp:positionV>
                <wp:extent cx="2277745" cy="28892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9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250.5pt;height:22.75pt;width:179.35pt;z-index:251642880;v-text-anchor:middle;mso-width-relative:page;mso-height-relative:page;" filled="f" stroked="f" coordsize="21600,21600" o:gfxdata="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27jN2QAAAAsBAAAPAAAAAAAAAAEAIAAAACIAAABk&#10;cnMvZG93bnJldi54bWxQSwECFAAUAAAACACHTuJALaGupc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3228975</wp:posOffset>
                </wp:positionV>
                <wp:extent cx="172085" cy="168910"/>
                <wp:effectExtent l="0" t="0" r="0" b="317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2024" cy="168827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7pt;margin-top:254.25pt;height:13.3pt;width:13.55pt;z-index:251643904;v-text-anchor:middle;mso-width-relative:page;mso-height-relative:page;" fillcolor="#FFFFFF" filled="t" stroked="f" coordsize="99,97" o:gfxdata="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DJ&#10;ivsq2wAAAAsBAAAPAAAAAAAAAAEAIAAAACIAAABkcnMvZG93bnJldi54bWxQSwECFAAUAAAACACH&#10;TuJA+HKVm7IHAAAGLAAADgAAAAAAAAABACAAAAAqAQAAZHJzL2Uyb0RvYy54bWxQSwUGAAAAAAYA&#10;BgBZAQAATg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6264910</wp:posOffset>
                </wp:positionV>
                <wp:extent cx="2280920" cy="28892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4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2pt;margin-top:493.3pt;height:22.75pt;width:179.6pt;z-index:251644928;v-text-anchor:middle;mso-width-relative:page;mso-height-relative:page;" filled="f" stroked="f" coordsize="21600,21600" o:gfxdata="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6aBYtoAAAAMAQAADwAAAAAAAAABACAAAAAiAAAA&#10;ZHJzL2Rvd25yZXYueG1sUEsBAhQAFAAAAAgAh07iQDGuuATMAQAAagMAAA4AAAAAAAAAAQAgAAAA&#10;KQ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6330315</wp:posOffset>
                </wp:positionV>
                <wp:extent cx="158115" cy="143510"/>
                <wp:effectExtent l="0" t="0" r="0" b="952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088" cy="143313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15pt;margin-top:498.45pt;height:11.3pt;width:12.45pt;z-index:251645952;v-text-anchor:middle;mso-width-relative:page;mso-height-relative:page;" fillcolor="#FFFFFF" filled="t" stroked="f" coordsize="63,57" o:gfxdata="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DfNpDU2QAAAAwBAAAPAAAAAAAAAAEAIAAAACIAAABk&#10;cnMvZG93bnJldi54bWxQSwECFAAUAAAACACHTuJAw83pspQDAADFCwAADgAAAAAAAAABACAAAAAo&#10;AQAAZHJzL2Uyb0RvYy54bWxQSwUGAAAAAAYABgBZAQAALgcAAAAA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8382635</wp:posOffset>
                </wp:positionV>
                <wp:extent cx="6247765" cy="7772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660.05pt;height:61.2pt;width:491.95pt;z-index:251646976;mso-width-relative:page;mso-height-relative:page;" filled="f" stroked="f" coordsize="21600,21600" o:gfxdata="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HhXEHcAAAADQEAAA8AAAAAAAAAAQAgAAAAIgAAAGRycy9kb3du&#10;cmV2LnhtbFBLAQIUABQAAAAIAIdO4kCjgfpo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7958455</wp:posOffset>
                </wp:positionV>
                <wp:extent cx="2277745" cy="2889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9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626.65pt;height:22.75pt;width:179.35pt;z-index:251648000;v-text-anchor:middle;mso-width-relative:page;mso-height-relative:page;" filled="f" stroked="f" coordsize="21600,21600" o:gfxdata="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fTxk32gAAAA0BAAAPAAAAAAAAAAEAIAAAACIAAABk&#10;cnMvZG93bnJldi54bWxQSwECFAAUAAAACACHTuJAY5xdnMsBAABqAwAADgAAAAAAAAABACAAAAAp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8005445</wp:posOffset>
                </wp:positionV>
                <wp:extent cx="132715" cy="167640"/>
                <wp:effectExtent l="0" t="0" r="635" b="381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971" cy="167937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55pt;margin-top:630.35pt;height:13.2pt;width:10.45pt;z-index:251649024;v-text-anchor:middle;mso-width-relative:page;mso-height-relative:page;" fillcolor="#FFFFFF" filled="t" stroked="f" coordsize="1679575,2125662" o:gfxdata="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255,73753;51091,79348;50505,82628;49830,86560;51136,90739;73123,132709;70149,89863;70983,85594;70081,82089;72604,78988;83012,73259;92541,73776;99547,80673;105584,88402;110630,96985;114550,106579;117343,117206;118898,128957;113987,137652;98376,144325;81998,148616;65103,150458;47216,149649;29533,145987;12615,139584;0,132439;1216,119969;3739,108758;7478,98692;12344,89728;18269,81797;25162,74764;33858,67979;65856,404;73402,2451;80226,6050;86059,10977;90677,17005;93943,23978;95632,31694;95429,40602;92816,49510;88109,57293;81600,63569;72456,68517;66284,70137;59618,70587;52163,69620;45316,67168;39167,63434;33604,58192;29054,51444;26171,43729;25113,35293;26013,27308;28626,20019;32680,13519;37996,8053;44392,3869;51667,1102;5955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6738620</wp:posOffset>
                </wp:positionV>
                <wp:extent cx="2676525" cy="8915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pt;margin-top:530.6pt;height:70.2pt;width:210.75pt;z-index:251655168;mso-width-relative:page;mso-height-relative:page;" filled="f" stroked="f" coordsize="21600,21600" o:gfxdata="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5dGNfbAAAADQEAAA8AAAAAAAAAAQAgAAAAIgAAAGRycy9kb3du&#10;cmV2LnhtbFBLAQIUABQAAAAIAIdO4kDtryi9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6738620</wp:posOffset>
                </wp:positionV>
                <wp:extent cx="3021330" cy="89154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33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2012年任班长一职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2011年获营销大赛一等奖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5pt;margin-top:530.6pt;height:70.2pt;width:237.9pt;z-index:251656192;mso-width-relative:page;mso-height-relative:page;" filled="f" stroked="f" coordsize="21600,21600" o:gfxdata="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Nf167bAAAADQEAAA8AAAAAAAAAAQAgAAAAIgAAAGRycy9kb3du&#10;cmV2LnhtbFBLAQIUABQAAAAIAIdO4kC4/umf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jc w:val="left"/>
                        <w:textAlignment w:val="baseline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2012年任班长一职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2011年获营销大赛一等奖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1840865</wp:posOffset>
                </wp:positionV>
                <wp:extent cx="0" cy="1013460"/>
                <wp:effectExtent l="19050" t="0" r="19050" b="349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318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pt;margin-top:144.95pt;height:79.8pt;width:0pt;z-index:251657216;mso-width-relative:page;mso-height-relative:page;" filled="f" stroked="t" coordsize="21600,21600" o:gfxdata="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Ha/7NoAAAALAQAADwAAAAAAAAAB&#10;ACAAAAAiAAAAZHJzL2Rvd25yZXYueG1sUEsBAhQAFAAAAAgAh07iQLXVkuDVAQAAdAMAAA4AAAAA&#10;AAAAAQAgAAAAKQEAAGRycy9lMm9Eb2MueG1sUEsFBgAAAAAGAAYAWQEAAHAFAAAAAA==&#10;">
                <v:fill on="f" focussize="0,0"/>
                <v:stroke weight="2.25pt" color="#44657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3437890</wp:posOffset>
                </wp:positionV>
                <wp:extent cx="0" cy="2491740"/>
                <wp:effectExtent l="19050" t="0" r="19050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6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pt;margin-top:270.7pt;height:196.2pt;width:0pt;z-index:251658240;mso-width-relative:page;mso-height-relative:page;" filled="f" stroked="t" coordsize="21600,21600" o:gfxdata="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It7kNoAAAALAQAADwAAAAAAAAABACAA&#10;AAAiAAAAZHJzL2Rvd25yZXYueG1sUEsBAhQAFAAAAAgAh07iQLkr24fSAQAAdAMAAA4AAAAAAAAA&#10;AQAgAAAAKQEAAGRycy9lMm9Eb2MueG1sUEsFBgAAAAAGAAYAWQEAAG0FAAAAAA==&#10;">
                <v:fill on="f" focussize="0,0"/>
                <v:stroke weight="2.25pt" color="#44657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6536055</wp:posOffset>
                </wp:positionV>
                <wp:extent cx="0" cy="1022350"/>
                <wp:effectExtent l="19050" t="0" r="19050" b="2540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66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pt;margin-top:514.65pt;height:80.5pt;width:0pt;z-index:251659264;mso-width-relative:page;mso-height-relative:page;" filled="f" stroked="t" coordsize="21600,21600" o:gfxdata="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hbw3toAAAANAQAADwAAAAAAAAABACAA&#10;AAAiAAAAZHJzL2Rvd25yZXYueG1sUEsBAhQAFAAAAAgAh07iQDeVn3jSAQAAdAMAAA4AAAAAAAAA&#10;AQAgAAAAKQEAAGRycy9lMm9Eb2MueG1sUEsFBgAAAAAGAAYAWQEAAG0FAAAAAA==&#10;">
                <v:fill on="f" focussize="0,0"/>
                <v:stroke weight="2.25pt" color="#44657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8221980</wp:posOffset>
                </wp:positionV>
                <wp:extent cx="0" cy="885825"/>
                <wp:effectExtent l="19050" t="0" r="19050" b="292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69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pt;margin-top:647.4pt;height:69.75pt;width:0pt;z-index:251660288;mso-width-relative:page;mso-height-relative:page;" filled="f" stroked="t" coordsize="21600,21600" o:gfxdata="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KavQ3aAAAADQEAAA8AAAAAAAAAAQAgAAAA&#10;IgAAAGRycy9kb3ducmV2LnhtbFBLAQIUABQAAAAIAIdO4kDuy5Le0AEAAHMDAAAOAAAAAAAAAAEA&#10;IAAAACkBAABkcnMvZTJvRG9jLnhtbFBLBQYAAAAABgAGAFkBAABrBQAAAAA=&#10;">
                <v:fill on="f" focussize="0,0"/>
                <v:stroke weight="2.25pt" color="#44657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4981575</wp:posOffset>
                </wp:positionV>
                <wp:extent cx="45720" cy="45720"/>
                <wp:effectExtent l="19050" t="19050" r="1143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1pt;margin-top:392.25pt;height:3.6pt;width:3.6pt;z-index:251661312;v-text-anchor:middle;mso-width-relative:page;mso-height-relative:page;" fillcolor="#446576" filled="t" stroked="t" coordsize="21600,21600" o:gfxdata="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27fcdoAAAALAQAADwAAAAAA&#10;AAABACAAAAAiAAAAZHJzL2Rvd25yZXYueG1sUEsBAhQAFAAAAAgAh07iQALbns7YAQAAsQMAAA4A&#10;AAAAAAAAAQAgAAAAKQEAAGRycy9lMm9Eb2MueG1sUEsFBgAAAAAGAAYAWQEAAHMFAAAAAA==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3760470</wp:posOffset>
                </wp:positionV>
                <wp:extent cx="45720" cy="45720"/>
                <wp:effectExtent l="19050" t="19050" r="11430" b="1143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446576"/>
                        </a:solidFill>
                        <a:ln w="38100" cap="flat" cmpd="sng" algn="ctr">
                          <a:solidFill>
                            <a:srgbClr val="44657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1pt;margin-top:296.1pt;height:3.6pt;width:3.6pt;z-index:251662336;v-text-anchor:middle;mso-width-relative:page;mso-height-relative:page;" fillcolor="#446576" filled="t" stroked="t" coordsize="21600,21600" o:gfxdata="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7eRBdoAAAALAQAADwAAAAAA&#10;AAABACAAAAAiAAAAZHJzL2Rvd25yZXYueG1sUEsBAhQAFAAAAAgAh07iQMvFsMPYAQAAsQMAAA4A&#10;AAAAAAAAAQAgAAAAKQEAAGRycy9lMm9Eb2MueG1sUEsFBgAAAAAGAAYAWQEAAHMFAAAAAA==&#10;">
                <v:fill on="t" focussize="0,0"/>
                <v:stroke weight="3pt" color="#446576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-429895</wp:posOffset>
            </wp:positionV>
            <wp:extent cx="1680210" cy="168021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404" cy="168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-803910</wp:posOffset>
                </wp:positionV>
                <wp:extent cx="2773045" cy="59880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5990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="Impact" w:hAnsi="Impact" w:eastAsia="微软雅黑" w:cstheme="minorBidi"/>
                                <w:color w:val="446576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2pt;margin-top:-63.3pt;height:47.15pt;width:218.35pt;z-index:251664384;v-text-anchor:middle;mso-width-relative:page;mso-height-relative:page;" filled="f" stroked="f" coordsize="21600,21600" o:gfxdata="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gGzqDaAAAADQEAAA8AAAAAAAAAAQAgAAAAIgAA&#10;AGRycy9kb3ducmV2LnhtbFBLAQIUABQAAAAIAIdO4kBbW2RjzQEAAGoDAAAOAAAAAAAAAAEAIAAA&#10;ACkBAABkcnMvZTJvRG9jLnhtbFBLBQYAAAAABgAGAFkBAABo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</w:pPr>
                      <w:r>
                        <w:rPr>
                          <w:rFonts w:ascii="Impact" w:hAnsi="Impact" w:eastAsia="微软雅黑" w:cstheme="minorBidi"/>
                          <w:color w:val="446576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675" cy="10210800"/>
                <wp:effectExtent l="0" t="0" r="3175" b="0"/>
                <wp:wrapNone/>
                <wp:docPr id="4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210802"/>
                          <a:chOff x="0" y="0"/>
                          <a:chExt cx="7559676" cy="1021080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7559676" cy="1745692"/>
                            <a:chOff x="0" y="0"/>
                            <a:chExt cx="7559676" cy="1745692"/>
                          </a:xfrm>
                        </wpg:grpSpPr>
                        <wps:wsp>
                          <wps:cNvPr id="48" name="同侧圆角矩形 48"/>
                          <wps:cNvSpPr/>
                          <wps:spPr>
                            <a:xfrm flipV="1">
                              <a:off x="0" y="0"/>
                              <a:ext cx="7559676" cy="1550489"/>
                            </a:xfrm>
                            <a:prstGeom prst="round2SameRect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  <a:solidFill>
                              <a:srgbClr val="44657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文本框 4"/>
                          <wps:cNvSpPr txBox="1"/>
                          <wps:spPr>
                            <a:xfrm>
                              <a:off x="2378075" y="267412"/>
                              <a:ext cx="2803525" cy="147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方正正大黑简体" w:eastAsia="方正正大黑简体" w:cstheme="minorBidi"/>
                                    <w:color w:val="FFFFFF" w:themeColor="background1"/>
                                    <w:kern w:val="24"/>
                                    <w:sz w:val="120"/>
                                    <w:szCs w:val="1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自荐信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0" name="文本框 16"/>
                        <wps:cNvSpPr txBox="1"/>
                        <wps:spPr>
                          <a:xfrm>
                            <a:off x="648019" y="2286682"/>
                            <a:ext cx="6263640" cy="7924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尊敬的先生/小姐：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ind w:firstLine="475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 xml:space="preserve">此致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敬礼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李涵宇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2016.03.18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2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top:-72pt;height:804pt;width:595.25pt;mso-position-horizontal:left;mso-position-horizontal-relative:page;z-index:251666432;mso-width-relative:page;mso-height-relative:page;" coordsize="7559676,10210802" o:gfxdata="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uHDmp2gAAAAsBAAAPAAAAAAAAAAEAIAAAACIAAABkcnMvZG93&#10;bnJldi54bWxQSwECFAAUAAAACACHTuJA9Njz7cYDAABdCgAADgAAAAAAAAABACAAAAApAQAAZHJz&#10;L2Uyb0RvYy54bWxQSwUGAAAAAAYABgBZAQAAYQcAAAAA&#10;">
                <o:lock v:ext="edit" aspectratio="f"/>
                <v:group id="_x0000_s1026" o:spid="_x0000_s1026" o:spt="203" style="position:absolute;left:0;top:0;height:1745692;width:7559676;" coordsize="7559676,1745692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flip:y;height:1550489;width:7559676;v-text-anchor:middle;" fillcolor="#446576" filled="t" stroked="f" coordsize="7559676,1550489" o:gfxdata="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vrx7sAAADb&#10;AAAADwAAAAAAAAABACAAAAAiAAAAZHJzL2Rvd25yZXYueG1sUEsBAhQAFAAAAAgAh07iQDMvBZ47&#10;AAAAOQAAABAAAAAAAAAAAQAgAAAACgEAAGRycy9zaGFwZXhtbC54bWxQSwUGAAAAAAYABgBbAQAA&#10;tAMAAAAA&#10;" path="m0,0l7559676,0,7559676,0,7559676,1550489,7559676,1550489,0,1550489,0,1550489,0,0,0,0xe">
                    <v:path o:connectlocs="7559676,775244;3779838,1550489;0,775244;3779838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" o:spid="_x0000_s1026" o:spt="202" type="#_x0000_t202" style="position:absolute;left:2378075;top:267412;height:1478280;width:2803525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方正正大黑简体" w:eastAsia="方正正大黑简体" w:cstheme="minorBidi"/>
                              <w:color w:val="FFFFFF" w:themeColor="background1"/>
                              <w:kern w:val="24"/>
                              <w:sz w:val="120"/>
                              <w:szCs w:val="1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自荐信</w:t>
                          </w:r>
                        </w:p>
                      </w:txbxContent>
                    </v:textbox>
                  </v:shape>
                </v:group>
                <v:shape id="文本框 16" o:spid="_x0000_s1026" o:spt="202" type="#_x0000_t202" style="position:absolute;left:648019;top:2286682;height:7924120;width:626364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4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尊敬的先生/小姐：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ind w:firstLine="475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 xml:space="preserve">此致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敬礼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李涵宇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2016.03.18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2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-883920</wp:posOffset>
                </wp:positionV>
                <wp:extent cx="7559675" cy="10691495"/>
                <wp:effectExtent l="0" t="0" r="3175" b="0"/>
                <wp:wrapNone/>
                <wp:docPr id="5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691812"/>
                          <a:chOff x="0" y="0"/>
                          <a:chExt cx="7559676" cy="10691812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7559676" cy="10691812"/>
                          </a:xfrm>
                          <a:prstGeom prst="rect">
                            <a:avLst/>
                          </a:prstGeom>
                          <a:solidFill>
                            <a:srgbClr val="44657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文本框 6"/>
                        <wps:cNvSpPr txBox="1"/>
                        <wps:spPr>
                          <a:xfrm>
                            <a:off x="168276" y="8923641"/>
                            <a:ext cx="722312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方正正大黑简体" w:eastAsia="方正正大黑简体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期待您的回复，谢谢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top:-69.6pt;height:841.85pt;width:595.25pt;mso-position-horizontal:left;mso-position-horizontal-relative:page;z-index:251668480;mso-width-relative:page;mso-height-relative:page;" coordsize="7559676,10691812" o:gfxdata="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+EoOCdsAAAALAQAADwAAAAAAAAABACAAAAAiAAAAZHJzL2Rv&#10;d25yZXYueG1sUEsBAhQAFAAAAAgAh07iQDYDJ7+pAgAASQYAAA4AAAAAAAAAAQAgAAAAKgEAAGRy&#10;cy9lMm9Eb2MueG1sUEsFBgAAAAAGAAYAWQEAAEUGAAAAAA==&#10;">
                <o:lock v:ext="edit" aspectratio="f"/>
                <v:rect id="_x0000_s1026" o:spid="_x0000_s1026" o:spt="1" style="position:absolute;left:0;top:0;height:10691812;width:7559676;v-text-anchor:middle;" fillcolor="#446576" filled="t" stroked="f" coordsize="21600,21600" o:gfxdata="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hi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68276;top:8923641;height:883920;width:7223125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方正正大黑简体" w:eastAsia="方正正大黑简体" w:cstheme="minorBidi"/>
                            <w:color w:val="FFFFFF" w:themeColor="background1"/>
                            <w:kern w:val="24"/>
                            <w:sz w:val="64"/>
                            <w:szCs w:val="6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期待您的回复，谢谢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正大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7F17"/>
    <w:multiLevelType w:val="multilevel"/>
    <w:tmpl w:val="19EE7F17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22407FC"/>
    <w:multiLevelType w:val="multilevel"/>
    <w:tmpl w:val="222407F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85129D0"/>
    <w:multiLevelType w:val="multilevel"/>
    <w:tmpl w:val="385129D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D1301"/>
    <w:rsid w:val="000117BD"/>
    <w:rsid w:val="00140BA8"/>
    <w:rsid w:val="001A4DE0"/>
    <w:rsid w:val="002938F6"/>
    <w:rsid w:val="005847DA"/>
    <w:rsid w:val="72E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620706c6-b992-e413-41de-61d87a19a9f9\&#31616;&#21382;&#23553;&#38754;&#22871;&#35013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简历封面套装封面.docx</Template>
  <Pages>4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2019-03-06T13:02:00Z</dcterms:created>
  <dc:creator>bubble</dc:creator>
  <cp:lastModifiedBy>bubble</cp:lastModifiedBy>
  <dcterms:modified xsi:type="dcterms:W3CDTF">2019-03-06T13:02:58Z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