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ascii="微软雅黑" w:hAnsi="微软雅黑" w:eastAsia="微软雅黑"/>
          <w:b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-1762125</wp:posOffset>
                </wp:positionV>
                <wp:extent cx="2651760" cy="3366770"/>
                <wp:effectExtent l="0" t="0" r="0" b="5080"/>
                <wp:wrapNone/>
                <wp:docPr id="9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51760" cy="33667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3" o:spid="_x0000_s1026" o:spt="3" type="#_x0000_t3" style="position:absolute;left:0pt;margin-left:-12.05pt;margin-top:-138.75pt;height:265.1pt;width:208.8pt;rotation:11796480f;z-index:-251638784;v-text-anchor:middle;mso-width-relative:page;mso-height-relative:page;" fillcolor="#D2D5E2 [660]" filled="t" stroked="f" coordsize="21600,21600" o:gfxdata="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pYpZ7bAAAADAEAAA8AAAAAAAAAAQAgAAAAIgAAAGRycy9kb3ducmV2&#10;LnhtbFBLAQIUABQAAAAIAIdO4kDw22tG+QEAAMQDAAAOAAAAAAAAAAEAIAAAACoBAABkcnMvZTJv&#10;RG9jLnhtbFBLBQYAAAAABgAGAFkBAACV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b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-2082165</wp:posOffset>
                </wp:positionV>
                <wp:extent cx="2651760" cy="3367405"/>
                <wp:effectExtent l="0" t="0" r="0" b="5080"/>
                <wp:wrapNone/>
                <wp:docPr id="10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51760" cy="336740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3" o:spid="_x0000_s1026" o:spt="3" type="#_x0000_t3" style="position:absolute;left:0pt;margin-left:-12.05pt;margin-top:-163.95pt;height:265.15pt;width:208.8pt;rotation:11796480f;z-index:-251636736;v-text-anchor:middle;mso-width-relative:page;mso-height-relative:page;" fillcolor="#A5ACC4 [1300]" filled="t" stroked="f" coordsize="21600,21600" o:gfxdata="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joANdoAAAAMAQAADwAAAAAAAAABACAAAAAiAAAAZHJzL2Rvd25yZXYu&#10;eG1sUEsBAhQAFAAAAAgAh07iQC1kgKf5AQAAxQMAAA4AAAAAAAAAAQAgAAAAKQEAAGRycy9lMm9E&#10;b2MueG1sUEsFBgAAAAAGAAYAWQEAAJQ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b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-1798955</wp:posOffset>
                </wp:positionH>
                <wp:positionV relativeFrom="paragraph">
                  <wp:posOffset>-146685</wp:posOffset>
                </wp:positionV>
                <wp:extent cx="4297680" cy="10833100"/>
                <wp:effectExtent l="0" t="0" r="7620" b="6350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10833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141.65pt;margin-top:-11.55pt;height:853pt;width:338.4pt;z-index:-251654144;v-text-anchor:middle;mso-width-relative:page;mso-height-relative:page;" fillcolor="#373D54 [3204]" filled="t" stroked="f" coordsize="21600,21600" o:gfxdata="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7im+XbAAAADQEAAA8AAAAAAAAA&#10;AQAgAAAAIgAAAGRycy9kb3ducmV2LnhtbFBLAQIUABQAAAAIAIdO4kBBzP/m1QEAAHoDAAAOAAAA&#10;AAAAAAEAIAAAACo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tbl>
      <w:tblPr>
        <w:tblStyle w:val="4"/>
        <w:tblW w:w="10949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8"/>
        <w:gridCol w:w="445"/>
        <w:gridCol w:w="69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75" w:hRule="atLeast"/>
        </w:trPr>
        <w:tc>
          <w:tcPr>
            <w:tcW w:w="3558" w:type="dxa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545454"/>
                <w:sz w:val="22"/>
                <w:szCs w:val="2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440690</wp:posOffset>
                  </wp:positionH>
                  <wp:positionV relativeFrom="paragraph">
                    <wp:posOffset>207010</wp:posOffset>
                  </wp:positionV>
                  <wp:extent cx="1295400" cy="1727835"/>
                  <wp:effectExtent l="95250" t="114300" r="95250" b="120015"/>
                  <wp:wrapNone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0" b="65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72783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</w:p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</w:p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</w:p>
          <w:p>
            <w:pPr>
              <w:widowControl/>
              <w:jc w:val="center"/>
              <w:rPr>
                <w:rFonts w:ascii="微软雅黑" w:hAnsi="微软雅黑" w:eastAsia="微软雅黑" w:cs="Times New Roman"/>
                <w:b/>
                <w:color w:val="292E3F" w:themeColor="accent1" w:themeShade="BF"/>
                <w:sz w:val="28"/>
                <w:szCs w:val="20"/>
              </w:rPr>
            </w:pPr>
          </w:p>
          <w:p>
            <w:pPr>
              <w:widowControl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sz w:val="52"/>
                <w:szCs w:val="20"/>
                <w14:textFill>
                  <w14:solidFill>
                    <w14:schemeClr w14:val="bg1"/>
                  </w14:solidFill>
                </w14:textFill>
              </w:rPr>
              <w:t>肖依依</w:t>
            </w:r>
          </w:p>
          <w:p>
            <w:pPr>
              <w:widowControl/>
              <w:spacing w:line="500" w:lineRule="exact"/>
              <w:jc w:val="center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求职意向：输入意向求职岗位</w:t>
            </w:r>
          </w:p>
          <w:p>
            <w:pPr>
              <w:widowControl/>
              <w:spacing w:line="500" w:lineRule="exact"/>
              <w:jc w:val="center"/>
              <w:rPr>
                <w:rFonts w:ascii="微软雅黑" w:hAnsi="微软雅黑" w:eastAsia="微软雅黑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jc w:val="center"/>
              <w:rPr>
                <w:rFonts w:ascii="微软雅黑" w:hAnsi="微软雅黑" w:eastAsia="微软雅黑"/>
                <w:b/>
                <w:color w:val="373D54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373D54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80645</wp:posOffset>
                      </wp:positionV>
                      <wp:extent cx="2073910" cy="299720"/>
                      <wp:effectExtent l="0" t="0" r="2540" b="5080"/>
                      <wp:wrapNone/>
                      <wp:docPr id="187" name="矩形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3910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86" o:spid="_x0000_s1026" o:spt="1" style="position:absolute;left:0pt;margin-left:2.85pt;margin-top:6.35pt;height:23.6pt;width:163.3pt;z-index:-251653120;v-text-anchor:middle;mso-width-relative:page;mso-height-relative:page;" fillcolor="#FFFFFF [3212]" filled="t" stroked="f" coordsize="21600,21600" o:gfxdata="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BiYqS1QAAAAcBAAAPAAAAAAAAAAEAIAAAACIA&#10;AABkcnMvZG93bnJldi54bWxQSwECFAAUAAAACACHTuJASgIjx9MBAAB8AwAADgAAAAAAAAABACAA&#10;AAAkAQAAZHJzL2Uyb0RvYy54bWxQSwUGAAAAAAYABgBZAQAAaQ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373D54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——    </w:t>
            </w:r>
            <w:r>
              <w:rPr>
                <w:rFonts w:hint="eastAsia" w:ascii="微软雅黑" w:hAnsi="微软雅黑" w:eastAsia="微软雅黑"/>
                <w:b/>
                <w:color w:val="373D54" w:themeColor="accent1"/>
                <w:sz w:val="28"/>
                <w:szCs w:val="22"/>
                <w14:textFill>
                  <w14:solidFill>
                    <w14:schemeClr w14:val="accent1"/>
                  </w14:solidFill>
                </w14:textFill>
              </w:rPr>
              <w:t>个人信息</w:t>
            </w:r>
            <w:r>
              <w:rPr>
                <w:rFonts w:ascii="微软雅黑" w:hAnsi="微软雅黑" w:eastAsia="微软雅黑"/>
                <w:b/>
                <w:color w:val="373D54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    ——</w:t>
            </w:r>
          </w:p>
          <w:p>
            <w:pPr>
              <w:tabs>
                <w:tab w:val="right" w:pos="3181"/>
              </w:tabs>
              <w:spacing w:line="600" w:lineRule="exact"/>
              <w:jc w:val="left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生日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997. 07. 07   /   22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岁</w:t>
            </w:r>
          </w:p>
          <w:p>
            <w:pPr>
              <w:tabs>
                <w:tab w:val="right" w:pos="3181"/>
              </w:tabs>
              <w:spacing w:line="600" w:lineRule="exact"/>
              <w:jc w:val="left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电话：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+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86 180 0000 0000</w:t>
            </w:r>
          </w:p>
          <w:p>
            <w:pPr>
              <w:tabs>
                <w:tab w:val="right" w:pos="3181"/>
              </w:tabs>
              <w:spacing w:line="600" w:lineRule="exact"/>
              <w:jc w:val="left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邮箱：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CVer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517777666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@st.com</w:t>
            </w:r>
          </w:p>
          <w:p>
            <w:pPr>
              <w:tabs>
                <w:tab w:val="right" w:pos="3181"/>
              </w:tabs>
              <w:spacing w:line="600" w:lineRule="exact"/>
              <w:jc w:val="left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地址：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武汉市硚口区古田-华润翡翠城</w:t>
            </w:r>
          </w:p>
          <w:p>
            <w:pPr>
              <w:tabs>
                <w:tab w:val="right" w:pos="3181"/>
              </w:tabs>
              <w:spacing w:line="600" w:lineRule="exact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jc w:val="center"/>
              <w:rPr>
                <w:rFonts w:ascii="微软雅黑" w:hAnsi="微软雅黑" w:eastAsia="微软雅黑"/>
                <w:b/>
                <w:color w:val="373D54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373D54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60325</wp:posOffset>
                      </wp:positionV>
                      <wp:extent cx="2073910" cy="299720"/>
                      <wp:effectExtent l="0" t="0" r="2540" b="5080"/>
                      <wp:wrapNone/>
                      <wp:docPr id="1" name="矩形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3910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86" o:spid="_x0000_s1026" o:spt="1" style="position:absolute;left:0pt;margin-left:2.85pt;margin-top:4.75pt;height:23.6pt;width:163.3pt;z-index:-251651072;v-text-anchor:middle;mso-width-relative:page;mso-height-relative:page;" fillcolor="#FFFFFF [3212]" filled="t" stroked="f" coordsize="21600,21600" o:gfxdata="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O3rWbNUAAAAGAQAADwAAAAAAAAABACAAAAAiAAAA&#10;ZHJzL2Rvd25yZXYueG1sUEsBAhQAFAAAAAgAh07iQB0aP4DRAQAAegMAAA4AAAAAAAAAAQAgAAAA&#10;JAEAAGRycy9lMm9Eb2MueG1sUEsFBgAAAAAGAAYAWQEAAGc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373D54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——    </w:t>
            </w:r>
            <w:r>
              <w:rPr>
                <w:rFonts w:hint="eastAsia" w:ascii="微软雅黑" w:hAnsi="微软雅黑" w:eastAsia="微软雅黑"/>
                <w:b/>
                <w:color w:val="373D54" w:themeColor="accent1"/>
                <w:sz w:val="28"/>
                <w:szCs w:val="22"/>
                <w14:textFill>
                  <w14:solidFill>
                    <w14:schemeClr w14:val="accent1"/>
                  </w14:solidFill>
                </w14:textFill>
              </w:rPr>
              <w:t>自我评价</w:t>
            </w:r>
            <w:r>
              <w:rPr>
                <w:rFonts w:ascii="微软雅黑" w:hAnsi="微软雅黑" w:eastAsia="微软雅黑"/>
                <w:b/>
                <w:color w:val="373D54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    ——</w:t>
            </w:r>
          </w:p>
          <w:p>
            <w:pPr>
              <w:tabs>
                <w:tab w:val="right" w:pos="3181"/>
              </w:tabs>
              <w:spacing w:line="600" w:lineRule="exact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多年新媒体运营经验，目前所运营的微信平台粉丝量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40万＋，单篇文章平均阅读3万＋，最高阅读量10万＋；专业能力已较扎实；能做新媒体的全盘规划，也能自行分析竞品，达到知己知彼；责任心强、积极主动、沟通能力强。</w:t>
            </w:r>
          </w:p>
          <w:p>
            <w:pPr>
              <w:tabs>
                <w:tab w:val="right" w:pos="3181"/>
              </w:tabs>
              <w:spacing w:line="600" w:lineRule="exact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jc w:val="center"/>
              <w:rPr>
                <w:rFonts w:ascii="微软雅黑" w:hAnsi="微软雅黑" w:eastAsia="微软雅黑"/>
                <w:b/>
                <w:color w:val="373D54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373D54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66675</wp:posOffset>
                      </wp:positionV>
                      <wp:extent cx="2073910" cy="299720"/>
                      <wp:effectExtent l="0" t="0" r="2540" b="5080"/>
                      <wp:wrapNone/>
                      <wp:docPr id="3" name="矩形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3910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86" o:spid="_x0000_s1026" o:spt="1" style="position:absolute;left:0pt;margin-left:2.85pt;margin-top:5.25pt;height:23.6pt;width:163.3pt;z-index:-251649024;v-text-anchor:middle;mso-width-relative:page;mso-height-relative:page;" fillcolor="#FFFFFF [3212]" filled="t" stroked="f" coordsize="21600,21600" o:gfxdata="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JFMONNQAAAAHAQAADwAAAAAAAAABACAAAAAiAAAA&#10;ZHJzL2Rvd25yZXYueG1sUEsBAhQAFAAAAAgAh07iQJt0zMHSAQAAegMAAA4AAAAAAAAAAQAgAAAA&#10;IwEAAGRycy9lMm9Eb2MueG1sUEsFBgAAAAAGAAYAWQEAAGc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373D54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——    </w:t>
            </w:r>
            <w:r>
              <w:rPr>
                <w:rFonts w:hint="eastAsia" w:ascii="微软雅黑" w:hAnsi="微软雅黑" w:eastAsia="微软雅黑"/>
                <w:b/>
                <w:color w:val="373D54" w:themeColor="accent1"/>
                <w:sz w:val="28"/>
                <w:szCs w:val="22"/>
                <w14:textFill>
                  <w14:solidFill>
                    <w14:schemeClr w14:val="accent1"/>
                  </w14:solidFill>
                </w14:textFill>
              </w:rPr>
              <w:t>兴趣</w:t>
            </w:r>
            <w:r>
              <w:rPr>
                <w:rFonts w:ascii="微软雅黑" w:hAnsi="微软雅黑" w:eastAsia="微软雅黑"/>
                <w:b/>
                <w:color w:val="373D54" w:themeColor="accent1"/>
                <w:sz w:val="28"/>
                <w:szCs w:val="22"/>
                <w14:textFill>
                  <w14:solidFill>
                    <w14:schemeClr w14:val="accent1"/>
                  </w14:solidFill>
                </w14:textFill>
              </w:rPr>
              <w:t>爱好</w:t>
            </w:r>
            <w:r>
              <w:rPr>
                <w:rFonts w:ascii="微软雅黑" w:hAnsi="微软雅黑" w:eastAsia="微软雅黑"/>
                <w:b/>
                <w:color w:val="373D54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    ——</w:t>
            </w:r>
          </w:p>
          <w:p>
            <w:pPr>
              <w:tabs>
                <w:tab w:val="right" w:pos="3181"/>
              </w:tabs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互联网类：翻墙，采编，搜集整理控</w:t>
            </w:r>
          </w:p>
          <w:p>
            <w:pPr>
              <w:tabs>
                <w:tab w:val="right" w:pos="3181"/>
              </w:tabs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运动类别：游泳，爬山，马拉松长跑</w:t>
            </w:r>
          </w:p>
        </w:tc>
        <w:tc>
          <w:tcPr>
            <w:tcW w:w="445" w:type="dxa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6946" w:type="dxa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>
                      <wp:simplePos x="0" y="0"/>
                      <wp:positionH relativeFrom="column">
                        <wp:posOffset>1562735</wp:posOffset>
                      </wp:positionH>
                      <wp:positionV relativeFrom="paragraph">
                        <wp:posOffset>203200</wp:posOffset>
                      </wp:positionV>
                      <wp:extent cx="1172845" cy="311150"/>
                      <wp:effectExtent l="0" t="0" r="8255" b="0"/>
                      <wp:wrapNone/>
                      <wp:docPr id="5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936" cy="31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" o:spid="_x0000_s1026" o:spt="1" style="position:absolute;left:0pt;margin-left:123.05pt;margin-top:16pt;height:24.5pt;width:92.35pt;z-index:-251646976;v-text-anchor:middle;mso-width-relative:page;mso-height-relative:page;" fillcolor="#373D54 [3204]" filled="t" stroked="f" coordsize="21600,21600" o:gfxdata="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wbZRrYAAAACQEAAA8AAAAAAAAAAQAg&#10;AAAAIgAAAGRycy9kb3ducmV2LnhtbFBLAQIUABQAAAAIAIdO4kDlZTHG1QEAAHgDAAAOAAAAAAAA&#10;AAEAIAAAACcBAABkcnMvZTJvRG9jLnhtbFBLBQYAAAAABgAGAFkBAABu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55168" behindDoc="1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113030</wp:posOffset>
                      </wp:positionV>
                      <wp:extent cx="4278630" cy="53340"/>
                      <wp:effectExtent l="114300" t="76200" r="102870" b="80645"/>
                      <wp:wrapNone/>
                      <wp:docPr id="11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78923" cy="53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" o:spid="_x0000_s1026" o:spt="1" style="position:absolute;left:0pt;margin-left:-1.2pt;margin-top:8.9pt;height:4.2pt;width:336.9pt;z-index:-251661312;v-text-anchor:middle;mso-width-relative:page;mso-height-relative:page;" fillcolor="#FFFFFF [3212]" filled="t" stroked="f" coordsize="21600,21600" o:gfxdata="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v+PiD1wAA&#10;AAgBAAAPAAAAAAAAAAEAIAAAACIAAABkcnMvZG93bnJldi54bWxQSwECFAAUAAAACACHTuJAHEZl&#10;SR8CAAArBAAADgAAAAAAAAABACAAAAAmAQAAZHJzL2Uyb0RvYy54bWxQSwUGAAAAAAYABgBZAQAA&#10;tw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type="perspective" color="#000000" opacity="26214f" offset="0pt,0pt" origin="0f,0f" matrix="66847f,0f,0f,66847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———       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2"/>
                <w14:textFill>
                  <w14:solidFill>
                    <w14:schemeClr w14:val="bg1"/>
                  </w14:solidFill>
                </w14:textFill>
              </w:rPr>
              <w:t>教育背景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        ———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jc w:val="left"/>
              <w:rPr>
                <w:rFonts w:ascii="微软雅黑" w:hAnsi="微软雅黑" w:eastAsia="微软雅黑"/>
                <w:color w:val="3DA8AA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3DA8AA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color w:val="3DA8AA"/>
                <w:sz w:val="21"/>
                <w:szCs w:val="21"/>
              </w:rPr>
              <w:t xml:space="preserve">  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jc w:val="left"/>
              <w:rPr>
                <w:rFonts w:ascii="微软雅黑" w:hAnsi="微软雅黑" w:eastAsia="微软雅黑"/>
                <w:color w:val="292E3F" w:themeColor="accent1" w:themeShade="BF"/>
                <w:sz w:val="22"/>
                <w:szCs w:val="21"/>
              </w:rPr>
            </w:pPr>
            <w:r>
              <w:rPr>
                <w:rFonts w:ascii="微软雅黑" w:hAnsi="微软雅黑" w:eastAsia="微软雅黑"/>
                <w:color w:val="292E3F" w:themeColor="accent1" w:themeShade="BF"/>
                <w:sz w:val="22"/>
                <w:szCs w:val="21"/>
              </w:rPr>
              <w:t xml:space="preserve">华中科技大学管理学院                         2015.07-2019.06        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jc w:val="left"/>
              <w:rPr>
                <w:rFonts w:ascii="微软雅黑" w:hAnsi="微软雅黑" w:eastAsia="微软雅黑"/>
                <w:color w:val="292E3F" w:themeColor="accent1" w:themeShade="BF"/>
                <w:sz w:val="22"/>
                <w:szCs w:val="21"/>
              </w:rPr>
            </w:pPr>
            <w:r>
              <w:rPr>
                <w:rFonts w:ascii="微软雅黑" w:hAnsi="微软雅黑" w:eastAsia="微软雅黑"/>
                <w:color w:val="292E3F" w:themeColor="accent1" w:themeShade="BF"/>
                <w:sz w:val="22"/>
                <w:szCs w:val="21"/>
              </w:rPr>
              <w:t>电子商务 / 本科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jc w:val="left"/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在校成绩：</w:t>
            </w: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4.86（班级前5%）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jc w:val="left"/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主要课程：微观经济学、宏观经济学、管理信息系统、会计学、财务管理、市场营销、经济法等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jc w:val="left"/>
              <w:rPr>
                <w:rFonts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jc w:val="left"/>
              <w:rPr>
                <w:rFonts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>
                      <wp:simplePos x="0" y="0"/>
                      <wp:positionH relativeFrom="column">
                        <wp:posOffset>1562735</wp:posOffset>
                      </wp:positionH>
                      <wp:positionV relativeFrom="paragraph">
                        <wp:posOffset>192405</wp:posOffset>
                      </wp:positionV>
                      <wp:extent cx="1172845" cy="311150"/>
                      <wp:effectExtent l="0" t="0" r="8255" b="0"/>
                      <wp:wrapNone/>
                      <wp:docPr id="6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936" cy="31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" o:spid="_x0000_s1026" o:spt="1" style="position:absolute;left:0pt;margin-left:123.05pt;margin-top:15.15pt;height:24.5pt;width:92.35pt;z-index:-251644928;v-text-anchor:middle;mso-width-relative:page;mso-height-relative:page;" fillcolor="#373D54 [3204]" filled="t" stroked="f" coordsize="21600,21600" o:gfxdata="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iXjNbZAAAACQEAAA8AAAAAAAAAAQAg&#10;AAAAIgAAAGRycy9kb3ducmV2LnhtbFBLAQIUABQAAAAIAIdO4kA7aNiL1AEAAHgDAAAOAAAAAAAA&#10;AAEAIAAAACgBAABkcnMvZTJvRG9jLnhtbFBLBQYAAAAABgAGAFkBAABu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100965</wp:posOffset>
                      </wp:positionV>
                      <wp:extent cx="4278630" cy="53340"/>
                      <wp:effectExtent l="114300" t="76200" r="102870" b="80645"/>
                      <wp:wrapNone/>
                      <wp:docPr id="12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78923" cy="53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" o:spid="_x0000_s1026" o:spt="1" style="position:absolute;left:0pt;margin-left:-1.2pt;margin-top:7.95pt;height:4.2pt;width:336.9pt;z-index:-251660288;v-text-anchor:middle;mso-width-relative:page;mso-height-relative:page;" fillcolor="#FFFFFF [3212]" filled="t" stroked="f" coordsize="21600,21600" o:gfxdata="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R8jXR2AAA&#10;AAgBAAAPAAAAAAAAAAEAIAAAACIAAABkcnMvZG93bnJldi54bWxQSwECFAAUAAAACACHTuJAyYmY&#10;Wh4CAAArBAAADgAAAAAAAAABACAAAAAnAQAAZHJzL2Uyb0RvYy54bWxQSwUGAAAAAAYABgBZAQAA&#10;tw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type="perspective" color="#000000" opacity="26214f" offset="0pt,0pt" origin="0f,0f" matrix="66847f,0f,0f,66847f"/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———       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2"/>
                <w14:textFill>
                  <w14:solidFill>
                    <w14:schemeClr w14:val="bg1"/>
                  </w14:solidFill>
                </w14:textFill>
              </w:rPr>
              <w:t>工作经历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        ———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ascii="微软雅黑" w:hAnsi="微软雅黑" w:eastAsia="微软雅黑"/>
                <w:b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292E3F" w:themeColor="accent1" w:themeShade="BF"/>
                <w:sz w:val="22"/>
                <w:szCs w:val="21"/>
              </w:rPr>
            </w:pPr>
            <w:r>
              <w:rPr>
                <w:rFonts w:ascii="微软雅黑" w:hAnsi="微软雅黑" w:eastAsia="微软雅黑"/>
                <w:color w:val="292E3F" w:themeColor="accent1" w:themeShade="BF"/>
                <w:sz w:val="22"/>
                <w:szCs w:val="21"/>
              </w:rPr>
              <w:t xml:space="preserve">云隐网络科技有限公司                         2015.07-2019.06                  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292E3F" w:themeColor="accent1" w:themeShade="BF"/>
                <w:sz w:val="22"/>
                <w:szCs w:val="21"/>
              </w:rPr>
            </w:pPr>
            <w:r>
              <w:rPr>
                <w:rFonts w:ascii="微软雅黑" w:hAnsi="微软雅黑" w:eastAsia="微软雅黑"/>
                <w:color w:val="292E3F" w:themeColor="accent1" w:themeShade="BF"/>
                <w:sz w:val="22"/>
                <w:szCs w:val="21"/>
              </w:rPr>
              <w:t>新媒体部 / 运营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1.</w:t>
            </w: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负责运营公司的微信公众号，根据公司要求撰写相关文案，不断提升品牌价值；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2.</w:t>
            </w: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负责软文的选题策划和文案撰写，发布到微信微博、今日头条、一点资讯等新媒体平台；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3.根据需要，适时策划相关活动，以活跃粉丝，提升粉丝粘性；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4.</w:t>
            </w: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分析数据，收集用户反馈，分析用户阅读心理，提高阅读量及转化率等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。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292E3F" w:themeColor="accent1" w:themeShade="BF"/>
                <w:sz w:val="22"/>
                <w:szCs w:val="21"/>
              </w:rPr>
            </w:pPr>
            <w:r>
              <w:rPr>
                <w:rFonts w:ascii="微软雅黑" w:hAnsi="微软雅黑" w:eastAsia="微软雅黑"/>
                <w:color w:val="292E3F" w:themeColor="accent1" w:themeShade="BF"/>
                <w:sz w:val="22"/>
                <w:szCs w:val="21"/>
              </w:rPr>
              <w:t xml:space="preserve">缊印管理咨询有限公司                         2015.07-2019.06                     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292E3F" w:themeColor="accent1" w:themeShade="BF"/>
                <w:sz w:val="22"/>
                <w:szCs w:val="21"/>
              </w:rPr>
            </w:pPr>
            <w:r>
              <w:rPr>
                <w:rFonts w:ascii="微软雅黑" w:hAnsi="微软雅黑" w:eastAsia="微软雅黑"/>
                <w:color w:val="292E3F" w:themeColor="accent1" w:themeShade="BF"/>
                <w:sz w:val="22"/>
                <w:szCs w:val="21"/>
              </w:rPr>
              <w:t>新媒体部 / 运营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1.微信文案撰写、推文编辑，粉丝管理（活动咨询、粉丝积分、礼物派发）；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jc w:val="left"/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2.荔枝微课项目负责人，课程设计、讲师对接、课程宣传及主持。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jc w:val="left"/>
              <w:rPr>
                <w:rFonts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jc w:val="left"/>
              <w:rPr>
                <w:rFonts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>
                      <wp:simplePos x="0" y="0"/>
                      <wp:positionH relativeFrom="column">
                        <wp:posOffset>1562735</wp:posOffset>
                      </wp:positionH>
                      <wp:positionV relativeFrom="paragraph">
                        <wp:posOffset>192405</wp:posOffset>
                      </wp:positionV>
                      <wp:extent cx="1172845" cy="311150"/>
                      <wp:effectExtent l="0" t="0" r="8255" b="0"/>
                      <wp:wrapNone/>
                      <wp:docPr id="7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936" cy="31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" o:spid="_x0000_s1026" o:spt="1" style="position:absolute;left:0pt;margin-left:123.05pt;margin-top:15.15pt;height:24.5pt;width:92.35pt;z-index:-251642880;v-text-anchor:middle;mso-width-relative:page;mso-height-relative:page;" fillcolor="#373D54 [3204]" filled="t" stroked="f" coordsize="21600,21600" o:gfxdata="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iXjNbZAAAACQEAAA8AAAAAAAAAAQAg&#10;AAAAIgAAAGRycy9kb3ducmV2LnhtbFBLAQIUABQAAAAIAIdO4kBxk4Cw1AEAAHgDAAAOAAAAAAAA&#10;AAEAIAAAACgBAABkcnMvZTJvRG9jLnhtbFBLBQYAAAAABgAGAFkBAABu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100965</wp:posOffset>
                      </wp:positionV>
                      <wp:extent cx="4278630" cy="53340"/>
                      <wp:effectExtent l="114300" t="76200" r="102870" b="80645"/>
                      <wp:wrapNone/>
                      <wp:docPr id="1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78923" cy="53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" o:spid="_x0000_s1026" o:spt="1" style="position:absolute;left:0pt;margin-left:-1.2pt;margin-top:7.95pt;height:4.2pt;width:336.9pt;z-index:-251659264;v-text-anchor:middle;mso-width-relative:page;mso-height-relative:page;" fillcolor="#FFFFFF [3212]" filled="t" stroked="f" coordsize="21600,21600" o:gfxdata="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R8jXR2AAA&#10;AAgBAAAPAAAAAAAAAAEAIAAAACIAAABkcnMvZG93bnJldi54bWxQSwECFAAUAAAACACHTuJARTHj&#10;4h4CAAArBAAADgAAAAAAAAABACAAAAAnAQAAZHJzL2Uyb0RvYy54bWxQSwUGAAAAAAYABgBZAQAA&#10;tw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type="perspective" color="#000000" opacity="26214f" offset="0pt,0pt" origin="0f,0f" matrix="66847f,0f,0f,66847f"/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———       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2"/>
                <w14:textFill>
                  <w14:solidFill>
                    <w14:schemeClr w14:val="bg1"/>
                  </w14:solidFill>
                </w14:textFill>
              </w:rPr>
              <w:t>其他经历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        ———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ascii="微软雅黑" w:hAnsi="微软雅黑" w:eastAsia="微软雅黑"/>
                <w:b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292E3F" w:themeColor="accent1" w:themeShade="BF"/>
                <w:sz w:val="22"/>
                <w:szCs w:val="21"/>
              </w:rPr>
            </w:pPr>
            <w:r>
              <w:rPr>
                <w:rFonts w:ascii="微软雅黑" w:hAnsi="微软雅黑" w:eastAsia="微软雅黑"/>
                <w:color w:val="292E3F" w:themeColor="accent1" w:themeShade="BF"/>
                <w:sz w:val="22"/>
                <w:szCs w:val="21"/>
              </w:rPr>
              <w:t xml:space="preserve">华中科技大学管理学院                         2015.07-2019.06                  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292E3F" w:themeColor="accent1" w:themeShade="BF"/>
                <w:sz w:val="22"/>
                <w:szCs w:val="21"/>
              </w:rPr>
            </w:pPr>
            <w:r>
              <w:rPr>
                <w:rFonts w:ascii="微软雅黑" w:hAnsi="微软雅黑" w:eastAsia="微软雅黑"/>
                <w:color w:val="292E3F" w:themeColor="accent1" w:themeShade="BF"/>
                <w:sz w:val="22"/>
                <w:szCs w:val="21"/>
              </w:rPr>
              <w:t>学生社团 / 部长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1. 为青协环保部成员提供环保相关知识与技能的培训，增强工作能力； 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292E3F" w:themeColor="accent1" w:themeShade="BF"/>
                <w:sz w:val="22"/>
                <w:szCs w:val="21"/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2. 负责策划和组织各种形式环保活动，参与现场组织引领及管理；策划青协新干部竞选。</w:t>
            </w: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292E3F" w:themeColor="accent1" w:themeShade="BF"/>
                <w:sz w:val="22"/>
                <w:szCs w:val="21"/>
              </w:rPr>
            </w:pPr>
          </w:p>
          <w:p>
            <w:pPr>
              <w:widowControl/>
              <w:tabs>
                <w:tab w:val="right" w:pos="6696"/>
              </w:tabs>
              <w:adjustRightInd w:val="0"/>
              <w:snapToGrid w:val="0"/>
              <w:spacing w:line="360" w:lineRule="exact"/>
              <w:rPr>
                <w:rFonts w:ascii="微软雅黑" w:hAnsi="微软雅黑" w:eastAsia="微软雅黑"/>
                <w:color w:val="FFFFFF" w:themeColor="background1"/>
                <w:sz w:val="22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>
                      <wp:simplePos x="0" y="0"/>
                      <wp:positionH relativeFrom="column">
                        <wp:posOffset>1562735</wp:posOffset>
                      </wp:positionH>
                      <wp:positionV relativeFrom="paragraph">
                        <wp:posOffset>187325</wp:posOffset>
                      </wp:positionV>
                      <wp:extent cx="1172845" cy="311150"/>
                      <wp:effectExtent l="0" t="0" r="8255" b="0"/>
                      <wp:wrapNone/>
                      <wp:docPr id="8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936" cy="31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" o:spid="_x0000_s1026" o:spt="1" style="position:absolute;left:0pt;margin-left:123.05pt;margin-top:14.75pt;height:24.5pt;width:92.35pt;z-index:-251640832;v-text-anchor:middle;mso-width-relative:page;mso-height-relative:page;" fillcolor="#373D54 [3204]" filled="t" stroked="f" coordsize="21600,21600" o:gfxdata="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IXKTbZAAAACQEAAA8AAAAAAAAAAQAg&#10;AAAAIgAAAGRycy9kb3ducmV2LnhtbFBLAQIUABQAAAAIAIdO4kCWr7wR1AEAAHgDAAAOAAAAAAAA&#10;AAEAIAAAACgBAABkcnMvZTJvRG9jLnhtbFBLBQYAAAAABgAGAFkBAABu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95250</wp:posOffset>
                      </wp:positionV>
                      <wp:extent cx="4278630" cy="53340"/>
                      <wp:effectExtent l="114300" t="76200" r="102870" b="80645"/>
                      <wp:wrapNone/>
                      <wp:docPr id="14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78923" cy="53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" o:spid="_x0000_s1026" o:spt="1" style="position:absolute;left:0pt;margin-left:-1.2pt;margin-top:7.5pt;height:4.2pt;width:336.9pt;z-index:-251658240;v-text-anchor:middle;mso-width-relative:page;mso-height-relative:page;" fillcolor="#FFFFFF [3212]" filled="t" stroked="f" coordsize="21600,21600" o:gfxdata="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8rqfn9gA&#10;AAAIAQAADwAAAAAAAAABACAAAAAiAAAAZHJzL2Rvd25yZXYueG1sUEsBAhQAFAAAAAgAh07iQGMW&#10;Y30fAgAAKwQAAA4AAAAAAAAAAQAgAAAAJwEAAGRycy9lMm9Eb2MueG1sUEsFBgAAAAAGAAYAWQEA&#10;ALg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shadow on="t" type="perspective" color="#000000" opacity="26214f" offset="0pt,0pt" origin="0f,0f" matrix="66847f,0f,0f,66847f"/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———       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2"/>
                <w14:textFill>
                  <w14:solidFill>
                    <w14:schemeClr w14:val="bg1"/>
                  </w14:solidFill>
                </w14:textFill>
              </w:rPr>
              <w:t>技能证书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 xml:space="preserve">         ———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ascii="微软雅黑" w:hAnsi="微软雅黑" w:eastAsia="微软雅黑"/>
                <w:b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</w:p>
          <w:p>
            <w:pPr>
              <w:pStyle w:val="13"/>
              <w:widowControl/>
              <w:numPr>
                <w:ilvl w:val="0"/>
                <w:numId w:val="1"/>
              </w:numPr>
              <w:tabs>
                <w:tab w:val="right" w:pos="6696"/>
              </w:tabs>
              <w:adjustRightInd w:val="0"/>
              <w:snapToGrid w:val="0"/>
              <w:spacing w:line="360" w:lineRule="exact"/>
              <w:ind w:firstLineChars="0"/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大学英语六级</w:t>
            </w: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CET-6 ，良好的听说读写能力；</w:t>
            </w:r>
          </w:p>
          <w:p>
            <w:pPr>
              <w:pStyle w:val="13"/>
              <w:widowControl/>
              <w:numPr>
                <w:ilvl w:val="0"/>
                <w:numId w:val="1"/>
              </w:numPr>
              <w:tabs>
                <w:tab w:val="right" w:pos="6696"/>
              </w:tabs>
              <w:adjustRightInd w:val="0"/>
              <w:snapToGrid w:val="0"/>
              <w:spacing w:line="360" w:lineRule="exact"/>
              <w:ind w:firstLineChars="0"/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计算机二级</w:t>
            </w: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MS office考试，熟练运用office相关软件；</w:t>
            </w:r>
          </w:p>
          <w:p>
            <w:pPr>
              <w:pStyle w:val="13"/>
              <w:widowControl/>
              <w:numPr>
                <w:ilvl w:val="0"/>
                <w:numId w:val="1"/>
              </w:numPr>
              <w:tabs>
                <w:tab w:val="right" w:pos="6696"/>
              </w:tabs>
              <w:adjustRightInd w:val="0"/>
              <w:snapToGrid w:val="0"/>
              <w:spacing w:line="360" w:lineRule="exact"/>
              <w:ind w:firstLineChars="0"/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公司</w:t>
            </w:r>
            <w:r>
              <w:rPr>
                <w:rFonts w:ascii="微软雅黑" w:hAnsi="微软雅黑" w:eastAsia="微软雅黑"/>
                <w:color w:val="808080" w:themeColor="text1" w:themeTint="80"/>
                <w:sz w:val="22"/>
                <w:szCs w:val="21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2018年年会“年度优秀新人员工”荣誉</w:t>
            </w:r>
          </w:p>
        </w:tc>
      </w:tr>
    </w:tbl>
    <w:p>
      <w:pPr>
        <w:tabs>
          <w:tab w:val="left" w:pos="1664"/>
        </w:tabs>
        <w:rPr>
          <w:rFonts w:ascii="微软雅黑" w:hAnsi="微软雅黑" w:eastAsia="微软雅黑"/>
          <w:sz w:val="2"/>
        </w:rPr>
      </w:pPr>
    </w:p>
    <w:sectPr>
      <w:pgSz w:w="11900" w:h="16840"/>
      <w:pgMar w:top="159" w:right="198" w:bottom="0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0272"/>
    <w:multiLevelType w:val="multilevel"/>
    <w:tmpl w:val="06760272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4571F9"/>
    <w:rsid w:val="0005204B"/>
    <w:rsid w:val="00083007"/>
    <w:rsid w:val="000A7E8F"/>
    <w:rsid w:val="000D05F9"/>
    <w:rsid w:val="000E2E02"/>
    <w:rsid w:val="001129D6"/>
    <w:rsid w:val="00115129"/>
    <w:rsid w:val="00141FB0"/>
    <w:rsid w:val="00186107"/>
    <w:rsid w:val="001905ED"/>
    <w:rsid w:val="0019753A"/>
    <w:rsid w:val="001C39C8"/>
    <w:rsid w:val="001F3B0D"/>
    <w:rsid w:val="00233145"/>
    <w:rsid w:val="002D2500"/>
    <w:rsid w:val="002F00C2"/>
    <w:rsid w:val="00403329"/>
    <w:rsid w:val="00405698"/>
    <w:rsid w:val="00487495"/>
    <w:rsid w:val="004E1254"/>
    <w:rsid w:val="00526CC3"/>
    <w:rsid w:val="00542B77"/>
    <w:rsid w:val="005A32E0"/>
    <w:rsid w:val="005B61FE"/>
    <w:rsid w:val="005D322F"/>
    <w:rsid w:val="005E7CE8"/>
    <w:rsid w:val="0066522E"/>
    <w:rsid w:val="006E714A"/>
    <w:rsid w:val="00793EDF"/>
    <w:rsid w:val="00827641"/>
    <w:rsid w:val="00853BBE"/>
    <w:rsid w:val="008A6C43"/>
    <w:rsid w:val="008D673B"/>
    <w:rsid w:val="008E3894"/>
    <w:rsid w:val="00957FB9"/>
    <w:rsid w:val="00965621"/>
    <w:rsid w:val="00993A11"/>
    <w:rsid w:val="009B6B72"/>
    <w:rsid w:val="00A50958"/>
    <w:rsid w:val="00AF2566"/>
    <w:rsid w:val="00BE0337"/>
    <w:rsid w:val="00BF3756"/>
    <w:rsid w:val="00C46097"/>
    <w:rsid w:val="00D158FC"/>
    <w:rsid w:val="00DC06F3"/>
    <w:rsid w:val="00DD70BF"/>
    <w:rsid w:val="00DF1415"/>
    <w:rsid w:val="00E14CDA"/>
    <w:rsid w:val="00E65FB5"/>
    <w:rsid w:val="00E66D78"/>
    <w:rsid w:val="00F379CE"/>
    <w:rsid w:val="00F44B45"/>
    <w:rsid w:val="00FE618E"/>
    <w:rsid w:val="6245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nhideWhenUsed/>
    <w:uiPriority w:val="99"/>
    <w:rPr>
      <w:color w:val="CC9900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9B2D1F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8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paragraph" w:customStyle="1" w:styleId="9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8B7B57" w:themeColor="background2" w:themeShade="80"/>
      <w:kern w:val="0"/>
      <w:sz w:val="21"/>
      <w:szCs w:val="21"/>
    </w:rPr>
  </w:style>
  <w:style w:type="paragraph" w:customStyle="1" w:styleId="10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9B2D1F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1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373D54" w:themeColor="accent1"/>
      <w:kern w:val="0"/>
      <w:szCs w:val="48"/>
      <w14:textFill>
        <w14:solidFill>
          <w14:schemeClr w14:val="accent1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f\AppData\Roaming\kingsoft\office6\templates\download\9b0262bd-0df8-755e-4f85-91d6a2c898d4\&#26149;&#25307;&#31616;&#27905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自定义 18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373D54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A5476B-8147-421A-808F-AA56A27CDA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春招简洁简历.docx</Template>
  <Pages>1</Pages>
  <Words>701</Words>
  <Characters>826</Characters>
  <Lines>8</Lines>
  <Paragraphs>2</Paragraphs>
  <TotalTime>0</TotalTime>
  <ScaleCrop>false</ScaleCrop>
  <LinksUpToDate>false</LinksUpToDate>
  <CharactersWithSpaces>1143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2019-03-06T13:01:00Z</dcterms:created>
  <dc:creator>bubble</dc:creator>
  <cp:lastModifiedBy>bubble</cp:lastModifiedBy>
  <dcterms:modified xsi:type="dcterms:W3CDTF">2019-03-06T13:02:07Z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