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-400685</wp:posOffset>
                </wp:positionV>
                <wp:extent cx="3644900" cy="2377440"/>
                <wp:effectExtent l="4763" t="0" r="0" b="0"/>
                <wp:wrapNone/>
                <wp:docPr id="855" name="六边形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44670" cy="2377580"/>
                        </a:xfrm>
                        <a:prstGeom prst="hexagon">
                          <a:avLst/>
                        </a:prstGeom>
                        <a:solidFill>
                          <a:srgbClr val="17406D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29.8pt;margin-top:-31.55pt;height:187.2pt;width:287pt;rotation:-5898240f;z-index:251633664;v-text-anchor:middle;mso-width-relative:page;mso-height-relative:page;" fillcolor="#17406D" filled="t" stroked="f" coordsize="21600,21600" o:gfxdata="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0fLL99gAAAAMAQAADwAAAAAAAAABACAAAAAiAAAAZHJzL2Rvd25yZXYu&#10;eG1sUEsBAhQAFAAAAAgAh07iQJY/gqL7AQAAwQMAAA4AAAAAAAAAAQAgAAAAJwEAAGRycy9lMm9E&#10;b2MueG1sUEsFBgAAAAAGAAYAWQEAAJQFAAAAAA==&#10;" adj="3523">
                <v:fill on="t" opacity="38550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-34925</wp:posOffset>
                </wp:positionV>
                <wp:extent cx="4148455" cy="535940"/>
                <wp:effectExtent l="0" t="0" r="0" b="0"/>
                <wp:wrapNone/>
                <wp:docPr id="85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Impact" w:hAnsi="Impact" w:eastAsia="微软雅黑" w:cs="Times New Roman"/>
                                <w:color w:val="F2F2F2"/>
                                <w:kern w:val="24"/>
                                <w:position w:val="1"/>
                                <w:sz w:val="80"/>
                                <w:szCs w:val="8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1.15pt;margin-top:-2.75pt;height:42.2pt;width:326.65pt;z-index:251634688;mso-width-relative:page;mso-height-relative:page;" filled="f" stroked="f" coordsize="21600,21600" o:gfxdata="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Nlha4tYAAAAIAQAADwAAAAAA&#10;AAABACAAAAAiAAAAZHJzL2Rvd25yZXYueG1sUEsBAhQAFAAAAAgAh07iQL1n0MijAQAAEgMAAA4A&#10;AAAAAAAAAQAgAAAAJQ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Impact" w:hAnsi="Impact" w:eastAsia="微软雅黑" w:cs="Times New Roman"/>
                          <w:color w:val="F2F2F2"/>
                          <w:kern w:val="24"/>
                          <w:position w:val="1"/>
                          <w:sz w:val="80"/>
                          <w:szCs w:val="8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-608330</wp:posOffset>
                </wp:positionV>
                <wp:extent cx="3644900" cy="2377440"/>
                <wp:effectExtent l="4763" t="0" r="0" b="0"/>
                <wp:wrapNone/>
                <wp:docPr id="857" name="六边形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44670" cy="2377580"/>
                        </a:xfrm>
                        <a:prstGeom prst="hexagon">
                          <a:avLst/>
                        </a:prstGeom>
                        <a:solidFill>
                          <a:srgbClr val="17406D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29.8pt;margin-top:-47.9pt;height:187.2pt;width:287pt;rotation:-5898240f;z-index:251635712;v-text-anchor:middle;mso-width-relative:page;mso-height-relative:page;" fillcolor="#17406D" filled="t" stroked="f" coordsize="21600,21600" o:gfxdata="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8rkIFtkAAAAMAQAADwAAAAAAAAABACAAAAAiAAAAZHJzL2Rvd25yZXYu&#10;eG1sUEsBAhQAFAAAAAgAh07iQNd8c6X6AQAAwQMAAA4AAAAAAAAAAQAgAAAAKAEAAGRycy9lMm9E&#10;b2MueG1sUEsFBgAAAAAGAAYAWQEAAJQFAAAAAA==&#10;" adj="3523">
                <v:fill on="t" opacity="38550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1155700</wp:posOffset>
                </wp:positionV>
                <wp:extent cx="2207895" cy="980440"/>
                <wp:effectExtent l="0" t="0" r="0" b="0"/>
                <wp:wrapNone/>
                <wp:docPr id="85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46A"/>
                                <w:kern w:val="24"/>
                                <w:sz w:val="48"/>
                                <w:szCs w:val="48"/>
                              </w:rPr>
                              <w:t xml:space="preserve">关雎尔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4546A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46A"/>
                                <w:kern w:val="24"/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46A"/>
                                <w:kern w:val="24"/>
                              </w:rPr>
                              <w:t>求职意向：教师 / 培训师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0.7pt;margin-top:91pt;height:77.2pt;width:173.85pt;z-index:251636736;mso-width-relative:page;mso-height-relative:page;" filled="f" stroked="f" coordsize="21600,21600" o:gfxdata="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FXozW2AAAAAsBAAAPAAAA&#10;AAAAAAEAIAAAACIAAABkcnMvZG93bnJldi54bWxQSwECFAAUAAAACACHTuJAuXvZD6MBAAAS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46A"/>
                          <w:kern w:val="24"/>
                          <w:sz w:val="48"/>
                          <w:szCs w:val="48"/>
                        </w:rPr>
                        <w:t xml:space="preserve">关雎尔 </w:t>
                      </w:r>
                      <w:r>
                        <w:rPr>
                          <w:rFonts w:ascii="微软雅黑" w:hAnsi="微软雅黑" w:eastAsia="微软雅黑" w:cs="Times New Roman"/>
                          <w:color w:val="44546A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4546A"/>
                          <w:kern w:val="24"/>
                          <w:sz w:val="48"/>
                          <w:szCs w:val="48"/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46A"/>
                          <w:kern w:val="24"/>
                        </w:rPr>
                        <w:t>求职意向：教师 / 培训师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329565</wp:posOffset>
                </wp:positionV>
                <wp:extent cx="1518920" cy="320040"/>
                <wp:effectExtent l="0" t="0" r="0" b="0"/>
                <wp:wrapNone/>
                <wp:docPr id="85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20.75pt;margin-top:25.95pt;height:25.2pt;width:119.6pt;z-index:251637760;mso-width-relative:page;mso-height-relative:page;" filled="f" stroked="f" coordsize="21600,21600" o:gfxdata="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t7Md/XAAAACwEAAA8AAAAAAAAA&#10;AQAgAAAAIgAAAGRycy9kb3ducmV2LnhtbFBLAQIUABQAAAAIAIdO4kAQQEvfoAEAABI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628650</wp:posOffset>
                </wp:positionV>
                <wp:extent cx="1518920" cy="320040"/>
                <wp:effectExtent l="0" t="0" r="0" b="0"/>
                <wp:wrapNone/>
                <wp:docPr id="86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现居：四川省.成都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420.75pt;margin-top:49.5pt;height:25.2pt;width:119.6pt;z-index:251638784;mso-width-relative:page;mso-height-relative:page;" filled="f" stroked="f" coordsize="21600,21600" o:gfxdata="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Oz9RDzYAAAACwEAAA8AAAAAAAAA&#10;AQAgAAAAIgAAAGRycy9kb3ducmV2LnhtbFBLAQIUABQAAAAIAIdO4kBiqF6S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现居：四川省.成都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5147945</wp:posOffset>
                </wp:positionH>
                <wp:positionV relativeFrom="paragraph">
                  <wp:posOffset>417830</wp:posOffset>
                </wp:positionV>
                <wp:extent cx="162560" cy="161925"/>
                <wp:effectExtent l="0" t="0" r="8890" b="9525"/>
                <wp:wrapNone/>
                <wp:docPr id="86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05.35pt;margin-top:32.9pt;height:12.75pt;width:12.8pt;z-index:251639808;mso-width-relative:page;mso-height-relative:page;" fillcolor="#FFFFFF" filled="t" stroked="f" coordsize="608556,607639" o:gfxdata="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5148580</wp:posOffset>
                </wp:positionH>
                <wp:positionV relativeFrom="paragraph">
                  <wp:posOffset>714375</wp:posOffset>
                </wp:positionV>
                <wp:extent cx="161925" cy="162560"/>
                <wp:effectExtent l="0" t="0" r="9525" b="8890"/>
                <wp:wrapNone/>
                <wp:docPr id="86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05.4pt;margin-top:56.25pt;height:12.8pt;width:12.75pt;z-index:251640832;mso-width-relative:page;mso-height-relative:page;" fillcolor="#FFFFFF" filled="t" stroked="f" coordsize="5054,5072" o:gfxdata="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945515</wp:posOffset>
                </wp:positionV>
                <wp:extent cx="1680845" cy="320040"/>
                <wp:effectExtent l="0" t="0" r="0" b="0"/>
                <wp:wrapNone/>
                <wp:docPr id="86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手机：170 7070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421.8pt;margin-top:74.45pt;height:25.2pt;width:132.35pt;z-index:251641856;mso-width-relative:page;mso-height-relative:page;" filled="f" stroked="f" coordsize="21600,21600" o:gfxdata="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H9YcArZAAAADAEAAA8AAAAA&#10;AAAAAQAgAAAAIgAAAGRycy9kb3ducmV2LnhtbFBLAQIUABQAAAAIAIdO4kC8rNNzoQEAAB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手机：170 7070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5177155</wp:posOffset>
                </wp:positionH>
                <wp:positionV relativeFrom="paragraph">
                  <wp:posOffset>1035050</wp:posOffset>
                </wp:positionV>
                <wp:extent cx="111125" cy="179070"/>
                <wp:effectExtent l="0" t="0" r="3175" b="0"/>
                <wp:wrapNone/>
                <wp:docPr id="864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07.65pt;margin-top:81.5pt;height:14.1pt;width:8.75pt;z-index:251642880;mso-width-relative:page;mso-height-relative:page;" fillcolor="#FFFFFF" filled="t" stroked="f" coordsize="4025,6467" o:gfxdata="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1244600</wp:posOffset>
                </wp:positionV>
                <wp:extent cx="1680845" cy="320040"/>
                <wp:effectExtent l="0" t="0" r="0" b="0"/>
                <wp:wrapNone/>
                <wp:docPr id="86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421.8pt;margin-top:98pt;height:25.2pt;width:132.35pt;z-index:251643904;mso-width-relative:page;mso-height-relative:page;" filled="f" stroked="f" coordsize="21600,21600" o:gfxdata="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b+799kAAAAMAQAADwAAAAAA&#10;AAABACAAAAAiAAAAZHJzL2Rvd25yZXYueG1sUEsBAhQAFAAAAAgAh07iQG3QA2i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1349375</wp:posOffset>
                </wp:positionV>
                <wp:extent cx="144780" cy="144145"/>
                <wp:effectExtent l="0" t="0" r="7620" b="8255"/>
                <wp:wrapNone/>
                <wp:docPr id="86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06.35pt;margin-top:106.25pt;height:11.35pt;width:11.4pt;z-index:251644928;mso-width-relative:page;mso-height-relative:page;" fillcolor="#FFFFFF" filled="t" stroked="f" coordsize="607639,606722" o:gfxdata="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702945</wp:posOffset>
            </wp:positionV>
            <wp:extent cx="1393190" cy="1393190"/>
            <wp:effectExtent l="38100" t="38100" r="36195" b="36195"/>
            <wp:wrapNone/>
            <wp:docPr id="867" name="图片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图片 8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2874" cy="1392874"/>
                    </a:xfrm>
                    <a:prstGeom prst="rect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4231640</wp:posOffset>
                </wp:positionV>
                <wp:extent cx="252095" cy="252095"/>
                <wp:effectExtent l="0" t="0" r="0" b="0"/>
                <wp:wrapNone/>
                <wp:docPr id="868" name="矩形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2000" cy="252044"/>
                        </a:xfrm>
                        <a:prstGeom prst="rect">
                          <a:avLst/>
                        </a:prstGeom>
                        <a:solidFill>
                          <a:srgbClr val="17406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6pt;margin-top:333.2pt;height:19.85pt;width:19.85pt;z-index:251646976;v-text-anchor:middle;mso-width-relative:page;mso-height-relative:page;" fillcolor="#17406D" filled="t" stroked="f" coordsize="21600,21600" o:gfxdata="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kuyB9oAAAAKAQAADwAA&#10;AAAAAAABACAAAAAiAAAAZHJzL2Rvd25yZXYueG1sUEsBAhQAFAAAAAgAh07iQBahQWXbAQAAkwMA&#10;AA4AAAAAAAAAAQAgAAAAKQ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7602220</wp:posOffset>
                </wp:positionV>
                <wp:extent cx="252095" cy="252095"/>
                <wp:effectExtent l="0" t="0" r="0" b="0"/>
                <wp:wrapNone/>
                <wp:docPr id="869" name="矩形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2000" cy="252044"/>
                        </a:xfrm>
                        <a:prstGeom prst="rect">
                          <a:avLst/>
                        </a:prstGeom>
                        <a:solidFill>
                          <a:srgbClr val="17406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6pt;margin-top:598.6pt;height:19.85pt;width:19.85pt;z-index:251648000;v-text-anchor:middle;mso-width-relative:page;mso-height-relative:page;" fillcolor="#17406D" filled="t" stroked="f" coordsize="21600,21600" o:gfxdata="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qHiAs3AAAAAwBAAAP&#10;AAAAAAAAAAEAIAAAACIAAABkcnMvZG93bnJldi54bWxQSwECFAAUAAAACACHTuJA1CP/F9sBAACT&#10;AwAADgAAAAAAAAABACAAAAArAQAAZHJzL2Uyb0RvYy54bWxQSwUGAAAAAAYABgBZAQAAe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9120505</wp:posOffset>
                </wp:positionV>
                <wp:extent cx="252095" cy="252095"/>
                <wp:effectExtent l="0" t="0" r="0" b="0"/>
                <wp:wrapNone/>
                <wp:docPr id="870" name="矩形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2000" cy="252044"/>
                        </a:xfrm>
                        <a:prstGeom prst="rect">
                          <a:avLst/>
                        </a:prstGeom>
                        <a:solidFill>
                          <a:srgbClr val="17406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6pt;margin-top:718.15pt;height:19.85pt;width:19.85pt;z-index:251649024;v-text-anchor:middle;mso-width-relative:page;mso-height-relative:page;" fillcolor="#17406D" filled="t" stroked="f" coordsize="21600,21600" o:gfxdata="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FZKUNsAAAAMAQAADwAA&#10;AAAAAAABACAAAAAiAAAAZHJzL2Rvd25yZXYueG1sUEsBAhQAFAAAAAgAh07iQJqmTzPaAQAAkwMA&#10;AA4AAAAAAAAAAQAgAAAAKg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2716530</wp:posOffset>
                </wp:positionV>
                <wp:extent cx="252095" cy="252095"/>
                <wp:effectExtent l="0" t="0" r="0" b="0"/>
                <wp:wrapNone/>
                <wp:docPr id="871" name="矩形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2000" cy="252044"/>
                        </a:xfrm>
                        <a:prstGeom prst="rect">
                          <a:avLst/>
                        </a:prstGeom>
                        <a:solidFill>
                          <a:srgbClr val="17406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6pt;margin-top:213.9pt;height:19.85pt;width:19.85pt;z-index:251650048;v-text-anchor:middle;mso-width-relative:page;mso-height-relative:page;" fillcolor="#17406D" filled="t" stroked="f" coordsize="21600,21600" o:gfxdata="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dkoH9oAAAAKAQAADwAA&#10;AAAAAAABACAAAAAiAAAAZHJzL2Rvd25yZXYueG1sUEsBAhQAFAAAAAgAh07iQFgk8UHbAQAAkwMA&#10;AA4AAAAAAAAAAQAgAAAAKQ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2687320</wp:posOffset>
                </wp:positionV>
                <wp:extent cx="6609080" cy="7559040"/>
                <wp:effectExtent l="0" t="0" r="0" b="0"/>
                <wp:wrapNone/>
                <wp:docPr id="87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7406D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7406D"/>
                                <w:kern w:val="24"/>
                                <w:sz w:val="21"/>
                                <w:szCs w:val="21"/>
                              </w:rPr>
                              <w:t>2012.09—2016.6                       江汉大学文理学院                     行政管理 / 本科学历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主修课程：行政管理学、市政学、人力资源开发与管理、组织行为学、行政法学、行政公文与写作、机关管理与办公自动化、政府机关事务实习、电子政务实习，以及各类实践环节等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7406D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7406D"/>
                                <w:kern w:val="24"/>
                                <w:sz w:val="21"/>
                                <w:szCs w:val="21"/>
                              </w:rPr>
                              <w:t>2014.05-2015.05                        深圳龙科网络科技有限公司               企业培训师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7406D"/>
                                <w:kern w:val="24"/>
                                <w:sz w:val="21"/>
                                <w:szCs w:val="21"/>
                              </w:rPr>
                              <w:t>培训规划计划：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进行培训需求调研工作，拟定培训的具体规划、实施计划和实施方案，进行培训课程管理，确保培训计划符合培训需求。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7406D"/>
                                <w:kern w:val="24"/>
                                <w:sz w:val="21"/>
                                <w:szCs w:val="21"/>
                              </w:rPr>
                              <w:t>培训资源管理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根据企业培训需求，在培训经理指导下，收集、评估相关课程、学习资料；开拓并维护合适的学习与培训渠道，确保培训资源的丰富性与适用性。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7406D"/>
                                <w:kern w:val="24"/>
                                <w:sz w:val="21"/>
                                <w:szCs w:val="21"/>
                              </w:rPr>
                              <w:t>2015.11-2016.04                         上海华艺广告传媒有限公司                 企业内训师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7406D"/>
                                <w:kern w:val="24"/>
                                <w:sz w:val="21"/>
                                <w:szCs w:val="21"/>
                              </w:rPr>
                              <w:t>培训授课：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了解学员需求，参与培训授课，编制培训讲义、做好备课工作，丰富课程内容，设计课程结构，做好现场把控，根据课程反馈不断完身培训课程。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7406D"/>
                                <w:kern w:val="24"/>
                                <w:sz w:val="21"/>
                                <w:szCs w:val="21"/>
                              </w:rPr>
                              <w:t>效果总结：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做好培训记录并跟进培训后的效果反馈；分析总结培训工作，提出培训管理与课程完善合理化建议；对培训效果进行评估，并提交分析报告。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7406D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技能类：CET-6（520分通过）、英语CET6、计算机SQL二级、二级培训师资格证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软件类：熟练使用Office 办公软件、Visio等，熟练制作培训课件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7406D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工作积极认真，细心负责，熟练运用办公自动化软件，善于工作中提出问题、发现问题、解决问题，有较强的分析能力；勤奋好学，踏实肯干，动手能力强，认真负责，有很强的社会责任感；坚毅不拔，吃苦耐劳，喜欢和勇于迎接新挑战。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37.5pt;margin-top:211.6pt;height:595.2pt;width:520.4pt;z-index:251651072;mso-width-relative:page;mso-height-relative:page;" filled="f" stroked="f" coordsize="21600,21600" o:gfxdata="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Mitfj9kAAAAMAQAADwAA&#10;AAAAAAABACAAAAAiAAAAZHJzL2Rvd25yZXYueG1sUEsBAhQAFAAAAAgAh07iQHfDsVajAQAAEw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7406D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7406D"/>
                          <w:kern w:val="24"/>
                          <w:sz w:val="21"/>
                          <w:szCs w:val="21"/>
                        </w:rPr>
                        <w:t>2012.09—2016.6                       江汉大学文理学院                     行政管理 / 本科学历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主修课程：行政管理学、市政学、人力资源开发与管理、组织行为学、行政法学、行政公文与写作、机关管理与办公自动化、政府机关事务实习、电子政务实习，以及各类实践环节等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7406D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7406D"/>
                          <w:kern w:val="24"/>
                          <w:sz w:val="21"/>
                          <w:szCs w:val="21"/>
                        </w:rPr>
                        <w:t>2014.05-2015.05                        深圳龙科网络科技有限公司               企业培训师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7406D"/>
                          <w:kern w:val="24"/>
                          <w:sz w:val="21"/>
                          <w:szCs w:val="21"/>
                        </w:rPr>
                        <w:t>培训规划计划：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进行培训需求调研工作，拟定培训的具体规划、实施计划和实施方案，进行培训课程管理，确保培训计划符合培训需求。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7406D"/>
                          <w:kern w:val="24"/>
                          <w:sz w:val="21"/>
                          <w:szCs w:val="21"/>
                        </w:rPr>
                        <w:t>培训资源管理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根据企业培训需求，在培训经理指导下，收集、评估相关课程、学习资料；开拓并维护合适的学习与培训渠道，确保培训资源的丰富性与适用性。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7406D"/>
                          <w:kern w:val="24"/>
                          <w:sz w:val="21"/>
                          <w:szCs w:val="21"/>
                        </w:rPr>
                        <w:t>2015.11-2016.04                         上海华艺广告传媒有限公司                 企业内训师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7406D"/>
                          <w:kern w:val="24"/>
                          <w:sz w:val="21"/>
                          <w:szCs w:val="21"/>
                        </w:rPr>
                        <w:t>培训授课：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了解学员需求，参与培训授课，编制培训讲义、做好备课工作，丰富课程内容，设计课程结构，做好现场把控，根据课程反馈不断完身培训课程。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7406D"/>
                          <w:kern w:val="24"/>
                          <w:sz w:val="21"/>
                          <w:szCs w:val="21"/>
                        </w:rPr>
                        <w:t>效果总结：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做好培训记录并跟进培训后的效果反馈；分析总结培训工作，提出培训管理与课程完善合理化建议；对培训效果进行评估，并提交分析报告。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7406D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技能类：CET-6（520分通过）、英语CET6、计算机SQL二级、二级培训师资格证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软件类：熟练使用Office 办公软件、Visio等，熟练制作培训课件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7406D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工作积极认真，细心负责，熟练运用办公自动化软件，善于工作中提出问题、发现问题、解决问题，有较强的分析能力；勤奋好学，踏实肯干，动手能力强，认真负责，有很强的社会责任感；坚毅不拔，吃苦耐劳，喜欢和勇于迎接新挑战。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2771140</wp:posOffset>
                </wp:positionV>
                <wp:extent cx="203835" cy="142240"/>
                <wp:effectExtent l="0" t="0" r="5715" b="0"/>
                <wp:wrapNone/>
                <wp:docPr id="873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7.75pt;margin-top:218.2pt;height:11.2pt;width:16.05pt;z-index:251652096;mso-width-relative:page;mso-height-relative:page;" fillcolor="#FFFFFF" filled="t" stroked="f" coordsize="263,184" o:gfxdata="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AdnH5baAAAACgEAAA8AAAAAAAAAAQAgAAAAIgAAAGRycy9k&#10;b3ducmV2LnhtbFBLAQIUABQAAAAIAIdO4kDP060cVwUAAFcZAAAOAAAAAAAAAAEAIAAAACkBAABk&#10;cnMvZTJvRG9jLnhtbFBLBQYAAAAABgAGAFkBAADy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4288790</wp:posOffset>
                </wp:positionV>
                <wp:extent cx="163195" cy="137795"/>
                <wp:effectExtent l="0" t="0" r="8255" b="0"/>
                <wp:wrapNone/>
                <wp:docPr id="87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9.35pt;margin-top:337.7pt;height:10.85pt;width:12.85pt;z-index:251653120;v-text-anchor:middle;mso-width-relative:page;mso-height-relative:page;" fillcolor="#FFFFFF" filled="t" stroked="f" coordsize="3261356,2766950" o:gfxdata="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7637780</wp:posOffset>
                </wp:positionV>
                <wp:extent cx="177165" cy="180340"/>
                <wp:effectExtent l="0" t="0" r="0" b="0"/>
                <wp:wrapNone/>
                <wp:docPr id="87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8.8pt;margin-top:601.4pt;height:14.2pt;width:13.95pt;rotation:11796480f;z-index:251654144;v-text-anchor:middle;mso-width-relative:page;mso-height-relative:page;" fillcolor="#FFFFFF" filled="t" stroked="f" coordsize="3543300,3617913" o:gfxdata="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9163050</wp:posOffset>
                </wp:positionV>
                <wp:extent cx="177165" cy="166370"/>
                <wp:effectExtent l="0" t="0" r="0" b="5080"/>
                <wp:wrapNone/>
                <wp:docPr id="87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8.8pt;margin-top:721.5pt;height:13.1pt;width:13.95pt;z-index:251655168;v-text-anchor:middle;mso-width-relative:page;mso-height-relative:page;" fillcolor="#FFFFFF" filled="t" stroked="f" coordsize="2274888,2136775" o:gfxdata="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3048635</wp:posOffset>
                </wp:positionV>
                <wp:extent cx="6386830" cy="0"/>
                <wp:effectExtent l="0" t="0" r="0" b="0"/>
                <wp:wrapNone/>
                <wp:docPr id="877" name="直接连接符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240.05pt;height:0pt;width:502.9pt;z-index:251656192;mso-width-relative:page;mso-height-relative:page;" filled="f" stroked="t" coordsize="21600,21600" o:gfxdata="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AUTsdcA&#10;AAALAQAADwAAAAAAAAABACAAAAAiAAAAZHJzL2Rvd25yZXYueG1sUEsBAhQAFAAAAAgAh07iQN19&#10;M6fnAQAArwMAAA4AAAAAAAAAAQAgAAAAJgEAAGRycy9lMm9Eb2MueG1sUEsFBgAAAAAGAAYAWQEA&#10;AH8FAAAAAA==&#10;">
                <v:fill on="f" focussize="0,0"/>
                <v:stroke weight="1pt" color="#59595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4572635</wp:posOffset>
                </wp:positionV>
                <wp:extent cx="6386830" cy="0"/>
                <wp:effectExtent l="0" t="0" r="0" b="0"/>
                <wp:wrapNone/>
                <wp:docPr id="878" name="直接连接符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360.05pt;height:0pt;width:502.9pt;z-index:251657216;mso-width-relative:page;mso-height-relative:page;" filled="f" stroked="t" coordsize="21600,21600" o:gfxdata="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20n1XY&#10;AAAACwEAAA8AAAAAAAAAAQAgAAAAIgAAAGRycy9kb3ducmV2LnhtbFBLAQIUABQAAAAIAIdO4kCc&#10;Jhbz5wEAAK8DAAAOAAAAAAAAAAEAIAAAACcBAABkcnMvZTJvRG9jLnhtbFBLBQYAAAAABgAGAFkB&#10;AACABQAAAAA=&#10;">
                <v:fill on="f" focussize="0,0"/>
                <v:stroke weight="1pt" color="#59595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7938135</wp:posOffset>
                </wp:positionV>
                <wp:extent cx="6386830" cy="0"/>
                <wp:effectExtent l="0" t="0" r="0" b="0"/>
                <wp:wrapNone/>
                <wp:docPr id="879" name="直接连接符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625.05pt;height:0pt;width:502.9pt;z-index:251658240;mso-width-relative:page;mso-height-relative:page;" filled="f" stroked="t" coordsize="21600,21600" o:gfxdata="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vLDnzX&#10;AAAADQEAAA8AAAAAAAAAAQAgAAAAIgAAAGRycy9kb3ducmV2LnhtbFBLAQIUABQAAAAIAIdO4kCc&#10;sbPY6AEAAK8DAAAOAAAAAAAAAAEAIAAAACYBAABkcnMvZTJvRG9jLnhtbFBLBQYAAAAABgAGAFkB&#10;AACABQAAAAA=&#10;">
                <v:fill on="f" focussize="0,0"/>
                <v:stroke weight="1pt" color="#59595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9462135</wp:posOffset>
                </wp:positionV>
                <wp:extent cx="6386830" cy="0"/>
                <wp:effectExtent l="0" t="0" r="0" b="0"/>
                <wp:wrapNone/>
                <wp:docPr id="880" name="直接连接符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745.05pt;height:0pt;width:502.9pt;z-index:251659264;mso-width-relative:page;mso-height-relative:page;" filled="f" stroked="t" coordsize="21600,21600" o:gfxdata="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6WEdy1wAA&#10;AA0BAAAPAAAAAAAAAAEAIAAAACIAAABkcnMvZG93bnJldi54bWxQSwECFAAUAAAACACHTuJAgMzE&#10;dOYBAACvAwAADgAAAAAAAAABACAAAAAmAQAAZHJzL2Uyb0RvYy54bWxQSwUGAAAAAAYABgBZAQAA&#10;fgUAAAAA&#10;">
                <v:fill on="f" focussize="0,0"/>
                <v:stroke weight="1pt" color="#595959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9EC815E9-DE39-4A9E-84C8-56F743621E3E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2" w:fontKey="{66D747FC-602A-4E5C-9640-6CFDDDC7EAA4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8540376D-1D6F-4097-97B9-4CEF648E168C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02937"/>
    <w:rsid w:val="00015B45"/>
    <w:rsid w:val="00081610"/>
    <w:rsid w:val="000A38E8"/>
    <w:rsid w:val="000E04DC"/>
    <w:rsid w:val="00194385"/>
    <w:rsid w:val="001E387A"/>
    <w:rsid w:val="002E53FB"/>
    <w:rsid w:val="003543CE"/>
    <w:rsid w:val="003B57F2"/>
    <w:rsid w:val="004C0BF6"/>
    <w:rsid w:val="004C7825"/>
    <w:rsid w:val="004F165B"/>
    <w:rsid w:val="00520816"/>
    <w:rsid w:val="005325AA"/>
    <w:rsid w:val="00587B32"/>
    <w:rsid w:val="005D0173"/>
    <w:rsid w:val="006406D0"/>
    <w:rsid w:val="006C0442"/>
    <w:rsid w:val="006F6DCE"/>
    <w:rsid w:val="00735C23"/>
    <w:rsid w:val="00744E7F"/>
    <w:rsid w:val="007E472A"/>
    <w:rsid w:val="00854C38"/>
    <w:rsid w:val="008B4D08"/>
    <w:rsid w:val="008C098B"/>
    <w:rsid w:val="008D7B16"/>
    <w:rsid w:val="0093402B"/>
    <w:rsid w:val="00A211CE"/>
    <w:rsid w:val="00A81F2D"/>
    <w:rsid w:val="00AC2E33"/>
    <w:rsid w:val="00AD1173"/>
    <w:rsid w:val="00B0303F"/>
    <w:rsid w:val="00B05834"/>
    <w:rsid w:val="00B250DE"/>
    <w:rsid w:val="00B4022F"/>
    <w:rsid w:val="00B66820"/>
    <w:rsid w:val="00B8632B"/>
    <w:rsid w:val="00B928C5"/>
    <w:rsid w:val="00C95440"/>
    <w:rsid w:val="00D06ED8"/>
    <w:rsid w:val="00D46F8C"/>
    <w:rsid w:val="00D81C6A"/>
    <w:rsid w:val="00DD42EC"/>
    <w:rsid w:val="00ED1AF7"/>
    <w:rsid w:val="00EF260F"/>
    <w:rsid w:val="00F03BAC"/>
    <w:rsid w:val="00F149D9"/>
    <w:rsid w:val="00F30A7D"/>
    <w:rsid w:val="00F6154A"/>
    <w:rsid w:val="00F64688"/>
    <w:rsid w:val="00FF6531"/>
    <w:rsid w:val="7520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\AppData\Roaming\kingsoft\office6\templates\download\716f5578-89c9-a281-0d49-711696746cce\&#31616;&#21382;&#27714;&#32844;&#27169;&#26495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简历求职模板.docx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2019-03-06T13:02:00Z</dcterms:created>
  <dc:creator>bubble</dc:creator>
  <cp:lastModifiedBy>bubble</cp:lastModifiedBy>
  <dcterms:modified xsi:type="dcterms:W3CDTF">2019-03-06T13:02:27Z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