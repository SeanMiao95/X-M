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8707120"/>
                <wp:effectExtent l="0" t="0" r="3175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8" cy="8706981"/>
                          <a:chOff x="0" y="0"/>
                          <a:chExt cx="7559678" cy="8706981"/>
                        </a:xfrm>
                      </wpg:grpSpPr>
                      <wps:wsp>
                        <wps:cNvPr id="3" name="等腰三角形 3"/>
                        <wps:cNvSpPr/>
                        <wps:spPr>
                          <a:xfrm rot="5400000">
                            <a:off x="273788" y="4036960"/>
                            <a:ext cx="1613012" cy="2160587"/>
                          </a:xfrm>
                          <a:prstGeom prst="triangle">
                            <a:avLst>
                              <a:gd name="adj" fmla="val 34103"/>
                            </a:avLst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576"/>
                          <a:stretch>
                            <a:fillRect/>
                          </a:stretch>
                        </pic:blipFill>
                        <pic:spPr>
                          <a:xfrm>
                            <a:off x="3" y="2"/>
                            <a:ext cx="7559675" cy="6164824"/>
                          </a:xfrm>
                          <a:custGeom>
                            <a:avLst/>
                            <a:gdLst>
                              <a:gd name="connsiteX0" fmla="*/ 0 w 7559675"/>
                              <a:gd name="connsiteY0" fmla="*/ 0 h 6164824"/>
                              <a:gd name="connsiteX1" fmla="*/ 7559675 w 7559675"/>
                              <a:gd name="connsiteY1" fmla="*/ 0 h 6164824"/>
                              <a:gd name="connsiteX2" fmla="*/ 7559675 w 7559675"/>
                              <a:gd name="connsiteY2" fmla="*/ 6164824 h 6164824"/>
                              <a:gd name="connsiteX3" fmla="*/ 7559666 w 7559675"/>
                              <a:gd name="connsiteY3" fmla="*/ 6164824 h 6164824"/>
                              <a:gd name="connsiteX4" fmla="*/ 0 w 7559675"/>
                              <a:gd name="connsiteY4" fmla="*/ 4439264 h 61648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59675" h="6164824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6164824"/>
                                </a:lnTo>
                                <a:lnTo>
                                  <a:pt x="7559666" y="6164824"/>
                                </a:lnTo>
                                <a:lnTo>
                                  <a:pt x="0" y="4439264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s:wsp>
                        <wps:cNvPr id="9" name="矩形 2"/>
                        <wps:cNvSpPr/>
                        <wps:spPr>
                          <a:xfrm>
                            <a:off x="2" y="0"/>
                            <a:ext cx="7559675" cy="6164826"/>
                          </a:xfrm>
                          <a:custGeom>
                            <a:avLst/>
                            <a:gdLst>
                              <a:gd name="connsiteX0" fmla="*/ 0 w 7559675"/>
                              <a:gd name="connsiteY0" fmla="*/ 0 h 6164826"/>
                              <a:gd name="connsiteX1" fmla="*/ 7559675 w 7559675"/>
                              <a:gd name="connsiteY1" fmla="*/ 0 h 6164826"/>
                              <a:gd name="connsiteX2" fmla="*/ 7559675 w 7559675"/>
                              <a:gd name="connsiteY2" fmla="*/ 6164826 h 6164826"/>
                              <a:gd name="connsiteX3" fmla="*/ 0 w 7559675"/>
                              <a:gd name="connsiteY3" fmla="*/ 4439264 h 6164826"/>
                              <a:gd name="connsiteX4" fmla="*/ 0 w 7559675"/>
                              <a:gd name="connsiteY4" fmla="*/ 0 h 6164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59675" h="6164826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6164826"/>
                                </a:lnTo>
                                <a:lnTo>
                                  <a:pt x="0" y="4439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2150227" y="8339759"/>
                            <a:ext cx="3259227" cy="367222"/>
                            <a:chOff x="2150227" y="8339759"/>
                            <a:chExt cx="3259227" cy="367222"/>
                          </a:xfrm>
                          <a:solidFill>
                            <a:srgbClr val="424C4D"/>
                          </a:solidFill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150227" y="8339760"/>
                              <a:ext cx="1504232" cy="36722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3905222" y="8339759"/>
                              <a:ext cx="1504232" cy="36722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685.6pt;width:595.25pt;z-index:251663360;mso-width-relative:page;mso-height-relative:page;" coordsize="7559678,8706981" o:gfxdata="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">
                <o:lock v:ext="edit" aspectratio="f"/>
                <v:shape id="_x0000_s1026" o:spid="_x0000_s1026" o:spt="5" type="#_x0000_t5" style="position:absolute;left:273788;top:4036960;height:2160587;width:1613012;rotation:5898240f;v-text-anchor:middle;" fillcolor="#424C4D" filled="t" stroked="f" coordsize="21600,21600" o:gfxdata="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g+lq8AAAA&#10;2gAAAA8AAAAAAAAAAQAgAAAAIgAAAGRycy9kb3ducmV2LnhtbFBLAQIUABQAAAAIAIdO4kAzLwWe&#10;OwAAADkAAAAQAAAAAAAAAAEAIAAAAAsBAABkcnMvc2hhcGV4bWwueG1sUEsFBgAAAAAGAAYAWwEA&#10;ALUDAAAAAA==&#10;" adj="736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3;top:2;height:6164824;width:7559675;" filled="f" o:preferrelative="t" stroked="f" coordsize="7559675,6164824" o:gfxdata="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3+7xVtwAAANoAAAAP&#10;AAAAAAAAAAEAIAAAACIAAABkcnMvZG93bnJldi54bWxQSwECFAAUAAAACACHTuJAMy8FnjsAAAA5&#10;AAAAEAAAAAAAAAABACAAAAAGAQAAZHJzL3NoYXBleG1sLnhtbFBLBQYAAAAABgAGAFsBAACwAwAA&#10;AAA=&#10;">
                  <v:path o:connectlocs="0,0;7559675,0;7559675,6164824;7559666,6164824;0,4439264" o:connectangles="0,0,0,0,0"/>
                  <v:fill on="f" focussize="0,0"/>
                  <v:stroke on="f"/>
                  <v:imagedata r:id="rId4" cropright="12174f" o:title=""/>
                  <o:lock v:ext="edit" aspectratio="t"/>
                </v:shape>
                <v:shape id="矩形 2" o:spid="_x0000_s1026" o:spt="100" style="position:absolute;left:2;top:0;height:6164826;width:7559675;v-text-anchor:middle;" fillcolor="#404040 [2429]" filled="t" stroked="f" coordsize="7559675,6164826" o:gfxdata="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NMUvQAA&#10;ANoAAAAPAAAAAAAAAAEAIAAAACIAAABkcnMvZG93bnJldi54bWxQSwECFAAUAAAACACHTuJAMy8F&#10;njsAAAA5AAAAEAAAAAAAAAABACAAAAAMAQAAZHJzL3NoYXBleG1sLnhtbFBLBQYAAAAABgAGAFsB&#10;AAC2AwAAAAA=&#10;" path="m0,0l7559675,0,7559675,6164826,0,4439264,0,0xe">
                  <v:path o:connectlocs="0,0;7559675,0;7559675,6164826;0,4439264;0,0" o:connectangles="0,0,0,0,0"/>
                  <v:fill on="t" opacity="45875f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150227;top:8339759;height:367222;width:3259227;" coordorigin="2150227,8339759" coordsize="3259227,36722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150227;top:8339760;height:367221;width:1504232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05222;top:8339759;height:367221;width:1504232;v-text-anchor:middle;" filled="t" stroked="f" coordsize="21600,21600" o:gfxdata="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L7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7231380</wp:posOffset>
                </wp:positionV>
                <wp:extent cx="3346450" cy="338455"/>
                <wp:effectExtent l="0" t="0" r="0" b="0"/>
                <wp:wrapNone/>
                <wp:docPr id="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4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24C4D"/>
                                <w:kern w:val="24"/>
                                <w:sz w:val="32"/>
                                <w:szCs w:val="32"/>
                              </w:rPr>
                              <w:t>请在此处添加一句话介绍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top:569.4pt;height:26.65pt;width:263.5pt;mso-position-horizontal:center;mso-position-horizontal-relative:margin;z-index:251843584;mso-width-relative:page;mso-height-relative:page;" filled="f" stroked="f" coordsize="21600,21600" o:gfxdata="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l6sjD1gAAAAoBAAAPAAAAAAAAAAEA&#10;IAAAACIAAABkcnMvZG93bnJldi54bWxQSwECFAAUAAAACACHTuJAPcLZY58BAAAQ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24C4D"/>
                          <w:kern w:val="24"/>
                          <w:sz w:val="32"/>
                          <w:szCs w:val="32"/>
                        </w:rPr>
                        <w:t>请在此处添加一句话介绍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6188710</wp:posOffset>
                </wp:positionV>
                <wp:extent cx="5784215" cy="584835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68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24C4D"/>
                                <w:kern w:val="24"/>
                                <w:sz w:val="64"/>
                                <w:szCs w:val="64"/>
                              </w:rPr>
                              <w:t>魏淑芬的个人简历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top:487.3pt;height:46.05pt;width:455.45pt;mso-position-horizontal:center;mso-position-horizontal-relative:margin;z-index:251890688;mso-width-relative:page;mso-height-relative:page;" filled="f" stroked="f" coordsize="21600,21600" o:gfxdata="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7QtH11gAAAAkBAAAPAAAAAAAAAAEA&#10;IAAAACIAAABkcnMvZG93bnJldi54bWxQSwECFAAUAAAACACHTuJAhnVBDp8BAAAP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24C4D"/>
                          <w:kern w:val="24"/>
                          <w:sz w:val="64"/>
                          <w:szCs w:val="64"/>
                        </w:rPr>
                        <w:t>魏淑芬的个人简历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8075295</wp:posOffset>
                </wp:positionV>
                <wp:extent cx="1465580" cy="338455"/>
                <wp:effectExtent l="0" t="0" r="0" b="0"/>
                <wp:wrapNone/>
                <wp:docPr id="1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73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2020.10.10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3.45pt;margin-top:635.85pt;height:26.65pt;width:115.4pt;z-index:251847680;mso-width-relative:page;mso-height-relative:page;" filled="f" stroked="f" coordsize="21600,21600" o:gfxdata="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3IS+O2gAAAA0BAAAPAAAAAAAA&#10;AAEAIAAAACIAAABkcnMvZG93bnJldi54bWxQSwECFAAUAAAACACHTuJAr2mA0p4BAAARAwAADgAA&#10;AAAAAAABACAAAAAp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2020.10.10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8077835</wp:posOffset>
                </wp:positionV>
                <wp:extent cx="1465580" cy="338455"/>
                <wp:effectExtent l="0" t="0" r="0" b="0"/>
                <wp:wrapNone/>
                <wp:docPr id="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73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Century Gothic" w:eastAsia="微软雅黑 Light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添加个人名称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79.25pt;margin-top:636.05pt;height:26.65pt;width:115.4pt;z-index:251892736;mso-width-relative:page;mso-height-relative:page;" filled="f" stroked="f" coordsize="21600,21600" o:gfxdata="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giWDR2QAAAA0BAAAPAAAAAAAA&#10;AAEAIAAAACIAAABkcnMvZG93bnJldi54bWxQSwECFAAUAAAACACHTuJAkoaR1p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="Century Gothic" w:hAnsi="Century Gothic" w:eastAsia="微软雅黑 Light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Century Gothic" w:eastAsia="微软雅黑 Light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添加个人名称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2110105" cy="708025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873" cy="7078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top:131.25pt;height:55.75pt;width:166.15pt;mso-position-horizontal:center;mso-position-horizontal-relative:margin;mso-wrap-style:none;z-index:251888640;mso-width-relative:page;mso-height-relative:page;" filled="f" stroked="f" coordsize="21600,21600" o:gfxdata="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xLHjk1wAAAAgBAAAPAAAAAAAAAAEAIAAAACIAAABkcnMvZG93bnJldi54bWxQSwEC&#10;FAAUAAAACACHTuJA4O3zuIMBAADqAgAADgAAAAAAAAABACAAAAAmAQAAZHJzL2Uyb0RvYy54bWxQ&#10;SwUGAAAAAAYABgBZAQAAG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Theme="minorEastAsia" w:cstheme="minorBidi"/>
                          <w:b/>
                          <w:bCs/>
                          <w:color w:val="FFFFFF" w:themeColor="background1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386080</wp:posOffset>
                </wp:positionV>
                <wp:extent cx="6453505" cy="8843645"/>
                <wp:effectExtent l="0" t="0" r="5080" b="0"/>
                <wp:wrapNone/>
                <wp:docPr id="28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340" cy="8843456"/>
                          <a:chOff x="277664" y="386341"/>
                          <a:chExt cx="6453340" cy="8843456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364389" y="391108"/>
                            <a:ext cx="1581198" cy="1684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" b="22358"/>
                          <a:stretch>
                            <a:fillRect/>
                          </a:stretch>
                        </pic:blipFill>
                        <pic:spPr>
                          <a:xfrm>
                            <a:off x="364389" y="386341"/>
                            <a:ext cx="1581198" cy="1693736"/>
                          </a:xfrm>
                          <a:custGeom>
                            <a:avLst/>
                            <a:gdLst>
                              <a:gd name="connsiteX0" fmla="*/ 0 w 1646313"/>
                              <a:gd name="connsiteY0" fmla="*/ 0 h 1763486"/>
                              <a:gd name="connsiteX1" fmla="*/ 1646313 w 1646313"/>
                              <a:gd name="connsiteY1" fmla="*/ 0 h 1763486"/>
                              <a:gd name="connsiteX2" fmla="*/ 1646313 w 1646313"/>
                              <a:gd name="connsiteY2" fmla="*/ 1763486 h 1763486"/>
                              <a:gd name="connsiteX3" fmla="*/ 0 w 1646313"/>
                              <a:gd name="connsiteY3" fmla="*/ 1763486 h 17634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46313" h="1763486">
                                <a:moveTo>
                                  <a:pt x="0" y="0"/>
                                </a:moveTo>
                                <a:lnTo>
                                  <a:pt x="1646313" y="0"/>
                                </a:lnTo>
                                <a:lnTo>
                                  <a:pt x="1646313" y="1763486"/>
                                </a:lnTo>
                                <a:lnTo>
                                  <a:pt x="0" y="1763486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s:wsp>
                        <wps:cNvPr id="34" name="矩形 34"/>
                        <wps:cNvSpPr/>
                        <wps:spPr>
                          <a:xfrm>
                            <a:off x="1755056" y="876302"/>
                            <a:ext cx="4975948" cy="874514"/>
                          </a:xfrm>
                          <a:prstGeom prst="rect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364389" y="2357847"/>
                            <a:ext cx="232995" cy="232995"/>
                            <a:chOff x="364389" y="2357847"/>
                            <a:chExt cx="278961" cy="278961"/>
                          </a:xfrm>
                        </wpg:grpSpPr>
                        <wps:wsp>
                          <wps:cNvPr id="36" name="椭圆 36"/>
                          <wps:cNvSpPr/>
                          <wps:spPr>
                            <a:xfrm>
                              <a:off x="364389" y="2357847"/>
                              <a:ext cx="278961" cy="278961"/>
                            </a:xfrm>
                            <a:prstGeom prst="ellipse">
                              <a:avLst/>
                            </a:prstGeom>
                            <a:solidFill>
                              <a:srgbClr val="424C4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placeholder-for-map_44334"/>
                          <wps:cNvSpPr>
                            <a:spLocks noChangeAspect="1"/>
                          </wps:cNvSpPr>
                          <wps:spPr bwMode="auto">
                            <a:xfrm>
                              <a:off x="438369" y="2404043"/>
                              <a:ext cx="137838" cy="186383"/>
                            </a:xfrm>
                            <a:custGeom>
                              <a:avLst/>
                              <a:gdLst>
                                <a:gd name="T0" fmla="*/ 2532 w 5106"/>
                                <a:gd name="T1" fmla="*/ 46 h 6914"/>
                                <a:gd name="T2" fmla="*/ 0 w 5106"/>
                                <a:gd name="T3" fmla="*/ 2493 h 6914"/>
                                <a:gd name="T4" fmla="*/ 2345 w 5106"/>
                                <a:gd name="T5" fmla="*/ 6831 h 6914"/>
                                <a:gd name="T6" fmla="*/ 2550 w 5106"/>
                                <a:gd name="T7" fmla="*/ 6831 h 6914"/>
                                <a:gd name="T8" fmla="*/ 4856 w 5106"/>
                                <a:gd name="T9" fmla="*/ 2957 h 6914"/>
                                <a:gd name="T10" fmla="*/ 2532 w 5106"/>
                                <a:gd name="T11" fmla="*/ 46 h 6914"/>
                                <a:gd name="T12" fmla="*/ 2448 w 5106"/>
                                <a:gd name="T13" fmla="*/ 3775 h 6914"/>
                                <a:gd name="T14" fmla="*/ 1165 w 5106"/>
                                <a:gd name="T15" fmla="*/ 2493 h 6914"/>
                                <a:gd name="T16" fmla="*/ 2448 w 5106"/>
                                <a:gd name="T17" fmla="*/ 1211 h 6914"/>
                                <a:gd name="T18" fmla="*/ 3730 w 5106"/>
                                <a:gd name="T19" fmla="*/ 2493 h 6914"/>
                                <a:gd name="T20" fmla="*/ 2448 w 5106"/>
                                <a:gd name="T21" fmla="*/ 3775 h 69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06" h="6914">
                                  <a:moveTo>
                                    <a:pt x="2532" y="46"/>
                                  </a:moveTo>
                                  <a:cubicBezTo>
                                    <a:pt x="1142" y="0"/>
                                    <a:pt x="0" y="1113"/>
                                    <a:pt x="0" y="2493"/>
                                  </a:cubicBezTo>
                                  <a:cubicBezTo>
                                    <a:pt x="0" y="4059"/>
                                    <a:pt x="1503" y="5196"/>
                                    <a:pt x="2345" y="6831"/>
                                  </a:cubicBezTo>
                                  <a:cubicBezTo>
                                    <a:pt x="2388" y="6914"/>
                                    <a:pt x="2507" y="6914"/>
                                    <a:pt x="2550" y="6831"/>
                                  </a:cubicBezTo>
                                  <a:cubicBezTo>
                                    <a:pt x="3312" y="5360"/>
                                    <a:pt x="4615" y="4374"/>
                                    <a:pt x="4856" y="2957"/>
                                  </a:cubicBezTo>
                                  <a:cubicBezTo>
                                    <a:pt x="5106" y="1490"/>
                                    <a:pt x="4019" y="97"/>
                                    <a:pt x="2532" y="46"/>
                                  </a:cubicBezTo>
                                  <a:close/>
                                  <a:moveTo>
                                    <a:pt x="2448" y="3775"/>
                                  </a:moveTo>
                                  <a:cubicBezTo>
                                    <a:pt x="1739" y="3775"/>
                                    <a:pt x="1165" y="3201"/>
                                    <a:pt x="1165" y="2493"/>
                                  </a:cubicBezTo>
                                  <a:cubicBezTo>
                                    <a:pt x="1165" y="1785"/>
                                    <a:pt x="1739" y="1211"/>
                                    <a:pt x="2448" y="1211"/>
                                  </a:cubicBezTo>
                                  <a:cubicBezTo>
                                    <a:pt x="3156" y="1211"/>
                                    <a:pt x="3730" y="1785"/>
                                    <a:pt x="3730" y="2493"/>
                                  </a:cubicBezTo>
                                  <a:cubicBezTo>
                                    <a:pt x="3730" y="3201"/>
                                    <a:pt x="3156" y="3775"/>
                                    <a:pt x="2448" y="37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3997472" y="2357847"/>
                            <a:ext cx="232995" cy="232995"/>
                            <a:chOff x="3997472" y="2357847"/>
                            <a:chExt cx="278961" cy="278961"/>
                          </a:xfrm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3997472" y="2357847"/>
                              <a:ext cx="278961" cy="278961"/>
                            </a:xfrm>
                            <a:prstGeom prst="ellipse">
                              <a:avLst/>
                            </a:prstGeom>
                            <a:solidFill>
                              <a:srgbClr val="424C4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placeholder-for-map_44334"/>
                          <wps:cNvSpPr>
                            <a:spLocks noChangeAspect="1"/>
                          </wps:cNvSpPr>
                          <wps:spPr bwMode="auto">
                            <a:xfrm>
                              <a:off x="4065174" y="2400868"/>
                              <a:ext cx="143558" cy="186383"/>
                            </a:xfrm>
                            <a:custGeom>
                              <a:avLst/>
                              <a:gdLst>
                                <a:gd name="connsiteX0" fmla="*/ 159295 w 459358"/>
                                <a:gd name="connsiteY0" fmla="*/ 288060 h 596388"/>
                                <a:gd name="connsiteX1" fmla="*/ 298499 w 459358"/>
                                <a:gd name="connsiteY1" fmla="*/ 288060 h 596388"/>
                                <a:gd name="connsiteX2" fmla="*/ 338681 w 459358"/>
                                <a:gd name="connsiteY2" fmla="*/ 316728 h 596388"/>
                                <a:gd name="connsiteX3" fmla="*/ 426222 w 459358"/>
                                <a:gd name="connsiteY3" fmla="*/ 366897 h 596388"/>
                                <a:gd name="connsiteX4" fmla="*/ 457794 w 459358"/>
                                <a:gd name="connsiteY4" fmla="*/ 543206 h 596388"/>
                                <a:gd name="connsiteX5" fmla="*/ 443443 w 459358"/>
                                <a:gd name="connsiteY5" fmla="*/ 558974 h 596388"/>
                                <a:gd name="connsiteX6" fmla="*/ 219569 w 459358"/>
                                <a:gd name="connsiteY6" fmla="*/ 596242 h 596388"/>
                                <a:gd name="connsiteX7" fmla="*/ 11481 w 459358"/>
                                <a:gd name="connsiteY7" fmla="*/ 553240 h 596388"/>
                                <a:gd name="connsiteX8" fmla="*/ 0 w 459358"/>
                                <a:gd name="connsiteY8" fmla="*/ 524572 h 596388"/>
                                <a:gd name="connsiteX9" fmla="*/ 38747 w 459358"/>
                                <a:gd name="connsiteY9" fmla="*/ 356864 h 596388"/>
                                <a:gd name="connsiteX10" fmla="*/ 73189 w 459358"/>
                                <a:gd name="connsiteY10" fmla="*/ 333929 h 596388"/>
                                <a:gd name="connsiteX11" fmla="*/ 159295 w 459358"/>
                                <a:gd name="connsiteY11" fmla="*/ 288060 h 596388"/>
                                <a:gd name="connsiteX12" fmla="*/ 225223 w 459358"/>
                                <a:gd name="connsiteY12" fmla="*/ 10030 h 596388"/>
                                <a:gd name="connsiteX13" fmla="*/ 218047 w 459358"/>
                                <a:gd name="connsiteY13" fmla="*/ 21493 h 596388"/>
                                <a:gd name="connsiteX14" fmla="*/ 219482 w 459358"/>
                                <a:gd name="connsiteY14" fmla="*/ 21493 h 596388"/>
                                <a:gd name="connsiteX15" fmla="*/ 225223 w 459358"/>
                                <a:gd name="connsiteY15" fmla="*/ 10030 h 596388"/>
                                <a:gd name="connsiteX16" fmla="*/ 236703 w 459358"/>
                                <a:gd name="connsiteY16" fmla="*/ 0 h 596388"/>
                                <a:gd name="connsiteX17" fmla="*/ 226658 w 459358"/>
                                <a:gd name="connsiteY17" fmla="*/ 14329 h 596388"/>
                                <a:gd name="connsiteX18" fmla="*/ 238138 w 459358"/>
                                <a:gd name="connsiteY18" fmla="*/ 4299 h 596388"/>
                                <a:gd name="connsiteX19" fmla="*/ 256793 w 459358"/>
                                <a:gd name="connsiteY19" fmla="*/ 30090 h 596388"/>
                                <a:gd name="connsiteX20" fmla="*/ 253923 w 459358"/>
                                <a:gd name="connsiteY20" fmla="*/ 25791 h 596388"/>
                                <a:gd name="connsiteX21" fmla="*/ 259663 w 459358"/>
                                <a:gd name="connsiteY21" fmla="*/ 32955 h 596388"/>
                                <a:gd name="connsiteX22" fmla="*/ 262533 w 459358"/>
                                <a:gd name="connsiteY22" fmla="*/ 32955 h 596388"/>
                                <a:gd name="connsiteX23" fmla="*/ 258228 w 459358"/>
                                <a:gd name="connsiteY23" fmla="*/ 27224 h 596388"/>
                                <a:gd name="connsiteX24" fmla="*/ 263968 w 459358"/>
                                <a:gd name="connsiteY24" fmla="*/ 32955 h 596388"/>
                                <a:gd name="connsiteX25" fmla="*/ 269708 w 459358"/>
                                <a:gd name="connsiteY25" fmla="*/ 34388 h 596388"/>
                                <a:gd name="connsiteX26" fmla="*/ 268273 w 459358"/>
                                <a:gd name="connsiteY26" fmla="*/ 32955 h 596388"/>
                                <a:gd name="connsiteX27" fmla="*/ 272578 w 459358"/>
                                <a:gd name="connsiteY27" fmla="*/ 35821 h 596388"/>
                                <a:gd name="connsiteX28" fmla="*/ 317064 w 459358"/>
                                <a:gd name="connsiteY28" fmla="*/ 63045 h 596388"/>
                                <a:gd name="connsiteX29" fmla="*/ 327109 w 459358"/>
                                <a:gd name="connsiteY29" fmla="*/ 159046 h 596388"/>
                                <a:gd name="connsiteX30" fmla="*/ 329979 w 459358"/>
                                <a:gd name="connsiteY30" fmla="*/ 190568 h 596388"/>
                                <a:gd name="connsiteX31" fmla="*/ 321369 w 459358"/>
                                <a:gd name="connsiteY31" fmla="*/ 206329 h 596388"/>
                                <a:gd name="connsiteX32" fmla="*/ 228093 w 459358"/>
                                <a:gd name="connsiteY32" fmla="*/ 308061 h 596388"/>
                                <a:gd name="connsiteX33" fmla="*/ 139121 w 459358"/>
                                <a:gd name="connsiteY33" fmla="*/ 206329 h 596388"/>
                                <a:gd name="connsiteX34" fmla="*/ 131946 w 459358"/>
                                <a:gd name="connsiteY34" fmla="*/ 190568 h 596388"/>
                                <a:gd name="connsiteX35" fmla="*/ 136251 w 459358"/>
                                <a:gd name="connsiteY35" fmla="*/ 160478 h 596388"/>
                                <a:gd name="connsiteX36" fmla="*/ 133381 w 459358"/>
                                <a:gd name="connsiteY36" fmla="*/ 84538 h 596388"/>
                                <a:gd name="connsiteX37" fmla="*/ 195087 w 459358"/>
                                <a:gd name="connsiteY37" fmla="*/ 21493 h 596388"/>
                                <a:gd name="connsiteX38" fmla="*/ 203697 w 459358"/>
                                <a:gd name="connsiteY38" fmla="*/ 17194 h 596388"/>
                                <a:gd name="connsiteX39" fmla="*/ 209437 w 459358"/>
                                <a:gd name="connsiteY39" fmla="*/ 11463 h 596388"/>
                                <a:gd name="connsiteX40" fmla="*/ 203697 w 459358"/>
                                <a:gd name="connsiteY40" fmla="*/ 21493 h 596388"/>
                                <a:gd name="connsiteX41" fmla="*/ 209437 w 459358"/>
                                <a:gd name="connsiteY41" fmla="*/ 22926 h 596388"/>
                                <a:gd name="connsiteX42" fmla="*/ 215177 w 459358"/>
                                <a:gd name="connsiteY42" fmla="*/ 15761 h 596388"/>
                                <a:gd name="connsiteX43" fmla="*/ 209437 w 459358"/>
                                <a:gd name="connsiteY43" fmla="*/ 24358 h 596388"/>
                                <a:gd name="connsiteX44" fmla="*/ 212307 w 459358"/>
                                <a:gd name="connsiteY44" fmla="*/ 25791 h 596388"/>
                                <a:gd name="connsiteX45" fmla="*/ 226658 w 459358"/>
                                <a:gd name="connsiteY45" fmla="*/ 8597 h 596388"/>
                                <a:gd name="connsiteX46" fmla="*/ 236703 w 459358"/>
                                <a:gd name="connsiteY46" fmla="*/ 0 h 5963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59358" h="596388">
                                  <a:moveTo>
                                    <a:pt x="159295" y="288060"/>
                                  </a:moveTo>
                                  <a:cubicBezTo>
                                    <a:pt x="159295" y="288060"/>
                                    <a:pt x="219569" y="442868"/>
                                    <a:pt x="298499" y="288060"/>
                                  </a:cubicBezTo>
                                  <a:cubicBezTo>
                                    <a:pt x="298499" y="288060"/>
                                    <a:pt x="298499" y="302394"/>
                                    <a:pt x="338681" y="316728"/>
                                  </a:cubicBezTo>
                                  <a:cubicBezTo>
                                    <a:pt x="338681" y="316728"/>
                                    <a:pt x="413306" y="339663"/>
                                    <a:pt x="426222" y="366897"/>
                                  </a:cubicBezTo>
                                  <a:cubicBezTo>
                                    <a:pt x="426222" y="366897"/>
                                    <a:pt x="467839" y="460069"/>
                                    <a:pt x="457794" y="543206"/>
                                  </a:cubicBezTo>
                                  <a:cubicBezTo>
                                    <a:pt x="457794" y="543206"/>
                                    <a:pt x="457794" y="550373"/>
                                    <a:pt x="443443" y="558974"/>
                                  </a:cubicBezTo>
                                  <a:cubicBezTo>
                                    <a:pt x="443443" y="558974"/>
                                    <a:pt x="348727" y="599109"/>
                                    <a:pt x="219569" y="596242"/>
                                  </a:cubicBezTo>
                                  <a:cubicBezTo>
                                    <a:pt x="219569" y="596242"/>
                                    <a:pt x="91846" y="589075"/>
                                    <a:pt x="11481" y="553240"/>
                                  </a:cubicBezTo>
                                  <a:cubicBezTo>
                                    <a:pt x="11481" y="553240"/>
                                    <a:pt x="0" y="550373"/>
                                    <a:pt x="0" y="524572"/>
                                  </a:cubicBezTo>
                                  <a:cubicBezTo>
                                    <a:pt x="0" y="524572"/>
                                    <a:pt x="4305" y="408466"/>
                                    <a:pt x="38747" y="356864"/>
                                  </a:cubicBezTo>
                                  <a:cubicBezTo>
                                    <a:pt x="38747" y="356864"/>
                                    <a:pt x="48793" y="342530"/>
                                    <a:pt x="73189" y="333929"/>
                                  </a:cubicBezTo>
                                  <a:cubicBezTo>
                                    <a:pt x="73189" y="333929"/>
                                    <a:pt x="153555" y="309561"/>
                                    <a:pt x="159295" y="288060"/>
                                  </a:cubicBezTo>
                                  <a:close/>
                                  <a:moveTo>
                                    <a:pt x="225223" y="10030"/>
                                  </a:moveTo>
                                  <a:cubicBezTo>
                                    <a:pt x="222352" y="12896"/>
                                    <a:pt x="219482" y="17194"/>
                                    <a:pt x="218047" y="21493"/>
                                  </a:cubicBezTo>
                                  <a:lnTo>
                                    <a:pt x="219482" y="21493"/>
                                  </a:lnTo>
                                  <a:cubicBezTo>
                                    <a:pt x="220917" y="17194"/>
                                    <a:pt x="223788" y="12896"/>
                                    <a:pt x="225223" y="10030"/>
                                  </a:cubicBezTo>
                                  <a:close/>
                                  <a:moveTo>
                                    <a:pt x="236703" y="0"/>
                                  </a:moveTo>
                                  <a:cubicBezTo>
                                    <a:pt x="230963" y="4299"/>
                                    <a:pt x="228093" y="8597"/>
                                    <a:pt x="226658" y="14329"/>
                                  </a:cubicBezTo>
                                  <a:cubicBezTo>
                                    <a:pt x="230963" y="7164"/>
                                    <a:pt x="238138" y="4299"/>
                                    <a:pt x="238138" y="4299"/>
                                  </a:cubicBezTo>
                                  <a:cubicBezTo>
                                    <a:pt x="238138" y="15761"/>
                                    <a:pt x="251053" y="25791"/>
                                    <a:pt x="256793" y="30090"/>
                                  </a:cubicBezTo>
                                  <a:cubicBezTo>
                                    <a:pt x="255358" y="27224"/>
                                    <a:pt x="253923" y="25791"/>
                                    <a:pt x="253923" y="25791"/>
                                  </a:cubicBezTo>
                                  <a:cubicBezTo>
                                    <a:pt x="256793" y="27224"/>
                                    <a:pt x="258228" y="30090"/>
                                    <a:pt x="259663" y="32955"/>
                                  </a:cubicBezTo>
                                  <a:cubicBezTo>
                                    <a:pt x="261098" y="32955"/>
                                    <a:pt x="261098" y="32955"/>
                                    <a:pt x="262533" y="32955"/>
                                  </a:cubicBezTo>
                                  <a:cubicBezTo>
                                    <a:pt x="259663" y="30090"/>
                                    <a:pt x="258228" y="27224"/>
                                    <a:pt x="258228" y="27224"/>
                                  </a:cubicBezTo>
                                  <a:cubicBezTo>
                                    <a:pt x="261098" y="30090"/>
                                    <a:pt x="262533" y="31523"/>
                                    <a:pt x="263968" y="32955"/>
                                  </a:cubicBezTo>
                                  <a:cubicBezTo>
                                    <a:pt x="266838" y="34388"/>
                                    <a:pt x="268273" y="34388"/>
                                    <a:pt x="269708" y="34388"/>
                                  </a:cubicBezTo>
                                  <a:cubicBezTo>
                                    <a:pt x="268273" y="32955"/>
                                    <a:pt x="268273" y="32955"/>
                                    <a:pt x="268273" y="32955"/>
                                  </a:cubicBezTo>
                                  <a:cubicBezTo>
                                    <a:pt x="269708" y="32955"/>
                                    <a:pt x="271143" y="34388"/>
                                    <a:pt x="272578" y="35821"/>
                                  </a:cubicBezTo>
                                  <a:cubicBezTo>
                                    <a:pt x="304149" y="44418"/>
                                    <a:pt x="317064" y="63045"/>
                                    <a:pt x="317064" y="63045"/>
                                  </a:cubicBezTo>
                                  <a:cubicBezTo>
                                    <a:pt x="345764" y="94568"/>
                                    <a:pt x="331414" y="146150"/>
                                    <a:pt x="327109" y="159046"/>
                                  </a:cubicBezTo>
                                  <a:cubicBezTo>
                                    <a:pt x="340024" y="156180"/>
                                    <a:pt x="329979" y="190568"/>
                                    <a:pt x="329979" y="190568"/>
                                  </a:cubicBezTo>
                                  <a:cubicBezTo>
                                    <a:pt x="328544" y="200598"/>
                                    <a:pt x="324239" y="204897"/>
                                    <a:pt x="321369" y="206329"/>
                                  </a:cubicBezTo>
                                  <a:cubicBezTo>
                                    <a:pt x="315629" y="253613"/>
                                    <a:pt x="272578" y="308061"/>
                                    <a:pt x="228093" y="308061"/>
                                  </a:cubicBezTo>
                                  <a:cubicBezTo>
                                    <a:pt x="187912" y="308061"/>
                                    <a:pt x="146296" y="256479"/>
                                    <a:pt x="139121" y="206329"/>
                                  </a:cubicBezTo>
                                  <a:cubicBezTo>
                                    <a:pt x="137686" y="204897"/>
                                    <a:pt x="133381" y="200598"/>
                                    <a:pt x="131946" y="190568"/>
                                  </a:cubicBezTo>
                                  <a:cubicBezTo>
                                    <a:pt x="131946" y="190568"/>
                                    <a:pt x="120466" y="153314"/>
                                    <a:pt x="136251" y="160478"/>
                                  </a:cubicBezTo>
                                  <a:cubicBezTo>
                                    <a:pt x="124771" y="104598"/>
                                    <a:pt x="133381" y="84538"/>
                                    <a:pt x="133381" y="84538"/>
                                  </a:cubicBezTo>
                                  <a:cubicBezTo>
                                    <a:pt x="147731" y="42985"/>
                                    <a:pt x="195087" y="21493"/>
                                    <a:pt x="195087" y="21493"/>
                                  </a:cubicBezTo>
                                  <a:cubicBezTo>
                                    <a:pt x="205132" y="10030"/>
                                    <a:pt x="205132" y="14329"/>
                                    <a:pt x="203697" y="17194"/>
                                  </a:cubicBezTo>
                                  <a:cubicBezTo>
                                    <a:pt x="206567" y="14329"/>
                                    <a:pt x="209437" y="11463"/>
                                    <a:pt x="209437" y="11463"/>
                                  </a:cubicBezTo>
                                  <a:cubicBezTo>
                                    <a:pt x="206567" y="14329"/>
                                    <a:pt x="205132" y="18627"/>
                                    <a:pt x="203697" y="21493"/>
                                  </a:cubicBezTo>
                                  <a:lnTo>
                                    <a:pt x="209437" y="22926"/>
                                  </a:lnTo>
                                  <a:cubicBezTo>
                                    <a:pt x="212307" y="18627"/>
                                    <a:pt x="215177" y="15761"/>
                                    <a:pt x="215177" y="15761"/>
                                  </a:cubicBezTo>
                                  <a:cubicBezTo>
                                    <a:pt x="212307" y="18627"/>
                                    <a:pt x="210872" y="21493"/>
                                    <a:pt x="209437" y="24358"/>
                                  </a:cubicBezTo>
                                  <a:lnTo>
                                    <a:pt x="212307" y="25791"/>
                                  </a:lnTo>
                                  <a:cubicBezTo>
                                    <a:pt x="215177" y="15761"/>
                                    <a:pt x="223788" y="10030"/>
                                    <a:pt x="226658" y="8597"/>
                                  </a:cubicBezTo>
                                  <a:cubicBezTo>
                                    <a:pt x="230963" y="2866"/>
                                    <a:pt x="236703" y="0"/>
                                    <a:pt x="2367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172641" y="2357847"/>
                            <a:ext cx="232995" cy="232995"/>
                            <a:chOff x="2172641" y="2357847"/>
                            <a:chExt cx="278961" cy="278961"/>
                          </a:xfrm>
                        </wpg:grpSpPr>
                        <wps:wsp>
                          <wps:cNvPr id="47" name="椭圆 47"/>
                          <wps:cNvSpPr/>
                          <wps:spPr>
                            <a:xfrm>
                              <a:off x="2172641" y="2357847"/>
                              <a:ext cx="278961" cy="278961"/>
                            </a:xfrm>
                            <a:prstGeom prst="ellipse">
                              <a:avLst/>
                            </a:prstGeom>
                            <a:solidFill>
                              <a:srgbClr val="424C4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placeholder-for-map_44334"/>
                          <wps:cNvSpPr>
                            <a:spLocks noChangeAspect="1"/>
                          </wps:cNvSpPr>
                          <wps:spPr bwMode="auto">
                            <a:xfrm>
                              <a:off x="2241266" y="2400868"/>
                              <a:ext cx="163741" cy="186383"/>
                            </a:xfrm>
                            <a:custGeom>
                              <a:avLst/>
                              <a:gdLst>
                                <a:gd name="T0" fmla="*/ 3295 w 3369"/>
                                <a:gd name="T1" fmla="*/ 3138 h 3840"/>
                                <a:gd name="T2" fmla="*/ 2771 w 3369"/>
                                <a:gd name="T3" fmla="*/ 2472 h 3840"/>
                                <a:gd name="T4" fmla="*/ 2469 w 3369"/>
                                <a:gd name="T5" fmla="*/ 2437 h 3840"/>
                                <a:gd name="T6" fmla="*/ 2267 w 3369"/>
                                <a:gd name="T7" fmla="*/ 2596 h 3840"/>
                                <a:gd name="T8" fmla="*/ 1368 w 3369"/>
                                <a:gd name="T9" fmla="*/ 2197 h 3840"/>
                                <a:gd name="T10" fmla="*/ 1184 w 3369"/>
                                <a:gd name="T11" fmla="*/ 1236 h 3840"/>
                                <a:gd name="T12" fmla="*/ 1386 w 3369"/>
                                <a:gd name="T13" fmla="*/ 1076 h 3840"/>
                                <a:gd name="T14" fmla="*/ 1422 w 3369"/>
                                <a:gd name="T15" fmla="*/ 775 h 3840"/>
                                <a:gd name="T16" fmla="*/ 897 w 3369"/>
                                <a:gd name="T17" fmla="*/ 109 h 3840"/>
                                <a:gd name="T18" fmla="*/ 595 w 3369"/>
                                <a:gd name="T19" fmla="*/ 73 h 3840"/>
                                <a:gd name="T20" fmla="*/ 388 w 3369"/>
                                <a:gd name="T21" fmla="*/ 237 h 3840"/>
                                <a:gd name="T22" fmla="*/ 97 w 3369"/>
                                <a:gd name="T23" fmla="*/ 1370 h 3840"/>
                                <a:gd name="T24" fmla="*/ 744 w 3369"/>
                                <a:gd name="T25" fmla="*/ 2689 h 3840"/>
                                <a:gd name="T26" fmla="*/ 1877 w 3369"/>
                                <a:gd name="T27" fmla="*/ 3626 h 3840"/>
                                <a:gd name="T28" fmla="*/ 3056 w 3369"/>
                                <a:gd name="T29" fmla="*/ 3600 h 3840"/>
                                <a:gd name="T30" fmla="*/ 3057 w 3369"/>
                                <a:gd name="T31" fmla="*/ 3599 h 3840"/>
                                <a:gd name="T32" fmla="*/ 3260 w 3369"/>
                                <a:gd name="T33" fmla="*/ 3440 h 3840"/>
                                <a:gd name="T34" fmla="*/ 3295 w 3369"/>
                                <a:gd name="T35" fmla="*/ 3138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369" h="3840">
                                  <a:moveTo>
                                    <a:pt x="3295" y="3138"/>
                                  </a:moveTo>
                                  <a:lnTo>
                                    <a:pt x="2771" y="2472"/>
                                  </a:lnTo>
                                  <a:cubicBezTo>
                                    <a:pt x="2697" y="2379"/>
                                    <a:pt x="2562" y="2363"/>
                                    <a:pt x="2469" y="2437"/>
                                  </a:cubicBezTo>
                                  <a:lnTo>
                                    <a:pt x="2267" y="2596"/>
                                  </a:lnTo>
                                  <a:cubicBezTo>
                                    <a:pt x="2173" y="2669"/>
                                    <a:pt x="1774" y="2712"/>
                                    <a:pt x="1368" y="2197"/>
                                  </a:cubicBezTo>
                                  <a:cubicBezTo>
                                    <a:pt x="963" y="1683"/>
                                    <a:pt x="1091" y="1309"/>
                                    <a:pt x="1184" y="1236"/>
                                  </a:cubicBezTo>
                                  <a:lnTo>
                                    <a:pt x="1386" y="1076"/>
                                  </a:lnTo>
                                  <a:cubicBezTo>
                                    <a:pt x="1479" y="1003"/>
                                    <a:pt x="1495" y="868"/>
                                    <a:pt x="1422" y="775"/>
                                  </a:cubicBezTo>
                                  <a:lnTo>
                                    <a:pt x="897" y="109"/>
                                  </a:lnTo>
                                  <a:cubicBezTo>
                                    <a:pt x="824" y="16"/>
                                    <a:pt x="689" y="0"/>
                                    <a:pt x="595" y="73"/>
                                  </a:cubicBezTo>
                                  <a:cubicBezTo>
                                    <a:pt x="595" y="73"/>
                                    <a:pt x="389" y="236"/>
                                    <a:pt x="388" y="237"/>
                                  </a:cubicBezTo>
                                  <a:cubicBezTo>
                                    <a:pt x="103" y="472"/>
                                    <a:pt x="0" y="873"/>
                                    <a:pt x="97" y="1370"/>
                                  </a:cubicBezTo>
                                  <a:cubicBezTo>
                                    <a:pt x="182" y="1798"/>
                                    <a:pt x="412" y="2267"/>
                                    <a:pt x="744" y="2689"/>
                                  </a:cubicBezTo>
                                  <a:cubicBezTo>
                                    <a:pt x="1077" y="3111"/>
                                    <a:pt x="1479" y="3444"/>
                                    <a:pt x="1877" y="3626"/>
                                  </a:cubicBezTo>
                                  <a:cubicBezTo>
                                    <a:pt x="2342" y="3840"/>
                                    <a:pt x="2761" y="3831"/>
                                    <a:pt x="3056" y="3600"/>
                                  </a:cubicBezTo>
                                  <a:cubicBezTo>
                                    <a:pt x="3056" y="3600"/>
                                    <a:pt x="3057" y="3599"/>
                                    <a:pt x="3057" y="3599"/>
                                  </a:cubicBezTo>
                                  <a:lnTo>
                                    <a:pt x="3260" y="3440"/>
                                  </a:lnTo>
                                  <a:cubicBezTo>
                                    <a:pt x="3353" y="3366"/>
                                    <a:pt x="3369" y="3231"/>
                                    <a:pt x="3295" y="3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5689448" y="2357847"/>
                            <a:ext cx="232995" cy="232995"/>
                            <a:chOff x="5689448" y="2357847"/>
                            <a:chExt cx="278961" cy="278961"/>
                          </a:xfrm>
                        </wpg:grpSpPr>
                        <wps:wsp>
                          <wps:cNvPr id="52" name="椭圆 52"/>
                          <wps:cNvSpPr/>
                          <wps:spPr>
                            <a:xfrm>
                              <a:off x="5689448" y="2357847"/>
                              <a:ext cx="278961" cy="278961"/>
                            </a:xfrm>
                            <a:prstGeom prst="ellipse">
                              <a:avLst/>
                            </a:prstGeom>
                            <a:solidFill>
                              <a:srgbClr val="424C4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placeholder-for-map_44334"/>
                          <wps:cNvSpPr>
                            <a:spLocks noChangeAspect="1"/>
                          </wps:cNvSpPr>
                          <wps:spPr bwMode="auto">
                            <a:xfrm>
                              <a:off x="5761218" y="2447367"/>
                              <a:ext cx="135421" cy="95159"/>
                            </a:xfrm>
                            <a:custGeom>
                              <a:avLst/>
                              <a:gdLst>
                                <a:gd name="T0" fmla="*/ 331 w 4075"/>
                                <a:gd name="T1" fmla="*/ 2868 h 2868"/>
                                <a:gd name="T2" fmla="*/ 326 w 4075"/>
                                <a:gd name="T3" fmla="*/ 2537 h 2868"/>
                                <a:gd name="T4" fmla="*/ 1157 w 4075"/>
                                <a:gd name="T5" fmla="*/ 1623 h 2868"/>
                                <a:gd name="T6" fmla="*/ 1485 w 4075"/>
                                <a:gd name="T7" fmla="*/ 1474 h 2868"/>
                                <a:gd name="T8" fmla="*/ 1783 w 4075"/>
                                <a:gd name="T9" fmla="*/ 1784 h 2868"/>
                                <a:gd name="T10" fmla="*/ 1955 w 4075"/>
                                <a:gd name="T11" fmla="*/ 1956 h 2868"/>
                                <a:gd name="T12" fmla="*/ 2118 w 4075"/>
                                <a:gd name="T13" fmla="*/ 1956 h 2868"/>
                                <a:gd name="T14" fmla="*/ 2294 w 4075"/>
                                <a:gd name="T15" fmla="*/ 1783 h 2868"/>
                                <a:gd name="T16" fmla="*/ 2594 w 4075"/>
                                <a:gd name="T17" fmla="*/ 1483 h 2868"/>
                                <a:gd name="T18" fmla="*/ 2921 w 4075"/>
                                <a:gd name="T19" fmla="*/ 1634 h 2868"/>
                                <a:gd name="T20" fmla="*/ 3748 w 4075"/>
                                <a:gd name="T21" fmla="*/ 2547 h 2868"/>
                                <a:gd name="T22" fmla="*/ 3753 w 4075"/>
                                <a:gd name="T23" fmla="*/ 2868 h 2868"/>
                                <a:gd name="T24" fmla="*/ 331 w 4075"/>
                                <a:gd name="T25" fmla="*/ 2868 h 2868"/>
                                <a:gd name="T26" fmla="*/ 472 w 4075"/>
                                <a:gd name="T27" fmla="*/ 2116 h 2868"/>
                                <a:gd name="T28" fmla="*/ 193 w 4075"/>
                                <a:gd name="T29" fmla="*/ 2450 h 2868"/>
                                <a:gd name="T30" fmla="*/ 0 w 4075"/>
                                <a:gd name="T31" fmla="*/ 2450 h 2868"/>
                                <a:gd name="T32" fmla="*/ 4 w 4075"/>
                                <a:gd name="T33" fmla="*/ 668 h 2868"/>
                                <a:gd name="T34" fmla="*/ 83 w 4075"/>
                                <a:gd name="T35" fmla="*/ 360 h 2868"/>
                                <a:gd name="T36" fmla="*/ 212 w 4075"/>
                                <a:gd name="T37" fmla="*/ 464 h 2868"/>
                                <a:gd name="T38" fmla="*/ 885 w 4075"/>
                                <a:gd name="T39" fmla="*/ 1014 h 2868"/>
                                <a:gd name="T40" fmla="*/ 1152 w 4075"/>
                                <a:gd name="T41" fmla="*/ 1245 h 2868"/>
                                <a:gd name="T42" fmla="*/ 1152 w 4075"/>
                                <a:gd name="T43" fmla="*/ 1369 h 2868"/>
                                <a:gd name="T44" fmla="*/ 472 w 4075"/>
                                <a:gd name="T45" fmla="*/ 2116 h 2868"/>
                                <a:gd name="T46" fmla="*/ 2286 w 4075"/>
                                <a:gd name="T47" fmla="*/ 1483 h 2868"/>
                                <a:gd name="T48" fmla="*/ 2040 w 4075"/>
                                <a:gd name="T49" fmla="*/ 1668 h 2868"/>
                                <a:gd name="T50" fmla="*/ 1792 w 4075"/>
                                <a:gd name="T51" fmla="*/ 1486 h 2868"/>
                                <a:gd name="T52" fmla="*/ 328 w 4075"/>
                                <a:gd name="T53" fmla="*/ 299 h 2868"/>
                                <a:gd name="T54" fmla="*/ 154 w 4075"/>
                                <a:gd name="T55" fmla="*/ 30 h 2868"/>
                                <a:gd name="T56" fmla="*/ 313 w 4075"/>
                                <a:gd name="T57" fmla="*/ 1 h 2868"/>
                                <a:gd name="T58" fmla="*/ 3753 w 4075"/>
                                <a:gd name="T59" fmla="*/ 1 h 2868"/>
                                <a:gd name="T60" fmla="*/ 3905 w 4075"/>
                                <a:gd name="T61" fmla="*/ 154 h 2868"/>
                                <a:gd name="T62" fmla="*/ 2286 w 4075"/>
                                <a:gd name="T63" fmla="*/ 1483 h 2868"/>
                                <a:gd name="T64" fmla="*/ 3881 w 4075"/>
                                <a:gd name="T65" fmla="*/ 2450 h 2868"/>
                                <a:gd name="T66" fmla="*/ 3602 w 4075"/>
                                <a:gd name="T67" fmla="*/ 2116 h 2868"/>
                                <a:gd name="T68" fmla="*/ 2923 w 4075"/>
                                <a:gd name="T69" fmla="*/ 1369 h 2868"/>
                                <a:gd name="T70" fmla="*/ 2923 w 4075"/>
                                <a:gd name="T71" fmla="*/ 1245 h 2868"/>
                                <a:gd name="T72" fmla="*/ 3190 w 4075"/>
                                <a:gd name="T73" fmla="*/ 1014 h 2868"/>
                                <a:gd name="T74" fmla="*/ 3695 w 4075"/>
                                <a:gd name="T75" fmla="*/ 601 h 2868"/>
                                <a:gd name="T76" fmla="*/ 3992 w 4075"/>
                                <a:gd name="T77" fmla="*/ 360 h 2868"/>
                                <a:gd name="T78" fmla="*/ 4071 w 4075"/>
                                <a:gd name="T79" fmla="*/ 668 h 2868"/>
                                <a:gd name="T80" fmla="*/ 4075 w 4075"/>
                                <a:gd name="T81" fmla="*/ 2450 h 2868"/>
                                <a:gd name="T82" fmla="*/ 3881 w 4075"/>
                                <a:gd name="T83" fmla="*/ 2450 h 28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075" h="2868">
                                  <a:moveTo>
                                    <a:pt x="331" y="2868"/>
                                  </a:moveTo>
                                  <a:cubicBezTo>
                                    <a:pt x="5" y="2868"/>
                                    <a:pt x="326" y="2537"/>
                                    <a:pt x="326" y="2537"/>
                                  </a:cubicBezTo>
                                  <a:lnTo>
                                    <a:pt x="1157" y="1623"/>
                                  </a:lnTo>
                                  <a:cubicBezTo>
                                    <a:pt x="1238" y="1535"/>
                                    <a:pt x="1394" y="1400"/>
                                    <a:pt x="1485" y="1474"/>
                                  </a:cubicBezTo>
                                  <a:cubicBezTo>
                                    <a:pt x="1576" y="1549"/>
                                    <a:pt x="1698" y="1699"/>
                                    <a:pt x="1783" y="1784"/>
                                  </a:cubicBezTo>
                                  <a:lnTo>
                                    <a:pt x="1955" y="1956"/>
                                  </a:lnTo>
                                  <a:cubicBezTo>
                                    <a:pt x="2047" y="2038"/>
                                    <a:pt x="2118" y="1956"/>
                                    <a:pt x="2118" y="1956"/>
                                  </a:cubicBezTo>
                                  <a:lnTo>
                                    <a:pt x="2294" y="1783"/>
                                  </a:lnTo>
                                  <a:cubicBezTo>
                                    <a:pt x="2380" y="1699"/>
                                    <a:pt x="2502" y="1552"/>
                                    <a:pt x="2594" y="1483"/>
                                  </a:cubicBezTo>
                                  <a:cubicBezTo>
                                    <a:pt x="2685" y="1415"/>
                                    <a:pt x="2840" y="1545"/>
                                    <a:pt x="2921" y="1634"/>
                                  </a:cubicBezTo>
                                  <a:lnTo>
                                    <a:pt x="3748" y="2547"/>
                                  </a:lnTo>
                                  <a:cubicBezTo>
                                    <a:pt x="4074" y="2868"/>
                                    <a:pt x="3753" y="2868"/>
                                    <a:pt x="3753" y="2868"/>
                                  </a:cubicBezTo>
                                  <a:lnTo>
                                    <a:pt x="331" y="2868"/>
                                  </a:lnTo>
                                  <a:close/>
                                  <a:moveTo>
                                    <a:pt x="472" y="2116"/>
                                  </a:moveTo>
                                  <a:cubicBezTo>
                                    <a:pt x="391" y="2205"/>
                                    <a:pt x="273" y="2360"/>
                                    <a:pt x="193" y="2450"/>
                                  </a:cubicBezTo>
                                  <a:cubicBezTo>
                                    <a:pt x="103" y="2551"/>
                                    <a:pt x="0" y="2628"/>
                                    <a:pt x="0" y="2450"/>
                                  </a:cubicBezTo>
                                  <a:lnTo>
                                    <a:pt x="4" y="668"/>
                                  </a:lnTo>
                                  <a:cubicBezTo>
                                    <a:pt x="4" y="548"/>
                                    <a:pt x="1" y="318"/>
                                    <a:pt x="83" y="360"/>
                                  </a:cubicBezTo>
                                  <a:cubicBezTo>
                                    <a:pt x="114" y="375"/>
                                    <a:pt x="155" y="407"/>
                                    <a:pt x="212" y="464"/>
                                  </a:cubicBezTo>
                                  <a:lnTo>
                                    <a:pt x="885" y="1014"/>
                                  </a:lnTo>
                                  <a:cubicBezTo>
                                    <a:pt x="978" y="1090"/>
                                    <a:pt x="1109" y="1183"/>
                                    <a:pt x="1152" y="1245"/>
                                  </a:cubicBezTo>
                                  <a:cubicBezTo>
                                    <a:pt x="1179" y="1284"/>
                                    <a:pt x="1191" y="1330"/>
                                    <a:pt x="1152" y="1369"/>
                                  </a:cubicBezTo>
                                  <a:lnTo>
                                    <a:pt x="472" y="2116"/>
                                  </a:lnTo>
                                  <a:close/>
                                  <a:moveTo>
                                    <a:pt x="2286" y="1483"/>
                                  </a:moveTo>
                                  <a:cubicBezTo>
                                    <a:pt x="2193" y="1559"/>
                                    <a:pt x="2092" y="1667"/>
                                    <a:pt x="2040" y="1668"/>
                                  </a:cubicBezTo>
                                  <a:cubicBezTo>
                                    <a:pt x="1989" y="1668"/>
                                    <a:pt x="1886" y="1562"/>
                                    <a:pt x="1792" y="1486"/>
                                  </a:cubicBezTo>
                                  <a:lnTo>
                                    <a:pt x="328" y="299"/>
                                  </a:lnTo>
                                  <a:cubicBezTo>
                                    <a:pt x="235" y="223"/>
                                    <a:pt x="74" y="71"/>
                                    <a:pt x="154" y="30"/>
                                  </a:cubicBezTo>
                                  <a:cubicBezTo>
                                    <a:pt x="212" y="0"/>
                                    <a:pt x="313" y="1"/>
                                    <a:pt x="313" y="1"/>
                                  </a:cubicBezTo>
                                  <a:lnTo>
                                    <a:pt x="3753" y="1"/>
                                  </a:lnTo>
                                  <a:cubicBezTo>
                                    <a:pt x="4063" y="1"/>
                                    <a:pt x="3905" y="154"/>
                                    <a:pt x="3905" y="154"/>
                                  </a:cubicBezTo>
                                  <a:lnTo>
                                    <a:pt x="2286" y="1483"/>
                                  </a:lnTo>
                                  <a:close/>
                                  <a:moveTo>
                                    <a:pt x="3881" y="2450"/>
                                  </a:moveTo>
                                  <a:cubicBezTo>
                                    <a:pt x="3801" y="2360"/>
                                    <a:pt x="3683" y="2205"/>
                                    <a:pt x="3602" y="2116"/>
                                  </a:cubicBezTo>
                                  <a:lnTo>
                                    <a:pt x="2923" y="1369"/>
                                  </a:lnTo>
                                  <a:cubicBezTo>
                                    <a:pt x="2884" y="1330"/>
                                    <a:pt x="2896" y="1284"/>
                                    <a:pt x="2923" y="1245"/>
                                  </a:cubicBezTo>
                                  <a:cubicBezTo>
                                    <a:pt x="2966" y="1183"/>
                                    <a:pt x="3097" y="1090"/>
                                    <a:pt x="3190" y="1014"/>
                                  </a:cubicBezTo>
                                  <a:lnTo>
                                    <a:pt x="3695" y="601"/>
                                  </a:lnTo>
                                  <a:cubicBezTo>
                                    <a:pt x="3787" y="525"/>
                                    <a:pt x="3910" y="401"/>
                                    <a:pt x="3992" y="360"/>
                                  </a:cubicBezTo>
                                  <a:cubicBezTo>
                                    <a:pt x="4074" y="318"/>
                                    <a:pt x="4070" y="548"/>
                                    <a:pt x="4071" y="668"/>
                                  </a:cubicBezTo>
                                  <a:lnTo>
                                    <a:pt x="4075" y="2450"/>
                                  </a:lnTo>
                                  <a:cubicBezTo>
                                    <a:pt x="4075" y="2628"/>
                                    <a:pt x="3972" y="2551"/>
                                    <a:pt x="3881" y="24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56" name="菱形 56"/>
                        <wps:cNvSpPr/>
                        <wps:spPr>
                          <a:xfrm>
                            <a:off x="4611106" y="7336709"/>
                            <a:ext cx="547564" cy="547564"/>
                          </a:xfrm>
                          <a:prstGeom prst="diamond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菱形 57"/>
                        <wps:cNvSpPr/>
                        <wps:spPr>
                          <a:xfrm>
                            <a:off x="4611106" y="8682233"/>
                            <a:ext cx="547564" cy="547564"/>
                          </a:xfrm>
                          <a:prstGeom prst="diamond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菱形 58"/>
                        <wps:cNvSpPr/>
                        <wps:spPr>
                          <a:xfrm>
                            <a:off x="4611106" y="5622422"/>
                            <a:ext cx="547564" cy="547564"/>
                          </a:xfrm>
                          <a:prstGeom prst="diamond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菱形 59"/>
                        <wps:cNvSpPr/>
                        <wps:spPr>
                          <a:xfrm>
                            <a:off x="4611106" y="3239571"/>
                            <a:ext cx="547564" cy="547564"/>
                          </a:xfrm>
                          <a:prstGeom prst="diamond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菱形 60"/>
                        <wps:cNvSpPr/>
                        <wps:spPr>
                          <a:xfrm>
                            <a:off x="277664" y="7534163"/>
                            <a:ext cx="547564" cy="547564"/>
                          </a:xfrm>
                          <a:prstGeom prst="diamond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菱形 61"/>
                        <wps:cNvSpPr/>
                        <wps:spPr>
                          <a:xfrm>
                            <a:off x="277664" y="3251047"/>
                            <a:ext cx="547564" cy="547564"/>
                          </a:xfrm>
                          <a:prstGeom prst="diamond">
                            <a:avLst/>
                          </a:prstGeom>
                          <a:solidFill>
                            <a:srgbClr val="424C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751972" y="8870818"/>
                            <a:ext cx="269661" cy="170394"/>
                          </a:xfrm>
                          <a:custGeom>
                            <a:avLst/>
                            <a:gdLst>
                              <a:gd name="connsiteX0" fmla="*/ 104550 w 604718"/>
                              <a:gd name="connsiteY0" fmla="*/ 208330 h 382112"/>
                              <a:gd name="connsiteX1" fmla="*/ 156180 w 604718"/>
                              <a:gd name="connsiteY1" fmla="*/ 208330 h 382112"/>
                              <a:gd name="connsiteX2" fmla="*/ 261642 w 604718"/>
                              <a:gd name="connsiteY2" fmla="*/ 248878 h 382112"/>
                              <a:gd name="connsiteX3" fmla="*/ 298947 w 604718"/>
                              <a:gd name="connsiteY3" fmla="*/ 255007 h 382112"/>
                              <a:gd name="connsiteX4" fmla="*/ 340187 w 604718"/>
                              <a:gd name="connsiteY4" fmla="*/ 247621 h 382112"/>
                              <a:gd name="connsiteX5" fmla="*/ 433687 w 604718"/>
                              <a:gd name="connsiteY5" fmla="*/ 208330 h 382112"/>
                              <a:gd name="connsiteX6" fmla="*/ 490825 w 604718"/>
                              <a:gd name="connsiteY6" fmla="*/ 208330 h 382112"/>
                              <a:gd name="connsiteX7" fmla="*/ 490825 w 604718"/>
                              <a:gd name="connsiteY7" fmla="*/ 271509 h 382112"/>
                              <a:gd name="connsiteX8" fmla="*/ 458400 w 604718"/>
                              <a:gd name="connsiteY8" fmla="*/ 320701 h 382112"/>
                              <a:gd name="connsiteX9" fmla="*/ 329326 w 604718"/>
                              <a:gd name="connsiteY9" fmla="*/ 376337 h 382112"/>
                              <a:gd name="connsiteX10" fmla="*/ 264632 w 604718"/>
                              <a:gd name="connsiteY10" fmla="*/ 376337 h 382112"/>
                              <a:gd name="connsiteX11" fmla="*/ 136819 w 604718"/>
                              <a:gd name="connsiteY11" fmla="*/ 320701 h 382112"/>
                              <a:gd name="connsiteX12" fmla="*/ 104550 w 604718"/>
                              <a:gd name="connsiteY12" fmla="*/ 271509 h 382112"/>
                              <a:gd name="connsiteX13" fmla="*/ 300973 w 604718"/>
                              <a:gd name="connsiteY13" fmla="*/ 5 h 382112"/>
                              <a:gd name="connsiteX14" fmla="*/ 334162 w 604718"/>
                              <a:gd name="connsiteY14" fmla="*/ 4701 h 382112"/>
                              <a:gd name="connsiteX15" fmla="*/ 581267 w 604718"/>
                              <a:gd name="connsiteY15" fmla="*/ 92552 h 382112"/>
                              <a:gd name="connsiteX16" fmla="*/ 588822 w 604718"/>
                              <a:gd name="connsiteY16" fmla="*/ 114398 h 382112"/>
                              <a:gd name="connsiteX17" fmla="*/ 589136 w 604718"/>
                              <a:gd name="connsiteY17" fmla="*/ 114398 h 382112"/>
                              <a:gd name="connsiteX18" fmla="*/ 589136 w 604718"/>
                              <a:gd name="connsiteY18" fmla="*/ 270771 h 382112"/>
                              <a:gd name="connsiteX19" fmla="*/ 604718 w 604718"/>
                              <a:gd name="connsiteY19" fmla="*/ 321376 h 382112"/>
                              <a:gd name="connsiteX20" fmla="*/ 561278 w 604718"/>
                              <a:gd name="connsiteY20" fmla="*/ 321376 h 382112"/>
                              <a:gd name="connsiteX21" fmla="*/ 576388 w 604718"/>
                              <a:gd name="connsiteY21" fmla="*/ 271242 h 382112"/>
                              <a:gd name="connsiteX22" fmla="*/ 576388 w 604718"/>
                              <a:gd name="connsiteY22" fmla="*/ 120370 h 382112"/>
                              <a:gd name="connsiteX23" fmla="*/ 333376 w 604718"/>
                              <a:gd name="connsiteY23" fmla="*/ 222680 h 382112"/>
                              <a:gd name="connsiteX24" fmla="*/ 268058 w 604718"/>
                              <a:gd name="connsiteY24" fmla="*/ 223780 h 382112"/>
                              <a:gd name="connsiteX25" fmla="*/ 13556 w 604718"/>
                              <a:gd name="connsiteY25" fmla="*/ 125870 h 382112"/>
                              <a:gd name="connsiteX26" fmla="*/ 13714 w 604718"/>
                              <a:gd name="connsiteY26" fmla="*/ 100882 h 382112"/>
                              <a:gd name="connsiteX27" fmla="*/ 267901 w 604718"/>
                              <a:gd name="connsiteY27" fmla="*/ 5329 h 382112"/>
                              <a:gd name="connsiteX28" fmla="*/ 300973 w 604718"/>
                              <a:gd name="connsiteY28" fmla="*/ 5 h 382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604718" h="382112">
                                <a:moveTo>
                                  <a:pt x="104550" y="208330"/>
                                </a:moveTo>
                                <a:lnTo>
                                  <a:pt x="156180" y="208330"/>
                                </a:lnTo>
                                <a:lnTo>
                                  <a:pt x="261642" y="248878"/>
                                </a:lnTo>
                                <a:cubicBezTo>
                                  <a:pt x="274864" y="253907"/>
                                  <a:pt x="289188" y="255007"/>
                                  <a:pt x="298947" y="255007"/>
                                </a:cubicBezTo>
                                <a:cubicBezTo>
                                  <a:pt x="314373" y="255007"/>
                                  <a:pt x="329012" y="252493"/>
                                  <a:pt x="340187" y="247621"/>
                                </a:cubicBezTo>
                                <a:lnTo>
                                  <a:pt x="433687" y="208330"/>
                                </a:lnTo>
                                <a:lnTo>
                                  <a:pt x="490825" y="208330"/>
                                </a:lnTo>
                                <a:lnTo>
                                  <a:pt x="490825" y="271509"/>
                                </a:lnTo>
                                <a:cubicBezTo>
                                  <a:pt x="490825" y="290998"/>
                                  <a:pt x="476344" y="313000"/>
                                  <a:pt x="458400" y="320701"/>
                                </a:cubicBezTo>
                                <a:lnTo>
                                  <a:pt x="329326" y="376337"/>
                                </a:lnTo>
                                <a:cubicBezTo>
                                  <a:pt x="311382" y="384038"/>
                                  <a:pt x="282419" y="384038"/>
                                  <a:pt x="264632" y="376337"/>
                                </a:cubicBezTo>
                                <a:lnTo>
                                  <a:pt x="136819" y="320701"/>
                                </a:lnTo>
                                <a:cubicBezTo>
                                  <a:pt x="119032" y="313000"/>
                                  <a:pt x="104550" y="290998"/>
                                  <a:pt x="104550" y="271509"/>
                                </a:cubicBezTo>
                                <a:close/>
                                <a:moveTo>
                                  <a:pt x="300973" y="5"/>
                                </a:moveTo>
                                <a:cubicBezTo>
                                  <a:pt x="312954" y="-93"/>
                                  <a:pt x="324955" y="1479"/>
                                  <a:pt x="334162" y="4701"/>
                                </a:cubicBezTo>
                                <a:lnTo>
                                  <a:pt x="581267" y="92552"/>
                                </a:lnTo>
                                <a:cubicBezTo>
                                  <a:pt x="596849" y="98053"/>
                                  <a:pt x="599210" y="107168"/>
                                  <a:pt x="588822" y="114398"/>
                                </a:cubicBezTo>
                                <a:lnTo>
                                  <a:pt x="589136" y="114398"/>
                                </a:lnTo>
                                <a:lnTo>
                                  <a:pt x="589136" y="270771"/>
                                </a:lnTo>
                                <a:lnTo>
                                  <a:pt x="604718" y="321376"/>
                                </a:lnTo>
                                <a:lnTo>
                                  <a:pt x="561278" y="321376"/>
                                </a:lnTo>
                                <a:lnTo>
                                  <a:pt x="576388" y="271242"/>
                                </a:lnTo>
                                <a:lnTo>
                                  <a:pt x="576388" y="120370"/>
                                </a:lnTo>
                                <a:lnTo>
                                  <a:pt x="333376" y="222680"/>
                                </a:lnTo>
                                <a:cubicBezTo>
                                  <a:pt x="315433" y="230224"/>
                                  <a:pt x="286158" y="230695"/>
                                  <a:pt x="268058" y="223780"/>
                                </a:cubicBezTo>
                                <a:lnTo>
                                  <a:pt x="13556" y="125870"/>
                                </a:lnTo>
                                <a:cubicBezTo>
                                  <a:pt x="-4544" y="118798"/>
                                  <a:pt x="-4544" y="107640"/>
                                  <a:pt x="13714" y="100882"/>
                                </a:cubicBezTo>
                                <a:lnTo>
                                  <a:pt x="267901" y="5329"/>
                                </a:lnTo>
                                <a:cubicBezTo>
                                  <a:pt x="277030" y="1872"/>
                                  <a:pt x="288991" y="104"/>
                                  <a:pt x="30097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3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398978" y="7673755"/>
                            <a:ext cx="269661" cy="268379"/>
                          </a:xfrm>
                          <a:custGeom>
                            <a:avLst/>
                            <a:gdLst>
                              <a:gd name="connsiteX0" fmla="*/ 59719 w 604084"/>
                              <a:gd name="connsiteY0" fmla="*/ 352290 h 601212"/>
                              <a:gd name="connsiteX1" fmla="*/ 35420 w 604084"/>
                              <a:gd name="connsiteY1" fmla="*/ 382719 h 601212"/>
                              <a:gd name="connsiteX2" fmla="*/ 27733 w 604084"/>
                              <a:gd name="connsiteY2" fmla="*/ 409584 h 601212"/>
                              <a:gd name="connsiteX3" fmla="*/ 41323 w 604084"/>
                              <a:gd name="connsiteY3" fmla="*/ 434119 h 601212"/>
                              <a:gd name="connsiteX4" fmla="*/ 42010 w 604084"/>
                              <a:gd name="connsiteY4" fmla="*/ 434668 h 601212"/>
                              <a:gd name="connsiteX5" fmla="*/ 64798 w 604084"/>
                              <a:gd name="connsiteY5" fmla="*/ 442618 h 601212"/>
                              <a:gd name="connsiteX6" fmla="*/ 93490 w 604084"/>
                              <a:gd name="connsiteY6" fmla="*/ 428911 h 601212"/>
                              <a:gd name="connsiteX7" fmla="*/ 117789 w 604084"/>
                              <a:gd name="connsiteY7" fmla="*/ 398482 h 601212"/>
                              <a:gd name="connsiteX8" fmla="*/ 481781 w 604084"/>
                              <a:gd name="connsiteY8" fmla="*/ 309401 h 601212"/>
                              <a:gd name="connsiteX9" fmla="*/ 349677 w 604084"/>
                              <a:gd name="connsiteY9" fmla="*/ 467956 h 601212"/>
                              <a:gd name="connsiteX10" fmla="*/ 481781 w 604084"/>
                              <a:gd name="connsiteY10" fmla="*/ 467956 h 601212"/>
                              <a:gd name="connsiteX11" fmla="*/ 500182 w 604084"/>
                              <a:gd name="connsiteY11" fmla="*/ 258560 h 601212"/>
                              <a:gd name="connsiteX12" fmla="*/ 509245 w 604084"/>
                              <a:gd name="connsiteY12" fmla="*/ 271442 h 601212"/>
                              <a:gd name="connsiteX13" fmla="*/ 509245 w 604084"/>
                              <a:gd name="connsiteY13" fmla="*/ 481660 h 601212"/>
                              <a:gd name="connsiteX14" fmla="*/ 495513 w 604084"/>
                              <a:gd name="connsiteY14" fmla="*/ 495364 h 601212"/>
                              <a:gd name="connsiteX15" fmla="*/ 320428 w 604084"/>
                              <a:gd name="connsiteY15" fmla="*/ 495364 h 601212"/>
                              <a:gd name="connsiteX16" fmla="*/ 308069 w 604084"/>
                              <a:gd name="connsiteY16" fmla="*/ 487416 h 601212"/>
                              <a:gd name="connsiteX17" fmla="*/ 309854 w 604084"/>
                              <a:gd name="connsiteY17" fmla="*/ 472890 h 601212"/>
                              <a:gd name="connsiteX18" fmla="*/ 484939 w 604084"/>
                              <a:gd name="connsiteY18" fmla="*/ 262671 h 601212"/>
                              <a:gd name="connsiteX19" fmla="*/ 500182 w 604084"/>
                              <a:gd name="connsiteY19" fmla="*/ 258560 h 601212"/>
                              <a:gd name="connsiteX20" fmla="*/ 230987 w 604084"/>
                              <a:gd name="connsiteY20" fmla="*/ 181418 h 601212"/>
                              <a:gd name="connsiteX21" fmla="*/ 241077 w 604084"/>
                              <a:gd name="connsiteY21" fmla="*/ 184383 h 601212"/>
                              <a:gd name="connsiteX22" fmla="*/ 243274 w 604084"/>
                              <a:gd name="connsiteY22" fmla="*/ 203578 h 601212"/>
                              <a:gd name="connsiteX23" fmla="*/ 153494 w 604084"/>
                              <a:gd name="connsiteY23" fmla="*/ 316277 h 601212"/>
                              <a:gd name="connsiteX24" fmla="*/ 142787 w 604084"/>
                              <a:gd name="connsiteY24" fmla="*/ 321350 h 601212"/>
                              <a:gd name="connsiteX25" fmla="*/ 134138 w 604084"/>
                              <a:gd name="connsiteY25" fmla="*/ 318471 h 601212"/>
                              <a:gd name="connsiteX26" fmla="*/ 131942 w 604084"/>
                              <a:gd name="connsiteY26" fmla="*/ 299139 h 601212"/>
                              <a:gd name="connsiteX27" fmla="*/ 221721 w 604084"/>
                              <a:gd name="connsiteY27" fmla="*/ 186577 h 601212"/>
                              <a:gd name="connsiteX28" fmla="*/ 230987 w 604084"/>
                              <a:gd name="connsiteY28" fmla="*/ 181418 h 601212"/>
                              <a:gd name="connsiteX29" fmla="*/ 339635 w 604084"/>
                              <a:gd name="connsiteY29" fmla="*/ 60608 h 601212"/>
                              <a:gd name="connsiteX30" fmla="*/ 302294 w 604084"/>
                              <a:gd name="connsiteY30" fmla="*/ 84457 h 601212"/>
                              <a:gd name="connsiteX31" fmla="*/ 308609 w 604084"/>
                              <a:gd name="connsiteY31" fmla="*/ 89529 h 601212"/>
                              <a:gd name="connsiteX32" fmla="*/ 310806 w 604084"/>
                              <a:gd name="connsiteY32" fmla="*/ 108719 h 601212"/>
                              <a:gd name="connsiteX33" fmla="*/ 300098 w 604084"/>
                              <a:gd name="connsiteY33" fmla="*/ 113927 h 601212"/>
                              <a:gd name="connsiteX34" fmla="*/ 291587 w 604084"/>
                              <a:gd name="connsiteY34" fmla="*/ 110912 h 601212"/>
                              <a:gd name="connsiteX35" fmla="*/ 277721 w 604084"/>
                              <a:gd name="connsiteY35" fmla="*/ 99946 h 601212"/>
                              <a:gd name="connsiteX36" fmla="*/ 257815 w 604084"/>
                              <a:gd name="connsiteY36" fmla="*/ 112694 h 601212"/>
                              <a:gd name="connsiteX37" fmla="*/ 307237 w 604084"/>
                              <a:gd name="connsiteY37" fmla="*/ 152032 h 601212"/>
                              <a:gd name="connsiteX38" fmla="*/ 358579 w 604084"/>
                              <a:gd name="connsiteY38" fmla="*/ 16060 h 601212"/>
                              <a:gd name="connsiteX39" fmla="*/ 374504 w 604084"/>
                              <a:gd name="connsiteY39" fmla="*/ 16883 h 601212"/>
                              <a:gd name="connsiteX40" fmla="*/ 378897 w 604084"/>
                              <a:gd name="connsiteY40" fmla="*/ 32234 h 601212"/>
                              <a:gd name="connsiteX41" fmla="*/ 326593 w 604084"/>
                              <a:gd name="connsiteY41" fmla="*/ 179309 h 601212"/>
                              <a:gd name="connsiteX42" fmla="*/ 325769 w 604084"/>
                              <a:gd name="connsiteY42" fmla="*/ 181091 h 601212"/>
                              <a:gd name="connsiteX43" fmla="*/ 325632 w 604084"/>
                              <a:gd name="connsiteY43" fmla="*/ 181502 h 601212"/>
                              <a:gd name="connsiteX44" fmla="*/ 324671 w 604084"/>
                              <a:gd name="connsiteY44" fmla="*/ 182873 h 601212"/>
                              <a:gd name="connsiteX45" fmla="*/ 324534 w 604084"/>
                              <a:gd name="connsiteY45" fmla="*/ 183147 h 601212"/>
                              <a:gd name="connsiteX46" fmla="*/ 324397 w 604084"/>
                              <a:gd name="connsiteY46" fmla="*/ 183284 h 601212"/>
                              <a:gd name="connsiteX47" fmla="*/ 147716 w 604084"/>
                              <a:gd name="connsiteY47" fmla="*/ 404787 h 601212"/>
                              <a:gd name="connsiteX48" fmla="*/ 114906 w 604084"/>
                              <a:gd name="connsiteY48" fmla="*/ 445907 h 601212"/>
                              <a:gd name="connsiteX49" fmla="*/ 64798 w 604084"/>
                              <a:gd name="connsiteY49" fmla="*/ 470031 h 601212"/>
                              <a:gd name="connsiteX50" fmla="*/ 24987 w 604084"/>
                              <a:gd name="connsiteY50" fmla="*/ 456187 h 601212"/>
                              <a:gd name="connsiteX51" fmla="*/ 24163 w 604084"/>
                              <a:gd name="connsiteY51" fmla="*/ 455502 h 601212"/>
                              <a:gd name="connsiteX52" fmla="*/ 414 w 604084"/>
                              <a:gd name="connsiteY52" fmla="*/ 412737 h 601212"/>
                              <a:gd name="connsiteX53" fmla="*/ 14004 w 604084"/>
                              <a:gd name="connsiteY53" fmla="*/ 365722 h 601212"/>
                              <a:gd name="connsiteX54" fmla="*/ 46815 w 604084"/>
                              <a:gd name="connsiteY54" fmla="*/ 324465 h 601212"/>
                              <a:gd name="connsiteX55" fmla="*/ 66034 w 604084"/>
                              <a:gd name="connsiteY55" fmla="*/ 322272 h 601212"/>
                              <a:gd name="connsiteX56" fmla="*/ 134812 w 604084"/>
                              <a:gd name="connsiteY56" fmla="*/ 376962 h 601212"/>
                              <a:gd name="connsiteX57" fmla="*/ 294332 w 604084"/>
                              <a:gd name="connsiteY57" fmla="*/ 176842 h 601212"/>
                              <a:gd name="connsiteX58" fmla="*/ 236400 w 604084"/>
                              <a:gd name="connsiteY58" fmla="*/ 130787 h 601212"/>
                              <a:gd name="connsiteX59" fmla="*/ 109689 w 604084"/>
                              <a:gd name="connsiteY59" fmla="*/ 289649 h 601212"/>
                              <a:gd name="connsiteX60" fmla="*/ 90333 w 604084"/>
                              <a:gd name="connsiteY60" fmla="*/ 291842 h 601212"/>
                              <a:gd name="connsiteX61" fmla="*/ 88136 w 604084"/>
                              <a:gd name="connsiteY61" fmla="*/ 272516 h 601212"/>
                              <a:gd name="connsiteX62" fmla="*/ 223495 w 604084"/>
                              <a:gd name="connsiteY62" fmla="*/ 102962 h 601212"/>
                              <a:gd name="connsiteX63" fmla="*/ 223495 w 604084"/>
                              <a:gd name="connsiteY63" fmla="*/ 102825 h 601212"/>
                              <a:gd name="connsiteX64" fmla="*/ 224044 w 604084"/>
                              <a:gd name="connsiteY64" fmla="*/ 102276 h 601212"/>
                              <a:gd name="connsiteX65" fmla="*/ 224456 w 604084"/>
                              <a:gd name="connsiteY65" fmla="*/ 101865 h 601212"/>
                              <a:gd name="connsiteX66" fmla="*/ 225005 w 604084"/>
                              <a:gd name="connsiteY66" fmla="*/ 101317 h 601212"/>
                              <a:gd name="connsiteX67" fmla="*/ 225417 w 604084"/>
                              <a:gd name="connsiteY67" fmla="*/ 100906 h 601212"/>
                              <a:gd name="connsiteX68" fmla="*/ 225966 w 604084"/>
                              <a:gd name="connsiteY68" fmla="*/ 100494 h 601212"/>
                              <a:gd name="connsiteX69" fmla="*/ 226653 w 604084"/>
                              <a:gd name="connsiteY69" fmla="*/ 100083 h 601212"/>
                              <a:gd name="connsiteX70" fmla="*/ 226790 w 604084"/>
                              <a:gd name="connsiteY70" fmla="*/ 99946 h 601212"/>
                              <a:gd name="connsiteX71" fmla="*/ 595022 w 604084"/>
                              <a:gd name="connsiteY71" fmla="*/ 851 h 601212"/>
                              <a:gd name="connsiteX72" fmla="*/ 604084 w 604084"/>
                              <a:gd name="connsiteY72" fmla="*/ 13735 h 601212"/>
                              <a:gd name="connsiteX73" fmla="*/ 604084 w 604084"/>
                              <a:gd name="connsiteY73" fmla="*/ 481688 h 601212"/>
                              <a:gd name="connsiteX74" fmla="*/ 590354 w 604084"/>
                              <a:gd name="connsiteY74" fmla="*/ 495395 h 601212"/>
                              <a:gd name="connsiteX75" fmla="*/ 576624 w 604084"/>
                              <a:gd name="connsiteY75" fmla="*/ 481688 h 601212"/>
                              <a:gd name="connsiteX76" fmla="*/ 576624 w 604084"/>
                              <a:gd name="connsiteY76" fmla="*/ 51703 h 601212"/>
                              <a:gd name="connsiteX77" fmla="*/ 141926 w 604084"/>
                              <a:gd name="connsiteY77" fmla="*/ 573798 h 601212"/>
                              <a:gd name="connsiteX78" fmla="*/ 590354 w 604084"/>
                              <a:gd name="connsiteY78" fmla="*/ 573798 h 601212"/>
                              <a:gd name="connsiteX79" fmla="*/ 604084 w 604084"/>
                              <a:gd name="connsiteY79" fmla="*/ 587505 h 601212"/>
                              <a:gd name="connsiteX80" fmla="*/ 590354 w 604084"/>
                              <a:gd name="connsiteY80" fmla="*/ 601212 h 601212"/>
                              <a:gd name="connsiteX81" fmla="*/ 112680 w 604084"/>
                              <a:gd name="connsiteY81" fmla="*/ 601212 h 601212"/>
                              <a:gd name="connsiteX82" fmla="*/ 100323 w 604084"/>
                              <a:gd name="connsiteY82" fmla="*/ 593399 h 601212"/>
                              <a:gd name="connsiteX83" fmla="*/ 102108 w 604084"/>
                              <a:gd name="connsiteY83" fmla="*/ 578733 h 601212"/>
                              <a:gd name="connsiteX84" fmla="*/ 579782 w 604084"/>
                              <a:gd name="connsiteY84" fmla="*/ 4963 h 601212"/>
                              <a:gd name="connsiteX85" fmla="*/ 595022 w 604084"/>
                              <a:gd name="connsiteY85" fmla="*/ 851 h 601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</a:cxnLst>
                            <a:rect l="l" t="t" r="r" b="b"/>
                            <a:pathLst>
                              <a:path w="604084" h="601212">
                                <a:moveTo>
                                  <a:pt x="59719" y="352290"/>
                                </a:moveTo>
                                <a:lnTo>
                                  <a:pt x="35420" y="382719"/>
                                </a:lnTo>
                                <a:cubicBezTo>
                                  <a:pt x="29380" y="390395"/>
                                  <a:pt x="26634" y="399989"/>
                                  <a:pt x="27733" y="409584"/>
                                </a:cubicBezTo>
                                <a:cubicBezTo>
                                  <a:pt x="28831" y="419316"/>
                                  <a:pt x="33636" y="427951"/>
                                  <a:pt x="41323" y="434119"/>
                                </a:cubicBezTo>
                                <a:lnTo>
                                  <a:pt x="42010" y="434668"/>
                                </a:lnTo>
                                <a:cubicBezTo>
                                  <a:pt x="48599" y="439876"/>
                                  <a:pt x="56424" y="442618"/>
                                  <a:pt x="64798" y="442618"/>
                                </a:cubicBezTo>
                                <a:cubicBezTo>
                                  <a:pt x="76055" y="442618"/>
                                  <a:pt x="86489" y="437683"/>
                                  <a:pt x="93490" y="428911"/>
                                </a:cubicBezTo>
                                <a:lnTo>
                                  <a:pt x="117789" y="398482"/>
                                </a:lnTo>
                                <a:close/>
                                <a:moveTo>
                                  <a:pt x="481781" y="309401"/>
                                </a:moveTo>
                                <a:lnTo>
                                  <a:pt x="349677" y="467956"/>
                                </a:lnTo>
                                <a:lnTo>
                                  <a:pt x="481781" y="467956"/>
                                </a:lnTo>
                                <a:close/>
                                <a:moveTo>
                                  <a:pt x="500182" y="258560"/>
                                </a:moveTo>
                                <a:cubicBezTo>
                                  <a:pt x="505538" y="260478"/>
                                  <a:pt x="509245" y="265686"/>
                                  <a:pt x="509245" y="271442"/>
                                </a:cubicBezTo>
                                <a:lnTo>
                                  <a:pt x="509245" y="481660"/>
                                </a:lnTo>
                                <a:cubicBezTo>
                                  <a:pt x="509245" y="489197"/>
                                  <a:pt x="503066" y="495364"/>
                                  <a:pt x="495513" y="495364"/>
                                </a:cubicBezTo>
                                <a:lnTo>
                                  <a:pt x="320428" y="495364"/>
                                </a:lnTo>
                                <a:cubicBezTo>
                                  <a:pt x="315209" y="495364"/>
                                  <a:pt x="310266" y="492212"/>
                                  <a:pt x="308069" y="487416"/>
                                </a:cubicBezTo>
                                <a:cubicBezTo>
                                  <a:pt x="305734" y="482620"/>
                                  <a:pt x="306558" y="477001"/>
                                  <a:pt x="309854" y="472890"/>
                                </a:cubicBezTo>
                                <a:lnTo>
                                  <a:pt x="484939" y="262671"/>
                                </a:lnTo>
                                <a:cubicBezTo>
                                  <a:pt x="488647" y="258286"/>
                                  <a:pt x="494689" y="256641"/>
                                  <a:pt x="500182" y="258560"/>
                                </a:cubicBezTo>
                                <a:close/>
                                <a:moveTo>
                                  <a:pt x="230987" y="181418"/>
                                </a:moveTo>
                                <a:cubicBezTo>
                                  <a:pt x="234488" y="181024"/>
                                  <a:pt x="238126" y="181984"/>
                                  <a:pt x="241077" y="184383"/>
                                </a:cubicBezTo>
                                <a:cubicBezTo>
                                  <a:pt x="246980" y="189044"/>
                                  <a:pt x="247941" y="197682"/>
                                  <a:pt x="243274" y="203578"/>
                                </a:cubicBezTo>
                                <a:lnTo>
                                  <a:pt x="153494" y="316277"/>
                                </a:lnTo>
                                <a:cubicBezTo>
                                  <a:pt x="150749" y="319568"/>
                                  <a:pt x="146768" y="321350"/>
                                  <a:pt x="142787" y="321350"/>
                                </a:cubicBezTo>
                                <a:cubicBezTo>
                                  <a:pt x="139767" y="321350"/>
                                  <a:pt x="136746" y="320391"/>
                                  <a:pt x="134138" y="318471"/>
                                </a:cubicBezTo>
                                <a:cubicBezTo>
                                  <a:pt x="128235" y="313672"/>
                                  <a:pt x="127274" y="305035"/>
                                  <a:pt x="131942" y="299139"/>
                                </a:cubicBezTo>
                                <a:lnTo>
                                  <a:pt x="221721" y="186577"/>
                                </a:lnTo>
                                <a:cubicBezTo>
                                  <a:pt x="224124" y="183560"/>
                                  <a:pt x="227487" y="181812"/>
                                  <a:pt x="230987" y="181418"/>
                                </a:cubicBezTo>
                                <a:close/>
                                <a:moveTo>
                                  <a:pt x="339635" y="60608"/>
                                </a:moveTo>
                                <a:lnTo>
                                  <a:pt x="302294" y="84457"/>
                                </a:lnTo>
                                <a:lnTo>
                                  <a:pt x="308609" y="89529"/>
                                </a:lnTo>
                                <a:cubicBezTo>
                                  <a:pt x="314512" y="94189"/>
                                  <a:pt x="315611" y="102825"/>
                                  <a:pt x="310806" y="108719"/>
                                </a:cubicBezTo>
                                <a:cubicBezTo>
                                  <a:pt x="308060" y="112145"/>
                                  <a:pt x="304079" y="113927"/>
                                  <a:pt x="300098" y="113927"/>
                                </a:cubicBezTo>
                                <a:cubicBezTo>
                                  <a:pt x="297078" y="113927"/>
                                  <a:pt x="294058" y="112968"/>
                                  <a:pt x="291587" y="110912"/>
                                </a:cubicBezTo>
                                <a:lnTo>
                                  <a:pt x="277721" y="99946"/>
                                </a:lnTo>
                                <a:lnTo>
                                  <a:pt x="257815" y="112694"/>
                                </a:lnTo>
                                <a:lnTo>
                                  <a:pt x="307237" y="152032"/>
                                </a:lnTo>
                                <a:close/>
                                <a:moveTo>
                                  <a:pt x="358579" y="16060"/>
                                </a:moveTo>
                                <a:cubicBezTo>
                                  <a:pt x="363522" y="12908"/>
                                  <a:pt x="369974" y="13182"/>
                                  <a:pt x="374504" y="16883"/>
                                </a:cubicBezTo>
                                <a:cubicBezTo>
                                  <a:pt x="379172" y="20584"/>
                                  <a:pt x="380956" y="26752"/>
                                  <a:pt x="378897" y="32234"/>
                                </a:cubicBezTo>
                                <a:lnTo>
                                  <a:pt x="326593" y="179309"/>
                                </a:lnTo>
                                <a:cubicBezTo>
                                  <a:pt x="326319" y="179995"/>
                                  <a:pt x="326044" y="180543"/>
                                  <a:pt x="325769" y="181091"/>
                                </a:cubicBezTo>
                                <a:cubicBezTo>
                                  <a:pt x="325769" y="181228"/>
                                  <a:pt x="325632" y="181365"/>
                                  <a:pt x="325632" y="181502"/>
                                </a:cubicBezTo>
                                <a:cubicBezTo>
                                  <a:pt x="325358" y="181914"/>
                                  <a:pt x="325083" y="182462"/>
                                  <a:pt x="324671" y="182873"/>
                                </a:cubicBezTo>
                                <a:cubicBezTo>
                                  <a:pt x="324671" y="182873"/>
                                  <a:pt x="324534" y="183010"/>
                                  <a:pt x="324534" y="183147"/>
                                </a:cubicBezTo>
                                <a:cubicBezTo>
                                  <a:pt x="324397" y="183147"/>
                                  <a:pt x="324397" y="183147"/>
                                  <a:pt x="324397" y="183284"/>
                                </a:cubicBezTo>
                                <a:lnTo>
                                  <a:pt x="147716" y="404787"/>
                                </a:lnTo>
                                <a:lnTo>
                                  <a:pt x="114906" y="445907"/>
                                </a:lnTo>
                                <a:cubicBezTo>
                                  <a:pt x="102688" y="461259"/>
                                  <a:pt x="84429" y="470031"/>
                                  <a:pt x="64798" y="470031"/>
                                </a:cubicBezTo>
                                <a:cubicBezTo>
                                  <a:pt x="50384" y="470031"/>
                                  <a:pt x="36244" y="465097"/>
                                  <a:pt x="24987" y="456187"/>
                                </a:cubicBezTo>
                                <a:lnTo>
                                  <a:pt x="24163" y="455502"/>
                                </a:lnTo>
                                <a:cubicBezTo>
                                  <a:pt x="10847" y="444948"/>
                                  <a:pt x="2336" y="429733"/>
                                  <a:pt x="414" y="412737"/>
                                </a:cubicBezTo>
                                <a:cubicBezTo>
                                  <a:pt x="-1508" y="395740"/>
                                  <a:pt x="3297" y="379018"/>
                                  <a:pt x="14004" y="365722"/>
                                </a:cubicBezTo>
                                <a:lnTo>
                                  <a:pt x="46815" y="324465"/>
                                </a:lnTo>
                                <a:cubicBezTo>
                                  <a:pt x="51482" y="318571"/>
                                  <a:pt x="60131" y="317611"/>
                                  <a:pt x="66034" y="322272"/>
                                </a:cubicBezTo>
                                <a:lnTo>
                                  <a:pt x="134812" y="376962"/>
                                </a:lnTo>
                                <a:lnTo>
                                  <a:pt x="294332" y="176842"/>
                                </a:lnTo>
                                <a:lnTo>
                                  <a:pt x="236400" y="130787"/>
                                </a:lnTo>
                                <a:lnTo>
                                  <a:pt x="109689" y="289649"/>
                                </a:lnTo>
                                <a:cubicBezTo>
                                  <a:pt x="104884" y="295543"/>
                                  <a:pt x="96373" y="296503"/>
                                  <a:pt x="90333" y="291842"/>
                                </a:cubicBezTo>
                                <a:cubicBezTo>
                                  <a:pt x="84429" y="287182"/>
                                  <a:pt x="83469" y="278547"/>
                                  <a:pt x="88136" y="272516"/>
                                </a:cubicBezTo>
                                <a:lnTo>
                                  <a:pt x="223495" y="102962"/>
                                </a:lnTo>
                                <a:cubicBezTo>
                                  <a:pt x="223495" y="102962"/>
                                  <a:pt x="223495" y="102825"/>
                                  <a:pt x="223495" y="102825"/>
                                </a:cubicBezTo>
                                <a:cubicBezTo>
                                  <a:pt x="223770" y="102688"/>
                                  <a:pt x="223907" y="102413"/>
                                  <a:pt x="224044" y="102276"/>
                                </a:cubicBezTo>
                                <a:cubicBezTo>
                                  <a:pt x="224182" y="102139"/>
                                  <a:pt x="224319" y="102002"/>
                                  <a:pt x="224456" y="101865"/>
                                </a:cubicBezTo>
                                <a:cubicBezTo>
                                  <a:pt x="224594" y="101591"/>
                                  <a:pt x="224868" y="101454"/>
                                  <a:pt x="225005" y="101317"/>
                                </a:cubicBezTo>
                                <a:cubicBezTo>
                                  <a:pt x="225143" y="101180"/>
                                  <a:pt x="225280" y="101043"/>
                                  <a:pt x="225417" y="100906"/>
                                </a:cubicBezTo>
                                <a:cubicBezTo>
                                  <a:pt x="225692" y="100769"/>
                                  <a:pt x="225829" y="100632"/>
                                  <a:pt x="225966" y="100494"/>
                                </a:cubicBezTo>
                                <a:cubicBezTo>
                                  <a:pt x="226241" y="100357"/>
                                  <a:pt x="226378" y="100220"/>
                                  <a:pt x="226653" y="100083"/>
                                </a:cubicBezTo>
                                <a:cubicBezTo>
                                  <a:pt x="226653" y="100083"/>
                                  <a:pt x="226790" y="99946"/>
                                  <a:pt x="226790" y="99946"/>
                                </a:cubicBezTo>
                                <a:close/>
                                <a:moveTo>
                                  <a:pt x="595022" y="851"/>
                                </a:moveTo>
                                <a:cubicBezTo>
                                  <a:pt x="600514" y="2770"/>
                                  <a:pt x="604084" y="7978"/>
                                  <a:pt x="604084" y="13735"/>
                                </a:cubicBezTo>
                                <a:lnTo>
                                  <a:pt x="604084" y="481688"/>
                                </a:lnTo>
                                <a:cubicBezTo>
                                  <a:pt x="604084" y="489227"/>
                                  <a:pt x="597906" y="495395"/>
                                  <a:pt x="590354" y="495395"/>
                                </a:cubicBezTo>
                                <a:cubicBezTo>
                                  <a:pt x="582802" y="495395"/>
                                  <a:pt x="576624" y="489227"/>
                                  <a:pt x="576624" y="481688"/>
                                </a:cubicBezTo>
                                <a:lnTo>
                                  <a:pt x="576624" y="51703"/>
                                </a:lnTo>
                                <a:lnTo>
                                  <a:pt x="141926" y="573798"/>
                                </a:lnTo>
                                <a:lnTo>
                                  <a:pt x="590354" y="573798"/>
                                </a:lnTo>
                                <a:cubicBezTo>
                                  <a:pt x="597906" y="573798"/>
                                  <a:pt x="604084" y="579967"/>
                                  <a:pt x="604084" y="587505"/>
                                </a:cubicBezTo>
                                <a:cubicBezTo>
                                  <a:pt x="604084" y="595044"/>
                                  <a:pt x="597906" y="601212"/>
                                  <a:pt x="590354" y="601212"/>
                                </a:cubicBezTo>
                                <a:lnTo>
                                  <a:pt x="112680" y="601212"/>
                                </a:lnTo>
                                <a:cubicBezTo>
                                  <a:pt x="107325" y="601212"/>
                                  <a:pt x="102520" y="598197"/>
                                  <a:pt x="100323" y="593399"/>
                                </a:cubicBezTo>
                                <a:cubicBezTo>
                                  <a:pt x="97989" y="588602"/>
                                  <a:pt x="98675" y="582845"/>
                                  <a:pt x="102108" y="578733"/>
                                </a:cubicBezTo>
                                <a:lnTo>
                                  <a:pt x="579782" y="4963"/>
                                </a:lnTo>
                                <a:cubicBezTo>
                                  <a:pt x="583489" y="577"/>
                                  <a:pt x="589530" y="-1205"/>
                                  <a:pt x="595022" y="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4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747616" y="5795996"/>
                            <a:ext cx="269661" cy="212057"/>
                          </a:xfrm>
                          <a:custGeom>
                            <a:avLst/>
                            <a:gdLst>
                              <a:gd name="T0" fmla="*/ 2297 w 2795"/>
                              <a:gd name="T1" fmla="*/ 2201 h 2201"/>
                              <a:gd name="T2" fmla="*/ 1968 w 2795"/>
                              <a:gd name="T3" fmla="*/ 2201 h 2201"/>
                              <a:gd name="T4" fmla="*/ 124 w 2795"/>
                              <a:gd name="T5" fmla="*/ 1973 h 2201"/>
                              <a:gd name="T6" fmla="*/ 352 w 2795"/>
                              <a:gd name="T7" fmla="*/ 1495 h 2201"/>
                              <a:gd name="T8" fmla="*/ 2190 w 2795"/>
                              <a:gd name="T9" fmla="*/ 1495 h 2201"/>
                              <a:gd name="T10" fmla="*/ 2364 w 2795"/>
                              <a:gd name="T11" fmla="*/ 1562 h 2201"/>
                              <a:gd name="T12" fmla="*/ 2257 w 2795"/>
                              <a:gd name="T13" fmla="*/ 1628 h 2201"/>
                              <a:gd name="T14" fmla="*/ 2297 w 2795"/>
                              <a:gd name="T15" fmla="*/ 2067 h 2201"/>
                              <a:gd name="T16" fmla="*/ 2649 w 2795"/>
                              <a:gd name="T17" fmla="*/ 1342 h 2201"/>
                              <a:gd name="T18" fmla="*/ 2483 w 2795"/>
                              <a:gd name="T19" fmla="*/ 1409 h 2201"/>
                              <a:gd name="T20" fmla="*/ 913 w 2795"/>
                              <a:gd name="T21" fmla="*/ 1409 h 2201"/>
                              <a:gd name="T22" fmla="*/ 701 w 2795"/>
                              <a:gd name="T23" fmla="*/ 1019 h 2201"/>
                              <a:gd name="T24" fmla="*/ 2253 w 2795"/>
                              <a:gd name="T25" fmla="*/ 807 h 2201"/>
                              <a:gd name="T26" fmla="*/ 2583 w 2795"/>
                              <a:gd name="T27" fmla="*/ 807 h 2201"/>
                              <a:gd name="T28" fmla="*/ 2583 w 2795"/>
                              <a:gd name="T29" fmla="*/ 940 h 2201"/>
                              <a:gd name="T30" fmla="*/ 2549 w 2795"/>
                              <a:gd name="T31" fmla="*/ 1275 h 2201"/>
                              <a:gd name="T32" fmla="*/ 2649 w 2795"/>
                              <a:gd name="T33" fmla="*/ 1342 h 2201"/>
                              <a:gd name="T34" fmla="*/ 2253 w 2795"/>
                              <a:gd name="T35" fmla="*/ 1275 h 2201"/>
                              <a:gd name="T36" fmla="*/ 2416 w 2795"/>
                              <a:gd name="T37" fmla="*/ 940 h 2201"/>
                              <a:gd name="T38" fmla="*/ 913 w 2795"/>
                              <a:gd name="T39" fmla="*/ 940 h 2201"/>
                              <a:gd name="T40" fmla="*/ 834 w 2795"/>
                              <a:gd name="T41" fmla="*/ 1197 h 2201"/>
                              <a:gd name="T42" fmla="*/ 2728 w 2795"/>
                              <a:gd name="T43" fmla="*/ 0 h 2201"/>
                              <a:gd name="T44" fmla="*/ 638 w 2795"/>
                              <a:gd name="T45" fmla="*/ 0 h 2201"/>
                              <a:gd name="T46" fmla="*/ 0 w 2795"/>
                              <a:gd name="T47" fmla="*/ 67 h 2201"/>
                              <a:gd name="T48" fmla="*/ 124 w 2795"/>
                              <a:gd name="T49" fmla="*/ 134 h 2201"/>
                              <a:gd name="T50" fmla="*/ 73 w 2795"/>
                              <a:gd name="T51" fmla="*/ 800 h 2201"/>
                              <a:gd name="T52" fmla="*/ 308 w 2795"/>
                              <a:gd name="T53" fmla="*/ 800 h 2201"/>
                              <a:gd name="T54" fmla="*/ 257 w 2795"/>
                              <a:gd name="T55" fmla="*/ 134 h 2201"/>
                              <a:gd name="T56" fmla="*/ 571 w 2795"/>
                              <a:gd name="T57" fmla="*/ 659 h 2201"/>
                              <a:gd name="T58" fmla="*/ 2157 w 2795"/>
                              <a:gd name="T59" fmla="*/ 726 h 2201"/>
                              <a:gd name="T60" fmla="*/ 2224 w 2795"/>
                              <a:gd name="T61" fmla="*/ 134 h 2201"/>
                              <a:gd name="T62" fmla="*/ 2795 w 2795"/>
                              <a:gd name="T63" fmla="*/ 67 h 2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95" h="2201">
                                <a:moveTo>
                                  <a:pt x="2364" y="2134"/>
                                </a:moveTo>
                                <a:cubicBezTo>
                                  <a:pt x="2364" y="2171"/>
                                  <a:pt x="2334" y="2201"/>
                                  <a:pt x="2297" y="2201"/>
                                </a:cubicBezTo>
                                <a:lnTo>
                                  <a:pt x="2190" y="2201"/>
                                </a:lnTo>
                                <a:lnTo>
                                  <a:pt x="1968" y="2201"/>
                                </a:lnTo>
                                <a:lnTo>
                                  <a:pt x="352" y="2201"/>
                                </a:lnTo>
                                <a:cubicBezTo>
                                  <a:pt x="226" y="2201"/>
                                  <a:pt x="124" y="2098"/>
                                  <a:pt x="124" y="1973"/>
                                </a:cubicBezTo>
                                <a:lnTo>
                                  <a:pt x="124" y="1723"/>
                                </a:lnTo>
                                <a:cubicBezTo>
                                  <a:pt x="124" y="1597"/>
                                  <a:pt x="226" y="1495"/>
                                  <a:pt x="352" y="1495"/>
                                </a:cubicBezTo>
                                <a:lnTo>
                                  <a:pt x="1968" y="1495"/>
                                </a:lnTo>
                                <a:lnTo>
                                  <a:pt x="2190" y="1495"/>
                                </a:lnTo>
                                <a:lnTo>
                                  <a:pt x="2297" y="1495"/>
                                </a:lnTo>
                                <a:cubicBezTo>
                                  <a:pt x="2334" y="1495"/>
                                  <a:pt x="2364" y="1525"/>
                                  <a:pt x="2364" y="1562"/>
                                </a:cubicBezTo>
                                <a:cubicBezTo>
                                  <a:pt x="2364" y="1599"/>
                                  <a:pt x="2334" y="1628"/>
                                  <a:pt x="2297" y="1628"/>
                                </a:cubicBezTo>
                                <a:lnTo>
                                  <a:pt x="2257" y="1628"/>
                                </a:lnTo>
                                <a:lnTo>
                                  <a:pt x="2257" y="2067"/>
                                </a:lnTo>
                                <a:lnTo>
                                  <a:pt x="2297" y="2067"/>
                                </a:lnTo>
                                <a:cubicBezTo>
                                  <a:pt x="2334" y="2067"/>
                                  <a:pt x="2364" y="2097"/>
                                  <a:pt x="2364" y="2134"/>
                                </a:cubicBezTo>
                                <a:close/>
                                <a:moveTo>
                                  <a:pt x="2649" y="1342"/>
                                </a:moveTo>
                                <a:cubicBezTo>
                                  <a:pt x="2649" y="1379"/>
                                  <a:pt x="2620" y="1409"/>
                                  <a:pt x="2583" y="1409"/>
                                </a:cubicBezTo>
                                <a:lnTo>
                                  <a:pt x="2483" y="1409"/>
                                </a:lnTo>
                                <a:lnTo>
                                  <a:pt x="2254" y="1409"/>
                                </a:lnTo>
                                <a:lnTo>
                                  <a:pt x="913" y="1409"/>
                                </a:lnTo>
                                <a:cubicBezTo>
                                  <a:pt x="796" y="1409"/>
                                  <a:pt x="701" y="1314"/>
                                  <a:pt x="701" y="1197"/>
                                </a:cubicBezTo>
                                <a:lnTo>
                                  <a:pt x="701" y="1019"/>
                                </a:lnTo>
                                <a:cubicBezTo>
                                  <a:pt x="701" y="902"/>
                                  <a:pt x="796" y="807"/>
                                  <a:pt x="913" y="807"/>
                                </a:cubicBezTo>
                                <a:lnTo>
                                  <a:pt x="2253" y="807"/>
                                </a:lnTo>
                                <a:lnTo>
                                  <a:pt x="2483" y="807"/>
                                </a:lnTo>
                                <a:lnTo>
                                  <a:pt x="2583" y="807"/>
                                </a:lnTo>
                                <a:cubicBezTo>
                                  <a:pt x="2620" y="807"/>
                                  <a:pt x="2649" y="837"/>
                                  <a:pt x="2649" y="874"/>
                                </a:cubicBezTo>
                                <a:cubicBezTo>
                                  <a:pt x="2649" y="911"/>
                                  <a:pt x="2620" y="940"/>
                                  <a:pt x="2583" y="940"/>
                                </a:cubicBezTo>
                                <a:lnTo>
                                  <a:pt x="2549" y="940"/>
                                </a:lnTo>
                                <a:lnTo>
                                  <a:pt x="2549" y="1275"/>
                                </a:lnTo>
                                <a:lnTo>
                                  <a:pt x="2583" y="1275"/>
                                </a:lnTo>
                                <a:cubicBezTo>
                                  <a:pt x="2620" y="1275"/>
                                  <a:pt x="2649" y="1305"/>
                                  <a:pt x="2649" y="1342"/>
                                </a:cubicBezTo>
                                <a:close/>
                                <a:moveTo>
                                  <a:pt x="913" y="1275"/>
                                </a:moveTo>
                                <a:lnTo>
                                  <a:pt x="2253" y="1275"/>
                                </a:lnTo>
                                <a:lnTo>
                                  <a:pt x="2416" y="1275"/>
                                </a:lnTo>
                                <a:lnTo>
                                  <a:pt x="2416" y="940"/>
                                </a:lnTo>
                                <a:lnTo>
                                  <a:pt x="2253" y="940"/>
                                </a:lnTo>
                                <a:lnTo>
                                  <a:pt x="913" y="940"/>
                                </a:lnTo>
                                <a:cubicBezTo>
                                  <a:pt x="869" y="940"/>
                                  <a:pt x="834" y="976"/>
                                  <a:pt x="834" y="1019"/>
                                </a:cubicBezTo>
                                <a:lnTo>
                                  <a:pt x="834" y="1197"/>
                                </a:lnTo>
                                <a:cubicBezTo>
                                  <a:pt x="834" y="1240"/>
                                  <a:pt x="869" y="1275"/>
                                  <a:pt x="913" y="1275"/>
                                </a:cubicBezTo>
                                <a:close/>
                                <a:moveTo>
                                  <a:pt x="2728" y="0"/>
                                </a:moveTo>
                                <a:lnTo>
                                  <a:pt x="2157" y="0"/>
                                </a:lnTo>
                                <a:lnTo>
                                  <a:pt x="638" y="0"/>
                                </a:lnTo>
                                <a:lnTo>
                                  <a:pt x="67" y="0"/>
                                </a:lnTo>
                                <a:cubicBezTo>
                                  <a:pt x="30" y="0"/>
                                  <a:pt x="0" y="30"/>
                                  <a:pt x="0" y="67"/>
                                </a:cubicBezTo>
                                <a:cubicBezTo>
                                  <a:pt x="0" y="104"/>
                                  <a:pt x="30" y="134"/>
                                  <a:pt x="67" y="134"/>
                                </a:cubicBezTo>
                                <a:lnTo>
                                  <a:pt x="124" y="134"/>
                                </a:lnTo>
                                <a:lnTo>
                                  <a:pt x="124" y="704"/>
                                </a:lnTo>
                                <a:cubicBezTo>
                                  <a:pt x="93" y="725"/>
                                  <a:pt x="73" y="760"/>
                                  <a:pt x="73" y="800"/>
                                </a:cubicBezTo>
                                <a:cubicBezTo>
                                  <a:pt x="73" y="865"/>
                                  <a:pt x="126" y="917"/>
                                  <a:pt x="191" y="917"/>
                                </a:cubicBezTo>
                                <a:cubicBezTo>
                                  <a:pt x="255" y="917"/>
                                  <a:pt x="308" y="865"/>
                                  <a:pt x="308" y="800"/>
                                </a:cubicBezTo>
                                <a:cubicBezTo>
                                  <a:pt x="308" y="760"/>
                                  <a:pt x="288" y="725"/>
                                  <a:pt x="257" y="704"/>
                                </a:cubicBezTo>
                                <a:lnTo>
                                  <a:pt x="257" y="134"/>
                                </a:lnTo>
                                <a:lnTo>
                                  <a:pt x="571" y="134"/>
                                </a:lnTo>
                                <a:lnTo>
                                  <a:pt x="571" y="659"/>
                                </a:lnTo>
                                <a:cubicBezTo>
                                  <a:pt x="571" y="696"/>
                                  <a:pt x="601" y="726"/>
                                  <a:pt x="638" y="726"/>
                                </a:cubicBezTo>
                                <a:lnTo>
                                  <a:pt x="2157" y="726"/>
                                </a:lnTo>
                                <a:cubicBezTo>
                                  <a:pt x="2194" y="726"/>
                                  <a:pt x="2224" y="696"/>
                                  <a:pt x="2224" y="659"/>
                                </a:cubicBezTo>
                                <a:lnTo>
                                  <a:pt x="2224" y="134"/>
                                </a:lnTo>
                                <a:lnTo>
                                  <a:pt x="2728" y="134"/>
                                </a:lnTo>
                                <a:cubicBezTo>
                                  <a:pt x="2765" y="134"/>
                                  <a:pt x="2795" y="104"/>
                                  <a:pt x="2795" y="67"/>
                                </a:cubicBezTo>
                                <a:cubicBezTo>
                                  <a:pt x="2795" y="30"/>
                                  <a:pt x="2765" y="0"/>
                                  <a:pt x="27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5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16615" y="3396202"/>
                            <a:ext cx="269661" cy="268128"/>
                          </a:xfrm>
                          <a:custGeom>
                            <a:avLst/>
                            <a:gdLst>
                              <a:gd name="T0" fmla="*/ 3682 w 4808"/>
                              <a:gd name="T1" fmla="*/ 2763 h 4789"/>
                              <a:gd name="T2" fmla="*/ 3420 w 4808"/>
                              <a:gd name="T3" fmla="*/ 2703 h 4789"/>
                              <a:gd name="T4" fmla="*/ 3026 w 4808"/>
                              <a:gd name="T5" fmla="*/ 2392 h 4789"/>
                              <a:gd name="T6" fmla="*/ 2818 w 4808"/>
                              <a:gd name="T7" fmla="*/ 2517 h 4789"/>
                              <a:gd name="T8" fmla="*/ 3219 w 4808"/>
                              <a:gd name="T9" fmla="*/ 1876 h 4789"/>
                              <a:gd name="T10" fmla="*/ 3609 w 4808"/>
                              <a:gd name="T11" fmla="*/ 1953 h 4789"/>
                              <a:gd name="T12" fmla="*/ 4553 w 4808"/>
                              <a:gd name="T13" fmla="*/ 720 h 4789"/>
                              <a:gd name="T14" fmla="*/ 4388 w 4808"/>
                              <a:gd name="T15" fmla="*/ 680 h 4789"/>
                              <a:gd name="T16" fmla="*/ 3872 w 4808"/>
                              <a:gd name="T17" fmla="*/ 1161 h 4789"/>
                              <a:gd name="T18" fmla="*/ 3859 w 4808"/>
                              <a:gd name="T19" fmla="*/ 1160 h 4789"/>
                              <a:gd name="T20" fmla="*/ 3491 w 4808"/>
                              <a:gd name="T21" fmla="*/ 1099 h 4789"/>
                              <a:gd name="T22" fmla="*/ 3432 w 4808"/>
                              <a:gd name="T23" fmla="*/ 731 h 4789"/>
                              <a:gd name="T24" fmla="*/ 3454 w 4808"/>
                              <a:gd name="T25" fmla="*/ 658 h 4789"/>
                              <a:gd name="T26" fmla="*/ 3938 w 4808"/>
                              <a:gd name="T27" fmla="*/ 104 h 4789"/>
                              <a:gd name="T28" fmla="*/ 3609 w 4808"/>
                              <a:gd name="T29" fmla="*/ 0 h 4789"/>
                              <a:gd name="T30" fmla="*/ 2710 w 4808"/>
                              <a:gd name="T31" fmla="*/ 1369 h 4789"/>
                              <a:gd name="T32" fmla="*/ 1300 w 4808"/>
                              <a:gd name="T33" fmla="*/ 999 h 4789"/>
                              <a:gd name="T34" fmla="*/ 1309 w 4808"/>
                              <a:gd name="T35" fmla="*/ 892 h 4789"/>
                              <a:gd name="T36" fmla="*/ 865 w 4808"/>
                              <a:gd name="T37" fmla="*/ 294 h 4789"/>
                              <a:gd name="T38" fmla="*/ 665 w 4808"/>
                              <a:gd name="T39" fmla="*/ 298 h 4789"/>
                              <a:gd name="T40" fmla="*/ 278 w 4808"/>
                              <a:gd name="T41" fmla="*/ 787 h 4789"/>
                              <a:gd name="T42" fmla="*/ 630 w 4808"/>
                              <a:gd name="T43" fmla="*/ 1163 h 4789"/>
                              <a:gd name="T44" fmla="*/ 926 w 4808"/>
                              <a:gd name="T45" fmla="*/ 1291 h 4789"/>
                              <a:gd name="T46" fmla="*/ 1018 w 4808"/>
                              <a:gd name="T47" fmla="*/ 1282 h 4789"/>
                              <a:gd name="T48" fmla="*/ 1485 w 4808"/>
                              <a:gd name="T49" fmla="*/ 2594 h 4789"/>
                              <a:gd name="T50" fmla="*/ 1037 w 4808"/>
                              <a:gd name="T51" fmla="*/ 2572 h 4789"/>
                              <a:gd name="T52" fmla="*/ 92 w 4808"/>
                              <a:gd name="T53" fmla="*/ 3809 h 4789"/>
                              <a:gd name="T54" fmla="*/ 186 w 4808"/>
                              <a:gd name="T55" fmla="*/ 3882 h 4789"/>
                              <a:gd name="T56" fmla="*/ 727 w 4808"/>
                              <a:gd name="T57" fmla="*/ 3384 h 4789"/>
                              <a:gd name="T58" fmla="*/ 789 w 4808"/>
                              <a:gd name="T59" fmla="*/ 3371 h 4789"/>
                              <a:gd name="T60" fmla="*/ 796 w 4808"/>
                              <a:gd name="T61" fmla="*/ 3372 h 4789"/>
                              <a:gd name="T62" fmla="*/ 1218 w 4808"/>
                              <a:gd name="T63" fmla="*/ 3798 h 4789"/>
                              <a:gd name="T64" fmla="*/ 1192 w 4808"/>
                              <a:gd name="T65" fmla="*/ 3873 h 4789"/>
                              <a:gd name="T66" fmla="*/ 707 w 4808"/>
                              <a:gd name="T67" fmla="*/ 4427 h 4789"/>
                              <a:gd name="T68" fmla="*/ 1037 w 4808"/>
                              <a:gd name="T69" fmla="*/ 4531 h 4789"/>
                              <a:gd name="T70" fmla="*/ 2016 w 4808"/>
                              <a:gd name="T71" fmla="*/ 3551 h 4789"/>
                              <a:gd name="T72" fmla="*/ 1994 w 4808"/>
                              <a:gd name="T73" fmla="*/ 3103 h 4789"/>
                              <a:gd name="T74" fmla="*/ 2535 w 4808"/>
                              <a:gd name="T75" fmla="*/ 2799 h 4789"/>
                              <a:gd name="T76" fmla="*/ 2410 w 4808"/>
                              <a:gd name="T77" fmla="*/ 3007 h 4789"/>
                              <a:gd name="T78" fmla="*/ 2721 w 4808"/>
                              <a:gd name="T79" fmla="*/ 3401 h 4789"/>
                              <a:gd name="T80" fmla="*/ 2781 w 4808"/>
                              <a:gd name="T81" fmla="*/ 3663 h 4789"/>
                              <a:gd name="T82" fmla="*/ 4013 w 4808"/>
                              <a:gd name="T83" fmla="*/ 4789 h 4789"/>
                              <a:gd name="T84" fmla="*/ 4734 w 4808"/>
                              <a:gd name="T85" fmla="*/ 4173 h 4789"/>
                              <a:gd name="T86" fmla="*/ 4734 w 4808"/>
                              <a:gd name="T87" fmla="*/ 3815 h 4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08" h="4789">
                                <a:moveTo>
                                  <a:pt x="4734" y="3815"/>
                                </a:moveTo>
                                <a:lnTo>
                                  <a:pt x="3682" y="2763"/>
                                </a:lnTo>
                                <a:cubicBezTo>
                                  <a:pt x="3634" y="2715"/>
                                  <a:pt x="3570" y="2689"/>
                                  <a:pt x="3502" y="2689"/>
                                </a:cubicBezTo>
                                <a:cubicBezTo>
                                  <a:pt x="3474" y="2689"/>
                                  <a:pt x="3446" y="2694"/>
                                  <a:pt x="3420" y="2703"/>
                                </a:cubicBezTo>
                                <a:lnTo>
                                  <a:pt x="3167" y="2450"/>
                                </a:lnTo>
                                <a:cubicBezTo>
                                  <a:pt x="3130" y="2413"/>
                                  <a:pt x="3079" y="2392"/>
                                  <a:pt x="3026" y="2392"/>
                                </a:cubicBezTo>
                                <a:cubicBezTo>
                                  <a:pt x="2972" y="2392"/>
                                  <a:pt x="2922" y="2413"/>
                                  <a:pt x="2884" y="2450"/>
                                </a:cubicBezTo>
                                <a:lnTo>
                                  <a:pt x="2818" y="2517"/>
                                </a:lnTo>
                                <a:lnTo>
                                  <a:pt x="2699" y="2398"/>
                                </a:lnTo>
                                <a:lnTo>
                                  <a:pt x="3219" y="1876"/>
                                </a:lnTo>
                                <a:cubicBezTo>
                                  <a:pt x="3340" y="1928"/>
                                  <a:pt x="3472" y="1953"/>
                                  <a:pt x="3609" y="1953"/>
                                </a:cubicBezTo>
                                <a:lnTo>
                                  <a:pt x="3609" y="1953"/>
                                </a:lnTo>
                                <a:cubicBezTo>
                                  <a:pt x="3870" y="1953"/>
                                  <a:pt x="4116" y="1854"/>
                                  <a:pt x="4301" y="1669"/>
                                </a:cubicBezTo>
                                <a:cubicBezTo>
                                  <a:pt x="4549" y="1421"/>
                                  <a:pt x="4646" y="1059"/>
                                  <a:pt x="4553" y="720"/>
                                </a:cubicBezTo>
                                <a:cubicBezTo>
                                  <a:pt x="4542" y="678"/>
                                  <a:pt x="4502" y="648"/>
                                  <a:pt x="4459" y="648"/>
                                </a:cubicBezTo>
                                <a:cubicBezTo>
                                  <a:pt x="4441" y="648"/>
                                  <a:pt x="4413" y="654"/>
                                  <a:pt x="4388" y="680"/>
                                </a:cubicBezTo>
                                <a:cubicBezTo>
                                  <a:pt x="4384" y="683"/>
                                  <a:pt x="4034" y="1030"/>
                                  <a:pt x="3918" y="1146"/>
                                </a:cubicBezTo>
                                <a:cubicBezTo>
                                  <a:pt x="3906" y="1159"/>
                                  <a:pt x="3885" y="1161"/>
                                  <a:pt x="3872" y="1161"/>
                                </a:cubicBezTo>
                                <a:cubicBezTo>
                                  <a:pt x="3864" y="1161"/>
                                  <a:pt x="3859" y="1160"/>
                                  <a:pt x="3859" y="1160"/>
                                </a:cubicBezTo>
                                <a:lnTo>
                                  <a:pt x="3859" y="1160"/>
                                </a:lnTo>
                                <a:lnTo>
                                  <a:pt x="3851" y="1159"/>
                                </a:lnTo>
                                <a:cubicBezTo>
                                  <a:pt x="3707" y="1146"/>
                                  <a:pt x="3535" y="1119"/>
                                  <a:pt x="3491" y="1099"/>
                                </a:cubicBezTo>
                                <a:cubicBezTo>
                                  <a:pt x="3470" y="1055"/>
                                  <a:pt x="3445" y="879"/>
                                  <a:pt x="3432" y="733"/>
                                </a:cubicBezTo>
                                <a:lnTo>
                                  <a:pt x="3432" y="731"/>
                                </a:lnTo>
                                <a:lnTo>
                                  <a:pt x="3429" y="727"/>
                                </a:lnTo>
                                <a:cubicBezTo>
                                  <a:pt x="3428" y="720"/>
                                  <a:pt x="3425" y="687"/>
                                  <a:pt x="3454" y="658"/>
                                </a:cubicBezTo>
                                <a:cubicBezTo>
                                  <a:pt x="3574" y="538"/>
                                  <a:pt x="3905" y="204"/>
                                  <a:pt x="3908" y="201"/>
                                </a:cubicBezTo>
                                <a:cubicBezTo>
                                  <a:pt x="3936" y="173"/>
                                  <a:pt x="3947" y="138"/>
                                  <a:pt x="3938" y="104"/>
                                </a:cubicBezTo>
                                <a:cubicBezTo>
                                  <a:pt x="3927" y="64"/>
                                  <a:pt x="3893" y="42"/>
                                  <a:pt x="3865" y="34"/>
                                </a:cubicBezTo>
                                <a:cubicBezTo>
                                  <a:pt x="3782" y="11"/>
                                  <a:pt x="3695" y="0"/>
                                  <a:pt x="3609" y="0"/>
                                </a:cubicBezTo>
                                <a:cubicBezTo>
                                  <a:pt x="3347" y="0"/>
                                  <a:pt x="3101" y="102"/>
                                  <a:pt x="2916" y="287"/>
                                </a:cubicBezTo>
                                <a:cubicBezTo>
                                  <a:pt x="2624" y="579"/>
                                  <a:pt x="2555" y="1011"/>
                                  <a:pt x="2710" y="1369"/>
                                </a:cubicBezTo>
                                <a:lnTo>
                                  <a:pt x="2190" y="1889"/>
                                </a:lnTo>
                                <a:lnTo>
                                  <a:pt x="1300" y="999"/>
                                </a:lnTo>
                                <a:cubicBezTo>
                                  <a:pt x="1300" y="998"/>
                                  <a:pt x="1299" y="998"/>
                                  <a:pt x="1299" y="997"/>
                                </a:cubicBezTo>
                                <a:cubicBezTo>
                                  <a:pt x="1307" y="963"/>
                                  <a:pt x="1311" y="928"/>
                                  <a:pt x="1309" y="892"/>
                                </a:cubicBezTo>
                                <a:cubicBezTo>
                                  <a:pt x="1305" y="788"/>
                                  <a:pt x="1260" y="689"/>
                                  <a:pt x="1182" y="611"/>
                                </a:cubicBezTo>
                                <a:lnTo>
                                  <a:pt x="865" y="294"/>
                                </a:lnTo>
                                <a:cubicBezTo>
                                  <a:pt x="858" y="288"/>
                                  <a:pt x="821" y="253"/>
                                  <a:pt x="766" y="253"/>
                                </a:cubicBezTo>
                                <a:cubicBezTo>
                                  <a:pt x="740" y="253"/>
                                  <a:pt x="702" y="261"/>
                                  <a:pt x="665" y="298"/>
                                </a:cubicBezTo>
                                <a:lnTo>
                                  <a:pt x="318" y="645"/>
                                </a:lnTo>
                                <a:cubicBezTo>
                                  <a:pt x="277" y="685"/>
                                  <a:pt x="263" y="737"/>
                                  <a:pt x="278" y="787"/>
                                </a:cubicBezTo>
                                <a:cubicBezTo>
                                  <a:pt x="288" y="820"/>
                                  <a:pt x="308" y="842"/>
                                  <a:pt x="314" y="848"/>
                                </a:cubicBezTo>
                                <a:lnTo>
                                  <a:pt x="630" y="1163"/>
                                </a:lnTo>
                                <a:cubicBezTo>
                                  <a:pt x="712" y="1246"/>
                                  <a:pt x="817" y="1291"/>
                                  <a:pt x="926" y="1291"/>
                                </a:cubicBezTo>
                                <a:lnTo>
                                  <a:pt x="926" y="1291"/>
                                </a:lnTo>
                                <a:cubicBezTo>
                                  <a:pt x="957" y="1291"/>
                                  <a:pt x="987" y="1287"/>
                                  <a:pt x="1016" y="1280"/>
                                </a:cubicBezTo>
                                <a:cubicBezTo>
                                  <a:pt x="1017" y="1281"/>
                                  <a:pt x="1017" y="1281"/>
                                  <a:pt x="1018" y="1282"/>
                                </a:cubicBezTo>
                                <a:lnTo>
                                  <a:pt x="1907" y="2171"/>
                                </a:lnTo>
                                <a:lnTo>
                                  <a:pt x="1485" y="2594"/>
                                </a:lnTo>
                                <a:cubicBezTo>
                                  <a:pt x="1466" y="2613"/>
                                  <a:pt x="1449" y="2634"/>
                                  <a:pt x="1435" y="2656"/>
                                </a:cubicBezTo>
                                <a:cubicBezTo>
                                  <a:pt x="1311" y="2601"/>
                                  <a:pt x="1176" y="2572"/>
                                  <a:pt x="1037" y="2572"/>
                                </a:cubicBezTo>
                                <a:cubicBezTo>
                                  <a:pt x="775" y="2572"/>
                                  <a:pt x="529" y="2674"/>
                                  <a:pt x="344" y="2859"/>
                                </a:cubicBezTo>
                                <a:cubicBezTo>
                                  <a:pt x="96" y="3106"/>
                                  <a:pt x="0" y="3471"/>
                                  <a:pt x="92" y="3809"/>
                                </a:cubicBezTo>
                                <a:cubicBezTo>
                                  <a:pt x="103" y="3852"/>
                                  <a:pt x="143" y="3882"/>
                                  <a:pt x="186" y="3882"/>
                                </a:cubicBezTo>
                                <a:lnTo>
                                  <a:pt x="186" y="3882"/>
                                </a:lnTo>
                                <a:cubicBezTo>
                                  <a:pt x="204" y="3882"/>
                                  <a:pt x="232" y="3877"/>
                                  <a:pt x="258" y="3851"/>
                                </a:cubicBezTo>
                                <a:cubicBezTo>
                                  <a:pt x="261" y="3847"/>
                                  <a:pt x="611" y="3500"/>
                                  <a:pt x="727" y="3384"/>
                                </a:cubicBezTo>
                                <a:cubicBezTo>
                                  <a:pt x="740" y="3372"/>
                                  <a:pt x="762" y="3370"/>
                                  <a:pt x="774" y="3370"/>
                                </a:cubicBezTo>
                                <a:cubicBezTo>
                                  <a:pt x="783" y="3370"/>
                                  <a:pt x="789" y="3371"/>
                                  <a:pt x="789" y="3371"/>
                                </a:cubicBezTo>
                                <a:lnTo>
                                  <a:pt x="789" y="3371"/>
                                </a:lnTo>
                                <a:lnTo>
                                  <a:pt x="796" y="3372"/>
                                </a:lnTo>
                                <a:cubicBezTo>
                                  <a:pt x="940" y="3385"/>
                                  <a:pt x="1113" y="3411"/>
                                  <a:pt x="1157" y="3431"/>
                                </a:cubicBezTo>
                                <a:cubicBezTo>
                                  <a:pt x="1178" y="3475"/>
                                  <a:pt x="1205" y="3652"/>
                                  <a:pt x="1218" y="3798"/>
                                </a:cubicBezTo>
                                <a:lnTo>
                                  <a:pt x="1219" y="3805"/>
                                </a:lnTo>
                                <a:cubicBezTo>
                                  <a:pt x="1219" y="3805"/>
                                  <a:pt x="1223" y="3842"/>
                                  <a:pt x="1192" y="3873"/>
                                </a:cubicBezTo>
                                <a:cubicBezTo>
                                  <a:pt x="1072" y="3993"/>
                                  <a:pt x="741" y="4327"/>
                                  <a:pt x="738" y="4330"/>
                                </a:cubicBezTo>
                                <a:cubicBezTo>
                                  <a:pt x="710" y="4358"/>
                                  <a:pt x="699" y="4393"/>
                                  <a:pt x="707" y="4427"/>
                                </a:cubicBezTo>
                                <a:cubicBezTo>
                                  <a:pt x="718" y="4467"/>
                                  <a:pt x="752" y="4489"/>
                                  <a:pt x="780" y="4497"/>
                                </a:cubicBezTo>
                                <a:cubicBezTo>
                                  <a:pt x="864" y="4519"/>
                                  <a:pt x="950" y="4531"/>
                                  <a:pt x="1037" y="4531"/>
                                </a:cubicBezTo>
                                <a:cubicBezTo>
                                  <a:pt x="1298" y="4531"/>
                                  <a:pt x="1544" y="4429"/>
                                  <a:pt x="1729" y="4244"/>
                                </a:cubicBezTo>
                                <a:cubicBezTo>
                                  <a:pt x="1914" y="4059"/>
                                  <a:pt x="2016" y="3813"/>
                                  <a:pt x="2016" y="3551"/>
                                </a:cubicBezTo>
                                <a:cubicBezTo>
                                  <a:pt x="2016" y="3412"/>
                                  <a:pt x="1987" y="3277"/>
                                  <a:pt x="1932" y="3153"/>
                                </a:cubicBezTo>
                                <a:cubicBezTo>
                                  <a:pt x="1954" y="3139"/>
                                  <a:pt x="1975" y="3122"/>
                                  <a:pt x="1994" y="3103"/>
                                </a:cubicBezTo>
                                <a:lnTo>
                                  <a:pt x="2417" y="2681"/>
                                </a:lnTo>
                                <a:lnTo>
                                  <a:pt x="2535" y="2799"/>
                                </a:lnTo>
                                <a:lnTo>
                                  <a:pt x="2469" y="2866"/>
                                </a:lnTo>
                                <a:cubicBezTo>
                                  <a:pt x="2431" y="2904"/>
                                  <a:pt x="2410" y="2954"/>
                                  <a:pt x="2410" y="3007"/>
                                </a:cubicBezTo>
                                <a:cubicBezTo>
                                  <a:pt x="2410" y="3061"/>
                                  <a:pt x="2431" y="3111"/>
                                  <a:pt x="2469" y="3149"/>
                                </a:cubicBezTo>
                                <a:lnTo>
                                  <a:pt x="2721" y="3401"/>
                                </a:lnTo>
                                <a:cubicBezTo>
                                  <a:pt x="2712" y="3427"/>
                                  <a:pt x="2707" y="3455"/>
                                  <a:pt x="2707" y="3484"/>
                                </a:cubicBezTo>
                                <a:cubicBezTo>
                                  <a:pt x="2707" y="3552"/>
                                  <a:pt x="2734" y="3615"/>
                                  <a:pt x="2781" y="3663"/>
                                </a:cubicBezTo>
                                <a:lnTo>
                                  <a:pt x="3834" y="4715"/>
                                </a:lnTo>
                                <a:cubicBezTo>
                                  <a:pt x="3881" y="4763"/>
                                  <a:pt x="3945" y="4789"/>
                                  <a:pt x="4013" y="4789"/>
                                </a:cubicBezTo>
                                <a:cubicBezTo>
                                  <a:pt x="4081" y="4789"/>
                                  <a:pt x="4144" y="4763"/>
                                  <a:pt x="4192" y="4715"/>
                                </a:cubicBezTo>
                                <a:lnTo>
                                  <a:pt x="4734" y="4173"/>
                                </a:lnTo>
                                <a:cubicBezTo>
                                  <a:pt x="4782" y="4126"/>
                                  <a:pt x="4808" y="4062"/>
                                  <a:pt x="4808" y="3994"/>
                                </a:cubicBezTo>
                                <a:cubicBezTo>
                                  <a:pt x="4808" y="3926"/>
                                  <a:pt x="4782" y="3863"/>
                                  <a:pt x="4734" y="3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6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751972" y="3388327"/>
                            <a:ext cx="269661" cy="262936"/>
                          </a:xfrm>
                          <a:custGeom>
                            <a:avLst/>
                            <a:gdLst>
                              <a:gd name="connsiteX0" fmla="*/ 203272 w 608415"/>
                              <a:gd name="connsiteY0" fmla="*/ 297151 h 593244"/>
                              <a:gd name="connsiteX1" fmla="*/ 405144 w 608415"/>
                              <a:gd name="connsiteY1" fmla="*/ 297151 h 593244"/>
                              <a:gd name="connsiteX2" fmla="*/ 418877 w 608415"/>
                              <a:gd name="connsiteY2" fmla="*/ 310963 h 593244"/>
                              <a:gd name="connsiteX3" fmla="*/ 405144 w 608415"/>
                              <a:gd name="connsiteY3" fmla="*/ 324672 h 593244"/>
                              <a:gd name="connsiteX4" fmla="*/ 203272 w 608415"/>
                              <a:gd name="connsiteY4" fmla="*/ 324672 h 593244"/>
                              <a:gd name="connsiteX5" fmla="*/ 189539 w 608415"/>
                              <a:gd name="connsiteY5" fmla="*/ 310963 h 593244"/>
                              <a:gd name="connsiteX6" fmla="*/ 203272 w 608415"/>
                              <a:gd name="connsiteY6" fmla="*/ 297151 h 593244"/>
                              <a:gd name="connsiteX7" fmla="*/ 203272 w 608415"/>
                              <a:gd name="connsiteY7" fmla="*/ 222916 h 593244"/>
                              <a:gd name="connsiteX8" fmla="*/ 405144 w 608415"/>
                              <a:gd name="connsiteY8" fmla="*/ 222916 h 593244"/>
                              <a:gd name="connsiteX9" fmla="*/ 418877 w 608415"/>
                              <a:gd name="connsiteY9" fmla="*/ 236606 h 593244"/>
                              <a:gd name="connsiteX10" fmla="*/ 405144 w 608415"/>
                              <a:gd name="connsiteY10" fmla="*/ 250295 h 593244"/>
                              <a:gd name="connsiteX11" fmla="*/ 203272 w 608415"/>
                              <a:gd name="connsiteY11" fmla="*/ 250295 h 593244"/>
                              <a:gd name="connsiteX12" fmla="*/ 189539 w 608415"/>
                              <a:gd name="connsiteY12" fmla="*/ 236606 h 593244"/>
                              <a:gd name="connsiteX13" fmla="*/ 203272 w 608415"/>
                              <a:gd name="connsiteY13" fmla="*/ 222916 h 593244"/>
                              <a:gd name="connsiteX14" fmla="*/ 203272 w 608415"/>
                              <a:gd name="connsiteY14" fmla="*/ 148611 h 593244"/>
                              <a:gd name="connsiteX15" fmla="*/ 405144 w 608415"/>
                              <a:gd name="connsiteY15" fmla="*/ 148611 h 593244"/>
                              <a:gd name="connsiteX16" fmla="*/ 418877 w 608415"/>
                              <a:gd name="connsiteY16" fmla="*/ 162320 h 593244"/>
                              <a:gd name="connsiteX17" fmla="*/ 405144 w 608415"/>
                              <a:gd name="connsiteY17" fmla="*/ 176132 h 593244"/>
                              <a:gd name="connsiteX18" fmla="*/ 203272 w 608415"/>
                              <a:gd name="connsiteY18" fmla="*/ 176132 h 593244"/>
                              <a:gd name="connsiteX19" fmla="*/ 189539 w 608415"/>
                              <a:gd name="connsiteY19" fmla="*/ 162320 h 593244"/>
                              <a:gd name="connsiteX20" fmla="*/ 203272 w 608415"/>
                              <a:gd name="connsiteY20" fmla="*/ 148611 h 593244"/>
                              <a:gd name="connsiteX21" fmla="*/ 304259 w 608415"/>
                              <a:gd name="connsiteY21" fmla="*/ 27425 h 593244"/>
                              <a:gd name="connsiteX22" fmla="*/ 27566 w 608415"/>
                              <a:gd name="connsiteY22" fmla="*/ 236617 h 593244"/>
                              <a:gd name="connsiteX23" fmla="*/ 255528 w 608415"/>
                              <a:gd name="connsiteY23" fmla="*/ 442510 h 593244"/>
                              <a:gd name="connsiteX24" fmla="*/ 267298 w 608415"/>
                              <a:gd name="connsiteY24" fmla="*/ 453955 h 593244"/>
                              <a:gd name="connsiteX25" fmla="*/ 245514 w 608415"/>
                              <a:gd name="connsiteY25" fmla="*/ 561798 h 593244"/>
                              <a:gd name="connsiteX26" fmla="*/ 341117 w 608415"/>
                              <a:gd name="connsiteY26" fmla="*/ 454367 h 593244"/>
                              <a:gd name="connsiteX27" fmla="*/ 352887 w 608415"/>
                              <a:gd name="connsiteY27" fmla="*/ 442510 h 593244"/>
                              <a:gd name="connsiteX28" fmla="*/ 580952 w 608415"/>
                              <a:gd name="connsiteY28" fmla="*/ 236617 h 593244"/>
                              <a:gd name="connsiteX29" fmla="*/ 304259 w 608415"/>
                              <a:gd name="connsiteY29" fmla="*/ 27425 h 593244"/>
                              <a:gd name="connsiteX30" fmla="*/ 304259 w 608415"/>
                              <a:gd name="connsiteY30" fmla="*/ 0 h 593244"/>
                              <a:gd name="connsiteX31" fmla="*/ 517974 w 608415"/>
                              <a:gd name="connsiteY31" fmla="*/ 68150 h 593244"/>
                              <a:gd name="connsiteX32" fmla="*/ 608415 w 608415"/>
                              <a:gd name="connsiteY32" fmla="*/ 236617 h 593244"/>
                              <a:gd name="connsiteX33" fmla="*/ 535112 w 608415"/>
                              <a:gd name="connsiteY33" fmla="*/ 390857 h 593244"/>
                              <a:gd name="connsiteX34" fmla="*/ 366618 w 608415"/>
                              <a:gd name="connsiteY34" fmla="*/ 468286 h 593244"/>
                              <a:gd name="connsiteX35" fmla="*/ 214024 w 608415"/>
                              <a:gd name="connsiteY35" fmla="*/ 593244 h 593244"/>
                              <a:gd name="connsiteX36" fmla="*/ 201325 w 608415"/>
                              <a:gd name="connsiteY36" fmla="*/ 584687 h 593244"/>
                              <a:gd name="connsiteX37" fmla="*/ 204216 w 608415"/>
                              <a:gd name="connsiteY37" fmla="*/ 569737 h 593244"/>
                              <a:gd name="connsiteX38" fmla="*/ 241281 w 608415"/>
                              <a:gd name="connsiteY38" fmla="*/ 468183 h 593244"/>
                              <a:gd name="connsiteX39" fmla="*/ 73303 w 608415"/>
                              <a:gd name="connsiteY39" fmla="*/ 390857 h 593244"/>
                              <a:gd name="connsiteX40" fmla="*/ 0 w 608415"/>
                              <a:gd name="connsiteY40" fmla="*/ 236617 h 593244"/>
                              <a:gd name="connsiteX41" fmla="*/ 90442 w 608415"/>
                              <a:gd name="connsiteY41" fmla="*/ 68150 h 593244"/>
                              <a:gd name="connsiteX42" fmla="*/ 304259 w 608415"/>
                              <a:gd name="connsiteY42" fmla="*/ 0 h 593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608415" h="593244">
                                <a:moveTo>
                                  <a:pt x="203272" y="297151"/>
                                </a:moveTo>
                                <a:lnTo>
                                  <a:pt x="405144" y="297151"/>
                                </a:lnTo>
                                <a:cubicBezTo>
                                  <a:pt x="412785" y="297151"/>
                                  <a:pt x="418877" y="303336"/>
                                  <a:pt x="418877" y="310963"/>
                                </a:cubicBezTo>
                                <a:cubicBezTo>
                                  <a:pt x="418877" y="318488"/>
                                  <a:pt x="412785" y="324672"/>
                                  <a:pt x="405144" y="324672"/>
                                </a:cubicBezTo>
                                <a:lnTo>
                                  <a:pt x="203272" y="324672"/>
                                </a:lnTo>
                                <a:cubicBezTo>
                                  <a:pt x="195735" y="324672"/>
                                  <a:pt x="189539" y="318488"/>
                                  <a:pt x="189539" y="310963"/>
                                </a:cubicBezTo>
                                <a:cubicBezTo>
                                  <a:pt x="189539" y="303336"/>
                                  <a:pt x="195735" y="297151"/>
                                  <a:pt x="203272" y="297151"/>
                                </a:cubicBezTo>
                                <a:close/>
                                <a:moveTo>
                                  <a:pt x="203272" y="222916"/>
                                </a:moveTo>
                                <a:lnTo>
                                  <a:pt x="405144" y="222916"/>
                                </a:lnTo>
                                <a:cubicBezTo>
                                  <a:pt x="412785" y="222916"/>
                                  <a:pt x="418877" y="228989"/>
                                  <a:pt x="418877" y="236606"/>
                                </a:cubicBezTo>
                                <a:cubicBezTo>
                                  <a:pt x="418877" y="244222"/>
                                  <a:pt x="412785" y="250295"/>
                                  <a:pt x="405144" y="250295"/>
                                </a:cubicBezTo>
                                <a:lnTo>
                                  <a:pt x="203272" y="250295"/>
                                </a:lnTo>
                                <a:cubicBezTo>
                                  <a:pt x="195735" y="250295"/>
                                  <a:pt x="189539" y="244222"/>
                                  <a:pt x="189539" y="236606"/>
                                </a:cubicBezTo>
                                <a:cubicBezTo>
                                  <a:pt x="189539" y="228989"/>
                                  <a:pt x="195735" y="222916"/>
                                  <a:pt x="203272" y="222916"/>
                                </a:cubicBezTo>
                                <a:close/>
                                <a:moveTo>
                                  <a:pt x="203272" y="148611"/>
                                </a:moveTo>
                                <a:lnTo>
                                  <a:pt x="405144" y="148611"/>
                                </a:lnTo>
                                <a:cubicBezTo>
                                  <a:pt x="412785" y="148611"/>
                                  <a:pt x="418877" y="154796"/>
                                  <a:pt x="418877" y="162320"/>
                                </a:cubicBezTo>
                                <a:cubicBezTo>
                                  <a:pt x="418877" y="169948"/>
                                  <a:pt x="412785" y="176132"/>
                                  <a:pt x="405144" y="176132"/>
                                </a:cubicBezTo>
                                <a:lnTo>
                                  <a:pt x="203272" y="176132"/>
                                </a:lnTo>
                                <a:cubicBezTo>
                                  <a:pt x="195735" y="176132"/>
                                  <a:pt x="189539" y="169948"/>
                                  <a:pt x="189539" y="162320"/>
                                </a:cubicBezTo>
                                <a:cubicBezTo>
                                  <a:pt x="189539" y="154796"/>
                                  <a:pt x="195735" y="148611"/>
                                  <a:pt x="203272" y="148611"/>
                                </a:cubicBezTo>
                                <a:close/>
                                <a:moveTo>
                                  <a:pt x="304259" y="27425"/>
                                </a:moveTo>
                                <a:cubicBezTo>
                                  <a:pt x="151665" y="27425"/>
                                  <a:pt x="27566" y="121247"/>
                                  <a:pt x="27566" y="236617"/>
                                </a:cubicBezTo>
                                <a:cubicBezTo>
                                  <a:pt x="27566" y="338172"/>
                                  <a:pt x="123376" y="424674"/>
                                  <a:pt x="255528" y="442510"/>
                                </a:cubicBezTo>
                                <a:cubicBezTo>
                                  <a:pt x="261516" y="443335"/>
                                  <a:pt x="266266" y="447975"/>
                                  <a:pt x="267298" y="453955"/>
                                </a:cubicBezTo>
                                <a:cubicBezTo>
                                  <a:pt x="273493" y="491587"/>
                                  <a:pt x="265440" y="529940"/>
                                  <a:pt x="245514" y="561798"/>
                                </a:cubicBezTo>
                                <a:cubicBezTo>
                                  <a:pt x="295380" y="549117"/>
                                  <a:pt x="334200" y="507155"/>
                                  <a:pt x="341117" y="454367"/>
                                </a:cubicBezTo>
                                <a:cubicBezTo>
                                  <a:pt x="341840" y="448181"/>
                                  <a:pt x="346692" y="443335"/>
                                  <a:pt x="352887" y="442510"/>
                                </a:cubicBezTo>
                                <a:cubicBezTo>
                                  <a:pt x="485039" y="424777"/>
                                  <a:pt x="580952" y="338172"/>
                                  <a:pt x="580952" y="236617"/>
                                </a:cubicBezTo>
                                <a:cubicBezTo>
                                  <a:pt x="580952" y="121247"/>
                                  <a:pt x="456750" y="27425"/>
                                  <a:pt x="304259" y="27425"/>
                                </a:cubicBezTo>
                                <a:close/>
                                <a:moveTo>
                                  <a:pt x="304259" y="0"/>
                                </a:moveTo>
                                <a:cubicBezTo>
                                  <a:pt x="384789" y="0"/>
                                  <a:pt x="460777" y="24126"/>
                                  <a:pt x="517974" y="68150"/>
                                </a:cubicBezTo>
                                <a:cubicBezTo>
                                  <a:pt x="576306" y="112896"/>
                                  <a:pt x="608415" y="172695"/>
                                  <a:pt x="608415" y="236617"/>
                                </a:cubicBezTo>
                                <a:cubicBezTo>
                                  <a:pt x="608415" y="293323"/>
                                  <a:pt x="582398" y="348070"/>
                                  <a:pt x="535112" y="390857"/>
                                </a:cubicBezTo>
                                <a:cubicBezTo>
                                  <a:pt x="491337" y="430448"/>
                                  <a:pt x="431868" y="457666"/>
                                  <a:pt x="366618" y="468286"/>
                                </a:cubicBezTo>
                                <a:cubicBezTo>
                                  <a:pt x="352268" y="540147"/>
                                  <a:pt x="288463" y="593244"/>
                                  <a:pt x="214024" y="593244"/>
                                </a:cubicBezTo>
                                <a:cubicBezTo>
                                  <a:pt x="208449" y="593244"/>
                                  <a:pt x="203390" y="589842"/>
                                  <a:pt x="201325" y="584687"/>
                                </a:cubicBezTo>
                                <a:cubicBezTo>
                                  <a:pt x="199157" y="579635"/>
                                  <a:pt x="200293" y="573655"/>
                                  <a:pt x="204216" y="569737"/>
                                </a:cubicBezTo>
                                <a:cubicBezTo>
                                  <a:pt x="231059" y="543034"/>
                                  <a:pt x="244481" y="505608"/>
                                  <a:pt x="241281" y="468183"/>
                                </a:cubicBezTo>
                                <a:cubicBezTo>
                                  <a:pt x="176237" y="457563"/>
                                  <a:pt x="116975" y="430344"/>
                                  <a:pt x="73303" y="390857"/>
                                </a:cubicBezTo>
                                <a:cubicBezTo>
                                  <a:pt x="26017" y="348070"/>
                                  <a:pt x="0" y="293323"/>
                                  <a:pt x="0" y="236617"/>
                                </a:cubicBezTo>
                                <a:cubicBezTo>
                                  <a:pt x="0" y="172695"/>
                                  <a:pt x="32109" y="112896"/>
                                  <a:pt x="90442" y="68150"/>
                                </a:cubicBezTo>
                                <a:cubicBezTo>
                                  <a:pt x="147742" y="24126"/>
                                  <a:pt x="223626" y="0"/>
                                  <a:pt x="3042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7" name="graduation-hat-front-view_27483"/>
                        <wps:cNvSpPr>
                          <a:spLocks noChangeAspect="1"/>
                        </wps:cNvSpPr>
                        <wps:spPr bwMode="auto">
                          <a:xfrm>
                            <a:off x="4763711" y="7501418"/>
                            <a:ext cx="237469" cy="262800"/>
                          </a:xfrm>
                          <a:custGeom>
                            <a:avLst/>
                            <a:gdLst>
                              <a:gd name="connsiteX0" fmla="*/ 133547 w 536087"/>
                              <a:gd name="connsiteY0" fmla="*/ 557855 h 593272"/>
                              <a:gd name="connsiteX1" fmla="*/ 402541 w 536087"/>
                              <a:gd name="connsiteY1" fmla="*/ 557855 h 593272"/>
                              <a:gd name="connsiteX2" fmla="*/ 402541 w 536087"/>
                              <a:gd name="connsiteY2" fmla="*/ 593272 h 593272"/>
                              <a:gd name="connsiteX3" fmla="*/ 133547 w 536087"/>
                              <a:gd name="connsiteY3" fmla="*/ 593272 h 593272"/>
                              <a:gd name="connsiteX4" fmla="*/ 196996 w 536087"/>
                              <a:gd name="connsiteY4" fmla="*/ 426632 h 593272"/>
                              <a:gd name="connsiteX5" fmla="*/ 196996 w 536087"/>
                              <a:gd name="connsiteY5" fmla="*/ 526573 h 593272"/>
                              <a:gd name="connsiteX6" fmla="*/ 345550 w 536087"/>
                              <a:gd name="connsiteY6" fmla="*/ 526573 h 593272"/>
                              <a:gd name="connsiteX7" fmla="*/ 345550 w 536087"/>
                              <a:gd name="connsiteY7" fmla="*/ 426632 h 593272"/>
                              <a:gd name="connsiteX8" fmla="*/ 426286 w 536087"/>
                              <a:gd name="connsiteY8" fmla="*/ 30090 h 593272"/>
                              <a:gd name="connsiteX9" fmla="*/ 362774 w 536087"/>
                              <a:gd name="connsiteY9" fmla="*/ 184838 h 593272"/>
                              <a:gd name="connsiteX10" fmla="*/ 508099 w 536087"/>
                              <a:gd name="connsiteY10" fmla="*/ 30090 h 593272"/>
                              <a:gd name="connsiteX11" fmla="*/ 27988 w 536087"/>
                              <a:gd name="connsiteY11" fmla="*/ 30090 h 593272"/>
                              <a:gd name="connsiteX12" fmla="*/ 172237 w 536087"/>
                              <a:gd name="connsiteY12" fmla="*/ 184838 h 593272"/>
                              <a:gd name="connsiteX13" fmla="*/ 109801 w 536087"/>
                              <a:gd name="connsiteY13" fmla="*/ 30090 h 593272"/>
                              <a:gd name="connsiteX14" fmla="*/ 106572 w 536087"/>
                              <a:gd name="connsiteY14" fmla="*/ 0 h 593272"/>
                              <a:gd name="connsiteX15" fmla="*/ 428439 w 536087"/>
                              <a:gd name="connsiteY15" fmla="*/ 0 h 593272"/>
                              <a:gd name="connsiteX16" fmla="*/ 428439 w 536087"/>
                              <a:gd name="connsiteY16" fmla="*/ 9672 h 593272"/>
                              <a:gd name="connsiteX17" fmla="*/ 536087 w 536087"/>
                              <a:gd name="connsiteY17" fmla="*/ 9672 h 593272"/>
                              <a:gd name="connsiteX18" fmla="*/ 347703 w 536087"/>
                              <a:gd name="connsiteY18" fmla="*/ 207405 h 593272"/>
                              <a:gd name="connsiteX19" fmla="*/ 345550 w 536087"/>
                              <a:gd name="connsiteY19" fmla="*/ 207405 h 593272"/>
                              <a:gd name="connsiteX20" fmla="*/ 318638 w 536087"/>
                              <a:gd name="connsiteY20" fmla="*/ 232122 h 593272"/>
                              <a:gd name="connsiteX21" fmla="*/ 327250 w 536087"/>
                              <a:gd name="connsiteY21" fmla="*/ 232122 h 593272"/>
                              <a:gd name="connsiteX22" fmla="*/ 339091 w 536087"/>
                              <a:gd name="connsiteY22" fmla="*/ 243943 h 593272"/>
                              <a:gd name="connsiteX23" fmla="*/ 327250 w 536087"/>
                              <a:gd name="connsiteY23" fmla="*/ 255764 h 593272"/>
                              <a:gd name="connsiteX24" fmla="*/ 311103 w 536087"/>
                              <a:gd name="connsiteY24" fmla="*/ 255764 h 593272"/>
                              <a:gd name="connsiteX25" fmla="*/ 346627 w 536087"/>
                              <a:gd name="connsiteY25" fmla="*/ 407288 h 593272"/>
                              <a:gd name="connsiteX26" fmla="*/ 373539 w 536087"/>
                              <a:gd name="connsiteY26" fmla="*/ 407288 h 593272"/>
                              <a:gd name="connsiteX27" fmla="*/ 373539 w 536087"/>
                              <a:gd name="connsiteY27" fmla="*/ 551290 h 593272"/>
                              <a:gd name="connsiteX28" fmla="*/ 170084 w 536087"/>
                              <a:gd name="connsiteY28" fmla="*/ 551290 h 593272"/>
                              <a:gd name="connsiteX29" fmla="*/ 170084 w 536087"/>
                              <a:gd name="connsiteY29" fmla="*/ 407288 h 593272"/>
                              <a:gd name="connsiteX30" fmla="*/ 196996 w 536087"/>
                              <a:gd name="connsiteY30" fmla="*/ 407288 h 593272"/>
                              <a:gd name="connsiteX31" fmla="*/ 233596 w 536087"/>
                              <a:gd name="connsiteY31" fmla="*/ 255764 h 593272"/>
                              <a:gd name="connsiteX32" fmla="*/ 217449 w 536087"/>
                              <a:gd name="connsiteY32" fmla="*/ 255764 h 593272"/>
                              <a:gd name="connsiteX33" fmla="*/ 205608 w 536087"/>
                              <a:gd name="connsiteY33" fmla="*/ 243943 h 593272"/>
                              <a:gd name="connsiteX34" fmla="*/ 217449 w 536087"/>
                              <a:gd name="connsiteY34" fmla="*/ 232122 h 593272"/>
                              <a:gd name="connsiteX35" fmla="*/ 190537 w 536087"/>
                              <a:gd name="connsiteY35" fmla="*/ 207405 h 593272"/>
                              <a:gd name="connsiteX36" fmla="*/ 188384 w 536087"/>
                              <a:gd name="connsiteY36" fmla="*/ 207405 h 593272"/>
                              <a:gd name="connsiteX37" fmla="*/ 0 w 536087"/>
                              <a:gd name="connsiteY37" fmla="*/ 9672 h 593272"/>
                              <a:gd name="connsiteX38" fmla="*/ 106572 w 536087"/>
                              <a:gd name="connsiteY38" fmla="*/ 9672 h 593272"/>
                              <a:gd name="connsiteX39" fmla="*/ 106572 w 536087"/>
                              <a:gd name="connsiteY39" fmla="*/ 0 h 5932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536087" h="593272">
                                <a:moveTo>
                                  <a:pt x="133547" y="557855"/>
                                </a:moveTo>
                                <a:lnTo>
                                  <a:pt x="402541" y="557855"/>
                                </a:lnTo>
                                <a:lnTo>
                                  <a:pt x="402541" y="593272"/>
                                </a:lnTo>
                                <a:lnTo>
                                  <a:pt x="133547" y="593272"/>
                                </a:lnTo>
                                <a:close/>
                                <a:moveTo>
                                  <a:pt x="196996" y="426632"/>
                                </a:moveTo>
                                <a:lnTo>
                                  <a:pt x="196996" y="526573"/>
                                </a:lnTo>
                                <a:lnTo>
                                  <a:pt x="345550" y="526573"/>
                                </a:lnTo>
                                <a:lnTo>
                                  <a:pt x="345550" y="426632"/>
                                </a:lnTo>
                                <a:close/>
                                <a:moveTo>
                                  <a:pt x="426286" y="30090"/>
                                </a:moveTo>
                                <a:cubicBezTo>
                                  <a:pt x="418751" y="78449"/>
                                  <a:pt x="396145" y="139703"/>
                                  <a:pt x="362774" y="184838"/>
                                </a:cubicBezTo>
                                <a:cubicBezTo>
                                  <a:pt x="451045" y="174092"/>
                                  <a:pt x="493028" y="77374"/>
                                  <a:pt x="508099" y="30090"/>
                                </a:cubicBezTo>
                                <a:close/>
                                <a:moveTo>
                                  <a:pt x="27988" y="30090"/>
                                </a:moveTo>
                                <a:cubicBezTo>
                                  <a:pt x="43059" y="77374"/>
                                  <a:pt x="85042" y="174092"/>
                                  <a:pt x="172237" y="184838"/>
                                </a:cubicBezTo>
                                <a:cubicBezTo>
                                  <a:pt x="139942" y="139703"/>
                                  <a:pt x="117336" y="78449"/>
                                  <a:pt x="109801" y="30090"/>
                                </a:cubicBezTo>
                                <a:close/>
                                <a:moveTo>
                                  <a:pt x="106572" y="0"/>
                                </a:moveTo>
                                <a:lnTo>
                                  <a:pt x="428439" y="0"/>
                                </a:lnTo>
                                <a:cubicBezTo>
                                  <a:pt x="428439" y="3224"/>
                                  <a:pt x="428439" y="6448"/>
                                  <a:pt x="428439" y="9672"/>
                                </a:cubicBezTo>
                                <a:lnTo>
                                  <a:pt x="536087" y="9672"/>
                                </a:lnTo>
                                <a:cubicBezTo>
                                  <a:pt x="536087" y="9672"/>
                                  <a:pt x="495181" y="207405"/>
                                  <a:pt x="347703" y="207405"/>
                                </a:cubicBezTo>
                                <a:cubicBezTo>
                                  <a:pt x="346627" y="207405"/>
                                  <a:pt x="345550" y="207405"/>
                                  <a:pt x="345550" y="207405"/>
                                </a:cubicBezTo>
                                <a:cubicBezTo>
                                  <a:pt x="336938" y="217077"/>
                                  <a:pt x="328326" y="224600"/>
                                  <a:pt x="318638" y="232122"/>
                                </a:cubicBezTo>
                                <a:lnTo>
                                  <a:pt x="327250" y="232122"/>
                                </a:lnTo>
                                <a:cubicBezTo>
                                  <a:pt x="333709" y="232122"/>
                                  <a:pt x="339091" y="237495"/>
                                  <a:pt x="339091" y="243943"/>
                                </a:cubicBezTo>
                                <a:cubicBezTo>
                                  <a:pt x="339091" y="250391"/>
                                  <a:pt x="333709" y="255764"/>
                                  <a:pt x="327250" y="255764"/>
                                </a:cubicBezTo>
                                <a:lnTo>
                                  <a:pt x="311103" y="255764"/>
                                </a:lnTo>
                                <a:lnTo>
                                  <a:pt x="346627" y="407288"/>
                                </a:lnTo>
                                <a:lnTo>
                                  <a:pt x="373539" y="407288"/>
                                </a:lnTo>
                                <a:lnTo>
                                  <a:pt x="373539" y="551290"/>
                                </a:lnTo>
                                <a:lnTo>
                                  <a:pt x="170084" y="551290"/>
                                </a:lnTo>
                                <a:lnTo>
                                  <a:pt x="170084" y="407288"/>
                                </a:lnTo>
                                <a:lnTo>
                                  <a:pt x="196996" y="407288"/>
                                </a:lnTo>
                                <a:lnTo>
                                  <a:pt x="233596" y="255764"/>
                                </a:lnTo>
                                <a:lnTo>
                                  <a:pt x="217449" y="255764"/>
                                </a:lnTo>
                                <a:cubicBezTo>
                                  <a:pt x="210990" y="255764"/>
                                  <a:pt x="205608" y="250391"/>
                                  <a:pt x="205608" y="243943"/>
                                </a:cubicBezTo>
                                <a:cubicBezTo>
                                  <a:pt x="205608" y="237495"/>
                                  <a:pt x="210990" y="232122"/>
                                  <a:pt x="217449" y="232122"/>
                                </a:cubicBezTo>
                                <a:cubicBezTo>
                                  <a:pt x="207761" y="225674"/>
                                  <a:pt x="199149" y="217077"/>
                                  <a:pt x="190537" y="207405"/>
                                </a:cubicBezTo>
                                <a:cubicBezTo>
                                  <a:pt x="189460" y="207405"/>
                                  <a:pt x="188384" y="207405"/>
                                  <a:pt x="188384" y="207405"/>
                                </a:cubicBezTo>
                                <a:cubicBezTo>
                                  <a:pt x="40906" y="207405"/>
                                  <a:pt x="0" y="9672"/>
                                  <a:pt x="0" y="9672"/>
                                </a:cubicBezTo>
                                <a:lnTo>
                                  <a:pt x="106572" y="9672"/>
                                </a:lnTo>
                                <a:cubicBezTo>
                                  <a:pt x="106572" y="6448"/>
                                  <a:pt x="106572" y="3224"/>
                                  <a:pt x="1065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21.85pt;margin-top:30.4pt;height:696.35pt;width:508.15pt;z-index:251661312;mso-width-relative:page;mso-height-relative:page;" coordorigin="277664,386341" coordsize="6453340,8843456" o:gfxdata="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">
                <o:lock v:ext="edit" aspectratio="f"/>
                <v:rect id="_x0000_s1026" o:spid="_x0000_s1026" o:spt="1" style="position:absolute;left:364389;top:391108;height:1684200;width:1581198;v-text-anchor:middle;" fillcolor="#FFFFFF [3212]" filled="t" stroked="t" coordsize="21600,21600" o:gfxdata="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4SV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808080 [16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照片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364389;top:386341;height:1693736;width:1581198;" filled="f" o:preferrelative="t" stroked="f" coordsize="1646313,1763486" o:gfxdata="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vAD7sAAADb&#10;AAAADwAAAAAAAAABACAAAAAiAAAAZHJzL2Rvd25yZXYueG1sUEsBAhQAFAAAAAgAh07iQDMvBZ47&#10;AAAAOQAAABAAAAAAAAAAAQAgAAAACgEAAGRycy9zaGFwZXhtbC54bWxQSwUGAAAAAAYABgBbAQAA&#10;tAMAAAAA&#10;">
                  <v:path o:connectlocs="0,0;1581198,0;1581198,1693736;0,1693736" o:connectangles="0,0,0,0"/>
                  <v:fill on="f" focussize="0,0"/>
                  <v:stroke on="f"/>
                  <v:imagedata r:id="rId5" croptop="43f" cropbottom="14653f" o:title=""/>
                  <o:lock v:ext="edit" aspectratio="t"/>
                </v:shape>
                <v:rect id="_x0000_s1026" o:spid="_x0000_s1026" o:spt="1" style="position:absolute;left:1755056;top:876302;height:874514;width:4975948;v-text-anchor:middle;" fillcolor="#424C4D" filled="t" stroked="f" coordsize="21600,21600" o:gfxdata="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dXu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364389;top:2357847;height:232995;width:232995;" coordorigin="364389,2357847" coordsize="278961,27896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364389;top:2357847;height:278961;width:278961;v-text-anchor:middle;" fillcolor="#424C4D" filled="t" stroked="f" coordsize="21600,21600" o:gfxdata="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Nb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placeholder-for-map_44334" o:spid="_x0000_s1026" o:spt="100" style="position:absolute;left:438369;top:2404043;height:186383;width:137838;" fillcolor="#FFFFFF [3212]" filled="t" stroked="f" coordsize="5106,6914" o:gfxdata="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ckJlvQAA&#10;ANsAAAAPAAAAAAAAAAEAIAAAACIAAABkcnMvZG93bnJldi54bWxQSwECFAAUAAAACACHTuJAMy8F&#10;njsAAAA5AAAAEAAAAAAAAAABACAAAAAMAQAAZHJzL3NoYXBleG1sLnhtbFBLBQYAAAAABgAGAFsB&#10;AAC2AwAAAAA=&#10;" path="m2532,46c1142,0,0,1113,0,2493c0,4059,1503,5196,2345,6831c2388,6914,2507,6914,2550,6831c3312,5360,4615,4374,4856,2957c5106,1490,4019,97,2532,46xm2448,3775c1739,3775,1165,3201,1165,2493c1165,1785,1739,1211,2448,1211c3156,1211,3730,1785,3730,2493c3730,3201,3156,3775,2448,3775xe">
                    <v:path o:connectlocs="68352,1240;0,67204;63303,184145;68838,184145;131089,79712;68352,1240;66084,101763;31449,67204;66084,32645;100692,67204;66084,101763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997472;top:2357847;height:232995;width:232995;" coordorigin="3997472,2357847" coordsize="278961,27896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3997472;top:2357847;height:278961;width:278961;v-text-anchor:middle;" fillcolor="#424C4D" filled="t" stroked="f" coordsize="21600,21600" o:gfxdata="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zM+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placeholder-for-map_44334" o:spid="_x0000_s1026" o:spt="100" style="position:absolute;left:4065174;top:2400868;height:186383;width:143558;" fillcolor="#FFFFFF [3212]" filled="t" stroked="f" coordsize="459358,596388" o:gfxdata="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62Jbi5AAAA2wAA&#10;AA8AAAAAAAAAAQAgAAAAIgAAAGRycy9kb3ducmV2LnhtbFBLAQIUABQAAAAIAIdO4kAzLwWeOwAA&#10;ADkAAAAQAAAAAAAAAAEAIAAAAAgBAABkcnMvc2hhcGV4bWwueG1sUEsFBgAAAAAGAAYAWwEAALID&#10;AAAAAA==&#10;" path="m159295,288060c159295,288060,219569,442868,298499,288060c298499,288060,298499,302394,338681,316728c338681,316728,413306,339663,426222,366897c426222,366897,467839,460069,457794,543206c457794,543206,457794,550373,443443,558974c443443,558974,348727,599109,219569,596242c219569,596242,91846,589075,11481,553240c11481,553240,0,550373,0,524572c0,524572,4305,408466,38747,356864c38747,356864,48793,342530,73189,333929c73189,333929,153555,309561,159295,288060xm225223,10030c222352,12896,219482,17194,218047,21493l219482,21493c220917,17194,223788,12896,225223,10030xm236703,0c230963,4299,228093,8597,226658,14329c230963,7164,238138,4299,238138,4299c238138,15761,251053,25791,256793,30090c255358,27224,253923,25791,253923,25791c256793,27224,258228,30090,259663,32955c261098,32955,261098,32955,262533,32955c259663,30090,258228,27224,258228,27224c261098,30090,262533,31523,263968,32955c266838,34388,268273,34388,269708,34388c268273,32955,268273,32955,268273,32955c269708,32955,271143,34388,272578,35821c304149,44418,317064,63045,317064,63045c345764,94568,331414,146150,327109,159046c340024,156180,329979,190568,329979,190568c328544,200598,324239,204897,321369,206329c315629,253613,272578,308061,228093,308061c187912,308061,146296,256479,139121,206329c137686,204897,133381,200598,131946,190568c131946,190568,120466,153314,136251,160478c124771,104598,133381,84538,133381,84538c147731,42985,195087,21493,195087,21493c205132,10030,205132,14329,203697,17194c206567,14329,209437,11463,209437,11463c206567,14329,205132,18627,203697,21493l209437,22926c212307,18627,215177,15761,215177,15761c212307,18627,210872,21493,209437,24358l212307,25791c215177,15761,223788,10030,226658,8597c230963,2866,236703,0,236703,0xe">
                    <v:path o:connectlocs="49782,90024;93286,90024;105844,98983;133202,114662;143069,169762;138584,174690;68619,186337;3588,172898;0,163939;12109,111527;22872,104359;49782,90024;70386,3134;68143,6716;68592,6716;70386,3134;73974,0;70834,4478;74422,1343;80252,9403;79355,8060;81149,10299;82046,10299;80701,8508;82494,10299;84288,10746;83840,10299;85185,11194;99088,19702;102227,49705;103124,59556;100433,64481;71283,96275;43477,64481;41235,59556;42580,50152;41684,26419;60968,6716;63659,5373;65452,3582;63659,6716;65452,7164;67246,4925;65452,7612;66349,8060;70834,2686;73974,0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72641;top:2357847;height:232995;width:232995;" coordorigin="2172641,2357847" coordsize="278961,278961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2172641;top:2357847;height:278961;width:278961;v-text-anchor:middle;" fillcolor="#424C4D" filled="t" stroked="f" coordsize="21600,21600" o:gfxdata="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mNB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placeholder-for-map_44334" o:spid="_x0000_s1026" o:spt="100" style="position:absolute;left:2241266;top:2400868;height:186383;width:163741;" fillcolor="#FFFFFF [3212]" filled="t" stroked="f" coordsize="3369,3840" o:gfxdata="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+jOzugAAANsA&#10;AAAPAAAAAAAAAAEAIAAAACIAAABkcnMvZG93bnJldi54bWxQSwECFAAUAAAACACHTuJAMy8FnjsA&#10;AAA5AAAAEAAAAAAAAAABACAAAAAJAQAAZHJzL3NoYXBleG1sLnhtbFBLBQYAAAAABgAGAFsBAACz&#10;AwAAAAA=&#10;" path="m3295,3138l2771,2472c2697,2379,2562,2363,2469,2437l2267,2596c2173,2669,1774,2712,1368,2197c963,1683,1091,1309,1184,1236l1386,1076c1479,1003,1495,868,1422,775l897,109c824,16,689,0,595,73c595,73,389,236,388,237c103,472,0,873,97,1370c182,1798,412,2267,744,2689c1077,3111,1479,3444,1877,3626c2342,3840,2761,3831,3056,3600c3056,3600,3057,3599,3057,3599l3260,3440c3353,3366,3369,3231,3295,3138xe">
                    <v:path o:connectlocs="160144,152309;134676,119984;119998,118285;110181,126002;66487,106636;57545,59992;67362,52226;69112,37616;43596,5290;28918,3543;18857,11503;4714,66496;36160,130516;91226,175996;148528,174734;148577,174685;158443,166968;160144,152309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5689448;top:2357847;height:232995;width:232995;" coordorigin="5689448,2357847" coordsize="278961,27896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5689448;top:2357847;height:278961;width:278961;v-text-anchor:middle;" fillcolor="#424C4D" filled="t" stroked="f" coordsize="21600,21600" o:gfxdata="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3uE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placeholder-for-map_44334" o:spid="_x0000_s1026" o:spt="100" style="position:absolute;left:5761218;top:2447367;height:95159;width:135421;" fillcolor="#FFFFFF [3212]" filled="t" stroked="f" coordsize="4075,2868" o:gfxdata="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AaKu8AAAA&#10;2wAAAA8AAAAAAAAAAQAgAAAAIgAAAGRycy9kb3ducmV2LnhtbFBLAQIUABQAAAAIAIdO4kAzLwWe&#10;OwAAADkAAAAQAAAAAAAAAAEAIAAAAAsBAABkcnMvc2hhcGV4bWwueG1sUEsFBgAAAAAGAAYAWwEA&#10;ALUDAAAAAA==&#10;" path="m331,2868c5,2868,326,2537,326,2537l1157,1623c1238,1535,1394,1400,1485,1474c1576,1549,1698,1699,1783,1784l1955,1956c2047,2038,2118,1956,2118,1956l2294,1783c2380,1699,2502,1552,2594,1483c2685,1415,2840,1545,2921,1634l3748,2547c4074,2868,3753,2868,3753,2868l331,2868xm472,2116c391,2205,273,2360,193,2450c103,2551,0,2628,0,2450l4,668c4,548,1,318,83,360c114,375,155,407,212,464l885,1014c978,1090,1109,1183,1152,1245c1179,1284,1191,1330,1152,1369l472,2116xm2286,1483c2193,1559,2092,1667,2040,1668c1989,1668,1886,1562,1792,1486l328,299c235,223,74,71,154,30c212,0,313,1,313,1l3753,1c4063,1,3905,154,3905,154l2286,1483xm3881,2450c3801,2360,3683,2205,3602,2116l2923,1369c2884,1330,2896,1284,2923,1245c2966,1183,3097,1090,3190,1014l3695,601c3787,525,3910,401,3992,360c4074,318,4070,548,4071,668l4075,2450c4075,2628,3972,2551,3881,2450xe">
                    <v:path o:connectlocs="10999,95159;10833,84176;38449,53850;49349,48906;59252,59192;64968,64899;70385,64899;76234,59159;86204,49205;97071,54215;124554,84508;124720,95159;10999,95159;15685,70207;6413,81289;0,81289;132,22163;2758,11944;7045,15395;29410,33644;38283,41308;38283,45422;15685,70207;75968,49205;67793,55343;59552,49304;10900,9920;5117,995;10401,33;124720,33;129771,5109;75968,49205;128973,81289;119702,70207;97137,45422;97137,41308;106010,33644;122792,19940;132662,11944;135288,22163;135421,81289;128973,81289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4" type="#_x0000_t4" style="position:absolute;left:4611106;top:7336709;height:547564;width:547564;v-text-anchor:middle;" fillcolor="#424C4D" filled="t" stroked="f" coordsize="21600,21600" o:gfxdata="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2Ot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4611106;top:8682233;height:547564;width:547564;v-text-anchor:middle;" fillcolor="#424C4D" filled="t" stroked="f" coordsize="21600,21600" o:gfxdata="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E7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4611106;top:5622422;height:547564;width:547564;v-text-anchor:middle;" fillcolor="#424C4D" filled="t" stroked="f" coordsize="21600,21600" o:gfxdata="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C9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4611106;top:3239571;height:547564;width:547564;v-text-anchor:middle;" fillcolor="#424C4D" filled="t" stroked="f" coordsize="21600,21600" o:gfxdata="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d/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277664;top:7534163;height:547564;width:547564;v-text-anchor:middle;" fillcolor="#424C4D" filled="t" stroked="f" coordsize="21600,21600" o:gfxdata="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RHA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277664;top:3251047;height:547564;width:547564;v-text-anchor:middle;" fillcolor="#424C4D" filled="t" stroked="f" coordsize="21600,21600" o:gfxdata="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bm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graduation-hat-front-view_27483" o:spid="_x0000_s1026" o:spt="100" style="position:absolute;left:4751972;top:8870818;height:170394;width:269661;" fillcolor="#FFFFFF [3212]" filled="t" stroked="f" coordsize="604718,382112" o:gfxdata="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s/ZbsAAADb&#10;AAAADwAAAAAAAAABACAAAAAiAAAAZHJzL2Rvd25yZXYueG1sUEsBAhQAFAAAAAgAh07iQDMvBZ47&#10;AAAAOQAAABAAAAAAAAAAAQAgAAAACgEAAGRycy9zaGFwZXhtbC54bWxQSwUGAAAAAAYABgBbAQAA&#10;tAMAAAAA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  <v:path o:connectlocs="46621,92899;69645,92899;116673,110981;133308,113714;151699,110420;193393,92899;218872,92899;218872,121073;204413,143009;146855,167818;118006,167818;61011,143009;46621,121073;134212,2;149012,2096;259203,41271;262572,51013;262712,51013;262712,120744;269661,143310;250289,143310;257027,120954;257027,53676;148661,99298;119534,99789;6045,56128;6115,44985;119464,2376;134212,2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398978;top:7673755;height:268379;width:269661;" fillcolor="#FFFFFF [3212]" filled="t" stroked="f" coordsize="604084,601212" o:gfxdata="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2Ek8vQAA&#10;ANsAAAAPAAAAAAAAAAEAIAAAACIAAABkcnMvZG93bnJldi54bWxQSwECFAAUAAAACACHTuJAMy8F&#10;njsAAAA5AAAAEAAAAAAAAAABACAAAAAMAQAAZHJzL3NoYXBleG1sLnhtbFBLBQYAAAAABgAGAFsB&#10;AAC2AwAAAAA=&#10;" path="m59719,352290l35420,382719c29380,390395,26634,399989,27733,409584c28831,419316,33636,427951,41323,434119l42010,434668c48599,439876,56424,442618,64798,442618c76055,442618,86489,437683,93490,428911l117789,398482xm481781,309401l349677,467956,481781,467956xm500182,258560c505538,260478,509245,265686,509245,271442l509245,481660c509245,489197,503066,495364,495513,495364l320428,495364c315209,495364,310266,492212,308069,487416c305734,482620,306558,477001,309854,472890l484939,262671c488647,258286,494689,256641,500182,258560xm230987,181418c234488,181024,238126,181984,241077,184383c246980,189044,247941,197682,243274,203578l153494,316277c150749,319568,146768,321350,142787,321350c139767,321350,136746,320391,134138,318471c128235,313672,127274,305035,131942,299139l221721,186577c224124,183560,227487,181812,230987,181418xm339635,60608l302294,84457,308609,89529c314512,94189,315611,102825,310806,108719c308060,112145,304079,113927,300098,113927c297078,113927,294058,112968,291587,110912l277721,99946,257815,112694,307237,152032xm358579,16060c363522,12908,369974,13182,374504,16883c379172,20584,380956,26752,378897,32234l326593,179309c326319,179995,326044,180543,325769,181091c325769,181228,325632,181365,325632,181502c325358,181914,325083,182462,324671,182873c324671,182873,324534,183010,324534,183147c324397,183147,324397,183147,324397,183284l147716,404787,114906,445907c102688,461259,84429,470031,64798,470031c50384,470031,36244,465097,24987,456187l24163,455502c10847,444948,2336,429733,414,412737c-1508,395740,3297,379018,14004,365722l46815,324465c51482,318571,60131,317611,66034,322272l134812,376962,294332,176842,236400,130787,109689,289649c104884,295543,96373,296503,90333,291842c84429,287182,83469,278547,88136,272516l223495,102962c223495,102962,223495,102825,223495,102825c223770,102688,223907,102413,224044,102276c224182,102139,224319,102002,224456,101865c224594,101591,224868,101454,225005,101317c225143,101180,225280,101043,225417,100906c225692,100769,225829,100632,225966,100494c226241,100357,226378,100220,226653,100083c226653,100083,226790,99946,226790,99946xm595022,851c600514,2770,604084,7978,604084,13735l604084,481688c604084,489227,597906,495395,590354,495395c582802,495395,576624,489227,576624,481688l576624,51703,141926,573798,590354,573798c597906,573798,604084,579967,604084,587505c604084,595044,597906,601212,590354,601212l112680,601212c107325,601212,102520,598197,100323,593399c97989,588602,98675,582845,102108,578733l579782,4963c583489,577,589530,-1205,595022,851xe">
                  <v:path o:connectlocs="26658,157261;15811,170844;12379,182836;18446,193789;18753,194034;28925,197583;41733,191464;52580,177881;215065,138115;156094,208893;215065,208893;223279,115420;227325,121170;227325,215011;221195,221128;143037,221128;137520,217580;138317,211096;216475,117255;223279,115420;103111,80984;107615,82307;108596,90876;68519,141184;63739,143449;59878,142164;58898,133534;98975,83287;103111,80984;151611,27055;134942,37701;137761,39965;138742,48531;133962,50856;130163,49510;123973,44615;115087,50306;137149,67866;160068,7169;167177,7536;169138,14389;145789,80042;145422,80838;145360,81021;144932,81633;144870,81756;144809,81817;65939,180695;51293,199051;28925,209820;11154,203640;10786,203334;184,184244;6251,163257;20898,144840;29477,143861;60179,168274;131388,78941;105528,58382;48964,129298;40324,130277;39343,121650;99767,45961;99767,45900;100012,45655;100196,45472;100441,45227;100625,45044;100870,44860;101177,44676;101238,44615;265615,379;269661,6131;269661,215023;263531,221142;257402,215023;257402,23080;63355,256141;263531,256141;269661,262260;263531,268379;50299,268379;44783,264891;45580,258344;258812,2215;265615,379" o:connectangles="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747616;top:5795996;height:212057;width:269661;" fillcolor="#FFFFFF [3212]" filled="t" stroked="f" coordsize="2795,2201" o:gfxdata="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u9lvQAA&#10;ANsAAAAPAAAAAAAAAAEAIAAAACIAAABkcnMvZG93bnJldi54bWxQSwECFAAUAAAACACHTuJAMy8F&#10;njsAAAA5AAAAEAAAAAAAAAABACAAAAAMAQAAZHJzL3NoYXBleG1sLnhtbFBLBQYAAAAABgAGAFsB&#10;AAC2AwAAAAA=&#10;" path="m2364,2134c2364,2171,2334,2201,2297,2201l2190,2201,1968,2201,352,2201c226,2201,124,2098,124,1973l124,1723c124,1597,226,1495,352,1495l1968,1495,2190,1495,2297,1495c2334,1495,2364,1525,2364,1562c2364,1599,2334,1628,2297,1628l2257,1628,2257,2067,2297,2067c2334,2067,2364,2097,2364,2134xm2649,1342c2649,1379,2620,1409,2583,1409l2483,1409,2254,1409,913,1409c796,1409,701,1314,701,1197l701,1019c701,902,796,807,913,807l2253,807,2483,807,2583,807c2620,807,2649,837,2649,874c2649,911,2620,940,2583,940l2549,940,2549,1275,2583,1275c2620,1275,2649,1305,2649,1342xm913,1275l2253,1275,2416,1275,2416,940,2253,940,913,940c869,940,834,976,834,1019l834,1197c834,1240,869,1275,913,1275xm2728,0l2157,0,638,0,67,0c30,0,0,30,0,67c0,104,30,134,67,134l124,134,124,704c93,725,73,760,73,800c73,865,126,917,191,917c255,917,308,865,308,800c308,760,288,725,257,704l257,134,571,134,571,659c571,696,601,726,638,726l2157,726c2194,726,2224,696,2224,659l2224,134,2728,134c2765,134,2795,104,2795,67c2795,30,2765,0,2728,0xe">
                  <v:path o:connectlocs="221614,212057;189872,212057;11963,190090;33960,144036;211290,144036;228078,150492;217754,156850;221614,199146;255574,129295;239559,135751;88086,135751;67632,98176;217368,77751;249207,77751;249207,90565;245926,122840;255574,129295;217368,122840;233095,90565;88086,90565;80464,115325;263196,0;61554,0;0,6455;11963,12910;7043,77076;29715,77076;24795,12910;55089,63491;208106,69947;214571,12910;269661,645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16615;top:3396202;height:268128;width:269661;" fillcolor="#FFFFFF [3212]" filled="t" stroked="f" coordsize="4808,4789" o:gfxdata="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0D9FvQAA&#10;ANsAAAAPAAAAAAAAAAEAIAAAACIAAABkcnMvZG93bnJldi54bWxQSwECFAAUAAAACACHTuJAMy8F&#10;njsAAAA5AAAAEAAAAAAAAAABACAAAAAMAQAAZHJzL3NoYXBleG1sLnhtbFBLBQYAAAAABgAGAFsB&#10;AAC2AwAAAAA=&#10;" path="m4734,3815l3682,2763c3634,2715,3570,2689,3502,2689c3474,2689,3446,2694,3420,2703l3167,2450c3130,2413,3079,2392,3026,2392c2972,2392,2922,2413,2884,2450l2818,2517,2699,2398,3219,1876c3340,1928,3472,1953,3609,1953l3609,1953c3870,1953,4116,1854,4301,1669c4549,1421,4646,1059,4553,720c4542,678,4502,648,4459,648c4441,648,4413,654,4388,680c4384,683,4034,1030,3918,1146c3906,1159,3885,1161,3872,1161c3864,1161,3859,1160,3859,1160l3859,1160,3851,1159c3707,1146,3535,1119,3491,1099c3470,1055,3445,879,3432,733l3432,731,3429,727c3428,720,3425,687,3454,658c3574,538,3905,204,3908,201c3936,173,3947,138,3938,104c3927,64,3893,42,3865,34c3782,11,3695,0,3609,0c3347,0,3101,102,2916,287c2624,579,2555,1011,2710,1369l2190,1889,1300,999c1300,998,1299,998,1299,997c1307,963,1311,928,1309,892c1305,788,1260,689,1182,611l865,294c858,288,821,253,766,253c740,253,702,261,665,298l318,645c277,685,263,737,278,787c288,820,308,842,314,848l630,1163c712,1246,817,1291,926,1291l926,1291c957,1291,987,1287,1016,1280c1017,1281,1017,1281,1018,1282l1907,2171,1485,2594c1466,2613,1449,2634,1435,2656c1311,2601,1176,2572,1037,2572c775,2572,529,2674,344,2859c96,3106,0,3471,92,3809c103,3852,143,3882,186,3882l186,3882c204,3882,232,3877,258,3851c261,3847,611,3500,727,3384c740,3372,762,3370,774,3370c783,3370,789,3371,789,3371l789,3371,796,3372c940,3385,1113,3411,1157,3431c1178,3475,1205,3652,1218,3798l1219,3805c1219,3805,1223,3842,1192,3873c1072,3993,741,4327,738,4330c710,4358,699,4393,707,4427c718,4467,752,4489,780,4497c864,4519,950,4531,1037,4531c1298,4531,1544,4429,1729,4244c1914,4059,2016,3813,2016,3551c2016,3412,1987,3277,1932,3153c1954,3139,1975,3122,1994,3103l2417,2681,2535,2799,2469,2866c2431,2904,2410,2954,2410,3007c2410,3061,2431,3111,2469,3149l2721,3401c2712,3427,2707,3455,2707,3484c2707,3552,2734,3615,2781,3663l3834,4715c3881,4763,3945,4789,4013,4789c4081,4789,4144,4763,4192,4715l4734,4173c4782,4126,4808,4062,4808,3994c4808,3926,4782,3863,4734,3815xe">
                  <v:path o:connectlocs="206508,154695;191813,151336;169715,133924;158050,140922;180540,105034;202414,109345;255359,40311;246104,38072;217164,65002;216435,64946;195795,61531;192486,40927;193720,36840;220866,5822;202414,0;151992,76647;72911,55932;73416,49941;48514,16460;37297,16684;15591,44062;35334,65114;51935,72280;57095,71777;83287,145233;58161,144001;5159,213259;10431,217346;40774,189464;44251,188736;44644,188792;68312,212643;66854,216842;39652,247860;58161,253683;113069,198814;111835,173731;142177,156711;135167,168356;152609,190416;155974,205085;225072,268128;265510,233639;265510,21359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751972;top:3388327;height:262936;width:269661;" fillcolor="#FFFFFF [3212]" filled="t" stroked="f" coordsize="608415,593244" o:gfxdata="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oF8b4A&#10;AADbAAAADwAAAAAAAAABACAAAAAiAAAAZHJzL2Rvd25yZXYueG1sUEsBAhQAFAAAAAgAh07iQDMv&#10;BZ47AAAAOQAAABAAAAAAAAAAAQAgAAAADQEAAGRycy9zaGFwZXhtbC54bWxQSwUGAAAAAAYABgBb&#10;AQAAtwMAAAAA&#10;" path="m203272,297151l405144,297151c412785,297151,418877,303336,418877,310963c418877,318488,412785,324672,405144,324672l203272,324672c195735,324672,189539,318488,189539,310963c189539,303336,195735,297151,203272,297151xm203272,222916l405144,222916c412785,222916,418877,228989,418877,236606c418877,244222,412785,250295,405144,250295l203272,250295c195735,250295,189539,244222,189539,236606c189539,228989,195735,222916,203272,222916xm203272,148611l405144,148611c412785,148611,418877,154796,418877,162320c418877,169948,412785,176132,405144,176132l203272,176132c195735,176132,189539,169948,189539,162320c189539,154796,195735,148611,203272,148611xm304259,27425c151665,27425,27566,121247,27566,236617c27566,338172,123376,424674,255528,442510c261516,443335,266266,447975,267298,453955c273493,491587,265440,529940,245514,561798c295380,549117,334200,507155,341117,454367c341840,448181,346692,443335,352887,442510c485039,424777,580952,338172,580952,236617c580952,121247,456750,27425,304259,27425xm304259,0c384789,0,460777,24126,517974,68150c576306,112896,608415,172695,608415,236617c608415,293323,582398,348070,535112,390857c491337,430448,431868,457666,366618,468286c352268,540147,288463,593244,214024,593244c208449,593244,203390,589842,201325,584687c199157,579635,200293,573655,204216,569737c231059,543034,244481,505608,241281,468183c176237,457563,116975,430344,73303,390857c26017,348070,0,293323,0,236617c0,172695,32109,112896,90442,68150c147742,24126,223626,0,304259,0xe">
                  <v:path o:connectlocs="90093,131702;179567,131702;185654,137824;179567,143900;90093,143900;84007,137824;90093,131702;90093,98800;179567,98800;185654,104867;179567,110935;90093,110935;84007,104867;90093,98800;90093,65866;179567,65866;185654,71943;179567,78064;90093,78064;84007,71943;90093,65866;134853,12155;12217,104872;113254,196128;118471,201200;108816,248998;151189,201383;156406,196128;257488,104872;134853,12155;134853,0;229575,30205;269661,104872;237171,173234;162492,207552;94859,262936;89231,259143;90512,252517;106940,207506;32489,173234;0,104872;40085,30205;134853,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graduation-hat-front-view_27483" o:spid="_x0000_s1026" o:spt="100" style="position:absolute;left:4763711;top:7501418;height:262800;width:237469;" fillcolor="#FFFFFF [3212]" filled="t" stroked="f" coordsize="536087,593272" o:gfxdata="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RPlvQAA&#10;ANsAAAAPAAAAAAAAAAEAIAAAACIAAABkcnMvZG93bnJldi54bWxQSwECFAAUAAAACACHTuJAMy8F&#10;njsAAAA5AAAAEAAAAAAAAAABACAAAAAMAQAAZHJzL3NoYXBleG1sLnhtbFBLBQYAAAAABgAGAFsB&#10;AAC2AwAAAAA=&#10;" path="m133547,557855l402541,557855,402541,593272,133547,593272xm196996,426632l196996,526573,345550,526573,345550,426632xm426286,30090c418751,78449,396145,139703,362774,184838c451045,174092,493028,77374,508099,30090xm27988,30090c43059,77374,85042,174092,172237,184838c139942,139703,117336,78449,109801,30090xm106572,0l428439,0c428439,3224,428439,6448,428439,9672l536087,9672c536087,9672,495181,207405,347703,207405c346627,207405,345550,207405,345550,207405c336938,217077,328326,224600,318638,232122l327250,232122c333709,232122,339091,237495,339091,243943c339091,250391,333709,255764,327250,255764l311103,255764,346627,407288,373539,407288,373539,551290,170084,551290,170084,407288,196996,407288,233596,255764,217449,255764c210990,255764,205608,250391,205608,243943c205608,237495,210990,232122,217449,232122c207761,225674,199149,217077,190537,207405c189460,207405,188384,207405,188384,207405c40906,207405,0,9672,0,9672l106572,9672c106572,6448,106572,3224,106572,0xe">
                  <v:path o:connectlocs="59156,247111;178312,247111;178312,262800;59156,262800;87262,188983;87262,233254;153067,233254;153067,188983;188830,13328;160697,81877;225071,13328;12397,13328;76295,81877;48638,13328;47207,0;189784,0;189784,4284;237469,4284;154021,91873;153067,91873;141146,102822;144961,102822;150206,108058;144961,113295;137808,113295;153544,180415;165465,180415;165465,244203;75341,244203;75341,180415;87262,180415;103475,113295;96322,113295;91077,108058;96322,102822;84401,91873;83447,91873;0,4284;47207,4284;47207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7358380</wp:posOffset>
                </wp:positionV>
                <wp:extent cx="972185" cy="30734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9.25pt;margin-top:579.4pt;height:24.2pt;width:76.55pt;z-index:251856896;mso-width-relative:page;mso-height-relative:page;" filled="f" stroked="f" coordsize="21600,21600" o:gfxdata="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8pFZ02AAAAA0BAAAPAAAAAAAA&#10;AAEAIAAAACIAAABkcnMvZG93bnJldi54bWxQSwECFAAUAAAACACHTuJAjKbADaABAAA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24C4D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3072130</wp:posOffset>
                </wp:positionV>
                <wp:extent cx="972185" cy="307340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6.95pt;margin-top:241.9pt;height:24.2pt;width:76.55pt;z-index:251854848;mso-width-relative:page;mso-height-relative:page;" filled="f" stroked="f" coordsize="21600,21600" o:gfxdata="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Mqxis2AAAAAsBAAAPAAAAAAAA&#10;AAEAIAAAACIAAABkcnMvZG93bnJldi54bWxQSwECFAAUAAAACACHTuJAzYTLuqABAAA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24C4D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937895</wp:posOffset>
                </wp:positionV>
                <wp:extent cx="2058035" cy="338455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62" cy="338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求职意向:行政人员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76.5pt;margin-top:73.85pt;height:26.65pt;width:162.05pt;z-index:251852800;mso-width-relative:page;mso-height-relative:page;" filled="f" stroked="f" coordsize="21600,21600" o:gfxdata="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X7Rip2gAAAAsBAAAPAAAAAAAAAAEAIAAAACIAAABkcnMvZG93bnJl&#10;di54bWxQSwECFAAUAAAACACHTuJAoz3e3I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求职意向:行政人员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668655</wp:posOffset>
                </wp:positionV>
                <wp:extent cx="1637665" cy="461645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6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魏淑芬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44.3pt;margin-top:52.65pt;height:36.35pt;width:128.95pt;z-index:251850752;mso-width-relative:page;mso-height-relative:page;" filled="f" stroked="f" coordsize="21600,21600" o:gfxdata="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+nL2XYAAAACwEAAA8AAAAAAAAA&#10;AQAgAAAAIgAAAGRycy9kb3ducmV2LnhtbFBLAQIUABQAAAAIAIdO4kBjXyEp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魏淑芬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5874385</wp:posOffset>
                </wp:positionH>
                <wp:positionV relativeFrom="paragraph">
                  <wp:posOffset>2051050</wp:posOffset>
                </wp:positionV>
                <wp:extent cx="1600200" cy="443865"/>
                <wp:effectExtent l="0" t="0" r="0" b="0"/>
                <wp:wrapNone/>
                <wp:docPr id="2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37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15692XX@qq.com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62.55pt;margin-top:161.5pt;height:34.95pt;width:126pt;z-index:251869184;mso-width-relative:page;mso-height-relative:page;" filled="f" stroked="f" coordsize="21600,21600" o:gfxdata="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d4I0bYAAAADAEAAA8AAAAAAAAAAQAg&#10;AAAAIgAAAGRycy9kb3ducmV2LnhtbFBLAQIUABQAAAAIAIdO4kBTVZygnAEAABE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15692XX@qq.com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2044065</wp:posOffset>
                </wp:positionV>
                <wp:extent cx="1344930" cy="457200"/>
                <wp:effectExtent l="0" t="0" r="0" b="0"/>
                <wp:wrapNone/>
                <wp:docPr id="2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706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广东外语外贸大学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330.9pt;margin-top:160.95pt;height:36pt;width:105.9pt;z-index:251865088;mso-width-relative:page;mso-height-relative:page;" filled="f" stroked="f" coordsize="21600,21600" o:gfxdata="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F0ehfjZAAAACwEAAA8AAAAAAAAA&#10;AQAgAAAAIgAAAGRycy9kb3ducmV2LnhtbFBLAQIUABQAAAAIAIdO4kBnoB1D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广东外语外贸大学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2068195</wp:posOffset>
                </wp:positionV>
                <wp:extent cx="1129665" cy="443865"/>
                <wp:effectExtent l="0" t="0" r="0" b="0"/>
                <wp:wrapNone/>
                <wp:docPr id="2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4437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188668888XX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87.25pt;margin-top:162.85pt;height:34.95pt;width:88.95pt;z-index:251867136;mso-width-relative:page;mso-height-relative:page;" filled="f" stroked="f" coordsize="21600,21600" o:gfxdata="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SlwbDYAAAACwEAAA8AAAAAAAAA&#10;AQAgAAAAIgAAAGRycy9kb3ducmV2LnhtbFBLAQIUABQAAAAIAIdO4kBMZKN6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188668888XX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2049145</wp:posOffset>
                </wp:positionV>
                <wp:extent cx="1425575" cy="457200"/>
                <wp:effectExtent l="0" t="0" r="0" b="0"/>
                <wp:wrapNone/>
                <wp:docPr id="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8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80" w:lineRule="exact"/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广州番禺区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612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4.4pt;margin-top:161.35pt;height:36pt;width:112.25pt;z-index:251778048;mso-width-relative:page;mso-height-relative:page;" filled="f" stroked="f" coordsize="21600,21600" o:gfxdata="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mYssfYAAAACgEAAA8AAAAAAAAAAQAg&#10;AAAAIgAAAGRycy9kb3ducmV2LnhtbFBLAQIUABQAAAAIAIdO4kDWY0gOnAEAABA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80" w:lineRule="exact"/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广州番禺区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612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margin">
                  <wp:posOffset>4677410</wp:posOffset>
                </wp:positionH>
                <wp:positionV relativeFrom="paragraph">
                  <wp:posOffset>7592695</wp:posOffset>
                </wp:positionV>
                <wp:extent cx="2164715" cy="741680"/>
                <wp:effectExtent l="0" t="0" r="0" b="0"/>
                <wp:wrapNone/>
                <wp:docPr id="43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7418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4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校级一等奖学金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校级优秀团干部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三好学生标兵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368.3pt;margin-top:597.85pt;height:58.4pt;width:170.45pt;mso-position-horizontal-relative:margin;z-index:251899904;mso-width-relative:page;mso-height-relative:page;" filled="f" stroked="f" coordsize="21600,21600" o:gfxdata="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iBkQLeAAAADgEAAA8AAAAAAAAAAQAg&#10;AAAAIgAAAGRycy9kb3ducmV2LnhtbFBLAQIUABQAAAAIAIdO4kD95pOklgEAAAQDAAAOAAAAAAAA&#10;AAEAIAAAAC0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4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校级一等奖学金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校级优秀团干部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三好学生标兵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5108575</wp:posOffset>
                </wp:positionH>
                <wp:positionV relativeFrom="paragraph">
                  <wp:posOffset>7165975</wp:posOffset>
                </wp:positionV>
                <wp:extent cx="1117600" cy="487680"/>
                <wp:effectExtent l="0" t="0" r="0" b="0"/>
                <wp:wrapNone/>
                <wp:docPr id="4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微软雅黑" w:hAnsi="微软雅黑" w:eastAsia="微软雅黑" w:cstheme="minorBidi"/>
                                <w:b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  <w:t>荣誉奖项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402.25pt;margin-top:564.25pt;height:38.4pt;width:88pt;z-index:251897856;mso-width-relative:page;mso-height-relative:page;" filled="f" stroked="f" coordsize="21600,21600" o:gfxdata="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egaxG2AAAAA0BAAAPAAAAAAAA&#10;AAEAIAAAACIAAABkcnMvZG93bnJldi54bWxQSwECFAAUAAAACACHTuJAFhY6E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rFonts w:ascii="微软雅黑" w:hAnsi="微软雅黑" w:eastAsia="微软雅黑" w:cstheme="minorBidi"/>
                          <w:b/>
                          <w:color w:val="424C4D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24C4D"/>
                          <w:kern w:val="24"/>
                          <w:sz w:val="28"/>
                          <w:szCs w:val="28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6021070</wp:posOffset>
                </wp:positionV>
                <wp:extent cx="2181860" cy="951230"/>
                <wp:effectExtent l="0" t="0" r="0" b="0"/>
                <wp:wrapNone/>
                <wp:docPr id="18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95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大学英语六级证书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计算机等级二级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371.2pt;margin-top:474.1pt;height:74.9pt;width:171.8pt;z-index:251895808;mso-width-relative:page;mso-height-relative:page;" filled="f" stroked="f" coordsize="21600,21600" o:gfxdata="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ilyw7dsAAAANAQAADwAAAAAAAAABACAAAAAi&#10;AAAAZHJzL2Rvd25yZXYueG1sUEsBAhQAFAAAAAgAh07iQFrnfX6VAQAABA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大学英语六级证书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计算机等级二级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5431790</wp:posOffset>
                </wp:positionV>
                <wp:extent cx="1156335" cy="307975"/>
                <wp:effectExtent l="0" t="0" r="0" b="0"/>
                <wp:wrapNone/>
                <wp:docPr id="2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06.1pt;margin-top:427.7pt;height:24.25pt;width:91.05pt;z-index:251860992;mso-width-relative:page;mso-height-relative:page;" filled="f" stroked="f" coordsize="21600,21600" o:gfxdata="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PgAwnYAAAACwEAAA8AAAAAAAAA&#10;AQAgAAAAIgAAAGRycy9kb3ducmV2LnhtbFBLAQIUABQAAAAIAIdO4kAH6op1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24C4D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4718050</wp:posOffset>
                </wp:positionH>
                <wp:positionV relativeFrom="paragraph">
                  <wp:posOffset>9065260</wp:posOffset>
                </wp:positionV>
                <wp:extent cx="1546225" cy="645795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412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广东外语外贸大学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行政管理（本科）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2020.09-2020.07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371.5pt;margin-top:713.8pt;height:50.85pt;width:121.75pt;mso-position-horizontal-relative:page;z-index:251682816;mso-width-relative:page;mso-height-relative:page;" filled="f" stroked="f" coordsize="21600,21600" o:gfxdata="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qxmnpdwAAAANAQAADwAAAAAAAAABACAA&#10;AAAiAAAAZHJzL2Rvd25yZXYueG1sUEsBAhQAFAAAAAgAh07iQMzEyIGXAQAABAMAAA4AAAAAAAAA&#10;AQAgAAAAKw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广东外语外贸大学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行政管理（本科）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2020.09-2020.07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8522970</wp:posOffset>
                </wp:positionV>
                <wp:extent cx="972820" cy="307975"/>
                <wp:effectExtent l="0" t="0" r="0" b="0"/>
                <wp:wrapNone/>
                <wp:docPr id="3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00.9pt;margin-top:671.1pt;height:24.25pt;width:76.6pt;z-index:251858944;mso-width-relative:page;mso-height-relative:page;" filled="f" stroked="f" coordsize="21600,21600" o:gfxdata="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w2FnzZAAAADQEAAA8AAAAAAAAA&#10;AQAgAAAAIgAAAGRycy9kb3ducmV2LnhtbFBLAQIUABQAAAAIAIdO4kB0ly0ongEAABA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24C4D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3616960</wp:posOffset>
                </wp:positionV>
                <wp:extent cx="2621915" cy="161353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76" cy="16136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  <w:ind w:right="221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和团队协作精神；勇于挑战、适应能力强，能快速融入新的环境；熟悉日常行政工作内容和工作流程，擅长各类办公文书撰写，具备良好的英语沟通能力，有校级会议主持经验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370.4pt;margin-top:284.8pt;height:127.05pt;width:206.45pt;z-index:251666432;mso-width-relative:page;mso-height-relative:page;" filled="f" stroked="f" coordsize="21600,21600" o:gfxdata="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7PJQA3QAAAAwBAAAPAAAAAAAAAAEAIAAA&#10;ACIAAABkcnMvZG93bnJldi54bWxQSwECFAAUAAAACACHTuJAu4pWk5UBAAAFAwAADgAAAAAAAAAB&#10;ACAAAAAs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  <w:ind w:right="221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和团队协作精神；勇于挑战、适应能力强，能快速融入新的环境；熟悉日常行政工作内容和工作流程，擅长各类办公文书撰写，具备良好的英语沟通能力，有校级会议主持经验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3076575</wp:posOffset>
                </wp:positionV>
                <wp:extent cx="972820" cy="307975"/>
                <wp:effectExtent l="0" t="0" r="0" b="0"/>
                <wp:wrapNone/>
                <wp:docPr id="2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7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color w:val="424C4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24C4D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99.65pt;margin-top:242.25pt;height:24.25pt;width:76.6pt;z-index:251863040;mso-width-relative:page;mso-height-relative:page;" filled="f" stroked="f" coordsize="21600,21600" o:gfxdata="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jRwKx2QAAAAsBAAAPAAAAAAAA&#10;AAEAIAAAACIAAABkcnMvZG93bnJldi54bWxQSwECFAAUAAAACACHTuJA5cYiQJ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right"/>
                        <w:rPr>
                          <w:color w:val="424C4D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24C4D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146685</wp:posOffset>
                </wp:positionH>
                <wp:positionV relativeFrom="paragraph">
                  <wp:posOffset>8447405</wp:posOffset>
                </wp:positionV>
                <wp:extent cx="4154805" cy="511810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103" cy="511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组织学生会主要活动的宣传工作，如迎新晚会、校运会、辩论会等活动；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负责各项活动的宣传，包括板块绘画、海报、视频、宣传</w:t>
                            </w:r>
                            <w:r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制作，以及微博、微信公众号的运营；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11.55pt;margin-top:665.15pt;height:40.3pt;width:327.15pt;mso-position-horizontal-relative:margin;z-index:251688960;mso-width-relative:page;mso-height-relative:page;" filled="f" stroked="f" coordsize="21600,21600" o:gfxdata="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OH8mzaAAAADAEAAA8AAAAAAAAAAQAgAAAA&#10;IgAAAGRycy9kb3ducmV2LnhtbFBLAQIUABQAAAAIAIdO4kBqeoPclwEAAAQDAAAOAAAAAAAAAAEA&#10;IAAAACk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组织学生会主要活动的宣传工作，如迎新晚会、校运会、辩论会等活动；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负责各项活动的宣传，包括板块绘画、海报、视频、宣传</w:t>
                      </w:r>
                      <w:r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制作，以及微博、微信公众号的运营；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7976235</wp:posOffset>
                </wp:positionV>
                <wp:extent cx="4114800" cy="461645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行政管理学院学生会               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宣传部干事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2020.09-2020.01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28.35pt;margin-top:628.05pt;height:36.35pt;width:324pt;z-index:251691008;mso-width-relative:page;mso-height-relative:page;" filled="f" stroked="f" coordsize="21600,21600" o:gfxdata="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hPft52gAAAAwBAAAPAAAAAAAAAAEAIAAAACIA&#10;AABkcnMvZG93bnJldi54bWxQSwECFAAUAAAACACHTuJAb3oKRJUBAAAE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行政管理学院学生会               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宣传部干事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2020.09-2020.01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ragraph">
                  <wp:posOffset>6012180</wp:posOffset>
                </wp:positionV>
                <wp:extent cx="4195445" cy="95186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83" cy="951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面试资料的筛选整理，沟通安排面试工作，跟踪进度；协助管理公司的人事档案，完成员工劳动合同的签订，负责办理员工社会保险、医疗保险等事宜；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负责员工信息、岗位职责、人员架构的管理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6.2pt;margin-top:473.4pt;height:74.95pt;width:330.35pt;mso-position-horizontal-relative:margin;z-index:251701248;mso-width-relative:page;mso-height-relative:page;" filled="f" stroked="f" coordsize="21600,21600" o:gfxdata="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WSa+tkAAAALAQAADwAAAAAAAAABACAAAAAi&#10;AAAAZHJzL2Rvd25yZXYueG1sUEsBAhQAFAAAAAgAh07iQBYMpE2XAQAABA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面试资料的筛选整理，沟通安排面试工作，跟踪进度；协助管理公司的人事档案，完成员工劳动合同的签订，负责办理员工社会保险、医疗保险等事宜；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负责员工信息、岗位职责、人员架构的管理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335915</wp:posOffset>
                </wp:positionH>
                <wp:positionV relativeFrom="paragraph">
                  <wp:posOffset>5502910</wp:posOffset>
                </wp:positionV>
                <wp:extent cx="3966845" cy="461645"/>
                <wp:effectExtent l="0" t="0" r="0" b="0"/>
                <wp:wrapNone/>
                <wp:docPr id="55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883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广州旺达股份有限公司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2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人事行政专员       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2020.03-2020.12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6.45pt;margin-top:433.3pt;height:36.35pt;width:312.35pt;mso-position-horizontal-relative:page;z-index:251703296;mso-width-relative:page;mso-height-relative:page;" filled="f" stroked="f" coordsize="21600,21600" o:gfxdata="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nbt4zaAAAACgEAAA8AAAAAAAAAAQAgAAAA&#10;IgAAAGRycy9kb3ducmV2LnhtbFBLAQIUABQAAAAIAIdO4kBC5vU0lwEAAAQDAAAOAAAAAAAAAAEA&#10;IAAAACk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广州旺达股份有限公司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2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人事行政专员       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2020.03-2020.12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93980</wp:posOffset>
                </wp:positionH>
                <wp:positionV relativeFrom="paragraph">
                  <wp:posOffset>4185285</wp:posOffset>
                </wp:positionV>
                <wp:extent cx="4450715" cy="1264285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977" cy="12640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负责部门材料收集、文书起草、公文制定、文件收发工作；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对外相关部门的联系接待，对内会议、培训、活动的安排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left="714" w:hanging="357" w:firstLineChars="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协助部门经理完成部门内部的日常管理工作，包括协助审核、修订公司各项管理规章制度；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7.4pt;margin-top:329.55pt;height:99.55pt;width:350.45pt;mso-position-horizontal-relative:margin;z-index:251697152;mso-width-relative:page;mso-height-relative:page;" filled="f" stroked="f" coordsize="21600,21600" o:gfxdata="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vdWIvbAAAACgEAAA8AAAAAAAAAAQAgAAAA&#10;IgAAAGRycy9kb3ducmV2LnhtbFBLAQIUABQAAAAIAIdO4kChiWfjlgEAAAUDAAAOAAAAAAAAAAEA&#10;IAAAACo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负责部门材料收集、文书起草、公文制定、文件收发工作；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对外相关部门的联系接待，对内会议、培训、活动的安排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40" w:lineRule="exact"/>
                        <w:ind w:left="714" w:hanging="357" w:firstLineChars="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协助部门经理完成部门内部的日常管理工作，包括协助审核、修订公司各项管理规章制度；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334645</wp:posOffset>
                </wp:positionH>
                <wp:positionV relativeFrom="paragraph">
                  <wp:posOffset>3647440</wp:posOffset>
                </wp:positionV>
                <wp:extent cx="3980180" cy="461645"/>
                <wp:effectExtent l="0" t="0" r="0" b="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9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广州乐云传媒有限公司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29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行政助理          </w:t>
                            </w:r>
                            <w:r>
                              <w:rPr>
                                <w:rFonts w:ascii="Century Gothic" w:hAnsi="微软雅黑 Light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Century Gothic" w:hAnsi="Century Gothic" w:eastAsia="微软雅黑 Light" w:cstheme="minorBid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2020.07-2020.08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26.35pt;margin-top:287.2pt;height:36.35pt;width:313.4pt;mso-position-horizontal-relative:margin;z-index:251699200;mso-width-relative:page;mso-height-relative:page;" filled="f" stroked="f" coordsize="21600,21600" o:gfxdata="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G0Gr2QAAAAoBAAAPAAAAAAAAAAEAIAAAACIA&#10;AABkcnMvZG93bnJldi54bWxQSwECFAAUAAAACACHTuJARWx0JJYBAAAE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9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广州乐云传媒有限公司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29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行政助理          </w:t>
                      </w:r>
                      <w:r>
                        <w:rPr>
                          <w:rFonts w:ascii="Century Gothic" w:hAnsi="微软雅黑 Light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Century Gothic" w:hAnsi="Century Gothic" w:eastAsia="微软雅黑 Light" w:cstheme="minorBid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2020.07-2020.08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0</wp:posOffset>
            </wp:positionV>
            <wp:extent cx="2760345" cy="1832610"/>
            <wp:effectExtent l="0" t="0" r="2540" b="0"/>
            <wp:wrapNone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18" cy="183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953770</wp:posOffset>
                </wp:positionV>
                <wp:extent cx="4698365" cy="1155065"/>
                <wp:effectExtent l="0" t="0" r="6985" b="6985"/>
                <wp:wrapNone/>
                <wp:docPr id="6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475" cy="1155205"/>
                        </a:xfrm>
                        <a:prstGeom prst="rect">
                          <a:avLst/>
                        </a:prstGeom>
                        <a:solidFill>
                          <a:srgbClr val="424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178.5pt;margin-top:75.1pt;height:90.95pt;width:369.95pt;z-index:251658240;v-text-anchor:middle;mso-width-relative:page;mso-height-relative:page;" fillcolor="#424C4D" filled="t" stroked="f" coordsize="21600,21600" o:gfxdata="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NV4cW2AAAAAwB&#10;AAAPAAAAAAAAAAEAIAAAACIAAABkcnMvZG93bnJldi54bWxQSwECFAAUAAAACACHTuJAz0eGelQC&#10;AAB/BAAADgAAAAAAAAABACAAAAAn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8689975</wp:posOffset>
                </wp:positionV>
                <wp:extent cx="2177415" cy="626110"/>
                <wp:effectExtent l="0" t="0" r="0" b="0"/>
                <wp:wrapNone/>
                <wp:docPr id="1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谢谢您的慧目！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3.65pt;margin-top:684.25pt;height:49.3pt;width:171.45pt;z-index:251877376;mso-width-relative:page;mso-height-relative:page;" filled="f" stroked="f" coordsize="21600,21600" o:gfxdata="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yOC982wAAAAwBAAAPAAAAAAAAAAEAIAAAACIAAABkcnMvZG93bnJl&#10;di54bWxQSwECFAAUAAAACACHTuJAWwwrpY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谢谢您的慧目！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329565</wp:posOffset>
                </wp:positionH>
                <wp:positionV relativeFrom="paragraph">
                  <wp:posOffset>1986280</wp:posOffset>
                </wp:positionV>
                <wp:extent cx="6901815" cy="6562090"/>
                <wp:effectExtent l="0" t="0" r="0" b="0"/>
                <wp:wrapNone/>
                <wp:docPr id="2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558" cy="6562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　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您好! 首先衷心感谢您在百忙之中垂阅我的自荐信，当您亲手开启这份自荐信，将是对我过去努力的检阅。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　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叫魏淑芬，是一名即将于2018年毕业于广州外语外贸行政管理专业的学生。借此择业之际，我怀着一颗赤诚的心和对事业的执著追求，真诚地推荐自己。真诚的渴望能加入贵公司，为贵公司的明天添砖加瓦，更愿意为贵公司贡献自己的青春和智慧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在当今激烈的社会竞争中,时代对我们大学毕业生赋予了更高的要求，我们不仅要具有扎实的专业知识,更要成为全面发展的人才。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四年,经过大学的教育培养和个人努力,我自信已经具备了当代大学生应有的各方面素质和能力。除了系统地掌握了行政管理专业知识外,还在平时的自主学习时间有意识的涉猎了经济学和法学方面的内容,并能够熟练的操作计算机；为了拓展语言沟通能力，在英语方面，经过不懈地努力，在大二就以优异的成绩通过了大学英语四、六级考试，并在大三时取得了雅思6.5的成绩，掌握了较强的听说读写综合能力,英语口语交际能力尤为突出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深知，在现今社会中，空有理论是远远不够的，需要将所学理论应用到实际中去，在校期间，担任学生会宣传部干事，有多次策划、组织各种活动的经验，如迎新晚会、校运会、辩论会等；在各种宣传活动中，负责板块绘画、海报、视频、宣传PPT制作，以及微博、微信公众号的运营；有着扎实的文学功底和语言沟通表达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去并不代表未来，勤奋才是真实的内涵，对于实际工作我相信，秉承着强烈的责任心、能够吃苦耐劳，脚踏实地的努力办好每一件事情，一定能够很快适应工作环境，熟悉业务，并且在实际工作中不断学习，不断完善自己，做好本职工作。期待您的反馈!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rFonts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jc w:val="center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5.95pt;margin-top:156.4pt;height:516.7pt;width:543.45pt;mso-position-horizontal-relative:margin;z-index:251905024;mso-width-relative:page;mso-height-relative:page;" filled="f" stroked="f" coordsize="21600,21600" o:gfxdata="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LTybN3AAAAAwBAAAPAAAAAAAAAAEAIAAA&#10;ACIAAABkcnMvZG93bnJldi54bWxQSwECFAAUAAAACACHTuJA5ZS4G5YBAAAFAwAADgAAAAAAAAAB&#10;ACAAAAAr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theme="minorBidi"/>
                          <w:b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　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您好! 首先衷心感谢您在百忙之中垂阅我的自荐信，当您亲手开启这份自荐信，将是对我过去努力的检阅。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　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叫魏淑芬，是一名即将于2018年毕业于广州外语外贸行政管理专业的学生。借此择业之际，我怀着一颗赤诚的心和对事业的执著追求，真诚地推荐自己。真诚的渴望能加入贵公司，为贵公司的明天添砖加瓦，更愿意为贵公司贡献自己的青春和智慧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在当今激烈的社会竞争中,时代对我们大学毕业生赋予了更高的要求，我们不仅要具有扎实的专业知识,更要成为全面发展的人才。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四年,经过大学的教育培养和个人努力,我自信已经具备了当代大学生应有的各方面素质和能力。除了系统地掌握了行政管理专业知识外,还在平时的自主学习时间有意识的涉猎了经济学和法学方面的内容,并能够熟练的操作计算机；为了拓展语言沟通能力，在英语方面，经过不懈地努力，在大二就以优异的成绩通过了大学英语四、六级考试，并在大三时取得了雅思6.5的成绩，掌握了较强的听说读写综合能力,英语口语交际能力尤为突出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深知，在现今社会中，空有理论是远远不够的，需要将所学理论应用到实际中去，在校期间，担任学生会宣传部干事，有多次策划、组织各种活动的经验，如迎新晚会、校运会、辩论会等；在各种宣传活动中，负责板块绘画、海报、视频、宣传PPT制作，以及微博、微信公众号的运营；有着扎实的文学功底和语言沟通表达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去并不代表未来，勤奋才是真实的内涵，对于实际工作我相信，秉承着强烈的责任心、能够吃苦耐劳，脚踏实地的努力办好每一件事情，一定能够很快适应工作环境，熟悉业务，并且在实际工作中不断学习，不断完善自己，做好本职工作。期待您的反馈!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rFonts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jc w:val="center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1410335</wp:posOffset>
                </wp:positionV>
                <wp:extent cx="4128135" cy="307340"/>
                <wp:effectExtent l="0" t="0" r="0" b="0"/>
                <wp:wrapNone/>
                <wp:docPr id="7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13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entury Gothic" w:hAnsi="Century Gothic" w:eastAsiaTheme="minorEastAsia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LETTER OF SELF-RECOMMENDATION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5pt;margin-top:111.05pt;height:24.2pt;width:325.05pt;z-index:251658240;mso-width-relative:page;mso-height-relative:page;" filled="f" stroked="f" coordsize="21600,21600" o:gfxdata="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J18dy2gAAAAwBAAAPAAAAAAAAAAEAIAAAACIAAABkcnMvZG93bnJl&#10;di54bWxQSwECFAAUAAAACACHTuJAX7gpc4kBAADt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ascii="Century Gothic" w:hAnsi="Century Gothic" w:eastAsiaTheme="minorEastAsia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LETTER OF SELF-RECOMMENDATION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697865</wp:posOffset>
                </wp:positionV>
                <wp:extent cx="1519555" cy="522605"/>
                <wp:effectExtent l="0" t="0" r="0" b="0"/>
                <wp:wrapNone/>
                <wp:docPr id="7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95pt;margin-top:54.95pt;height:41.15pt;width:119.65pt;z-index:251659264;mso-width-relative:page;mso-height-relative:page;" filled="f" stroked="f" coordsize="21600,21600" o:gfxdata="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wPXMKNcAAAALAQAADwAAAAAAAAAB&#10;ACAAAAAiAAAAZHJzL2Rvd25yZXYueG1sUEsBAhQAFAAAAAgAh07iQEliqve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9403715</wp:posOffset>
                </wp:positionV>
                <wp:extent cx="2178050" cy="626745"/>
                <wp:effectExtent l="0" t="0" r="0" b="0"/>
                <wp:wrapNone/>
                <wp:docPr id="1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853" cy="6266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自荐人：魏淑芬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theme="minorBid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此致2020年10月10日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404.3pt;margin-top:740.45pt;height:49.35pt;width:171.5pt;z-index:251879424;mso-width-relative:page;mso-height-relative:page;" filled="f" stroked="f" coordsize="21600,21600" o:gfxdata="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KB6wXcAAAADgEAAA8AAAAAAAAAAQAgAAAAIgAAAGRycy9kb3du&#10;cmV2LnhtbFBLAQIUABQAAAAIAIdO4kASNC9E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自荐人：魏淑芬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theme="minorBidi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此致2020年10月10日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7BB6"/>
    <w:multiLevelType w:val="multilevel"/>
    <w:tmpl w:val="1A137B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383CED"/>
    <w:multiLevelType w:val="multilevel"/>
    <w:tmpl w:val="3E383CE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4CE952A6"/>
    <w:multiLevelType w:val="multilevel"/>
    <w:tmpl w:val="4CE952A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542140AA"/>
    <w:multiLevelType w:val="multilevel"/>
    <w:tmpl w:val="542140A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6FC532DE"/>
    <w:multiLevelType w:val="multilevel"/>
    <w:tmpl w:val="6FC532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13DBE"/>
    <w:rsid w:val="00000E75"/>
    <w:rsid w:val="0001712F"/>
    <w:rsid w:val="000176CB"/>
    <w:rsid w:val="000336BD"/>
    <w:rsid w:val="000421C3"/>
    <w:rsid w:val="00066186"/>
    <w:rsid w:val="0009071E"/>
    <w:rsid w:val="00095556"/>
    <w:rsid w:val="00095AB4"/>
    <w:rsid w:val="000A61BC"/>
    <w:rsid w:val="000B5C80"/>
    <w:rsid w:val="00105639"/>
    <w:rsid w:val="00107847"/>
    <w:rsid w:val="001763B3"/>
    <w:rsid w:val="001A5AC4"/>
    <w:rsid w:val="001B0311"/>
    <w:rsid w:val="001B176C"/>
    <w:rsid w:val="00204E5D"/>
    <w:rsid w:val="002833FC"/>
    <w:rsid w:val="00283D92"/>
    <w:rsid w:val="00291577"/>
    <w:rsid w:val="002A2B31"/>
    <w:rsid w:val="002D4BF6"/>
    <w:rsid w:val="00326901"/>
    <w:rsid w:val="00336FD3"/>
    <w:rsid w:val="00345C29"/>
    <w:rsid w:val="00375BF7"/>
    <w:rsid w:val="00381C67"/>
    <w:rsid w:val="003920FC"/>
    <w:rsid w:val="003A1B5F"/>
    <w:rsid w:val="003C49A2"/>
    <w:rsid w:val="003C6448"/>
    <w:rsid w:val="003C6E2B"/>
    <w:rsid w:val="003E69CA"/>
    <w:rsid w:val="0043354B"/>
    <w:rsid w:val="00435E32"/>
    <w:rsid w:val="00436450"/>
    <w:rsid w:val="00464436"/>
    <w:rsid w:val="004725D5"/>
    <w:rsid w:val="00476F03"/>
    <w:rsid w:val="004F14BD"/>
    <w:rsid w:val="00500560"/>
    <w:rsid w:val="00507712"/>
    <w:rsid w:val="005313CB"/>
    <w:rsid w:val="005428F9"/>
    <w:rsid w:val="00565F4E"/>
    <w:rsid w:val="00592AC3"/>
    <w:rsid w:val="005C1CCE"/>
    <w:rsid w:val="005E5D29"/>
    <w:rsid w:val="006146B4"/>
    <w:rsid w:val="00635062"/>
    <w:rsid w:val="006523AF"/>
    <w:rsid w:val="006A0BDA"/>
    <w:rsid w:val="006A4CBB"/>
    <w:rsid w:val="006B3F86"/>
    <w:rsid w:val="006B797A"/>
    <w:rsid w:val="006D06B8"/>
    <w:rsid w:val="006F1156"/>
    <w:rsid w:val="006F6874"/>
    <w:rsid w:val="00722F12"/>
    <w:rsid w:val="00724EAF"/>
    <w:rsid w:val="00742495"/>
    <w:rsid w:val="00744F3C"/>
    <w:rsid w:val="0078726F"/>
    <w:rsid w:val="007924EE"/>
    <w:rsid w:val="00796643"/>
    <w:rsid w:val="007A41F4"/>
    <w:rsid w:val="007E0306"/>
    <w:rsid w:val="0082513A"/>
    <w:rsid w:val="008311E6"/>
    <w:rsid w:val="00891FF2"/>
    <w:rsid w:val="008F1581"/>
    <w:rsid w:val="008F628D"/>
    <w:rsid w:val="00937376"/>
    <w:rsid w:val="0097644F"/>
    <w:rsid w:val="00980FA4"/>
    <w:rsid w:val="00983148"/>
    <w:rsid w:val="009D0F43"/>
    <w:rsid w:val="009F364E"/>
    <w:rsid w:val="00A141CC"/>
    <w:rsid w:val="00A3406C"/>
    <w:rsid w:val="00A44C07"/>
    <w:rsid w:val="00A508B0"/>
    <w:rsid w:val="00A5752C"/>
    <w:rsid w:val="00A618A9"/>
    <w:rsid w:val="00A913A2"/>
    <w:rsid w:val="00AA006F"/>
    <w:rsid w:val="00AA27CD"/>
    <w:rsid w:val="00AB6263"/>
    <w:rsid w:val="00AB77A3"/>
    <w:rsid w:val="00AD2043"/>
    <w:rsid w:val="00AF571F"/>
    <w:rsid w:val="00B11C61"/>
    <w:rsid w:val="00B14C70"/>
    <w:rsid w:val="00B60A95"/>
    <w:rsid w:val="00B74159"/>
    <w:rsid w:val="00B84628"/>
    <w:rsid w:val="00BA35A5"/>
    <w:rsid w:val="00BB4C26"/>
    <w:rsid w:val="00BE450C"/>
    <w:rsid w:val="00C121DF"/>
    <w:rsid w:val="00C140E4"/>
    <w:rsid w:val="00C16FBA"/>
    <w:rsid w:val="00C21040"/>
    <w:rsid w:val="00C467F1"/>
    <w:rsid w:val="00C6216A"/>
    <w:rsid w:val="00C86E45"/>
    <w:rsid w:val="00D547EB"/>
    <w:rsid w:val="00D74399"/>
    <w:rsid w:val="00D90259"/>
    <w:rsid w:val="00D95FD6"/>
    <w:rsid w:val="00DA01EA"/>
    <w:rsid w:val="00DD20C0"/>
    <w:rsid w:val="00DF5424"/>
    <w:rsid w:val="00E55396"/>
    <w:rsid w:val="00E64CDD"/>
    <w:rsid w:val="00E82765"/>
    <w:rsid w:val="00EB03B9"/>
    <w:rsid w:val="00ED7449"/>
    <w:rsid w:val="00EF4095"/>
    <w:rsid w:val="00F274FA"/>
    <w:rsid w:val="00F67EAD"/>
    <w:rsid w:val="00F915AD"/>
    <w:rsid w:val="00FA07E4"/>
    <w:rsid w:val="00FF2396"/>
    <w:rsid w:val="7D7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日期 字符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a4f7bafc-100b-59e7-db75-1092b3fd67d2\&#27714;&#32844;&#36890;&#29992;&#31616;&#21382;&#22871;&#35013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3084A-B9EF-42A9-A76D-5B1B166FEF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求职通用简历套装模板.docx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2019-03-06T12:50:00Z</dcterms:created>
  <dc:creator>bubble</dc:creator>
  <cp:lastModifiedBy>bubble</cp:lastModifiedBy>
  <dcterms:modified xsi:type="dcterms:W3CDTF">2019-03-06T12:51:55Z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