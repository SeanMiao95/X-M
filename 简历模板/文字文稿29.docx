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0" w:name="_GoBack"/>
      <w:bookmarkEnd w:id="0"/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-3175</wp:posOffset>
                </wp:positionV>
                <wp:extent cx="7559675" cy="10692130"/>
                <wp:effectExtent l="0" t="0" r="3175" b="0"/>
                <wp:wrapNone/>
                <wp:docPr id="1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0691813"/>
                          <a:chOff x="0" y="0"/>
                          <a:chExt cx="7559675" cy="10691813"/>
                        </a:xfrm>
                      </wpg:grpSpPr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7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675" cy="106918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矩形 8"/>
                        <wps:cNvSpPr/>
                        <wps:spPr>
                          <a:xfrm>
                            <a:off x="0" y="0"/>
                            <a:ext cx="7559675" cy="106918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57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0" name="组合 10"/>
                        <wpg:cNvGrpSpPr/>
                        <wpg:grpSpPr>
                          <a:xfrm>
                            <a:off x="0" y="4228070"/>
                            <a:ext cx="7019925" cy="6463743"/>
                            <a:chOff x="0" y="4228070"/>
                            <a:chExt cx="7019925" cy="6463743"/>
                          </a:xfrm>
                        </wpg:grpSpPr>
                        <wps:wsp>
                          <wps:cNvPr id="16" name="直角三角形 3"/>
                          <wps:cNvSpPr/>
                          <wps:spPr>
                            <a:xfrm rot="17593495">
                              <a:off x="1428296" y="4466384"/>
                              <a:ext cx="4703082" cy="4226454"/>
                            </a:xfrm>
                            <a:custGeom>
                              <a:avLst/>
                              <a:gdLst>
                                <a:gd name="connsiteX0" fmla="*/ 737479 w 4703082"/>
                                <a:gd name="connsiteY0" fmla="*/ 4067931 h 4226454"/>
                                <a:gd name="connsiteX1" fmla="*/ 0 w 4703082"/>
                                <a:gd name="connsiteY1" fmla="*/ 0 h 4226454"/>
                                <a:gd name="connsiteX2" fmla="*/ 4703082 w 4703082"/>
                                <a:gd name="connsiteY2" fmla="*/ 4226454 h 4226454"/>
                                <a:gd name="connsiteX3" fmla="*/ 737479 w 4703082"/>
                                <a:gd name="connsiteY3" fmla="*/ 4067931 h 42264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703082" h="4226454">
                                  <a:moveTo>
                                    <a:pt x="737479" y="4067931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4703082" y="4226454"/>
                                  </a:lnTo>
                                  <a:lnTo>
                                    <a:pt x="737479" y="40679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BC0C4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直角三角形 17"/>
                          <wps:cNvSpPr/>
                          <wps:spPr>
                            <a:xfrm>
                              <a:off x="0" y="4383314"/>
                              <a:ext cx="7019925" cy="6308499"/>
                            </a:xfrm>
                            <a:prstGeom prst="rtTriangle">
                              <a:avLst/>
                            </a:prstGeom>
                            <a:solidFill>
                              <a:srgbClr val="FB7959">
                                <a:alpha val="77647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2113321" y="4244296"/>
                            <a:ext cx="3333033" cy="367222"/>
                            <a:chOff x="2113321" y="4244296"/>
                            <a:chExt cx="3333033" cy="367222"/>
                          </a:xfrm>
                          <a:solidFill>
                            <a:srgbClr val="FB7959"/>
                          </a:solidFill>
                        </wpg:grpSpPr>
                        <wps:wsp>
                          <wps:cNvPr id="28" name="矩形: 圆角 28"/>
                          <wps:cNvSpPr/>
                          <wps:spPr>
                            <a:xfrm>
                              <a:off x="2113322" y="4258631"/>
                              <a:ext cx="1504232" cy="338554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9" name="矩形: 圆角 29"/>
                          <wps:cNvSpPr/>
                          <wps:spPr>
                            <a:xfrm>
                              <a:off x="3942122" y="4258631"/>
                              <a:ext cx="1504232" cy="338554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2" name="矩形 32"/>
                          <wps:cNvSpPr/>
                          <wps:spPr>
                            <a:xfrm>
                              <a:off x="2113321" y="4244297"/>
                              <a:ext cx="1504232" cy="367221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3940893" y="4244296"/>
                              <a:ext cx="1504232" cy="367221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0pt;margin-top:-0.25pt;height:841.9pt;width:595.25pt;mso-position-horizontal-relative:margin;z-index:251663360;mso-width-relative:page;mso-height-relative:page;" coordsize="7559675,10691813" o:gfxdata="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">
                <o:lock v:ext="edit" aspectratio="f"/>
                <v:shape id="_x0000_s1026" o:spid="_x0000_s1026" o:spt="75" type="#_x0000_t75" style="position:absolute;left:0;top:0;height:10691813;width:7559675;" filled="f" o:preferrelative="t" stroked="f" coordsize="21600,21600" o:gfxdata="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jLwm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cropright="3753f" o:title=""/>
                  <o:lock v:ext="edit" aspectratio="t"/>
                </v:shape>
                <v:rect id="_x0000_s1026" o:spid="_x0000_s1026" o:spt="1" style="position:absolute;left:0;top:0;height:10691813;width:7559675;v-text-anchor:middle;" fillcolor="#FFFFFF [3212]" filled="t" stroked="f" coordsize="21600,21600" o:gfxdata="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fOGLS5AAAA2gAA&#10;AA8AAAAAAAAAAQAgAAAAIgAAAGRycy9kb3ducmV2LnhtbFBLAQIUABQAAAAIAIdO4kAzLwWeOwAA&#10;ADkAAAAQAAAAAAAAAAEAIAAAAAgBAABkcnMvc2hhcGV4bWwueG1sUEsFBgAAAAAGAAYAWwEAALID&#10;AAAAAA==&#10;">
                  <v:fill on="t" opacity="37355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4228070;height:6463743;width:7019925;" coordorigin="0,4228070" coordsize="7019925,6463743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直角三角形 3" o:spid="_x0000_s1026" o:spt="100" style="position:absolute;left:1428296;top:4466384;height:4226454;width:4703082;rotation:-4376172f;v-text-anchor:middle;" fillcolor="#BBC0C4" filled="t" stroked="f" coordsize="4703082,4226454" o:gfxdata="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6IDWugAAANsA&#10;AAAPAAAAAAAAAAEAIAAAACIAAABkcnMvZG93bnJldi54bWxQSwECFAAUAAAACACHTuJAMy8FnjsA&#10;AAA5AAAAEAAAAAAAAAABACAAAAAJAQAAZHJzL3NoYXBleG1sLnhtbFBLBQYAAAAABgAGAFsBAACz&#10;AwAAAAA=&#10;" path="m737479,4067931l0,0,4703082,4226454,737479,4067931xe">
                    <v:path o:connectlocs="737479,4067931;0,0;4703082,4226454;737479,4067931" o:connectangles="0,0,0,0"/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6" type="#_x0000_t6" style="position:absolute;left:0;top:4383314;height:6308499;width:7019925;v-text-anchor:middle;" fillcolor="#FB7959" filled="t" stroked="f" coordsize="21600,21600" o:gfxdata="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qeiJW5AAAA2wAA&#10;AA8AAAAAAAAAAQAgAAAAIgAAAGRycy9kb3ducmV2LnhtbFBLAQIUABQAAAAIAIdO4kAzLwWeOwAA&#10;ADkAAAAQAAAAAAAAAAEAIAAAAAgBAABkcnMvc2hhcGV4bWwueG1sUEsFBgAAAAAGAAYAWwEAALID&#10;AAAAAA==&#10;">
                    <v:fill on="t" opacity="50886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2113321;top:4244296;height:367222;width:3333033;" coordorigin="2113321,4244296" coordsize="3333033,367222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: 圆角 28" o:spid="_x0000_s1026" o:spt="2" style="position:absolute;left:2113322;top:4258631;height:338554;width:1504232;v-text-anchor:middle;" filled="t" stroked="f" coordsize="21600,21600" arcsize="0.166666666666667" o:gfxdata="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Ap90u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29" o:spid="_x0000_s1026" o:spt="2" style="position:absolute;left:3942122;top:4258631;height:338554;width:1504232;v-text-anchor:middle;" filled="t" stroked="f" coordsize="21600,21600" arcsize="0.166666666666667" o:gfxdata="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9lUtC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ect id="_x0000_s1026" o:spid="_x0000_s1026" o:spt="1" style="position:absolute;left:2113321;top:4244297;height:367221;width:1504232;v-text-anchor:middle;" filled="t" stroked="f" coordsize="21600,21600" o:gfxdata="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CvQR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3940893;top:4244296;height:367221;width:1504232;v-text-anchor:middle;" filled="t" stroked="f" coordsize="21600,21600" o:gfxdata="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I7tq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</w:p>
    <w:p>
      <w:pPr>
        <w:widowControl/>
        <w:jc w:val="left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widowControl/>
        <w:jc w:val="left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3217545</wp:posOffset>
                </wp:positionV>
                <wp:extent cx="2813050" cy="584200"/>
                <wp:effectExtent l="0" t="0" r="0" b="0"/>
                <wp:wrapNone/>
                <wp:docPr id="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0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jc w:val="center"/>
                              <w:rPr>
                                <w:color w:val="FB7959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FB7959"/>
                                <w:kern w:val="24"/>
                                <w:sz w:val="32"/>
                                <w:szCs w:val="32"/>
                              </w:rPr>
                              <w:t>请在此处添加一句话介绍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top:253.35pt;height:46pt;width:221.5pt;mso-position-horizontal:center;mso-position-horizontal-relative:margin;z-index:251923456;mso-width-relative:page;mso-height-relative:page;" filled="f" stroked="f" coordsize="21600,21600" o:gfxdata="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DvBlAHWAAAACAEAAA8AAAAAAAAAAQAg&#10;AAAAIgAAAGRycy9kb3ducmV2LnhtbFBLAQIUABQAAAAIAIdO4kDqNJM9ngEAABADAAAOAAAAAAAA&#10;AAEAIAAAACUBAABkcnMvZTJvRG9jLnhtbFBLBQYAAAAABgAGAFkBAAA1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400" w:lineRule="exact"/>
                        <w:jc w:val="center"/>
                        <w:rPr>
                          <w:color w:val="FB7959"/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FB7959"/>
                          <w:kern w:val="24"/>
                          <w:sz w:val="32"/>
                          <w:szCs w:val="32"/>
                        </w:rPr>
                        <w:t>请在此处添加一句话介绍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4147820</wp:posOffset>
                </wp:positionH>
                <wp:positionV relativeFrom="paragraph">
                  <wp:posOffset>3796030</wp:posOffset>
                </wp:positionV>
                <wp:extent cx="1465580" cy="338455"/>
                <wp:effectExtent l="0" t="0" r="0" b="0"/>
                <wp:wrapNone/>
                <wp:docPr id="20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730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Century Gothic" w:hAnsi="Century Gothic" w:eastAsia="微软雅黑 Light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 w:eastAsia="微软雅黑 Light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2020.10.10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26.6pt;margin-top:298.9pt;height:26.65pt;width:115.4pt;z-index:251927552;mso-width-relative:page;mso-height-relative:page;" filled="f" stroked="f" coordsize="21600,21600" o:gfxdata="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F8KSo/YAAAACwEAAA8AAAAAAAAA&#10;AQAgAAAAIgAAAGRycy9kb3ducmV2LnhtbFBLAQIUABQAAAAIAIdO4kB0xqAanwEAABE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rPr>
                          <w:rFonts w:ascii="Century Gothic" w:hAnsi="Century Gothic" w:eastAsia="微软雅黑 Light" w:cstheme="minorBidi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 w:eastAsia="微软雅黑 Light" w:cstheme="minorBidi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2020.10.10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3796665</wp:posOffset>
                </wp:positionV>
                <wp:extent cx="1492885" cy="338455"/>
                <wp:effectExtent l="0" t="0" r="0" b="0"/>
                <wp:wrapNone/>
                <wp:docPr id="11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623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FFFFFF" w:themeColor="background1"/>
                                <w:kern w:val="24"/>
                                <w:sz w:val="28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添加个人名称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175.8pt;margin-top:298.95pt;height:26.65pt;width:117.55pt;z-index:251925504;mso-width-relative:page;mso-height-relative:page;" filled="f" stroked="f" coordsize="21600,21600" o:gfxdata="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0MKMF2QAAAAsBAAAPAAAAAAAA&#10;AAEAIAAAACIAAABkcnMvZG93bnJldi54bWxQSwECFAAUAAAACACHTuJA2gKDQJ8BAAAR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FFFFFF" w:themeColor="background1"/>
                          <w:kern w:val="24"/>
                          <w:sz w:val="28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添加个人名称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2240915</wp:posOffset>
                </wp:positionV>
                <wp:extent cx="4236085" cy="646430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823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distribute"/>
                              <w:rPr>
                                <w:color w:val="FB7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B7959"/>
                                <w:kern w:val="24"/>
                                <w:sz w:val="72"/>
                                <w:szCs w:val="72"/>
                              </w:rPr>
                              <w:t>魏淑芬的个人简历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top:176.45pt;height:50.9pt;width:333.55pt;mso-position-horizontal:center;mso-position-horizontal-relative:margin;z-index:251921408;mso-width-relative:page;mso-height-relative:page;" filled="f" stroked="f" coordsize="21600,21600" o:gfxdata="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CnElCNcAAAAIAQAADwAAAAAAAAAB&#10;ACAAAAAiAAAAZHJzL2Rvd25yZXYueG1sUEsBAhQAFAAAAAgAh07iQBB1lW6fAQAADw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distribute"/>
                        <w:rPr>
                          <w:color w:val="FB7959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B7959"/>
                          <w:kern w:val="24"/>
                          <w:sz w:val="72"/>
                          <w:szCs w:val="72"/>
                        </w:rPr>
                        <w:t>魏淑芬的个人简历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1487170</wp:posOffset>
                </wp:positionV>
                <wp:extent cx="1723390" cy="584835"/>
                <wp:effectExtent l="0" t="0" r="0" b="0"/>
                <wp:wrapNone/>
                <wp:docPr id="4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549" cy="58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color w:val="FB7959"/>
                              </w:rPr>
                            </w:pPr>
                            <w:r>
                              <w:rPr>
                                <w:rFonts w:ascii="Century Gothic" w:hAnsi="Century Gothic" w:eastAsiaTheme="minorEastAsia" w:cstheme="minorBidi"/>
                                <w:color w:val="FB7959"/>
                                <w:kern w:val="24"/>
                                <w:sz w:val="64"/>
                                <w:szCs w:val="64"/>
                              </w:rPr>
                              <w:t>RESUME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top:117.1pt;height:46.05pt;width:135.7pt;mso-position-horizontal:center;mso-position-horizontal-relative:margin;mso-wrap-style:none;z-index:251919360;mso-width-relative:page;mso-height-relative:page;" filled="f" stroked="f" coordsize="21600,21600" o:gfxdata="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rPr>
                          <w:color w:val="FB7959"/>
                        </w:rPr>
                      </w:pPr>
                      <w:r>
                        <w:rPr>
                          <w:rFonts w:ascii="Century Gothic" w:hAnsi="Century Gothic" w:eastAsiaTheme="minorEastAsia" w:cstheme="minorBidi"/>
                          <w:color w:val="FB7959"/>
                          <w:kern w:val="24"/>
                          <w:sz w:val="64"/>
                          <w:szCs w:val="64"/>
                        </w:rPr>
                        <w:t>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page"/>
      </w:r>
    </w:p>
    <w:p>
      <w:pPr>
        <w:widowControl/>
        <w:jc w:val="left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1823720</wp:posOffset>
                </wp:positionH>
                <wp:positionV relativeFrom="paragraph">
                  <wp:posOffset>1556385</wp:posOffset>
                </wp:positionV>
                <wp:extent cx="2058035" cy="338455"/>
                <wp:effectExtent l="0" t="0" r="0" b="0"/>
                <wp:wrapNone/>
                <wp:docPr id="15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035" cy="338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righ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FFFFFF" w:themeColor="background1"/>
                                <w:kern w:val="2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求职意向:行政人员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143.6pt;margin-top:122.55pt;height:26.65pt;width:162.05pt;z-index:251852800;mso-width-relative:page;mso-height-relative:page;" filled="f" stroked="f" coordsize="21600,21600" o:gfxdata="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DcAjlw2gAAAAsBAAAPAAAAAAAAAAEAIAAAACIAAABkcnMvZG93bnJl&#10;di54bWxQSwECFAAUAAAACACHTuJAIpVewYkBAADuAgAADgAAAAAAAAABACAAAAAp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righ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FFFFFF" w:themeColor="background1"/>
                          <w:kern w:val="2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求职意向:行政人员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2040890</wp:posOffset>
                </wp:positionH>
                <wp:positionV relativeFrom="paragraph">
                  <wp:posOffset>1071880</wp:posOffset>
                </wp:positionV>
                <wp:extent cx="1637665" cy="461645"/>
                <wp:effectExtent l="0" t="0" r="0" b="0"/>
                <wp:wrapNone/>
                <wp:docPr id="14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768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魏淑芬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60.7pt;margin-top:84.4pt;height:36.35pt;width:128.95pt;z-index:251850752;mso-width-relative:page;mso-height-relative:page;" filled="f" stroked="f" coordsize="21600,21600" o:gfxdata="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O6lBM7YAAAACwEAAA8AAAAAAAAA&#10;AQAgAAAAIgAAAGRycy9kb3ducmV2LnhtbFBLAQIUABQAAAAIAIdO4kBjXyEpnwEAABE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魏淑芬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4069715</wp:posOffset>
                </wp:positionH>
                <wp:positionV relativeFrom="paragraph">
                  <wp:posOffset>1273810</wp:posOffset>
                </wp:positionV>
                <wp:extent cx="1425575" cy="457200"/>
                <wp:effectExtent l="0" t="0" r="0" b="0"/>
                <wp:wrapNone/>
                <wp:docPr id="2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388" cy="457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80" w:lineRule="exact"/>
                              <w:rPr>
                                <w:rFonts w:ascii="微软雅黑 Light" w:hAnsi="微软雅黑 Light" w:eastAsia="微软雅黑 Light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广州番禺区</w:t>
                            </w:r>
                            <w:r>
                              <w:rPr>
                                <w:rFonts w:ascii="微软雅黑 Light" w:hAnsi="微软雅黑 Light" w:eastAsia="微软雅黑 Light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612</w:t>
                            </w: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号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320.45pt;margin-top:100.3pt;height:36pt;width:112.25pt;z-index:251778048;mso-width-relative:page;mso-height-relative:page;" filled="f" stroked="f" coordsize="21600,21600" o:gfxdata="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FudpjtcAAAALAQAADwAAAAAAAAABACAA&#10;AAAiAAAAZHJzL2Rvd25yZXYueG1sUEsBAhQAFAAAAAgAh07iQNZjSA6cAQAAEAMAAA4AAAAAAAAA&#10;AQAgAAAAJg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480" w:lineRule="exact"/>
                        <w:rPr>
                          <w:rFonts w:ascii="微软雅黑 Light" w:hAnsi="微软雅黑 Light" w:eastAsia="微软雅黑 Light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广州番禺区</w:t>
                      </w:r>
                      <w:r>
                        <w:rPr>
                          <w:rFonts w:ascii="微软雅黑 Light" w:hAnsi="微软雅黑 Light" w:eastAsia="微软雅黑 Light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612</w:t>
                      </w:r>
                      <w:r>
                        <w:rPr>
                          <w:rFonts w:hint="eastAsia" w:ascii="微软雅黑 Light" w:hAnsi="微软雅黑 Light" w:eastAsia="微软雅黑 Light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5807710</wp:posOffset>
                </wp:positionH>
                <wp:positionV relativeFrom="paragraph">
                  <wp:posOffset>1283970</wp:posOffset>
                </wp:positionV>
                <wp:extent cx="1129665" cy="443865"/>
                <wp:effectExtent l="0" t="0" r="0" b="0"/>
                <wp:wrapNone/>
                <wp:docPr id="24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553" cy="44375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80" w:lineRule="exact"/>
                              <w:rPr>
                                <w:rFonts w:ascii="微软雅黑 Light" w:hAnsi="微软雅黑 Light" w:eastAsia="微软雅黑 Light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 w:eastAsia="微软雅黑 Light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188668888XX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457.3pt;margin-top:101.1pt;height:34.95pt;width:88.95pt;z-index:251867136;mso-width-relative:page;mso-height-relative:page;" filled="f" stroked="f" coordsize="21600,21600" o:gfxdata="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HMXOFfYAAAADAEAAA8AAAAAAAAA&#10;AQAgAAAAIgAAAGRycy9kb3ducmV2LnhtbFBLAQIUABQAAAAIAIdO4kBMZKN6nwEAABE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480" w:lineRule="exact"/>
                        <w:rPr>
                          <w:rFonts w:ascii="微软雅黑 Light" w:hAnsi="微软雅黑 Light" w:eastAsia="微软雅黑 Light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 w:eastAsia="微软雅黑 Light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188668888XX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4080510</wp:posOffset>
                </wp:positionH>
                <wp:positionV relativeFrom="paragraph">
                  <wp:posOffset>1595120</wp:posOffset>
                </wp:positionV>
                <wp:extent cx="1344930" cy="457200"/>
                <wp:effectExtent l="0" t="0" r="0" b="0"/>
                <wp:wrapNone/>
                <wp:docPr id="23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706" cy="457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80" w:lineRule="exact"/>
                              <w:rPr>
                                <w:rFonts w:ascii="微软雅黑 Light" w:hAnsi="微软雅黑 Light" w:eastAsia="微软雅黑 Light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广东外语外贸大学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321.3pt;margin-top:125.6pt;height:36pt;width:105.9pt;z-index:251865088;mso-width-relative:page;mso-height-relative:page;" filled="f" stroked="f" coordsize="21600,21600" o:gfxdata="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BJEnc3ZAAAACwEAAA8AAAAAAAAA&#10;AQAgAAAAIgAAAGRycy9kb3ducmV2LnhtbFBLAQIUABQAAAAIAIdO4kBnoB1DngEAABEDAAAOAAAA&#10;AAAAAAEAIAAAACg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480" w:lineRule="exact"/>
                        <w:rPr>
                          <w:rFonts w:ascii="微软雅黑 Light" w:hAnsi="微软雅黑 Light" w:eastAsia="微软雅黑 Light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广东外语外贸大学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5836920</wp:posOffset>
                </wp:positionH>
                <wp:positionV relativeFrom="paragraph">
                  <wp:posOffset>1606550</wp:posOffset>
                </wp:positionV>
                <wp:extent cx="1600200" cy="443865"/>
                <wp:effectExtent l="0" t="0" r="0" b="0"/>
                <wp:wrapNone/>
                <wp:docPr id="26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4375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8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 w:eastAsia="微软雅黑 Light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1582XX@qq.com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459.6pt;margin-top:126.5pt;height:34.95pt;width:126pt;z-index:251869184;mso-width-relative:page;mso-height-relative:page;" filled="f" stroked="f" coordsize="21600,21600" o:gfxdata="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KD+cajYAAAADAEAAA8AAAAAAAAAAQAg&#10;AAAAIgAAAGRycy9kb3ducmV2LnhtbFBLAQIUABQAAAAIAIdO4kBTVZygnAEAABEDAAAOAAAAAAAA&#10;AAEAIAAAACc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48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 w:eastAsia="微软雅黑 Light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1582XX@qq.com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492125</wp:posOffset>
                </wp:positionV>
                <wp:extent cx="7036435" cy="8768715"/>
                <wp:effectExtent l="0" t="0" r="0" b="0"/>
                <wp:wrapNone/>
                <wp:docPr id="36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6320" cy="8768808"/>
                          <a:chOff x="102430" y="492590"/>
                          <a:chExt cx="7036320" cy="8768808"/>
                        </a:xfrm>
                      </wpg:grpSpPr>
                      <wps:wsp>
                        <wps:cNvPr id="37" name="矩形 37"/>
                        <wps:cNvSpPr/>
                        <wps:spPr>
                          <a:xfrm>
                            <a:off x="1485900" y="982980"/>
                            <a:ext cx="5652850" cy="1222156"/>
                          </a:xfrm>
                          <a:prstGeom prst="rect">
                            <a:avLst/>
                          </a:prstGeom>
                          <a:solidFill>
                            <a:srgbClr val="FB795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352448" y="8863912"/>
                            <a:ext cx="397486" cy="397486"/>
                          </a:xfrm>
                          <a:prstGeom prst="rect">
                            <a:avLst/>
                          </a:prstGeom>
                          <a:solidFill>
                            <a:srgbClr val="FB795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" name="矩形 39"/>
                        <wps:cNvSpPr/>
                        <wps:spPr>
                          <a:xfrm>
                            <a:off x="352448" y="7932261"/>
                            <a:ext cx="397486" cy="397486"/>
                          </a:xfrm>
                          <a:prstGeom prst="rect">
                            <a:avLst/>
                          </a:prstGeom>
                          <a:solidFill>
                            <a:srgbClr val="FB795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0" name="矩形 40"/>
                        <wps:cNvSpPr/>
                        <wps:spPr>
                          <a:xfrm>
                            <a:off x="352448" y="6982635"/>
                            <a:ext cx="397486" cy="397486"/>
                          </a:xfrm>
                          <a:prstGeom prst="rect">
                            <a:avLst/>
                          </a:prstGeom>
                          <a:solidFill>
                            <a:srgbClr val="FB795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" name="矩形 41"/>
                        <wps:cNvSpPr/>
                        <wps:spPr>
                          <a:xfrm>
                            <a:off x="352448" y="5492373"/>
                            <a:ext cx="397486" cy="397486"/>
                          </a:xfrm>
                          <a:prstGeom prst="rect">
                            <a:avLst/>
                          </a:prstGeom>
                          <a:solidFill>
                            <a:srgbClr val="FB795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2" name="矩形 42"/>
                        <wps:cNvSpPr/>
                        <wps:spPr>
                          <a:xfrm>
                            <a:off x="352448" y="2573113"/>
                            <a:ext cx="397486" cy="397486"/>
                          </a:xfrm>
                          <a:prstGeom prst="rect">
                            <a:avLst/>
                          </a:prstGeom>
                          <a:solidFill>
                            <a:srgbClr val="FB795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" name="graduation-hat-front-view_27483"/>
                        <wps:cNvSpPr>
                          <a:spLocks noChangeAspect="1"/>
                        </wps:cNvSpPr>
                        <wps:spPr bwMode="auto">
                          <a:xfrm>
                            <a:off x="436829" y="2651261"/>
                            <a:ext cx="204408" cy="241931"/>
                          </a:xfrm>
                          <a:custGeom>
                            <a:avLst/>
                            <a:gdLst>
                              <a:gd name="connsiteX0" fmla="*/ 165008 w 511795"/>
                              <a:gd name="connsiteY0" fmla="*/ 344302 h 605747"/>
                              <a:gd name="connsiteX1" fmla="*/ 205798 w 511795"/>
                              <a:gd name="connsiteY1" fmla="*/ 472767 h 605747"/>
                              <a:gd name="connsiteX2" fmla="*/ 213429 w 511795"/>
                              <a:gd name="connsiteY2" fmla="*/ 497031 h 605747"/>
                              <a:gd name="connsiteX3" fmla="*/ 213617 w 511795"/>
                              <a:gd name="connsiteY3" fmla="*/ 496655 h 605747"/>
                              <a:gd name="connsiteX4" fmla="*/ 220212 w 511795"/>
                              <a:gd name="connsiteY4" fmla="*/ 517157 h 605747"/>
                              <a:gd name="connsiteX5" fmla="*/ 241690 w 511795"/>
                              <a:gd name="connsiteY5" fmla="*/ 456404 h 605747"/>
                              <a:gd name="connsiteX6" fmla="*/ 255915 w 511795"/>
                              <a:gd name="connsiteY6" fmla="*/ 383801 h 605747"/>
                              <a:gd name="connsiteX7" fmla="*/ 270139 w 511795"/>
                              <a:gd name="connsiteY7" fmla="*/ 456404 h 605747"/>
                              <a:gd name="connsiteX8" fmla="*/ 291618 w 511795"/>
                              <a:gd name="connsiteY8" fmla="*/ 517157 h 605747"/>
                              <a:gd name="connsiteX9" fmla="*/ 298212 w 511795"/>
                              <a:gd name="connsiteY9" fmla="*/ 496655 h 605747"/>
                              <a:gd name="connsiteX10" fmla="*/ 298400 w 511795"/>
                              <a:gd name="connsiteY10" fmla="*/ 497031 h 605747"/>
                              <a:gd name="connsiteX11" fmla="*/ 306031 w 511795"/>
                              <a:gd name="connsiteY11" fmla="*/ 472767 h 605747"/>
                              <a:gd name="connsiteX12" fmla="*/ 346727 w 511795"/>
                              <a:gd name="connsiteY12" fmla="*/ 344302 h 605747"/>
                              <a:gd name="connsiteX13" fmla="*/ 463068 w 511795"/>
                              <a:gd name="connsiteY13" fmla="*/ 397155 h 605747"/>
                              <a:gd name="connsiteX14" fmla="*/ 511394 w 511795"/>
                              <a:gd name="connsiteY14" fmla="*/ 491765 h 605747"/>
                              <a:gd name="connsiteX15" fmla="*/ 505836 w 511795"/>
                              <a:gd name="connsiteY15" fmla="*/ 544994 h 605747"/>
                              <a:gd name="connsiteX16" fmla="*/ 255915 w 511795"/>
                              <a:gd name="connsiteY16" fmla="*/ 605747 h 605747"/>
                              <a:gd name="connsiteX17" fmla="*/ 5993 w 511795"/>
                              <a:gd name="connsiteY17" fmla="*/ 544994 h 605747"/>
                              <a:gd name="connsiteX18" fmla="*/ 435 w 511795"/>
                              <a:gd name="connsiteY18" fmla="*/ 491765 h 605747"/>
                              <a:gd name="connsiteX19" fmla="*/ 48667 w 511795"/>
                              <a:gd name="connsiteY19" fmla="*/ 397155 h 605747"/>
                              <a:gd name="connsiteX20" fmla="*/ 165008 w 511795"/>
                              <a:gd name="connsiteY20" fmla="*/ 344302 h 605747"/>
                              <a:gd name="connsiteX21" fmla="*/ 247647 w 511795"/>
                              <a:gd name="connsiteY21" fmla="*/ 460 h 605747"/>
                              <a:gd name="connsiteX22" fmla="*/ 312846 w 511795"/>
                              <a:gd name="connsiteY22" fmla="*/ 14288 h 605747"/>
                              <a:gd name="connsiteX23" fmla="*/ 344598 w 511795"/>
                              <a:gd name="connsiteY23" fmla="*/ 43731 h 605747"/>
                              <a:gd name="connsiteX24" fmla="*/ 379554 w 511795"/>
                              <a:gd name="connsiteY24" fmla="*/ 154356 h 605747"/>
                              <a:gd name="connsiteX25" fmla="*/ 375031 w 511795"/>
                              <a:gd name="connsiteY25" fmla="*/ 171289 h 605747"/>
                              <a:gd name="connsiteX26" fmla="*/ 386338 w 511795"/>
                              <a:gd name="connsiteY26" fmla="*/ 217665 h 605747"/>
                              <a:gd name="connsiteX27" fmla="*/ 363819 w 511795"/>
                              <a:gd name="connsiteY27" fmla="*/ 256798 h 605747"/>
                              <a:gd name="connsiteX28" fmla="*/ 284675 w 511795"/>
                              <a:gd name="connsiteY28" fmla="*/ 354253 h 605747"/>
                              <a:gd name="connsiteX29" fmla="*/ 226824 w 511795"/>
                              <a:gd name="connsiteY29" fmla="*/ 354441 h 605747"/>
                              <a:gd name="connsiteX30" fmla="*/ 147868 w 511795"/>
                              <a:gd name="connsiteY30" fmla="*/ 256798 h 605747"/>
                              <a:gd name="connsiteX31" fmla="*/ 125255 w 511795"/>
                              <a:gd name="connsiteY31" fmla="*/ 217853 h 605747"/>
                              <a:gd name="connsiteX32" fmla="*/ 136562 w 511795"/>
                              <a:gd name="connsiteY32" fmla="*/ 171383 h 605747"/>
                              <a:gd name="connsiteX33" fmla="*/ 132039 w 511795"/>
                              <a:gd name="connsiteY33" fmla="*/ 154451 h 605747"/>
                              <a:gd name="connsiteX34" fmla="*/ 131851 w 511795"/>
                              <a:gd name="connsiteY34" fmla="*/ 100079 h 605747"/>
                              <a:gd name="connsiteX35" fmla="*/ 163603 w 511795"/>
                              <a:gd name="connsiteY35" fmla="*/ 44390 h 605747"/>
                              <a:gd name="connsiteX36" fmla="*/ 192999 w 511795"/>
                              <a:gd name="connsiteY36" fmla="*/ 20026 h 605747"/>
                              <a:gd name="connsiteX37" fmla="*/ 221642 w 511795"/>
                              <a:gd name="connsiteY37" fmla="*/ 5351 h 605747"/>
                              <a:gd name="connsiteX38" fmla="*/ 247647 w 511795"/>
                              <a:gd name="connsiteY38" fmla="*/ 460 h 6057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511795" h="605747">
                                <a:moveTo>
                                  <a:pt x="165008" y="344302"/>
                                </a:moveTo>
                                <a:lnTo>
                                  <a:pt x="205798" y="472767"/>
                                </a:lnTo>
                                <a:lnTo>
                                  <a:pt x="213429" y="497031"/>
                                </a:lnTo>
                                <a:lnTo>
                                  <a:pt x="213617" y="496655"/>
                                </a:lnTo>
                                <a:lnTo>
                                  <a:pt x="220212" y="517157"/>
                                </a:lnTo>
                                <a:lnTo>
                                  <a:pt x="241690" y="456404"/>
                                </a:lnTo>
                                <a:cubicBezTo>
                                  <a:pt x="188936" y="382860"/>
                                  <a:pt x="252429" y="383613"/>
                                  <a:pt x="255915" y="383801"/>
                                </a:cubicBezTo>
                                <a:cubicBezTo>
                                  <a:pt x="259400" y="383613"/>
                                  <a:pt x="322893" y="382860"/>
                                  <a:pt x="270139" y="456404"/>
                                </a:cubicBezTo>
                                <a:lnTo>
                                  <a:pt x="291618" y="517157"/>
                                </a:lnTo>
                                <a:lnTo>
                                  <a:pt x="298212" y="496655"/>
                                </a:lnTo>
                                <a:lnTo>
                                  <a:pt x="298400" y="497031"/>
                                </a:lnTo>
                                <a:lnTo>
                                  <a:pt x="306031" y="472767"/>
                                </a:lnTo>
                                <a:lnTo>
                                  <a:pt x="346727" y="344302"/>
                                </a:lnTo>
                                <a:cubicBezTo>
                                  <a:pt x="346727" y="344302"/>
                                  <a:pt x="398821" y="380886"/>
                                  <a:pt x="463068" y="397155"/>
                                </a:cubicBezTo>
                                <a:cubicBezTo>
                                  <a:pt x="510923" y="409381"/>
                                  <a:pt x="513184" y="464492"/>
                                  <a:pt x="511394" y="491765"/>
                                </a:cubicBezTo>
                                <a:cubicBezTo>
                                  <a:pt x="511394" y="491765"/>
                                  <a:pt x="508662" y="528724"/>
                                  <a:pt x="505836" y="544994"/>
                                </a:cubicBezTo>
                                <a:cubicBezTo>
                                  <a:pt x="505836" y="544994"/>
                                  <a:pt x="412386" y="605747"/>
                                  <a:pt x="255915" y="605747"/>
                                </a:cubicBezTo>
                                <a:cubicBezTo>
                                  <a:pt x="99443" y="605559"/>
                                  <a:pt x="5993" y="544994"/>
                                  <a:pt x="5993" y="544994"/>
                                </a:cubicBezTo>
                                <a:cubicBezTo>
                                  <a:pt x="3167" y="528724"/>
                                  <a:pt x="435" y="491765"/>
                                  <a:pt x="435" y="491765"/>
                                </a:cubicBezTo>
                                <a:cubicBezTo>
                                  <a:pt x="-1449" y="464492"/>
                                  <a:pt x="812" y="409381"/>
                                  <a:pt x="48667" y="397155"/>
                                </a:cubicBezTo>
                                <a:cubicBezTo>
                                  <a:pt x="112820" y="380886"/>
                                  <a:pt x="165008" y="344302"/>
                                  <a:pt x="165008" y="344302"/>
                                </a:cubicBezTo>
                                <a:close/>
                                <a:moveTo>
                                  <a:pt x="247647" y="460"/>
                                </a:moveTo>
                                <a:cubicBezTo>
                                  <a:pt x="275912" y="-1892"/>
                                  <a:pt x="297394" y="5069"/>
                                  <a:pt x="312846" y="14288"/>
                                </a:cubicBezTo>
                                <a:cubicBezTo>
                                  <a:pt x="335836" y="26893"/>
                                  <a:pt x="344598" y="43731"/>
                                  <a:pt x="344598" y="43731"/>
                                </a:cubicBezTo>
                                <a:cubicBezTo>
                                  <a:pt x="344598" y="43731"/>
                                  <a:pt x="397361" y="47400"/>
                                  <a:pt x="379554" y="154356"/>
                                </a:cubicBezTo>
                                <a:cubicBezTo>
                                  <a:pt x="378518" y="159907"/>
                                  <a:pt x="377010" y="165645"/>
                                  <a:pt x="375031" y="171289"/>
                                </a:cubicBezTo>
                                <a:cubicBezTo>
                                  <a:pt x="385584" y="170254"/>
                                  <a:pt x="398021" y="176463"/>
                                  <a:pt x="386338" y="217665"/>
                                </a:cubicBezTo>
                                <a:cubicBezTo>
                                  <a:pt x="377764" y="247955"/>
                                  <a:pt x="369849" y="256327"/>
                                  <a:pt x="363819" y="256798"/>
                                </a:cubicBezTo>
                                <a:cubicBezTo>
                                  <a:pt x="358166" y="292544"/>
                                  <a:pt x="329523" y="338073"/>
                                  <a:pt x="284675" y="354253"/>
                                </a:cubicBezTo>
                                <a:cubicBezTo>
                                  <a:pt x="266019" y="361026"/>
                                  <a:pt x="245479" y="360932"/>
                                  <a:pt x="226824" y="354441"/>
                                </a:cubicBezTo>
                                <a:cubicBezTo>
                                  <a:pt x="181222" y="338355"/>
                                  <a:pt x="153427" y="292732"/>
                                  <a:pt x="147868" y="256798"/>
                                </a:cubicBezTo>
                                <a:cubicBezTo>
                                  <a:pt x="141838" y="256327"/>
                                  <a:pt x="133923" y="247955"/>
                                  <a:pt x="125255" y="217853"/>
                                </a:cubicBezTo>
                                <a:cubicBezTo>
                                  <a:pt x="113572" y="176557"/>
                                  <a:pt x="126009" y="170442"/>
                                  <a:pt x="136562" y="171383"/>
                                </a:cubicBezTo>
                                <a:cubicBezTo>
                                  <a:pt x="134583" y="165739"/>
                                  <a:pt x="133075" y="160095"/>
                                  <a:pt x="132039" y="154451"/>
                                </a:cubicBezTo>
                                <a:cubicBezTo>
                                  <a:pt x="128270" y="135166"/>
                                  <a:pt x="127328" y="117199"/>
                                  <a:pt x="131851" y="100079"/>
                                </a:cubicBezTo>
                                <a:cubicBezTo>
                                  <a:pt x="137221" y="77126"/>
                                  <a:pt x="149658" y="58688"/>
                                  <a:pt x="163603" y="44390"/>
                                </a:cubicBezTo>
                                <a:cubicBezTo>
                                  <a:pt x="172365" y="34983"/>
                                  <a:pt x="182447" y="26705"/>
                                  <a:pt x="192999" y="20026"/>
                                </a:cubicBezTo>
                                <a:cubicBezTo>
                                  <a:pt x="201667" y="14006"/>
                                  <a:pt x="211184" y="8832"/>
                                  <a:pt x="221642" y="5351"/>
                                </a:cubicBezTo>
                                <a:cubicBezTo>
                                  <a:pt x="229839" y="2717"/>
                                  <a:pt x="238507" y="836"/>
                                  <a:pt x="247647" y="4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47" name="graduation-hat-front-view_27483"/>
                        <wps:cNvSpPr>
                          <a:spLocks noChangeAspect="1"/>
                        </wps:cNvSpPr>
                        <wps:spPr bwMode="auto">
                          <a:xfrm>
                            <a:off x="430579" y="5593162"/>
                            <a:ext cx="196844" cy="195908"/>
                          </a:xfrm>
                          <a:custGeom>
                            <a:avLst/>
                            <a:gdLst>
                              <a:gd name="connsiteX0" fmla="*/ 59719 w 604084"/>
                              <a:gd name="connsiteY0" fmla="*/ 352290 h 601212"/>
                              <a:gd name="connsiteX1" fmla="*/ 35420 w 604084"/>
                              <a:gd name="connsiteY1" fmla="*/ 382719 h 601212"/>
                              <a:gd name="connsiteX2" fmla="*/ 27733 w 604084"/>
                              <a:gd name="connsiteY2" fmla="*/ 409584 h 601212"/>
                              <a:gd name="connsiteX3" fmla="*/ 41323 w 604084"/>
                              <a:gd name="connsiteY3" fmla="*/ 434119 h 601212"/>
                              <a:gd name="connsiteX4" fmla="*/ 42010 w 604084"/>
                              <a:gd name="connsiteY4" fmla="*/ 434668 h 601212"/>
                              <a:gd name="connsiteX5" fmla="*/ 64798 w 604084"/>
                              <a:gd name="connsiteY5" fmla="*/ 442618 h 601212"/>
                              <a:gd name="connsiteX6" fmla="*/ 93490 w 604084"/>
                              <a:gd name="connsiteY6" fmla="*/ 428911 h 601212"/>
                              <a:gd name="connsiteX7" fmla="*/ 117789 w 604084"/>
                              <a:gd name="connsiteY7" fmla="*/ 398482 h 601212"/>
                              <a:gd name="connsiteX8" fmla="*/ 481781 w 604084"/>
                              <a:gd name="connsiteY8" fmla="*/ 309401 h 601212"/>
                              <a:gd name="connsiteX9" fmla="*/ 349677 w 604084"/>
                              <a:gd name="connsiteY9" fmla="*/ 467956 h 601212"/>
                              <a:gd name="connsiteX10" fmla="*/ 481781 w 604084"/>
                              <a:gd name="connsiteY10" fmla="*/ 467956 h 601212"/>
                              <a:gd name="connsiteX11" fmla="*/ 500182 w 604084"/>
                              <a:gd name="connsiteY11" fmla="*/ 258560 h 601212"/>
                              <a:gd name="connsiteX12" fmla="*/ 509245 w 604084"/>
                              <a:gd name="connsiteY12" fmla="*/ 271442 h 601212"/>
                              <a:gd name="connsiteX13" fmla="*/ 509245 w 604084"/>
                              <a:gd name="connsiteY13" fmla="*/ 481660 h 601212"/>
                              <a:gd name="connsiteX14" fmla="*/ 495513 w 604084"/>
                              <a:gd name="connsiteY14" fmla="*/ 495364 h 601212"/>
                              <a:gd name="connsiteX15" fmla="*/ 320428 w 604084"/>
                              <a:gd name="connsiteY15" fmla="*/ 495364 h 601212"/>
                              <a:gd name="connsiteX16" fmla="*/ 308069 w 604084"/>
                              <a:gd name="connsiteY16" fmla="*/ 487416 h 601212"/>
                              <a:gd name="connsiteX17" fmla="*/ 309854 w 604084"/>
                              <a:gd name="connsiteY17" fmla="*/ 472890 h 601212"/>
                              <a:gd name="connsiteX18" fmla="*/ 484939 w 604084"/>
                              <a:gd name="connsiteY18" fmla="*/ 262671 h 601212"/>
                              <a:gd name="connsiteX19" fmla="*/ 500182 w 604084"/>
                              <a:gd name="connsiteY19" fmla="*/ 258560 h 601212"/>
                              <a:gd name="connsiteX20" fmla="*/ 230987 w 604084"/>
                              <a:gd name="connsiteY20" fmla="*/ 181418 h 601212"/>
                              <a:gd name="connsiteX21" fmla="*/ 241077 w 604084"/>
                              <a:gd name="connsiteY21" fmla="*/ 184383 h 601212"/>
                              <a:gd name="connsiteX22" fmla="*/ 243274 w 604084"/>
                              <a:gd name="connsiteY22" fmla="*/ 203578 h 601212"/>
                              <a:gd name="connsiteX23" fmla="*/ 153494 w 604084"/>
                              <a:gd name="connsiteY23" fmla="*/ 316277 h 601212"/>
                              <a:gd name="connsiteX24" fmla="*/ 142787 w 604084"/>
                              <a:gd name="connsiteY24" fmla="*/ 321350 h 601212"/>
                              <a:gd name="connsiteX25" fmla="*/ 134138 w 604084"/>
                              <a:gd name="connsiteY25" fmla="*/ 318471 h 601212"/>
                              <a:gd name="connsiteX26" fmla="*/ 131942 w 604084"/>
                              <a:gd name="connsiteY26" fmla="*/ 299139 h 601212"/>
                              <a:gd name="connsiteX27" fmla="*/ 221721 w 604084"/>
                              <a:gd name="connsiteY27" fmla="*/ 186577 h 601212"/>
                              <a:gd name="connsiteX28" fmla="*/ 230987 w 604084"/>
                              <a:gd name="connsiteY28" fmla="*/ 181418 h 601212"/>
                              <a:gd name="connsiteX29" fmla="*/ 339635 w 604084"/>
                              <a:gd name="connsiteY29" fmla="*/ 60608 h 601212"/>
                              <a:gd name="connsiteX30" fmla="*/ 302294 w 604084"/>
                              <a:gd name="connsiteY30" fmla="*/ 84457 h 601212"/>
                              <a:gd name="connsiteX31" fmla="*/ 308609 w 604084"/>
                              <a:gd name="connsiteY31" fmla="*/ 89529 h 601212"/>
                              <a:gd name="connsiteX32" fmla="*/ 310806 w 604084"/>
                              <a:gd name="connsiteY32" fmla="*/ 108719 h 601212"/>
                              <a:gd name="connsiteX33" fmla="*/ 300098 w 604084"/>
                              <a:gd name="connsiteY33" fmla="*/ 113927 h 601212"/>
                              <a:gd name="connsiteX34" fmla="*/ 291587 w 604084"/>
                              <a:gd name="connsiteY34" fmla="*/ 110912 h 601212"/>
                              <a:gd name="connsiteX35" fmla="*/ 277721 w 604084"/>
                              <a:gd name="connsiteY35" fmla="*/ 99946 h 601212"/>
                              <a:gd name="connsiteX36" fmla="*/ 257815 w 604084"/>
                              <a:gd name="connsiteY36" fmla="*/ 112694 h 601212"/>
                              <a:gd name="connsiteX37" fmla="*/ 307237 w 604084"/>
                              <a:gd name="connsiteY37" fmla="*/ 152032 h 601212"/>
                              <a:gd name="connsiteX38" fmla="*/ 358579 w 604084"/>
                              <a:gd name="connsiteY38" fmla="*/ 16060 h 601212"/>
                              <a:gd name="connsiteX39" fmla="*/ 374504 w 604084"/>
                              <a:gd name="connsiteY39" fmla="*/ 16883 h 601212"/>
                              <a:gd name="connsiteX40" fmla="*/ 378897 w 604084"/>
                              <a:gd name="connsiteY40" fmla="*/ 32234 h 601212"/>
                              <a:gd name="connsiteX41" fmla="*/ 326593 w 604084"/>
                              <a:gd name="connsiteY41" fmla="*/ 179309 h 601212"/>
                              <a:gd name="connsiteX42" fmla="*/ 325769 w 604084"/>
                              <a:gd name="connsiteY42" fmla="*/ 181091 h 601212"/>
                              <a:gd name="connsiteX43" fmla="*/ 325632 w 604084"/>
                              <a:gd name="connsiteY43" fmla="*/ 181502 h 601212"/>
                              <a:gd name="connsiteX44" fmla="*/ 324671 w 604084"/>
                              <a:gd name="connsiteY44" fmla="*/ 182873 h 601212"/>
                              <a:gd name="connsiteX45" fmla="*/ 324534 w 604084"/>
                              <a:gd name="connsiteY45" fmla="*/ 183147 h 601212"/>
                              <a:gd name="connsiteX46" fmla="*/ 324397 w 604084"/>
                              <a:gd name="connsiteY46" fmla="*/ 183284 h 601212"/>
                              <a:gd name="connsiteX47" fmla="*/ 147716 w 604084"/>
                              <a:gd name="connsiteY47" fmla="*/ 404787 h 601212"/>
                              <a:gd name="connsiteX48" fmla="*/ 114906 w 604084"/>
                              <a:gd name="connsiteY48" fmla="*/ 445907 h 601212"/>
                              <a:gd name="connsiteX49" fmla="*/ 64798 w 604084"/>
                              <a:gd name="connsiteY49" fmla="*/ 470031 h 601212"/>
                              <a:gd name="connsiteX50" fmla="*/ 24987 w 604084"/>
                              <a:gd name="connsiteY50" fmla="*/ 456187 h 601212"/>
                              <a:gd name="connsiteX51" fmla="*/ 24163 w 604084"/>
                              <a:gd name="connsiteY51" fmla="*/ 455502 h 601212"/>
                              <a:gd name="connsiteX52" fmla="*/ 414 w 604084"/>
                              <a:gd name="connsiteY52" fmla="*/ 412737 h 601212"/>
                              <a:gd name="connsiteX53" fmla="*/ 14004 w 604084"/>
                              <a:gd name="connsiteY53" fmla="*/ 365722 h 601212"/>
                              <a:gd name="connsiteX54" fmla="*/ 46815 w 604084"/>
                              <a:gd name="connsiteY54" fmla="*/ 324465 h 601212"/>
                              <a:gd name="connsiteX55" fmla="*/ 66034 w 604084"/>
                              <a:gd name="connsiteY55" fmla="*/ 322272 h 601212"/>
                              <a:gd name="connsiteX56" fmla="*/ 134812 w 604084"/>
                              <a:gd name="connsiteY56" fmla="*/ 376962 h 601212"/>
                              <a:gd name="connsiteX57" fmla="*/ 294332 w 604084"/>
                              <a:gd name="connsiteY57" fmla="*/ 176842 h 601212"/>
                              <a:gd name="connsiteX58" fmla="*/ 236400 w 604084"/>
                              <a:gd name="connsiteY58" fmla="*/ 130787 h 601212"/>
                              <a:gd name="connsiteX59" fmla="*/ 109689 w 604084"/>
                              <a:gd name="connsiteY59" fmla="*/ 289649 h 601212"/>
                              <a:gd name="connsiteX60" fmla="*/ 90333 w 604084"/>
                              <a:gd name="connsiteY60" fmla="*/ 291842 h 601212"/>
                              <a:gd name="connsiteX61" fmla="*/ 88136 w 604084"/>
                              <a:gd name="connsiteY61" fmla="*/ 272516 h 601212"/>
                              <a:gd name="connsiteX62" fmla="*/ 223495 w 604084"/>
                              <a:gd name="connsiteY62" fmla="*/ 102962 h 601212"/>
                              <a:gd name="connsiteX63" fmla="*/ 223495 w 604084"/>
                              <a:gd name="connsiteY63" fmla="*/ 102825 h 601212"/>
                              <a:gd name="connsiteX64" fmla="*/ 224044 w 604084"/>
                              <a:gd name="connsiteY64" fmla="*/ 102276 h 601212"/>
                              <a:gd name="connsiteX65" fmla="*/ 224456 w 604084"/>
                              <a:gd name="connsiteY65" fmla="*/ 101865 h 601212"/>
                              <a:gd name="connsiteX66" fmla="*/ 225005 w 604084"/>
                              <a:gd name="connsiteY66" fmla="*/ 101317 h 601212"/>
                              <a:gd name="connsiteX67" fmla="*/ 225417 w 604084"/>
                              <a:gd name="connsiteY67" fmla="*/ 100906 h 601212"/>
                              <a:gd name="connsiteX68" fmla="*/ 225966 w 604084"/>
                              <a:gd name="connsiteY68" fmla="*/ 100494 h 601212"/>
                              <a:gd name="connsiteX69" fmla="*/ 226653 w 604084"/>
                              <a:gd name="connsiteY69" fmla="*/ 100083 h 601212"/>
                              <a:gd name="connsiteX70" fmla="*/ 226790 w 604084"/>
                              <a:gd name="connsiteY70" fmla="*/ 99946 h 601212"/>
                              <a:gd name="connsiteX71" fmla="*/ 595022 w 604084"/>
                              <a:gd name="connsiteY71" fmla="*/ 851 h 601212"/>
                              <a:gd name="connsiteX72" fmla="*/ 604084 w 604084"/>
                              <a:gd name="connsiteY72" fmla="*/ 13735 h 601212"/>
                              <a:gd name="connsiteX73" fmla="*/ 604084 w 604084"/>
                              <a:gd name="connsiteY73" fmla="*/ 481688 h 601212"/>
                              <a:gd name="connsiteX74" fmla="*/ 590354 w 604084"/>
                              <a:gd name="connsiteY74" fmla="*/ 495395 h 601212"/>
                              <a:gd name="connsiteX75" fmla="*/ 576624 w 604084"/>
                              <a:gd name="connsiteY75" fmla="*/ 481688 h 601212"/>
                              <a:gd name="connsiteX76" fmla="*/ 576624 w 604084"/>
                              <a:gd name="connsiteY76" fmla="*/ 51703 h 601212"/>
                              <a:gd name="connsiteX77" fmla="*/ 141926 w 604084"/>
                              <a:gd name="connsiteY77" fmla="*/ 573798 h 601212"/>
                              <a:gd name="connsiteX78" fmla="*/ 590354 w 604084"/>
                              <a:gd name="connsiteY78" fmla="*/ 573798 h 601212"/>
                              <a:gd name="connsiteX79" fmla="*/ 604084 w 604084"/>
                              <a:gd name="connsiteY79" fmla="*/ 587505 h 601212"/>
                              <a:gd name="connsiteX80" fmla="*/ 590354 w 604084"/>
                              <a:gd name="connsiteY80" fmla="*/ 601212 h 601212"/>
                              <a:gd name="connsiteX81" fmla="*/ 112680 w 604084"/>
                              <a:gd name="connsiteY81" fmla="*/ 601212 h 601212"/>
                              <a:gd name="connsiteX82" fmla="*/ 100323 w 604084"/>
                              <a:gd name="connsiteY82" fmla="*/ 593399 h 601212"/>
                              <a:gd name="connsiteX83" fmla="*/ 102108 w 604084"/>
                              <a:gd name="connsiteY83" fmla="*/ 578733 h 601212"/>
                              <a:gd name="connsiteX84" fmla="*/ 579782 w 604084"/>
                              <a:gd name="connsiteY84" fmla="*/ 4963 h 601212"/>
                              <a:gd name="connsiteX85" fmla="*/ 595022 w 604084"/>
                              <a:gd name="connsiteY85" fmla="*/ 851 h 6012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</a:cxnLst>
                            <a:rect l="l" t="t" r="r" b="b"/>
                            <a:pathLst>
                              <a:path w="604084" h="601212">
                                <a:moveTo>
                                  <a:pt x="59719" y="352290"/>
                                </a:moveTo>
                                <a:lnTo>
                                  <a:pt x="35420" y="382719"/>
                                </a:lnTo>
                                <a:cubicBezTo>
                                  <a:pt x="29380" y="390395"/>
                                  <a:pt x="26634" y="399989"/>
                                  <a:pt x="27733" y="409584"/>
                                </a:cubicBezTo>
                                <a:cubicBezTo>
                                  <a:pt x="28831" y="419316"/>
                                  <a:pt x="33636" y="427951"/>
                                  <a:pt x="41323" y="434119"/>
                                </a:cubicBezTo>
                                <a:lnTo>
                                  <a:pt x="42010" y="434668"/>
                                </a:lnTo>
                                <a:cubicBezTo>
                                  <a:pt x="48599" y="439876"/>
                                  <a:pt x="56424" y="442618"/>
                                  <a:pt x="64798" y="442618"/>
                                </a:cubicBezTo>
                                <a:cubicBezTo>
                                  <a:pt x="76055" y="442618"/>
                                  <a:pt x="86489" y="437683"/>
                                  <a:pt x="93490" y="428911"/>
                                </a:cubicBezTo>
                                <a:lnTo>
                                  <a:pt x="117789" y="398482"/>
                                </a:lnTo>
                                <a:close/>
                                <a:moveTo>
                                  <a:pt x="481781" y="309401"/>
                                </a:moveTo>
                                <a:lnTo>
                                  <a:pt x="349677" y="467956"/>
                                </a:lnTo>
                                <a:lnTo>
                                  <a:pt x="481781" y="467956"/>
                                </a:lnTo>
                                <a:close/>
                                <a:moveTo>
                                  <a:pt x="500182" y="258560"/>
                                </a:moveTo>
                                <a:cubicBezTo>
                                  <a:pt x="505538" y="260478"/>
                                  <a:pt x="509245" y="265686"/>
                                  <a:pt x="509245" y="271442"/>
                                </a:cubicBezTo>
                                <a:lnTo>
                                  <a:pt x="509245" y="481660"/>
                                </a:lnTo>
                                <a:cubicBezTo>
                                  <a:pt x="509245" y="489197"/>
                                  <a:pt x="503066" y="495364"/>
                                  <a:pt x="495513" y="495364"/>
                                </a:cubicBezTo>
                                <a:lnTo>
                                  <a:pt x="320428" y="495364"/>
                                </a:lnTo>
                                <a:cubicBezTo>
                                  <a:pt x="315209" y="495364"/>
                                  <a:pt x="310266" y="492212"/>
                                  <a:pt x="308069" y="487416"/>
                                </a:cubicBezTo>
                                <a:cubicBezTo>
                                  <a:pt x="305734" y="482620"/>
                                  <a:pt x="306558" y="477001"/>
                                  <a:pt x="309854" y="472890"/>
                                </a:cubicBezTo>
                                <a:lnTo>
                                  <a:pt x="484939" y="262671"/>
                                </a:lnTo>
                                <a:cubicBezTo>
                                  <a:pt x="488647" y="258286"/>
                                  <a:pt x="494689" y="256641"/>
                                  <a:pt x="500182" y="258560"/>
                                </a:cubicBezTo>
                                <a:close/>
                                <a:moveTo>
                                  <a:pt x="230987" y="181418"/>
                                </a:moveTo>
                                <a:cubicBezTo>
                                  <a:pt x="234488" y="181024"/>
                                  <a:pt x="238126" y="181984"/>
                                  <a:pt x="241077" y="184383"/>
                                </a:cubicBezTo>
                                <a:cubicBezTo>
                                  <a:pt x="246980" y="189044"/>
                                  <a:pt x="247941" y="197682"/>
                                  <a:pt x="243274" y="203578"/>
                                </a:cubicBezTo>
                                <a:lnTo>
                                  <a:pt x="153494" y="316277"/>
                                </a:lnTo>
                                <a:cubicBezTo>
                                  <a:pt x="150749" y="319568"/>
                                  <a:pt x="146768" y="321350"/>
                                  <a:pt x="142787" y="321350"/>
                                </a:cubicBezTo>
                                <a:cubicBezTo>
                                  <a:pt x="139767" y="321350"/>
                                  <a:pt x="136746" y="320391"/>
                                  <a:pt x="134138" y="318471"/>
                                </a:cubicBezTo>
                                <a:cubicBezTo>
                                  <a:pt x="128235" y="313672"/>
                                  <a:pt x="127274" y="305035"/>
                                  <a:pt x="131942" y="299139"/>
                                </a:cubicBezTo>
                                <a:lnTo>
                                  <a:pt x="221721" y="186577"/>
                                </a:lnTo>
                                <a:cubicBezTo>
                                  <a:pt x="224124" y="183560"/>
                                  <a:pt x="227487" y="181812"/>
                                  <a:pt x="230987" y="181418"/>
                                </a:cubicBezTo>
                                <a:close/>
                                <a:moveTo>
                                  <a:pt x="339635" y="60608"/>
                                </a:moveTo>
                                <a:lnTo>
                                  <a:pt x="302294" y="84457"/>
                                </a:lnTo>
                                <a:lnTo>
                                  <a:pt x="308609" y="89529"/>
                                </a:lnTo>
                                <a:cubicBezTo>
                                  <a:pt x="314512" y="94189"/>
                                  <a:pt x="315611" y="102825"/>
                                  <a:pt x="310806" y="108719"/>
                                </a:cubicBezTo>
                                <a:cubicBezTo>
                                  <a:pt x="308060" y="112145"/>
                                  <a:pt x="304079" y="113927"/>
                                  <a:pt x="300098" y="113927"/>
                                </a:cubicBezTo>
                                <a:cubicBezTo>
                                  <a:pt x="297078" y="113927"/>
                                  <a:pt x="294058" y="112968"/>
                                  <a:pt x="291587" y="110912"/>
                                </a:cubicBezTo>
                                <a:lnTo>
                                  <a:pt x="277721" y="99946"/>
                                </a:lnTo>
                                <a:lnTo>
                                  <a:pt x="257815" y="112694"/>
                                </a:lnTo>
                                <a:lnTo>
                                  <a:pt x="307237" y="152032"/>
                                </a:lnTo>
                                <a:close/>
                                <a:moveTo>
                                  <a:pt x="358579" y="16060"/>
                                </a:moveTo>
                                <a:cubicBezTo>
                                  <a:pt x="363522" y="12908"/>
                                  <a:pt x="369974" y="13182"/>
                                  <a:pt x="374504" y="16883"/>
                                </a:cubicBezTo>
                                <a:cubicBezTo>
                                  <a:pt x="379172" y="20584"/>
                                  <a:pt x="380956" y="26752"/>
                                  <a:pt x="378897" y="32234"/>
                                </a:cubicBezTo>
                                <a:lnTo>
                                  <a:pt x="326593" y="179309"/>
                                </a:lnTo>
                                <a:cubicBezTo>
                                  <a:pt x="326319" y="179995"/>
                                  <a:pt x="326044" y="180543"/>
                                  <a:pt x="325769" y="181091"/>
                                </a:cubicBezTo>
                                <a:cubicBezTo>
                                  <a:pt x="325769" y="181228"/>
                                  <a:pt x="325632" y="181365"/>
                                  <a:pt x="325632" y="181502"/>
                                </a:cubicBezTo>
                                <a:cubicBezTo>
                                  <a:pt x="325358" y="181914"/>
                                  <a:pt x="325083" y="182462"/>
                                  <a:pt x="324671" y="182873"/>
                                </a:cubicBezTo>
                                <a:cubicBezTo>
                                  <a:pt x="324671" y="182873"/>
                                  <a:pt x="324534" y="183010"/>
                                  <a:pt x="324534" y="183147"/>
                                </a:cubicBezTo>
                                <a:cubicBezTo>
                                  <a:pt x="324397" y="183147"/>
                                  <a:pt x="324397" y="183147"/>
                                  <a:pt x="324397" y="183284"/>
                                </a:cubicBezTo>
                                <a:lnTo>
                                  <a:pt x="147716" y="404787"/>
                                </a:lnTo>
                                <a:lnTo>
                                  <a:pt x="114906" y="445907"/>
                                </a:lnTo>
                                <a:cubicBezTo>
                                  <a:pt x="102688" y="461259"/>
                                  <a:pt x="84429" y="470031"/>
                                  <a:pt x="64798" y="470031"/>
                                </a:cubicBezTo>
                                <a:cubicBezTo>
                                  <a:pt x="50384" y="470031"/>
                                  <a:pt x="36244" y="465097"/>
                                  <a:pt x="24987" y="456187"/>
                                </a:cubicBezTo>
                                <a:lnTo>
                                  <a:pt x="24163" y="455502"/>
                                </a:lnTo>
                                <a:cubicBezTo>
                                  <a:pt x="10847" y="444948"/>
                                  <a:pt x="2336" y="429733"/>
                                  <a:pt x="414" y="412737"/>
                                </a:cubicBezTo>
                                <a:cubicBezTo>
                                  <a:pt x="-1508" y="395740"/>
                                  <a:pt x="3297" y="379018"/>
                                  <a:pt x="14004" y="365722"/>
                                </a:cubicBezTo>
                                <a:lnTo>
                                  <a:pt x="46815" y="324465"/>
                                </a:lnTo>
                                <a:cubicBezTo>
                                  <a:pt x="51482" y="318571"/>
                                  <a:pt x="60131" y="317611"/>
                                  <a:pt x="66034" y="322272"/>
                                </a:cubicBezTo>
                                <a:lnTo>
                                  <a:pt x="134812" y="376962"/>
                                </a:lnTo>
                                <a:lnTo>
                                  <a:pt x="294332" y="176842"/>
                                </a:lnTo>
                                <a:lnTo>
                                  <a:pt x="236400" y="130787"/>
                                </a:lnTo>
                                <a:lnTo>
                                  <a:pt x="109689" y="289649"/>
                                </a:lnTo>
                                <a:cubicBezTo>
                                  <a:pt x="104884" y="295543"/>
                                  <a:pt x="96373" y="296503"/>
                                  <a:pt x="90333" y="291842"/>
                                </a:cubicBezTo>
                                <a:cubicBezTo>
                                  <a:pt x="84429" y="287182"/>
                                  <a:pt x="83469" y="278547"/>
                                  <a:pt x="88136" y="272516"/>
                                </a:cubicBezTo>
                                <a:lnTo>
                                  <a:pt x="223495" y="102962"/>
                                </a:lnTo>
                                <a:cubicBezTo>
                                  <a:pt x="223495" y="102962"/>
                                  <a:pt x="223495" y="102825"/>
                                  <a:pt x="223495" y="102825"/>
                                </a:cubicBezTo>
                                <a:cubicBezTo>
                                  <a:pt x="223770" y="102688"/>
                                  <a:pt x="223907" y="102413"/>
                                  <a:pt x="224044" y="102276"/>
                                </a:cubicBezTo>
                                <a:cubicBezTo>
                                  <a:pt x="224182" y="102139"/>
                                  <a:pt x="224319" y="102002"/>
                                  <a:pt x="224456" y="101865"/>
                                </a:cubicBezTo>
                                <a:cubicBezTo>
                                  <a:pt x="224594" y="101591"/>
                                  <a:pt x="224868" y="101454"/>
                                  <a:pt x="225005" y="101317"/>
                                </a:cubicBezTo>
                                <a:cubicBezTo>
                                  <a:pt x="225143" y="101180"/>
                                  <a:pt x="225280" y="101043"/>
                                  <a:pt x="225417" y="100906"/>
                                </a:cubicBezTo>
                                <a:cubicBezTo>
                                  <a:pt x="225692" y="100769"/>
                                  <a:pt x="225829" y="100632"/>
                                  <a:pt x="225966" y="100494"/>
                                </a:cubicBezTo>
                                <a:cubicBezTo>
                                  <a:pt x="226241" y="100357"/>
                                  <a:pt x="226378" y="100220"/>
                                  <a:pt x="226653" y="100083"/>
                                </a:cubicBezTo>
                                <a:cubicBezTo>
                                  <a:pt x="226653" y="100083"/>
                                  <a:pt x="226790" y="99946"/>
                                  <a:pt x="226790" y="99946"/>
                                </a:cubicBezTo>
                                <a:close/>
                                <a:moveTo>
                                  <a:pt x="595022" y="851"/>
                                </a:moveTo>
                                <a:cubicBezTo>
                                  <a:pt x="600514" y="2770"/>
                                  <a:pt x="604084" y="7978"/>
                                  <a:pt x="604084" y="13735"/>
                                </a:cubicBezTo>
                                <a:lnTo>
                                  <a:pt x="604084" y="481688"/>
                                </a:lnTo>
                                <a:cubicBezTo>
                                  <a:pt x="604084" y="489227"/>
                                  <a:pt x="597906" y="495395"/>
                                  <a:pt x="590354" y="495395"/>
                                </a:cubicBezTo>
                                <a:cubicBezTo>
                                  <a:pt x="582802" y="495395"/>
                                  <a:pt x="576624" y="489227"/>
                                  <a:pt x="576624" y="481688"/>
                                </a:cubicBezTo>
                                <a:lnTo>
                                  <a:pt x="576624" y="51703"/>
                                </a:lnTo>
                                <a:lnTo>
                                  <a:pt x="141926" y="573798"/>
                                </a:lnTo>
                                <a:lnTo>
                                  <a:pt x="590354" y="573798"/>
                                </a:lnTo>
                                <a:cubicBezTo>
                                  <a:pt x="597906" y="573798"/>
                                  <a:pt x="604084" y="579967"/>
                                  <a:pt x="604084" y="587505"/>
                                </a:cubicBezTo>
                                <a:cubicBezTo>
                                  <a:pt x="604084" y="595044"/>
                                  <a:pt x="597906" y="601212"/>
                                  <a:pt x="590354" y="601212"/>
                                </a:cubicBezTo>
                                <a:lnTo>
                                  <a:pt x="112680" y="601212"/>
                                </a:lnTo>
                                <a:cubicBezTo>
                                  <a:pt x="107325" y="601212"/>
                                  <a:pt x="102520" y="598197"/>
                                  <a:pt x="100323" y="593399"/>
                                </a:cubicBezTo>
                                <a:cubicBezTo>
                                  <a:pt x="97989" y="588602"/>
                                  <a:pt x="98675" y="582845"/>
                                  <a:pt x="102108" y="578733"/>
                                </a:cubicBezTo>
                                <a:lnTo>
                                  <a:pt x="579782" y="4963"/>
                                </a:lnTo>
                                <a:cubicBezTo>
                                  <a:pt x="583489" y="577"/>
                                  <a:pt x="589530" y="-1205"/>
                                  <a:pt x="595022" y="8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48" name="graduation-hat-front-view_27483"/>
                        <wps:cNvSpPr>
                          <a:spLocks noChangeAspect="1"/>
                        </wps:cNvSpPr>
                        <wps:spPr bwMode="auto">
                          <a:xfrm>
                            <a:off x="430579" y="7094449"/>
                            <a:ext cx="233253" cy="183426"/>
                          </a:xfrm>
                          <a:custGeom>
                            <a:avLst/>
                            <a:gdLst>
                              <a:gd name="T0" fmla="*/ 2297 w 2795"/>
                              <a:gd name="T1" fmla="*/ 2201 h 2201"/>
                              <a:gd name="T2" fmla="*/ 1968 w 2795"/>
                              <a:gd name="T3" fmla="*/ 2201 h 2201"/>
                              <a:gd name="T4" fmla="*/ 124 w 2795"/>
                              <a:gd name="T5" fmla="*/ 1973 h 2201"/>
                              <a:gd name="T6" fmla="*/ 352 w 2795"/>
                              <a:gd name="T7" fmla="*/ 1495 h 2201"/>
                              <a:gd name="T8" fmla="*/ 2190 w 2795"/>
                              <a:gd name="T9" fmla="*/ 1495 h 2201"/>
                              <a:gd name="T10" fmla="*/ 2364 w 2795"/>
                              <a:gd name="T11" fmla="*/ 1562 h 2201"/>
                              <a:gd name="T12" fmla="*/ 2257 w 2795"/>
                              <a:gd name="T13" fmla="*/ 1628 h 2201"/>
                              <a:gd name="T14" fmla="*/ 2297 w 2795"/>
                              <a:gd name="T15" fmla="*/ 2067 h 2201"/>
                              <a:gd name="T16" fmla="*/ 2649 w 2795"/>
                              <a:gd name="T17" fmla="*/ 1342 h 2201"/>
                              <a:gd name="T18" fmla="*/ 2483 w 2795"/>
                              <a:gd name="T19" fmla="*/ 1409 h 2201"/>
                              <a:gd name="T20" fmla="*/ 913 w 2795"/>
                              <a:gd name="T21" fmla="*/ 1409 h 2201"/>
                              <a:gd name="T22" fmla="*/ 701 w 2795"/>
                              <a:gd name="T23" fmla="*/ 1019 h 2201"/>
                              <a:gd name="T24" fmla="*/ 2253 w 2795"/>
                              <a:gd name="T25" fmla="*/ 807 h 2201"/>
                              <a:gd name="T26" fmla="*/ 2583 w 2795"/>
                              <a:gd name="T27" fmla="*/ 807 h 2201"/>
                              <a:gd name="T28" fmla="*/ 2583 w 2795"/>
                              <a:gd name="T29" fmla="*/ 940 h 2201"/>
                              <a:gd name="T30" fmla="*/ 2549 w 2795"/>
                              <a:gd name="T31" fmla="*/ 1275 h 2201"/>
                              <a:gd name="T32" fmla="*/ 2649 w 2795"/>
                              <a:gd name="T33" fmla="*/ 1342 h 2201"/>
                              <a:gd name="T34" fmla="*/ 2253 w 2795"/>
                              <a:gd name="T35" fmla="*/ 1275 h 2201"/>
                              <a:gd name="T36" fmla="*/ 2416 w 2795"/>
                              <a:gd name="T37" fmla="*/ 940 h 2201"/>
                              <a:gd name="T38" fmla="*/ 913 w 2795"/>
                              <a:gd name="T39" fmla="*/ 940 h 2201"/>
                              <a:gd name="T40" fmla="*/ 834 w 2795"/>
                              <a:gd name="T41" fmla="*/ 1197 h 2201"/>
                              <a:gd name="T42" fmla="*/ 2728 w 2795"/>
                              <a:gd name="T43" fmla="*/ 0 h 2201"/>
                              <a:gd name="T44" fmla="*/ 638 w 2795"/>
                              <a:gd name="T45" fmla="*/ 0 h 2201"/>
                              <a:gd name="T46" fmla="*/ 0 w 2795"/>
                              <a:gd name="T47" fmla="*/ 67 h 2201"/>
                              <a:gd name="T48" fmla="*/ 124 w 2795"/>
                              <a:gd name="T49" fmla="*/ 134 h 2201"/>
                              <a:gd name="T50" fmla="*/ 73 w 2795"/>
                              <a:gd name="T51" fmla="*/ 800 h 2201"/>
                              <a:gd name="T52" fmla="*/ 308 w 2795"/>
                              <a:gd name="T53" fmla="*/ 800 h 2201"/>
                              <a:gd name="T54" fmla="*/ 257 w 2795"/>
                              <a:gd name="T55" fmla="*/ 134 h 2201"/>
                              <a:gd name="T56" fmla="*/ 571 w 2795"/>
                              <a:gd name="T57" fmla="*/ 659 h 2201"/>
                              <a:gd name="T58" fmla="*/ 2157 w 2795"/>
                              <a:gd name="T59" fmla="*/ 726 h 2201"/>
                              <a:gd name="T60" fmla="*/ 2224 w 2795"/>
                              <a:gd name="T61" fmla="*/ 134 h 2201"/>
                              <a:gd name="T62" fmla="*/ 2795 w 2795"/>
                              <a:gd name="T63" fmla="*/ 67 h 2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795" h="2201">
                                <a:moveTo>
                                  <a:pt x="2364" y="2134"/>
                                </a:moveTo>
                                <a:cubicBezTo>
                                  <a:pt x="2364" y="2171"/>
                                  <a:pt x="2334" y="2201"/>
                                  <a:pt x="2297" y="2201"/>
                                </a:cubicBezTo>
                                <a:lnTo>
                                  <a:pt x="2190" y="2201"/>
                                </a:lnTo>
                                <a:lnTo>
                                  <a:pt x="1968" y="2201"/>
                                </a:lnTo>
                                <a:lnTo>
                                  <a:pt x="352" y="2201"/>
                                </a:lnTo>
                                <a:cubicBezTo>
                                  <a:pt x="226" y="2201"/>
                                  <a:pt x="124" y="2098"/>
                                  <a:pt x="124" y="1973"/>
                                </a:cubicBezTo>
                                <a:lnTo>
                                  <a:pt x="124" y="1723"/>
                                </a:lnTo>
                                <a:cubicBezTo>
                                  <a:pt x="124" y="1597"/>
                                  <a:pt x="226" y="1495"/>
                                  <a:pt x="352" y="1495"/>
                                </a:cubicBezTo>
                                <a:lnTo>
                                  <a:pt x="1968" y="1495"/>
                                </a:lnTo>
                                <a:lnTo>
                                  <a:pt x="2190" y="1495"/>
                                </a:lnTo>
                                <a:lnTo>
                                  <a:pt x="2297" y="1495"/>
                                </a:lnTo>
                                <a:cubicBezTo>
                                  <a:pt x="2334" y="1495"/>
                                  <a:pt x="2364" y="1525"/>
                                  <a:pt x="2364" y="1562"/>
                                </a:cubicBezTo>
                                <a:cubicBezTo>
                                  <a:pt x="2364" y="1599"/>
                                  <a:pt x="2334" y="1628"/>
                                  <a:pt x="2297" y="1628"/>
                                </a:cubicBezTo>
                                <a:lnTo>
                                  <a:pt x="2257" y="1628"/>
                                </a:lnTo>
                                <a:lnTo>
                                  <a:pt x="2257" y="2067"/>
                                </a:lnTo>
                                <a:lnTo>
                                  <a:pt x="2297" y="2067"/>
                                </a:lnTo>
                                <a:cubicBezTo>
                                  <a:pt x="2334" y="2067"/>
                                  <a:pt x="2364" y="2097"/>
                                  <a:pt x="2364" y="2134"/>
                                </a:cubicBezTo>
                                <a:close/>
                                <a:moveTo>
                                  <a:pt x="2649" y="1342"/>
                                </a:moveTo>
                                <a:cubicBezTo>
                                  <a:pt x="2649" y="1379"/>
                                  <a:pt x="2620" y="1409"/>
                                  <a:pt x="2583" y="1409"/>
                                </a:cubicBezTo>
                                <a:lnTo>
                                  <a:pt x="2483" y="1409"/>
                                </a:lnTo>
                                <a:lnTo>
                                  <a:pt x="2254" y="1409"/>
                                </a:lnTo>
                                <a:lnTo>
                                  <a:pt x="913" y="1409"/>
                                </a:lnTo>
                                <a:cubicBezTo>
                                  <a:pt x="796" y="1409"/>
                                  <a:pt x="701" y="1314"/>
                                  <a:pt x="701" y="1197"/>
                                </a:cubicBezTo>
                                <a:lnTo>
                                  <a:pt x="701" y="1019"/>
                                </a:lnTo>
                                <a:cubicBezTo>
                                  <a:pt x="701" y="902"/>
                                  <a:pt x="796" y="807"/>
                                  <a:pt x="913" y="807"/>
                                </a:cubicBezTo>
                                <a:lnTo>
                                  <a:pt x="2253" y="807"/>
                                </a:lnTo>
                                <a:lnTo>
                                  <a:pt x="2483" y="807"/>
                                </a:lnTo>
                                <a:lnTo>
                                  <a:pt x="2583" y="807"/>
                                </a:lnTo>
                                <a:cubicBezTo>
                                  <a:pt x="2620" y="807"/>
                                  <a:pt x="2649" y="837"/>
                                  <a:pt x="2649" y="874"/>
                                </a:cubicBezTo>
                                <a:cubicBezTo>
                                  <a:pt x="2649" y="911"/>
                                  <a:pt x="2620" y="940"/>
                                  <a:pt x="2583" y="940"/>
                                </a:cubicBezTo>
                                <a:lnTo>
                                  <a:pt x="2549" y="940"/>
                                </a:lnTo>
                                <a:lnTo>
                                  <a:pt x="2549" y="1275"/>
                                </a:lnTo>
                                <a:lnTo>
                                  <a:pt x="2583" y="1275"/>
                                </a:lnTo>
                                <a:cubicBezTo>
                                  <a:pt x="2620" y="1275"/>
                                  <a:pt x="2649" y="1305"/>
                                  <a:pt x="2649" y="1342"/>
                                </a:cubicBezTo>
                                <a:close/>
                                <a:moveTo>
                                  <a:pt x="913" y="1275"/>
                                </a:moveTo>
                                <a:lnTo>
                                  <a:pt x="2253" y="1275"/>
                                </a:lnTo>
                                <a:lnTo>
                                  <a:pt x="2416" y="1275"/>
                                </a:lnTo>
                                <a:lnTo>
                                  <a:pt x="2416" y="940"/>
                                </a:lnTo>
                                <a:lnTo>
                                  <a:pt x="2253" y="940"/>
                                </a:lnTo>
                                <a:lnTo>
                                  <a:pt x="913" y="940"/>
                                </a:lnTo>
                                <a:cubicBezTo>
                                  <a:pt x="869" y="940"/>
                                  <a:pt x="834" y="976"/>
                                  <a:pt x="834" y="1019"/>
                                </a:cubicBezTo>
                                <a:lnTo>
                                  <a:pt x="834" y="1197"/>
                                </a:lnTo>
                                <a:cubicBezTo>
                                  <a:pt x="834" y="1240"/>
                                  <a:pt x="869" y="1275"/>
                                  <a:pt x="913" y="1275"/>
                                </a:cubicBezTo>
                                <a:close/>
                                <a:moveTo>
                                  <a:pt x="2728" y="0"/>
                                </a:moveTo>
                                <a:lnTo>
                                  <a:pt x="2157" y="0"/>
                                </a:lnTo>
                                <a:lnTo>
                                  <a:pt x="638" y="0"/>
                                </a:lnTo>
                                <a:lnTo>
                                  <a:pt x="67" y="0"/>
                                </a:lnTo>
                                <a:cubicBezTo>
                                  <a:pt x="30" y="0"/>
                                  <a:pt x="0" y="30"/>
                                  <a:pt x="0" y="67"/>
                                </a:cubicBezTo>
                                <a:cubicBezTo>
                                  <a:pt x="0" y="104"/>
                                  <a:pt x="30" y="134"/>
                                  <a:pt x="67" y="134"/>
                                </a:cubicBezTo>
                                <a:lnTo>
                                  <a:pt x="124" y="134"/>
                                </a:lnTo>
                                <a:lnTo>
                                  <a:pt x="124" y="704"/>
                                </a:lnTo>
                                <a:cubicBezTo>
                                  <a:pt x="93" y="725"/>
                                  <a:pt x="73" y="760"/>
                                  <a:pt x="73" y="800"/>
                                </a:cubicBezTo>
                                <a:cubicBezTo>
                                  <a:pt x="73" y="865"/>
                                  <a:pt x="126" y="917"/>
                                  <a:pt x="191" y="917"/>
                                </a:cubicBezTo>
                                <a:cubicBezTo>
                                  <a:pt x="255" y="917"/>
                                  <a:pt x="308" y="865"/>
                                  <a:pt x="308" y="800"/>
                                </a:cubicBezTo>
                                <a:cubicBezTo>
                                  <a:pt x="308" y="760"/>
                                  <a:pt x="288" y="725"/>
                                  <a:pt x="257" y="704"/>
                                </a:cubicBezTo>
                                <a:lnTo>
                                  <a:pt x="257" y="134"/>
                                </a:lnTo>
                                <a:lnTo>
                                  <a:pt x="571" y="134"/>
                                </a:lnTo>
                                <a:lnTo>
                                  <a:pt x="571" y="659"/>
                                </a:lnTo>
                                <a:cubicBezTo>
                                  <a:pt x="571" y="696"/>
                                  <a:pt x="601" y="726"/>
                                  <a:pt x="638" y="726"/>
                                </a:cubicBezTo>
                                <a:lnTo>
                                  <a:pt x="2157" y="726"/>
                                </a:lnTo>
                                <a:cubicBezTo>
                                  <a:pt x="2194" y="726"/>
                                  <a:pt x="2224" y="696"/>
                                  <a:pt x="2224" y="659"/>
                                </a:cubicBezTo>
                                <a:lnTo>
                                  <a:pt x="2224" y="134"/>
                                </a:lnTo>
                                <a:lnTo>
                                  <a:pt x="2728" y="134"/>
                                </a:lnTo>
                                <a:cubicBezTo>
                                  <a:pt x="2765" y="134"/>
                                  <a:pt x="2795" y="104"/>
                                  <a:pt x="2795" y="67"/>
                                </a:cubicBezTo>
                                <a:cubicBezTo>
                                  <a:pt x="2795" y="30"/>
                                  <a:pt x="2765" y="0"/>
                                  <a:pt x="272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51" name="graduation-hat-front-view_27483"/>
                        <wps:cNvSpPr>
                          <a:spLocks noChangeAspect="1"/>
                        </wps:cNvSpPr>
                        <wps:spPr bwMode="auto">
                          <a:xfrm>
                            <a:off x="429176" y="8021772"/>
                            <a:ext cx="219714" cy="218465"/>
                          </a:xfrm>
                          <a:custGeom>
                            <a:avLst/>
                            <a:gdLst>
                              <a:gd name="T0" fmla="*/ 3682 w 4808"/>
                              <a:gd name="T1" fmla="*/ 2763 h 4789"/>
                              <a:gd name="T2" fmla="*/ 3420 w 4808"/>
                              <a:gd name="T3" fmla="*/ 2703 h 4789"/>
                              <a:gd name="T4" fmla="*/ 3026 w 4808"/>
                              <a:gd name="T5" fmla="*/ 2392 h 4789"/>
                              <a:gd name="T6" fmla="*/ 2818 w 4808"/>
                              <a:gd name="T7" fmla="*/ 2517 h 4789"/>
                              <a:gd name="T8" fmla="*/ 3219 w 4808"/>
                              <a:gd name="T9" fmla="*/ 1876 h 4789"/>
                              <a:gd name="T10" fmla="*/ 3609 w 4808"/>
                              <a:gd name="T11" fmla="*/ 1953 h 4789"/>
                              <a:gd name="T12" fmla="*/ 4553 w 4808"/>
                              <a:gd name="T13" fmla="*/ 720 h 4789"/>
                              <a:gd name="T14" fmla="*/ 4388 w 4808"/>
                              <a:gd name="T15" fmla="*/ 680 h 4789"/>
                              <a:gd name="T16" fmla="*/ 3872 w 4808"/>
                              <a:gd name="T17" fmla="*/ 1161 h 4789"/>
                              <a:gd name="T18" fmla="*/ 3859 w 4808"/>
                              <a:gd name="T19" fmla="*/ 1160 h 4789"/>
                              <a:gd name="T20" fmla="*/ 3491 w 4808"/>
                              <a:gd name="T21" fmla="*/ 1099 h 4789"/>
                              <a:gd name="T22" fmla="*/ 3432 w 4808"/>
                              <a:gd name="T23" fmla="*/ 731 h 4789"/>
                              <a:gd name="T24" fmla="*/ 3454 w 4808"/>
                              <a:gd name="T25" fmla="*/ 658 h 4789"/>
                              <a:gd name="T26" fmla="*/ 3938 w 4808"/>
                              <a:gd name="T27" fmla="*/ 104 h 4789"/>
                              <a:gd name="T28" fmla="*/ 3609 w 4808"/>
                              <a:gd name="T29" fmla="*/ 0 h 4789"/>
                              <a:gd name="T30" fmla="*/ 2710 w 4808"/>
                              <a:gd name="T31" fmla="*/ 1369 h 4789"/>
                              <a:gd name="T32" fmla="*/ 1300 w 4808"/>
                              <a:gd name="T33" fmla="*/ 999 h 4789"/>
                              <a:gd name="T34" fmla="*/ 1309 w 4808"/>
                              <a:gd name="T35" fmla="*/ 892 h 4789"/>
                              <a:gd name="T36" fmla="*/ 865 w 4808"/>
                              <a:gd name="T37" fmla="*/ 294 h 4789"/>
                              <a:gd name="T38" fmla="*/ 665 w 4808"/>
                              <a:gd name="T39" fmla="*/ 298 h 4789"/>
                              <a:gd name="T40" fmla="*/ 278 w 4808"/>
                              <a:gd name="T41" fmla="*/ 787 h 4789"/>
                              <a:gd name="T42" fmla="*/ 630 w 4808"/>
                              <a:gd name="T43" fmla="*/ 1163 h 4789"/>
                              <a:gd name="T44" fmla="*/ 926 w 4808"/>
                              <a:gd name="T45" fmla="*/ 1291 h 4789"/>
                              <a:gd name="T46" fmla="*/ 1018 w 4808"/>
                              <a:gd name="T47" fmla="*/ 1282 h 4789"/>
                              <a:gd name="T48" fmla="*/ 1485 w 4808"/>
                              <a:gd name="T49" fmla="*/ 2594 h 4789"/>
                              <a:gd name="T50" fmla="*/ 1037 w 4808"/>
                              <a:gd name="T51" fmla="*/ 2572 h 4789"/>
                              <a:gd name="T52" fmla="*/ 92 w 4808"/>
                              <a:gd name="T53" fmla="*/ 3809 h 4789"/>
                              <a:gd name="T54" fmla="*/ 186 w 4808"/>
                              <a:gd name="T55" fmla="*/ 3882 h 4789"/>
                              <a:gd name="T56" fmla="*/ 727 w 4808"/>
                              <a:gd name="T57" fmla="*/ 3384 h 4789"/>
                              <a:gd name="T58" fmla="*/ 789 w 4808"/>
                              <a:gd name="T59" fmla="*/ 3371 h 4789"/>
                              <a:gd name="T60" fmla="*/ 796 w 4808"/>
                              <a:gd name="T61" fmla="*/ 3372 h 4789"/>
                              <a:gd name="T62" fmla="*/ 1218 w 4808"/>
                              <a:gd name="T63" fmla="*/ 3798 h 4789"/>
                              <a:gd name="T64" fmla="*/ 1192 w 4808"/>
                              <a:gd name="T65" fmla="*/ 3873 h 4789"/>
                              <a:gd name="T66" fmla="*/ 707 w 4808"/>
                              <a:gd name="T67" fmla="*/ 4427 h 4789"/>
                              <a:gd name="T68" fmla="*/ 1037 w 4808"/>
                              <a:gd name="T69" fmla="*/ 4531 h 4789"/>
                              <a:gd name="T70" fmla="*/ 2016 w 4808"/>
                              <a:gd name="T71" fmla="*/ 3551 h 4789"/>
                              <a:gd name="T72" fmla="*/ 1994 w 4808"/>
                              <a:gd name="T73" fmla="*/ 3103 h 4789"/>
                              <a:gd name="T74" fmla="*/ 2535 w 4808"/>
                              <a:gd name="T75" fmla="*/ 2799 h 4789"/>
                              <a:gd name="T76" fmla="*/ 2410 w 4808"/>
                              <a:gd name="T77" fmla="*/ 3007 h 4789"/>
                              <a:gd name="T78" fmla="*/ 2721 w 4808"/>
                              <a:gd name="T79" fmla="*/ 3401 h 4789"/>
                              <a:gd name="T80" fmla="*/ 2781 w 4808"/>
                              <a:gd name="T81" fmla="*/ 3663 h 4789"/>
                              <a:gd name="T82" fmla="*/ 4013 w 4808"/>
                              <a:gd name="T83" fmla="*/ 4789 h 4789"/>
                              <a:gd name="T84" fmla="*/ 4734 w 4808"/>
                              <a:gd name="T85" fmla="*/ 4173 h 4789"/>
                              <a:gd name="T86" fmla="*/ 4734 w 4808"/>
                              <a:gd name="T87" fmla="*/ 3815 h 47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808" h="4789">
                                <a:moveTo>
                                  <a:pt x="4734" y="3815"/>
                                </a:moveTo>
                                <a:lnTo>
                                  <a:pt x="3682" y="2763"/>
                                </a:lnTo>
                                <a:cubicBezTo>
                                  <a:pt x="3634" y="2715"/>
                                  <a:pt x="3570" y="2689"/>
                                  <a:pt x="3502" y="2689"/>
                                </a:cubicBezTo>
                                <a:cubicBezTo>
                                  <a:pt x="3474" y="2689"/>
                                  <a:pt x="3446" y="2694"/>
                                  <a:pt x="3420" y="2703"/>
                                </a:cubicBezTo>
                                <a:lnTo>
                                  <a:pt x="3167" y="2450"/>
                                </a:lnTo>
                                <a:cubicBezTo>
                                  <a:pt x="3130" y="2413"/>
                                  <a:pt x="3079" y="2392"/>
                                  <a:pt x="3026" y="2392"/>
                                </a:cubicBezTo>
                                <a:cubicBezTo>
                                  <a:pt x="2972" y="2392"/>
                                  <a:pt x="2922" y="2413"/>
                                  <a:pt x="2884" y="2450"/>
                                </a:cubicBezTo>
                                <a:lnTo>
                                  <a:pt x="2818" y="2517"/>
                                </a:lnTo>
                                <a:lnTo>
                                  <a:pt x="2699" y="2398"/>
                                </a:lnTo>
                                <a:lnTo>
                                  <a:pt x="3219" y="1876"/>
                                </a:lnTo>
                                <a:cubicBezTo>
                                  <a:pt x="3340" y="1928"/>
                                  <a:pt x="3472" y="1953"/>
                                  <a:pt x="3609" y="1953"/>
                                </a:cubicBezTo>
                                <a:lnTo>
                                  <a:pt x="3609" y="1953"/>
                                </a:lnTo>
                                <a:cubicBezTo>
                                  <a:pt x="3870" y="1953"/>
                                  <a:pt x="4116" y="1854"/>
                                  <a:pt x="4301" y="1669"/>
                                </a:cubicBezTo>
                                <a:cubicBezTo>
                                  <a:pt x="4549" y="1421"/>
                                  <a:pt x="4646" y="1059"/>
                                  <a:pt x="4553" y="720"/>
                                </a:cubicBezTo>
                                <a:cubicBezTo>
                                  <a:pt x="4542" y="678"/>
                                  <a:pt x="4502" y="648"/>
                                  <a:pt x="4459" y="648"/>
                                </a:cubicBezTo>
                                <a:cubicBezTo>
                                  <a:pt x="4441" y="648"/>
                                  <a:pt x="4413" y="654"/>
                                  <a:pt x="4388" y="680"/>
                                </a:cubicBezTo>
                                <a:cubicBezTo>
                                  <a:pt x="4384" y="683"/>
                                  <a:pt x="4034" y="1030"/>
                                  <a:pt x="3918" y="1146"/>
                                </a:cubicBezTo>
                                <a:cubicBezTo>
                                  <a:pt x="3906" y="1159"/>
                                  <a:pt x="3885" y="1161"/>
                                  <a:pt x="3872" y="1161"/>
                                </a:cubicBezTo>
                                <a:cubicBezTo>
                                  <a:pt x="3864" y="1161"/>
                                  <a:pt x="3859" y="1160"/>
                                  <a:pt x="3859" y="1160"/>
                                </a:cubicBezTo>
                                <a:lnTo>
                                  <a:pt x="3859" y="1160"/>
                                </a:lnTo>
                                <a:lnTo>
                                  <a:pt x="3851" y="1159"/>
                                </a:lnTo>
                                <a:cubicBezTo>
                                  <a:pt x="3707" y="1146"/>
                                  <a:pt x="3535" y="1119"/>
                                  <a:pt x="3491" y="1099"/>
                                </a:cubicBezTo>
                                <a:cubicBezTo>
                                  <a:pt x="3470" y="1055"/>
                                  <a:pt x="3445" y="879"/>
                                  <a:pt x="3432" y="733"/>
                                </a:cubicBezTo>
                                <a:lnTo>
                                  <a:pt x="3432" y="731"/>
                                </a:lnTo>
                                <a:lnTo>
                                  <a:pt x="3429" y="727"/>
                                </a:lnTo>
                                <a:cubicBezTo>
                                  <a:pt x="3428" y="720"/>
                                  <a:pt x="3425" y="687"/>
                                  <a:pt x="3454" y="658"/>
                                </a:cubicBezTo>
                                <a:cubicBezTo>
                                  <a:pt x="3574" y="538"/>
                                  <a:pt x="3905" y="204"/>
                                  <a:pt x="3908" y="201"/>
                                </a:cubicBezTo>
                                <a:cubicBezTo>
                                  <a:pt x="3936" y="173"/>
                                  <a:pt x="3947" y="138"/>
                                  <a:pt x="3938" y="104"/>
                                </a:cubicBezTo>
                                <a:cubicBezTo>
                                  <a:pt x="3927" y="64"/>
                                  <a:pt x="3893" y="42"/>
                                  <a:pt x="3865" y="34"/>
                                </a:cubicBezTo>
                                <a:cubicBezTo>
                                  <a:pt x="3782" y="11"/>
                                  <a:pt x="3695" y="0"/>
                                  <a:pt x="3609" y="0"/>
                                </a:cubicBezTo>
                                <a:cubicBezTo>
                                  <a:pt x="3347" y="0"/>
                                  <a:pt x="3101" y="102"/>
                                  <a:pt x="2916" y="287"/>
                                </a:cubicBezTo>
                                <a:cubicBezTo>
                                  <a:pt x="2624" y="579"/>
                                  <a:pt x="2555" y="1011"/>
                                  <a:pt x="2710" y="1369"/>
                                </a:cubicBezTo>
                                <a:lnTo>
                                  <a:pt x="2190" y="1889"/>
                                </a:lnTo>
                                <a:lnTo>
                                  <a:pt x="1300" y="999"/>
                                </a:lnTo>
                                <a:cubicBezTo>
                                  <a:pt x="1300" y="998"/>
                                  <a:pt x="1299" y="998"/>
                                  <a:pt x="1299" y="997"/>
                                </a:cubicBezTo>
                                <a:cubicBezTo>
                                  <a:pt x="1307" y="963"/>
                                  <a:pt x="1311" y="928"/>
                                  <a:pt x="1309" y="892"/>
                                </a:cubicBezTo>
                                <a:cubicBezTo>
                                  <a:pt x="1305" y="788"/>
                                  <a:pt x="1260" y="689"/>
                                  <a:pt x="1182" y="611"/>
                                </a:cubicBezTo>
                                <a:lnTo>
                                  <a:pt x="865" y="294"/>
                                </a:lnTo>
                                <a:cubicBezTo>
                                  <a:pt x="858" y="288"/>
                                  <a:pt x="821" y="253"/>
                                  <a:pt x="766" y="253"/>
                                </a:cubicBezTo>
                                <a:cubicBezTo>
                                  <a:pt x="740" y="253"/>
                                  <a:pt x="702" y="261"/>
                                  <a:pt x="665" y="298"/>
                                </a:cubicBezTo>
                                <a:lnTo>
                                  <a:pt x="318" y="645"/>
                                </a:lnTo>
                                <a:cubicBezTo>
                                  <a:pt x="277" y="685"/>
                                  <a:pt x="263" y="737"/>
                                  <a:pt x="278" y="787"/>
                                </a:cubicBezTo>
                                <a:cubicBezTo>
                                  <a:pt x="288" y="820"/>
                                  <a:pt x="308" y="842"/>
                                  <a:pt x="314" y="848"/>
                                </a:cubicBezTo>
                                <a:lnTo>
                                  <a:pt x="630" y="1163"/>
                                </a:lnTo>
                                <a:cubicBezTo>
                                  <a:pt x="712" y="1246"/>
                                  <a:pt x="817" y="1291"/>
                                  <a:pt x="926" y="1291"/>
                                </a:cubicBezTo>
                                <a:lnTo>
                                  <a:pt x="926" y="1291"/>
                                </a:lnTo>
                                <a:cubicBezTo>
                                  <a:pt x="957" y="1291"/>
                                  <a:pt x="987" y="1287"/>
                                  <a:pt x="1016" y="1280"/>
                                </a:cubicBezTo>
                                <a:cubicBezTo>
                                  <a:pt x="1017" y="1281"/>
                                  <a:pt x="1017" y="1281"/>
                                  <a:pt x="1018" y="1282"/>
                                </a:cubicBezTo>
                                <a:lnTo>
                                  <a:pt x="1907" y="2171"/>
                                </a:lnTo>
                                <a:lnTo>
                                  <a:pt x="1485" y="2594"/>
                                </a:lnTo>
                                <a:cubicBezTo>
                                  <a:pt x="1466" y="2613"/>
                                  <a:pt x="1449" y="2634"/>
                                  <a:pt x="1435" y="2656"/>
                                </a:cubicBezTo>
                                <a:cubicBezTo>
                                  <a:pt x="1311" y="2601"/>
                                  <a:pt x="1176" y="2572"/>
                                  <a:pt x="1037" y="2572"/>
                                </a:cubicBezTo>
                                <a:cubicBezTo>
                                  <a:pt x="775" y="2572"/>
                                  <a:pt x="529" y="2674"/>
                                  <a:pt x="344" y="2859"/>
                                </a:cubicBezTo>
                                <a:cubicBezTo>
                                  <a:pt x="96" y="3106"/>
                                  <a:pt x="0" y="3471"/>
                                  <a:pt x="92" y="3809"/>
                                </a:cubicBezTo>
                                <a:cubicBezTo>
                                  <a:pt x="103" y="3852"/>
                                  <a:pt x="143" y="3882"/>
                                  <a:pt x="186" y="3882"/>
                                </a:cubicBezTo>
                                <a:lnTo>
                                  <a:pt x="186" y="3882"/>
                                </a:lnTo>
                                <a:cubicBezTo>
                                  <a:pt x="204" y="3882"/>
                                  <a:pt x="232" y="3877"/>
                                  <a:pt x="258" y="3851"/>
                                </a:cubicBezTo>
                                <a:cubicBezTo>
                                  <a:pt x="261" y="3847"/>
                                  <a:pt x="611" y="3500"/>
                                  <a:pt x="727" y="3384"/>
                                </a:cubicBezTo>
                                <a:cubicBezTo>
                                  <a:pt x="740" y="3372"/>
                                  <a:pt x="762" y="3370"/>
                                  <a:pt x="774" y="3370"/>
                                </a:cubicBezTo>
                                <a:cubicBezTo>
                                  <a:pt x="783" y="3370"/>
                                  <a:pt x="789" y="3371"/>
                                  <a:pt x="789" y="3371"/>
                                </a:cubicBezTo>
                                <a:lnTo>
                                  <a:pt x="789" y="3371"/>
                                </a:lnTo>
                                <a:lnTo>
                                  <a:pt x="796" y="3372"/>
                                </a:lnTo>
                                <a:cubicBezTo>
                                  <a:pt x="940" y="3385"/>
                                  <a:pt x="1113" y="3411"/>
                                  <a:pt x="1157" y="3431"/>
                                </a:cubicBezTo>
                                <a:cubicBezTo>
                                  <a:pt x="1178" y="3475"/>
                                  <a:pt x="1205" y="3652"/>
                                  <a:pt x="1218" y="3798"/>
                                </a:cubicBezTo>
                                <a:lnTo>
                                  <a:pt x="1219" y="3805"/>
                                </a:lnTo>
                                <a:cubicBezTo>
                                  <a:pt x="1219" y="3805"/>
                                  <a:pt x="1223" y="3842"/>
                                  <a:pt x="1192" y="3873"/>
                                </a:cubicBezTo>
                                <a:cubicBezTo>
                                  <a:pt x="1072" y="3993"/>
                                  <a:pt x="741" y="4327"/>
                                  <a:pt x="738" y="4330"/>
                                </a:cubicBezTo>
                                <a:cubicBezTo>
                                  <a:pt x="710" y="4358"/>
                                  <a:pt x="699" y="4393"/>
                                  <a:pt x="707" y="4427"/>
                                </a:cubicBezTo>
                                <a:cubicBezTo>
                                  <a:pt x="718" y="4467"/>
                                  <a:pt x="752" y="4489"/>
                                  <a:pt x="780" y="4497"/>
                                </a:cubicBezTo>
                                <a:cubicBezTo>
                                  <a:pt x="864" y="4519"/>
                                  <a:pt x="950" y="4531"/>
                                  <a:pt x="1037" y="4531"/>
                                </a:cubicBezTo>
                                <a:cubicBezTo>
                                  <a:pt x="1298" y="4531"/>
                                  <a:pt x="1544" y="4429"/>
                                  <a:pt x="1729" y="4244"/>
                                </a:cubicBezTo>
                                <a:cubicBezTo>
                                  <a:pt x="1914" y="4059"/>
                                  <a:pt x="2016" y="3813"/>
                                  <a:pt x="2016" y="3551"/>
                                </a:cubicBezTo>
                                <a:cubicBezTo>
                                  <a:pt x="2016" y="3412"/>
                                  <a:pt x="1987" y="3277"/>
                                  <a:pt x="1932" y="3153"/>
                                </a:cubicBezTo>
                                <a:cubicBezTo>
                                  <a:pt x="1954" y="3139"/>
                                  <a:pt x="1975" y="3122"/>
                                  <a:pt x="1994" y="3103"/>
                                </a:cubicBezTo>
                                <a:lnTo>
                                  <a:pt x="2417" y="2681"/>
                                </a:lnTo>
                                <a:lnTo>
                                  <a:pt x="2535" y="2799"/>
                                </a:lnTo>
                                <a:lnTo>
                                  <a:pt x="2469" y="2866"/>
                                </a:lnTo>
                                <a:cubicBezTo>
                                  <a:pt x="2431" y="2904"/>
                                  <a:pt x="2410" y="2954"/>
                                  <a:pt x="2410" y="3007"/>
                                </a:cubicBezTo>
                                <a:cubicBezTo>
                                  <a:pt x="2410" y="3061"/>
                                  <a:pt x="2431" y="3111"/>
                                  <a:pt x="2469" y="3149"/>
                                </a:cubicBezTo>
                                <a:lnTo>
                                  <a:pt x="2721" y="3401"/>
                                </a:lnTo>
                                <a:cubicBezTo>
                                  <a:pt x="2712" y="3427"/>
                                  <a:pt x="2707" y="3455"/>
                                  <a:pt x="2707" y="3484"/>
                                </a:cubicBezTo>
                                <a:cubicBezTo>
                                  <a:pt x="2707" y="3552"/>
                                  <a:pt x="2734" y="3615"/>
                                  <a:pt x="2781" y="3663"/>
                                </a:cubicBezTo>
                                <a:lnTo>
                                  <a:pt x="3834" y="4715"/>
                                </a:lnTo>
                                <a:cubicBezTo>
                                  <a:pt x="3881" y="4763"/>
                                  <a:pt x="3945" y="4789"/>
                                  <a:pt x="4013" y="4789"/>
                                </a:cubicBezTo>
                                <a:cubicBezTo>
                                  <a:pt x="4081" y="4789"/>
                                  <a:pt x="4144" y="4763"/>
                                  <a:pt x="4192" y="4715"/>
                                </a:cubicBezTo>
                                <a:lnTo>
                                  <a:pt x="4734" y="4173"/>
                                </a:lnTo>
                                <a:cubicBezTo>
                                  <a:pt x="4782" y="4126"/>
                                  <a:pt x="4808" y="4062"/>
                                  <a:pt x="4808" y="3994"/>
                                </a:cubicBezTo>
                                <a:cubicBezTo>
                                  <a:pt x="4808" y="3926"/>
                                  <a:pt x="4782" y="3863"/>
                                  <a:pt x="4734" y="38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52" name="graduation-hat-front-view_27483"/>
                        <wps:cNvSpPr>
                          <a:spLocks noChangeAspect="1"/>
                        </wps:cNvSpPr>
                        <wps:spPr bwMode="auto">
                          <a:xfrm>
                            <a:off x="414503" y="8933264"/>
                            <a:ext cx="265402" cy="258783"/>
                          </a:xfrm>
                          <a:custGeom>
                            <a:avLst/>
                            <a:gdLst>
                              <a:gd name="connsiteX0" fmla="*/ 203272 w 608415"/>
                              <a:gd name="connsiteY0" fmla="*/ 297151 h 593244"/>
                              <a:gd name="connsiteX1" fmla="*/ 405144 w 608415"/>
                              <a:gd name="connsiteY1" fmla="*/ 297151 h 593244"/>
                              <a:gd name="connsiteX2" fmla="*/ 418877 w 608415"/>
                              <a:gd name="connsiteY2" fmla="*/ 310963 h 593244"/>
                              <a:gd name="connsiteX3" fmla="*/ 405144 w 608415"/>
                              <a:gd name="connsiteY3" fmla="*/ 324672 h 593244"/>
                              <a:gd name="connsiteX4" fmla="*/ 203272 w 608415"/>
                              <a:gd name="connsiteY4" fmla="*/ 324672 h 593244"/>
                              <a:gd name="connsiteX5" fmla="*/ 189539 w 608415"/>
                              <a:gd name="connsiteY5" fmla="*/ 310963 h 593244"/>
                              <a:gd name="connsiteX6" fmla="*/ 203272 w 608415"/>
                              <a:gd name="connsiteY6" fmla="*/ 297151 h 593244"/>
                              <a:gd name="connsiteX7" fmla="*/ 203272 w 608415"/>
                              <a:gd name="connsiteY7" fmla="*/ 222916 h 593244"/>
                              <a:gd name="connsiteX8" fmla="*/ 405144 w 608415"/>
                              <a:gd name="connsiteY8" fmla="*/ 222916 h 593244"/>
                              <a:gd name="connsiteX9" fmla="*/ 418877 w 608415"/>
                              <a:gd name="connsiteY9" fmla="*/ 236606 h 593244"/>
                              <a:gd name="connsiteX10" fmla="*/ 405144 w 608415"/>
                              <a:gd name="connsiteY10" fmla="*/ 250295 h 593244"/>
                              <a:gd name="connsiteX11" fmla="*/ 203272 w 608415"/>
                              <a:gd name="connsiteY11" fmla="*/ 250295 h 593244"/>
                              <a:gd name="connsiteX12" fmla="*/ 189539 w 608415"/>
                              <a:gd name="connsiteY12" fmla="*/ 236606 h 593244"/>
                              <a:gd name="connsiteX13" fmla="*/ 203272 w 608415"/>
                              <a:gd name="connsiteY13" fmla="*/ 222916 h 593244"/>
                              <a:gd name="connsiteX14" fmla="*/ 203272 w 608415"/>
                              <a:gd name="connsiteY14" fmla="*/ 148611 h 593244"/>
                              <a:gd name="connsiteX15" fmla="*/ 405144 w 608415"/>
                              <a:gd name="connsiteY15" fmla="*/ 148611 h 593244"/>
                              <a:gd name="connsiteX16" fmla="*/ 418877 w 608415"/>
                              <a:gd name="connsiteY16" fmla="*/ 162320 h 593244"/>
                              <a:gd name="connsiteX17" fmla="*/ 405144 w 608415"/>
                              <a:gd name="connsiteY17" fmla="*/ 176132 h 593244"/>
                              <a:gd name="connsiteX18" fmla="*/ 203272 w 608415"/>
                              <a:gd name="connsiteY18" fmla="*/ 176132 h 593244"/>
                              <a:gd name="connsiteX19" fmla="*/ 189539 w 608415"/>
                              <a:gd name="connsiteY19" fmla="*/ 162320 h 593244"/>
                              <a:gd name="connsiteX20" fmla="*/ 203272 w 608415"/>
                              <a:gd name="connsiteY20" fmla="*/ 148611 h 593244"/>
                              <a:gd name="connsiteX21" fmla="*/ 304259 w 608415"/>
                              <a:gd name="connsiteY21" fmla="*/ 27425 h 593244"/>
                              <a:gd name="connsiteX22" fmla="*/ 27566 w 608415"/>
                              <a:gd name="connsiteY22" fmla="*/ 236617 h 593244"/>
                              <a:gd name="connsiteX23" fmla="*/ 255528 w 608415"/>
                              <a:gd name="connsiteY23" fmla="*/ 442510 h 593244"/>
                              <a:gd name="connsiteX24" fmla="*/ 267298 w 608415"/>
                              <a:gd name="connsiteY24" fmla="*/ 453955 h 593244"/>
                              <a:gd name="connsiteX25" fmla="*/ 245514 w 608415"/>
                              <a:gd name="connsiteY25" fmla="*/ 561798 h 593244"/>
                              <a:gd name="connsiteX26" fmla="*/ 341117 w 608415"/>
                              <a:gd name="connsiteY26" fmla="*/ 454367 h 593244"/>
                              <a:gd name="connsiteX27" fmla="*/ 352887 w 608415"/>
                              <a:gd name="connsiteY27" fmla="*/ 442510 h 593244"/>
                              <a:gd name="connsiteX28" fmla="*/ 580952 w 608415"/>
                              <a:gd name="connsiteY28" fmla="*/ 236617 h 593244"/>
                              <a:gd name="connsiteX29" fmla="*/ 304259 w 608415"/>
                              <a:gd name="connsiteY29" fmla="*/ 27425 h 593244"/>
                              <a:gd name="connsiteX30" fmla="*/ 304259 w 608415"/>
                              <a:gd name="connsiteY30" fmla="*/ 0 h 593244"/>
                              <a:gd name="connsiteX31" fmla="*/ 517974 w 608415"/>
                              <a:gd name="connsiteY31" fmla="*/ 68150 h 593244"/>
                              <a:gd name="connsiteX32" fmla="*/ 608415 w 608415"/>
                              <a:gd name="connsiteY32" fmla="*/ 236617 h 593244"/>
                              <a:gd name="connsiteX33" fmla="*/ 535112 w 608415"/>
                              <a:gd name="connsiteY33" fmla="*/ 390857 h 593244"/>
                              <a:gd name="connsiteX34" fmla="*/ 366618 w 608415"/>
                              <a:gd name="connsiteY34" fmla="*/ 468286 h 593244"/>
                              <a:gd name="connsiteX35" fmla="*/ 214024 w 608415"/>
                              <a:gd name="connsiteY35" fmla="*/ 593244 h 593244"/>
                              <a:gd name="connsiteX36" fmla="*/ 201325 w 608415"/>
                              <a:gd name="connsiteY36" fmla="*/ 584687 h 593244"/>
                              <a:gd name="connsiteX37" fmla="*/ 204216 w 608415"/>
                              <a:gd name="connsiteY37" fmla="*/ 569737 h 593244"/>
                              <a:gd name="connsiteX38" fmla="*/ 241281 w 608415"/>
                              <a:gd name="connsiteY38" fmla="*/ 468183 h 593244"/>
                              <a:gd name="connsiteX39" fmla="*/ 73303 w 608415"/>
                              <a:gd name="connsiteY39" fmla="*/ 390857 h 593244"/>
                              <a:gd name="connsiteX40" fmla="*/ 0 w 608415"/>
                              <a:gd name="connsiteY40" fmla="*/ 236617 h 593244"/>
                              <a:gd name="connsiteX41" fmla="*/ 90442 w 608415"/>
                              <a:gd name="connsiteY41" fmla="*/ 68150 h 593244"/>
                              <a:gd name="connsiteX42" fmla="*/ 304259 w 608415"/>
                              <a:gd name="connsiteY42" fmla="*/ 0 h 5932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</a:cxnLst>
                            <a:rect l="l" t="t" r="r" b="b"/>
                            <a:pathLst>
                              <a:path w="608415" h="593244">
                                <a:moveTo>
                                  <a:pt x="203272" y="297151"/>
                                </a:moveTo>
                                <a:lnTo>
                                  <a:pt x="405144" y="297151"/>
                                </a:lnTo>
                                <a:cubicBezTo>
                                  <a:pt x="412785" y="297151"/>
                                  <a:pt x="418877" y="303336"/>
                                  <a:pt x="418877" y="310963"/>
                                </a:cubicBezTo>
                                <a:cubicBezTo>
                                  <a:pt x="418877" y="318488"/>
                                  <a:pt x="412785" y="324672"/>
                                  <a:pt x="405144" y="324672"/>
                                </a:cubicBezTo>
                                <a:lnTo>
                                  <a:pt x="203272" y="324672"/>
                                </a:lnTo>
                                <a:cubicBezTo>
                                  <a:pt x="195735" y="324672"/>
                                  <a:pt x="189539" y="318488"/>
                                  <a:pt x="189539" y="310963"/>
                                </a:cubicBezTo>
                                <a:cubicBezTo>
                                  <a:pt x="189539" y="303336"/>
                                  <a:pt x="195735" y="297151"/>
                                  <a:pt x="203272" y="297151"/>
                                </a:cubicBezTo>
                                <a:close/>
                                <a:moveTo>
                                  <a:pt x="203272" y="222916"/>
                                </a:moveTo>
                                <a:lnTo>
                                  <a:pt x="405144" y="222916"/>
                                </a:lnTo>
                                <a:cubicBezTo>
                                  <a:pt x="412785" y="222916"/>
                                  <a:pt x="418877" y="228989"/>
                                  <a:pt x="418877" y="236606"/>
                                </a:cubicBezTo>
                                <a:cubicBezTo>
                                  <a:pt x="418877" y="244222"/>
                                  <a:pt x="412785" y="250295"/>
                                  <a:pt x="405144" y="250295"/>
                                </a:cubicBezTo>
                                <a:lnTo>
                                  <a:pt x="203272" y="250295"/>
                                </a:lnTo>
                                <a:cubicBezTo>
                                  <a:pt x="195735" y="250295"/>
                                  <a:pt x="189539" y="244222"/>
                                  <a:pt x="189539" y="236606"/>
                                </a:cubicBezTo>
                                <a:cubicBezTo>
                                  <a:pt x="189539" y="228989"/>
                                  <a:pt x="195735" y="222916"/>
                                  <a:pt x="203272" y="222916"/>
                                </a:cubicBezTo>
                                <a:close/>
                                <a:moveTo>
                                  <a:pt x="203272" y="148611"/>
                                </a:moveTo>
                                <a:lnTo>
                                  <a:pt x="405144" y="148611"/>
                                </a:lnTo>
                                <a:cubicBezTo>
                                  <a:pt x="412785" y="148611"/>
                                  <a:pt x="418877" y="154796"/>
                                  <a:pt x="418877" y="162320"/>
                                </a:cubicBezTo>
                                <a:cubicBezTo>
                                  <a:pt x="418877" y="169948"/>
                                  <a:pt x="412785" y="176132"/>
                                  <a:pt x="405144" y="176132"/>
                                </a:cubicBezTo>
                                <a:lnTo>
                                  <a:pt x="203272" y="176132"/>
                                </a:lnTo>
                                <a:cubicBezTo>
                                  <a:pt x="195735" y="176132"/>
                                  <a:pt x="189539" y="169948"/>
                                  <a:pt x="189539" y="162320"/>
                                </a:cubicBezTo>
                                <a:cubicBezTo>
                                  <a:pt x="189539" y="154796"/>
                                  <a:pt x="195735" y="148611"/>
                                  <a:pt x="203272" y="148611"/>
                                </a:cubicBezTo>
                                <a:close/>
                                <a:moveTo>
                                  <a:pt x="304259" y="27425"/>
                                </a:moveTo>
                                <a:cubicBezTo>
                                  <a:pt x="151665" y="27425"/>
                                  <a:pt x="27566" y="121247"/>
                                  <a:pt x="27566" y="236617"/>
                                </a:cubicBezTo>
                                <a:cubicBezTo>
                                  <a:pt x="27566" y="338172"/>
                                  <a:pt x="123376" y="424674"/>
                                  <a:pt x="255528" y="442510"/>
                                </a:cubicBezTo>
                                <a:cubicBezTo>
                                  <a:pt x="261516" y="443335"/>
                                  <a:pt x="266266" y="447975"/>
                                  <a:pt x="267298" y="453955"/>
                                </a:cubicBezTo>
                                <a:cubicBezTo>
                                  <a:pt x="273493" y="491587"/>
                                  <a:pt x="265440" y="529940"/>
                                  <a:pt x="245514" y="561798"/>
                                </a:cubicBezTo>
                                <a:cubicBezTo>
                                  <a:pt x="295380" y="549117"/>
                                  <a:pt x="334200" y="507155"/>
                                  <a:pt x="341117" y="454367"/>
                                </a:cubicBezTo>
                                <a:cubicBezTo>
                                  <a:pt x="341840" y="448181"/>
                                  <a:pt x="346692" y="443335"/>
                                  <a:pt x="352887" y="442510"/>
                                </a:cubicBezTo>
                                <a:cubicBezTo>
                                  <a:pt x="485039" y="424777"/>
                                  <a:pt x="580952" y="338172"/>
                                  <a:pt x="580952" y="236617"/>
                                </a:cubicBezTo>
                                <a:cubicBezTo>
                                  <a:pt x="580952" y="121247"/>
                                  <a:pt x="456750" y="27425"/>
                                  <a:pt x="304259" y="27425"/>
                                </a:cubicBezTo>
                                <a:close/>
                                <a:moveTo>
                                  <a:pt x="304259" y="0"/>
                                </a:moveTo>
                                <a:cubicBezTo>
                                  <a:pt x="384789" y="0"/>
                                  <a:pt x="460777" y="24126"/>
                                  <a:pt x="517974" y="68150"/>
                                </a:cubicBezTo>
                                <a:cubicBezTo>
                                  <a:pt x="576306" y="112896"/>
                                  <a:pt x="608415" y="172695"/>
                                  <a:pt x="608415" y="236617"/>
                                </a:cubicBezTo>
                                <a:cubicBezTo>
                                  <a:pt x="608415" y="293323"/>
                                  <a:pt x="582398" y="348070"/>
                                  <a:pt x="535112" y="390857"/>
                                </a:cubicBezTo>
                                <a:cubicBezTo>
                                  <a:pt x="491337" y="430448"/>
                                  <a:pt x="431868" y="457666"/>
                                  <a:pt x="366618" y="468286"/>
                                </a:cubicBezTo>
                                <a:cubicBezTo>
                                  <a:pt x="352268" y="540147"/>
                                  <a:pt x="288463" y="593244"/>
                                  <a:pt x="214024" y="593244"/>
                                </a:cubicBezTo>
                                <a:cubicBezTo>
                                  <a:pt x="208449" y="593244"/>
                                  <a:pt x="203390" y="589842"/>
                                  <a:pt x="201325" y="584687"/>
                                </a:cubicBezTo>
                                <a:cubicBezTo>
                                  <a:pt x="199157" y="579635"/>
                                  <a:pt x="200293" y="573655"/>
                                  <a:pt x="204216" y="569737"/>
                                </a:cubicBezTo>
                                <a:cubicBezTo>
                                  <a:pt x="231059" y="543034"/>
                                  <a:pt x="244481" y="505608"/>
                                  <a:pt x="241281" y="468183"/>
                                </a:cubicBezTo>
                                <a:cubicBezTo>
                                  <a:pt x="176237" y="457563"/>
                                  <a:pt x="116975" y="430344"/>
                                  <a:pt x="73303" y="390857"/>
                                </a:cubicBezTo>
                                <a:cubicBezTo>
                                  <a:pt x="26017" y="348070"/>
                                  <a:pt x="0" y="293323"/>
                                  <a:pt x="0" y="236617"/>
                                </a:cubicBezTo>
                                <a:cubicBezTo>
                                  <a:pt x="0" y="172695"/>
                                  <a:pt x="32109" y="112896"/>
                                  <a:pt x="90442" y="68150"/>
                                </a:cubicBezTo>
                                <a:cubicBezTo>
                                  <a:pt x="147742" y="24126"/>
                                  <a:pt x="223626" y="0"/>
                                  <a:pt x="30425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54" name="矩形 54"/>
                        <wps:cNvSpPr/>
                        <wps:spPr>
                          <a:xfrm>
                            <a:off x="102430" y="492590"/>
                            <a:ext cx="1603397" cy="171254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hAnsi="等线" w:asciiTheme="minorHAnsi" w:eastAsiaTheme="minorEastAsia" w:cstheme="minorBidi"/>
                                  <w:color w:val="808080" w:themeColor="text1" w:themeTint="80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照片</w:t>
                              </w:r>
                            </w:p>
                          </w:txbxContent>
                        </wps:txbx>
                        <wps:bodyPr rtlCol="0" anchor="ctr"/>
                      </wps:wsp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" b="22358"/>
                          <a:stretch>
                            <a:fillRect/>
                          </a:stretch>
                        </pic:blipFill>
                        <pic:spPr>
                          <a:xfrm>
                            <a:off x="102430" y="492590"/>
                            <a:ext cx="1603397" cy="1712546"/>
                          </a:xfrm>
                          <a:custGeom>
                            <a:avLst/>
                            <a:gdLst>
                              <a:gd name="connsiteX0" fmla="*/ 0 w 1646313"/>
                              <a:gd name="connsiteY0" fmla="*/ 0 h 1763486"/>
                              <a:gd name="connsiteX1" fmla="*/ 1646313 w 1646313"/>
                              <a:gd name="connsiteY1" fmla="*/ 0 h 1763486"/>
                              <a:gd name="connsiteX2" fmla="*/ 1646313 w 1646313"/>
                              <a:gd name="connsiteY2" fmla="*/ 1763486 h 1763486"/>
                              <a:gd name="connsiteX3" fmla="*/ 0 w 1646313"/>
                              <a:gd name="connsiteY3" fmla="*/ 1763486 h 17634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46313" h="1763486">
                                <a:moveTo>
                                  <a:pt x="0" y="0"/>
                                </a:moveTo>
                                <a:lnTo>
                                  <a:pt x="1646313" y="0"/>
                                </a:lnTo>
                                <a:lnTo>
                                  <a:pt x="1646313" y="1763486"/>
                                </a:lnTo>
                                <a:lnTo>
                                  <a:pt x="0" y="1763486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  <wps:wsp>
                        <wps:cNvPr id="57" name="placeholder-for-map_44334"/>
                        <wps:cNvSpPr>
                          <a:spLocks noChangeAspect="1"/>
                        </wps:cNvSpPr>
                        <wps:spPr bwMode="auto">
                          <a:xfrm>
                            <a:off x="3984643" y="1420295"/>
                            <a:ext cx="115126" cy="155672"/>
                          </a:xfrm>
                          <a:custGeom>
                            <a:avLst/>
                            <a:gdLst>
                              <a:gd name="T0" fmla="*/ 2532 w 5106"/>
                              <a:gd name="T1" fmla="*/ 46 h 6914"/>
                              <a:gd name="T2" fmla="*/ 0 w 5106"/>
                              <a:gd name="T3" fmla="*/ 2493 h 6914"/>
                              <a:gd name="T4" fmla="*/ 2345 w 5106"/>
                              <a:gd name="T5" fmla="*/ 6831 h 6914"/>
                              <a:gd name="T6" fmla="*/ 2550 w 5106"/>
                              <a:gd name="T7" fmla="*/ 6831 h 6914"/>
                              <a:gd name="T8" fmla="*/ 4856 w 5106"/>
                              <a:gd name="T9" fmla="*/ 2957 h 6914"/>
                              <a:gd name="T10" fmla="*/ 2532 w 5106"/>
                              <a:gd name="T11" fmla="*/ 46 h 6914"/>
                              <a:gd name="T12" fmla="*/ 2448 w 5106"/>
                              <a:gd name="T13" fmla="*/ 3775 h 6914"/>
                              <a:gd name="T14" fmla="*/ 1165 w 5106"/>
                              <a:gd name="T15" fmla="*/ 2493 h 6914"/>
                              <a:gd name="T16" fmla="*/ 2448 w 5106"/>
                              <a:gd name="T17" fmla="*/ 1211 h 6914"/>
                              <a:gd name="T18" fmla="*/ 3730 w 5106"/>
                              <a:gd name="T19" fmla="*/ 2493 h 6914"/>
                              <a:gd name="T20" fmla="*/ 2448 w 5106"/>
                              <a:gd name="T21" fmla="*/ 3775 h 69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106" h="6914">
                                <a:moveTo>
                                  <a:pt x="2532" y="46"/>
                                </a:moveTo>
                                <a:cubicBezTo>
                                  <a:pt x="1142" y="0"/>
                                  <a:pt x="0" y="1113"/>
                                  <a:pt x="0" y="2493"/>
                                </a:cubicBezTo>
                                <a:cubicBezTo>
                                  <a:pt x="0" y="4059"/>
                                  <a:pt x="1503" y="5196"/>
                                  <a:pt x="2345" y="6831"/>
                                </a:cubicBezTo>
                                <a:cubicBezTo>
                                  <a:pt x="2388" y="6914"/>
                                  <a:pt x="2507" y="6914"/>
                                  <a:pt x="2550" y="6831"/>
                                </a:cubicBezTo>
                                <a:cubicBezTo>
                                  <a:pt x="3312" y="5360"/>
                                  <a:pt x="4615" y="4374"/>
                                  <a:pt x="4856" y="2957"/>
                                </a:cubicBezTo>
                                <a:cubicBezTo>
                                  <a:pt x="5106" y="1490"/>
                                  <a:pt x="4019" y="97"/>
                                  <a:pt x="2532" y="46"/>
                                </a:cubicBezTo>
                                <a:close/>
                                <a:moveTo>
                                  <a:pt x="2448" y="3775"/>
                                </a:moveTo>
                                <a:cubicBezTo>
                                  <a:pt x="1739" y="3775"/>
                                  <a:pt x="1165" y="3201"/>
                                  <a:pt x="1165" y="2493"/>
                                </a:cubicBezTo>
                                <a:cubicBezTo>
                                  <a:pt x="1165" y="1785"/>
                                  <a:pt x="1739" y="1211"/>
                                  <a:pt x="2448" y="1211"/>
                                </a:cubicBezTo>
                                <a:cubicBezTo>
                                  <a:pt x="3156" y="1211"/>
                                  <a:pt x="3730" y="1785"/>
                                  <a:pt x="3730" y="2493"/>
                                </a:cubicBezTo>
                                <a:cubicBezTo>
                                  <a:pt x="3730" y="3201"/>
                                  <a:pt x="3156" y="3775"/>
                                  <a:pt x="2448" y="37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58" name="placeholder-for-map_44334"/>
                        <wps:cNvSpPr>
                          <a:spLocks noChangeAspect="1"/>
                        </wps:cNvSpPr>
                        <wps:spPr bwMode="auto">
                          <a:xfrm>
                            <a:off x="3984643" y="1748481"/>
                            <a:ext cx="119903" cy="155672"/>
                          </a:xfrm>
                          <a:custGeom>
                            <a:avLst/>
                            <a:gdLst>
                              <a:gd name="connsiteX0" fmla="*/ 159295 w 459358"/>
                              <a:gd name="connsiteY0" fmla="*/ 288060 h 596388"/>
                              <a:gd name="connsiteX1" fmla="*/ 298499 w 459358"/>
                              <a:gd name="connsiteY1" fmla="*/ 288060 h 596388"/>
                              <a:gd name="connsiteX2" fmla="*/ 338681 w 459358"/>
                              <a:gd name="connsiteY2" fmla="*/ 316728 h 596388"/>
                              <a:gd name="connsiteX3" fmla="*/ 426222 w 459358"/>
                              <a:gd name="connsiteY3" fmla="*/ 366897 h 596388"/>
                              <a:gd name="connsiteX4" fmla="*/ 457794 w 459358"/>
                              <a:gd name="connsiteY4" fmla="*/ 543206 h 596388"/>
                              <a:gd name="connsiteX5" fmla="*/ 443443 w 459358"/>
                              <a:gd name="connsiteY5" fmla="*/ 558974 h 596388"/>
                              <a:gd name="connsiteX6" fmla="*/ 219569 w 459358"/>
                              <a:gd name="connsiteY6" fmla="*/ 596242 h 596388"/>
                              <a:gd name="connsiteX7" fmla="*/ 11481 w 459358"/>
                              <a:gd name="connsiteY7" fmla="*/ 553240 h 596388"/>
                              <a:gd name="connsiteX8" fmla="*/ 0 w 459358"/>
                              <a:gd name="connsiteY8" fmla="*/ 524572 h 596388"/>
                              <a:gd name="connsiteX9" fmla="*/ 38747 w 459358"/>
                              <a:gd name="connsiteY9" fmla="*/ 356864 h 596388"/>
                              <a:gd name="connsiteX10" fmla="*/ 73189 w 459358"/>
                              <a:gd name="connsiteY10" fmla="*/ 333929 h 596388"/>
                              <a:gd name="connsiteX11" fmla="*/ 159295 w 459358"/>
                              <a:gd name="connsiteY11" fmla="*/ 288060 h 596388"/>
                              <a:gd name="connsiteX12" fmla="*/ 225223 w 459358"/>
                              <a:gd name="connsiteY12" fmla="*/ 10030 h 596388"/>
                              <a:gd name="connsiteX13" fmla="*/ 218047 w 459358"/>
                              <a:gd name="connsiteY13" fmla="*/ 21493 h 596388"/>
                              <a:gd name="connsiteX14" fmla="*/ 219482 w 459358"/>
                              <a:gd name="connsiteY14" fmla="*/ 21493 h 596388"/>
                              <a:gd name="connsiteX15" fmla="*/ 225223 w 459358"/>
                              <a:gd name="connsiteY15" fmla="*/ 10030 h 596388"/>
                              <a:gd name="connsiteX16" fmla="*/ 236703 w 459358"/>
                              <a:gd name="connsiteY16" fmla="*/ 0 h 596388"/>
                              <a:gd name="connsiteX17" fmla="*/ 226658 w 459358"/>
                              <a:gd name="connsiteY17" fmla="*/ 14329 h 596388"/>
                              <a:gd name="connsiteX18" fmla="*/ 238138 w 459358"/>
                              <a:gd name="connsiteY18" fmla="*/ 4299 h 596388"/>
                              <a:gd name="connsiteX19" fmla="*/ 256793 w 459358"/>
                              <a:gd name="connsiteY19" fmla="*/ 30090 h 596388"/>
                              <a:gd name="connsiteX20" fmla="*/ 253923 w 459358"/>
                              <a:gd name="connsiteY20" fmla="*/ 25791 h 596388"/>
                              <a:gd name="connsiteX21" fmla="*/ 259663 w 459358"/>
                              <a:gd name="connsiteY21" fmla="*/ 32955 h 596388"/>
                              <a:gd name="connsiteX22" fmla="*/ 262533 w 459358"/>
                              <a:gd name="connsiteY22" fmla="*/ 32955 h 596388"/>
                              <a:gd name="connsiteX23" fmla="*/ 258228 w 459358"/>
                              <a:gd name="connsiteY23" fmla="*/ 27224 h 596388"/>
                              <a:gd name="connsiteX24" fmla="*/ 263968 w 459358"/>
                              <a:gd name="connsiteY24" fmla="*/ 32955 h 596388"/>
                              <a:gd name="connsiteX25" fmla="*/ 269708 w 459358"/>
                              <a:gd name="connsiteY25" fmla="*/ 34388 h 596388"/>
                              <a:gd name="connsiteX26" fmla="*/ 268273 w 459358"/>
                              <a:gd name="connsiteY26" fmla="*/ 32955 h 596388"/>
                              <a:gd name="connsiteX27" fmla="*/ 272578 w 459358"/>
                              <a:gd name="connsiteY27" fmla="*/ 35821 h 596388"/>
                              <a:gd name="connsiteX28" fmla="*/ 317064 w 459358"/>
                              <a:gd name="connsiteY28" fmla="*/ 63045 h 596388"/>
                              <a:gd name="connsiteX29" fmla="*/ 327109 w 459358"/>
                              <a:gd name="connsiteY29" fmla="*/ 159046 h 596388"/>
                              <a:gd name="connsiteX30" fmla="*/ 329979 w 459358"/>
                              <a:gd name="connsiteY30" fmla="*/ 190568 h 596388"/>
                              <a:gd name="connsiteX31" fmla="*/ 321369 w 459358"/>
                              <a:gd name="connsiteY31" fmla="*/ 206329 h 596388"/>
                              <a:gd name="connsiteX32" fmla="*/ 228093 w 459358"/>
                              <a:gd name="connsiteY32" fmla="*/ 308061 h 596388"/>
                              <a:gd name="connsiteX33" fmla="*/ 139121 w 459358"/>
                              <a:gd name="connsiteY33" fmla="*/ 206329 h 596388"/>
                              <a:gd name="connsiteX34" fmla="*/ 131946 w 459358"/>
                              <a:gd name="connsiteY34" fmla="*/ 190568 h 596388"/>
                              <a:gd name="connsiteX35" fmla="*/ 136251 w 459358"/>
                              <a:gd name="connsiteY35" fmla="*/ 160478 h 596388"/>
                              <a:gd name="connsiteX36" fmla="*/ 133381 w 459358"/>
                              <a:gd name="connsiteY36" fmla="*/ 84538 h 596388"/>
                              <a:gd name="connsiteX37" fmla="*/ 195087 w 459358"/>
                              <a:gd name="connsiteY37" fmla="*/ 21493 h 596388"/>
                              <a:gd name="connsiteX38" fmla="*/ 203697 w 459358"/>
                              <a:gd name="connsiteY38" fmla="*/ 17194 h 596388"/>
                              <a:gd name="connsiteX39" fmla="*/ 209437 w 459358"/>
                              <a:gd name="connsiteY39" fmla="*/ 11463 h 596388"/>
                              <a:gd name="connsiteX40" fmla="*/ 203697 w 459358"/>
                              <a:gd name="connsiteY40" fmla="*/ 21493 h 596388"/>
                              <a:gd name="connsiteX41" fmla="*/ 209437 w 459358"/>
                              <a:gd name="connsiteY41" fmla="*/ 22926 h 596388"/>
                              <a:gd name="connsiteX42" fmla="*/ 215177 w 459358"/>
                              <a:gd name="connsiteY42" fmla="*/ 15761 h 596388"/>
                              <a:gd name="connsiteX43" fmla="*/ 209437 w 459358"/>
                              <a:gd name="connsiteY43" fmla="*/ 24358 h 596388"/>
                              <a:gd name="connsiteX44" fmla="*/ 212307 w 459358"/>
                              <a:gd name="connsiteY44" fmla="*/ 25791 h 596388"/>
                              <a:gd name="connsiteX45" fmla="*/ 226658 w 459358"/>
                              <a:gd name="connsiteY45" fmla="*/ 8597 h 596388"/>
                              <a:gd name="connsiteX46" fmla="*/ 236703 w 459358"/>
                              <a:gd name="connsiteY46" fmla="*/ 0 h 5963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</a:cxnLst>
                            <a:rect l="l" t="t" r="r" b="b"/>
                            <a:pathLst>
                              <a:path w="459358" h="596388">
                                <a:moveTo>
                                  <a:pt x="159295" y="288060"/>
                                </a:moveTo>
                                <a:cubicBezTo>
                                  <a:pt x="159295" y="288060"/>
                                  <a:pt x="219569" y="442868"/>
                                  <a:pt x="298499" y="288060"/>
                                </a:cubicBezTo>
                                <a:cubicBezTo>
                                  <a:pt x="298499" y="288060"/>
                                  <a:pt x="298499" y="302394"/>
                                  <a:pt x="338681" y="316728"/>
                                </a:cubicBezTo>
                                <a:cubicBezTo>
                                  <a:pt x="338681" y="316728"/>
                                  <a:pt x="413306" y="339663"/>
                                  <a:pt x="426222" y="366897"/>
                                </a:cubicBezTo>
                                <a:cubicBezTo>
                                  <a:pt x="426222" y="366897"/>
                                  <a:pt x="467839" y="460069"/>
                                  <a:pt x="457794" y="543206"/>
                                </a:cubicBezTo>
                                <a:cubicBezTo>
                                  <a:pt x="457794" y="543206"/>
                                  <a:pt x="457794" y="550373"/>
                                  <a:pt x="443443" y="558974"/>
                                </a:cubicBezTo>
                                <a:cubicBezTo>
                                  <a:pt x="443443" y="558974"/>
                                  <a:pt x="348727" y="599109"/>
                                  <a:pt x="219569" y="596242"/>
                                </a:cubicBezTo>
                                <a:cubicBezTo>
                                  <a:pt x="219569" y="596242"/>
                                  <a:pt x="91846" y="589075"/>
                                  <a:pt x="11481" y="553240"/>
                                </a:cubicBezTo>
                                <a:cubicBezTo>
                                  <a:pt x="11481" y="553240"/>
                                  <a:pt x="0" y="550373"/>
                                  <a:pt x="0" y="524572"/>
                                </a:cubicBezTo>
                                <a:cubicBezTo>
                                  <a:pt x="0" y="524572"/>
                                  <a:pt x="4305" y="408466"/>
                                  <a:pt x="38747" y="356864"/>
                                </a:cubicBezTo>
                                <a:cubicBezTo>
                                  <a:pt x="38747" y="356864"/>
                                  <a:pt x="48793" y="342530"/>
                                  <a:pt x="73189" y="333929"/>
                                </a:cubicBezTo>
                                <a:cubicBezTo>
                                  <a:pt x="73189" y="333929"/>
                                  <a:pt x="153555" y="309561"/>
                                  <a:pt x="159295" y="288060"/>
                                </a:cubicBezTo>
                                <a:close/>
                                <a:moveTo>
                                  <a:pt x="225223" y="10030"/>
                                </a:moveTo>
                                <a:cubicBezTo>
                                  <a:pt x="222352" y="12896"/>
                                  <a:pt x="219482" y="17194"/>
                                  <a:pt x="218047" y="21493"/>
                                </a:cubicBezTo>
                                <a:lnTo>
                                  <a:pt x="219482" y="21493"/>
                                </a:lnTo>
                                <a:cubicBezTo>
                                  <a:pt x="220917" y="17194"/>
                                  <a:pt x="223788" y="12896"/>
                                  <a:pt x="225223" y="10030"/>
                                </a:cubicBezTo>
                                <a:close/>
                                <a:moveTo>
                                  <a:pt x="236703" y="0"/>
                                </a:moveTo>
                                <a:cubicBezTo>
                                  <a:pt x="230963" y="4299"/>
                                  <a:pt x="228093" y="8597"/>
                                  <a:pt x="226658" y="14329"/>
                                </a:cubicBezTo>
                                <a:cubicBezTo>
                                  <a:pt x="230963" y="7164"/>
                                  <a:pt x="238138" y="4299"/>
                                  <a:pt x="238138" y="4299"/>
                                </a:cubicBezTo>
                                <a:cubicBezTo>
                                  <a:pt x="238138" y="15761"/>
                                  <a:pt x="251053" y="25791"/>
                                  <a:pt x="256793" y="30090"/>
                                </a:cubicBezTo>
                                <a:cubicBezTo>
                                  <a:pt x="255358" y="27224"/>
                                  <a:pt x="253923" y="25791"/>
                                  <a:pt x="253923" y="25791"/>
                                </a:cubicBezTo>
                                <a:cubicBezTo>
                                  <a:pt x="256793" y="27224"/>
                                  <a:pt x="258228" y="30090"/>
                                  <a:pt x="259663" y="32955"/>
                                </a:cubicBezTo>
                                <a:cubicBezTo>
                                  <a:pt x="261098" y="32955"/>
                                  <a:pt x="261098" y="32955"/>
                                  <a:pt x="262533" y="32955"/>
                                </a:cubicBezTo>
                                <a:cubicBezTo>
                                  <a:pt x="259663" y="30090"/>
                                  <a:pt x="258228" y="27224"/>
                                  <a:pt x="258228" y="27224"/>
                                </a:cubicBezTo>
                                <a:cubicBezTo>
                                  <a:pt x="261098" y="30090"/>
                                  <a:pt x="262533" y="31523"/>
                                  <a:pt x="263968" y="32955"/>
                                </a:cubicBezTo>
                                <a:cubicBezTo>
                                  <a:pt x="266838" y="34388"/>
                                  <a:pt x="268273" y="34388"/>
                                  <a:pt x="269708" y="34388"/>
                                </a:cubicBezTo>
                                <a:cubicBezTo>
                                  <a:pt x="268273" y="32955"/>
                                  <a:pt x="268273" y="32955"/>
                                  <a:pt x="268273" y="32955"/>
                                </a:cubicBezTo>
                                <a:cubicBezTo>
                                  <a:pt x="269708" y="32955"/>
                                  <a:pt x="271143" y="34388"/>
                                  <a:pt x="272578" y="35821"/>
                                </a:cubicBezTo>
                                <a:cubicBezTo>
                                  <a:pt x="304149" y="44418"/>
                                  <a:pt x="317064" y="63045"/>
                                  <a:pt x="317064" y="63045"/>
                                </a:cubicBezTo>
                                <a:cubicBezTo>
                                  <a:pt x="345764" y="94568"/>
                                  <a:pt x="331414" y="146150"/>
                                  <a:pt x="327109" y="159046"/>
                                </a:cubicBezTo>
                                <a:cubicBezTo>
                                  <a:pt x="340024" y="156180"/>
                                  <a:pt x="329979" y="190568"/>
                                  <a:pt x="329979" y="190568"/>
                                </a:cubicBezTo>
                                <a:cubicBezTo>
                                  <a:pt x="328544" y="200598"/>
                                  <a:pt x="324239" y="204897"/>
                                  <a:pt x="321369" y="206329"/>
                                </a:cubicBezTo>
                                <a:cubicBezTo>
                                  <a:pt x="315629" y="253613"/>
                                  <a:pt x="272578" y="308061"/>
                                  <a:pt x="228093" y="308061"/>
                                </a:cubicBezTo>
                                <a:cubicBezTo>
                                  <a:pt x="187912" y="308061"/>
                                  <a:pt x="146296" y="256479"/>
                                  <a:pt x="139121" y="206329"/>
                                </a:cubicBezTo>
                                <a:cubicBezTo>
                                  <a:pt x="137686" y="204897"/>
                                  <a:pt x="133381" y="200598"/>
                                  <a:pt x="131946" y="190568"/>
                                </a:cubicBezTo>
                                <a:cubicBezTo>
                                  <a:pt x="131946" y="190568"/>
                                  <a:pt x="120466" y="153314"/>
                                  <a:pt x="136251" y="160478"/>
                                </a:cubicBezTo>
                                <a:cubicBezTo>
                                  <a:pt x="124771" y="104598"/>
                                  <a:pt x="133381" y="84538"/>
                                  <a:pt x="133381" y="84538"/>
                                </a:cubicBezTo>
                                <a:cubicBezTo>
                                  <a:pt x="147731" y="42985"/>
                                  <a:pt x="195087" y="21493"/>
                                  <a:pt x="195087" y="21493"/>
                                </a:cubicBezTo>
                                <a:cubicBezTo>
                                  <a:pt x="205132" y="10030"/>
                                  <a:pt x="205132" y="14329"/>
                                  <a:pt x="203697" y="17194"/>
                                </a:cubicBezTo>
                                <a:cubicBezTo>
                                  <a:pt x="206567" y="14329"/>
                                  <a:pt x="209437" y="11463"/>
                                  <a:pt x="209437" y="11463"/>
                                </a:cubicBezTo>
                                <a:cubicBezTo>
                                  <a:pt x="206567" y="14329"/>
                                  <a:pt x="205132" y="18627"/>
                                  <a:pt x="203697" y="21493"/>
                                </a:cubicBezTo>
                                <a:lnTo>
                                  <a:pt x="209437" y="22926"/>
                                </a:lnTo>
                                <a:cubicBezTo>
                                  <a:pt x="212307" y="18627"/>
                                  <a:pt x="215177" y="15761"/>
                                  <a:pt x="215177" y="15761"/>
                                </a:cubicBezTo>
                                <a:cubicBezTo>
                                  <a:pt x="212307" y="18627"/>
                                  <a:pt x="210872" y="21493"/>
                                  <a:pt x="209437" y="24358"/>
                                </a:cubicBezTo>
                                <a:lnTo>
                                  <a:pt x="212307" y="25791"/>
                                </a:lnTo>
                                <a:cubicBezTo>
                                  <a:pt x="215177" y="15761"/>
                                  <a:pt x="223788" y="10030"/>
                                  <a:pt x="226658" y="8597"/>
                                </a:cubicBezTo>
                                <a:cubicBezTo>
                                  <a:pt x="230963" y="2866"/>
                                  <a:pt x="236703" y="0"/>
                                  <a:pt x="2367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59" name="placeholder-for-map_44334"/>
                        <wps:cNvSpPr>
                          <a:spLocks noChangeAspect="1"/>
                        </wps:cNvSpPr>
                        <wps:spPr bwMode="auto">
                          <a:xfrm>
                            <a:off x="5710479" y="1420295"/>
                            <a:ext cx="136760" cy="155672"/>
                          </a:xfrm>
                          <a:custGeom>
                            <a:avLst/>
                            <a:gdLst>
                              <a:gd name="T0" fmla="*/ 3295 w 3369"/>
                              <a:gd name="T1" fmla="*/ 3138 h 3840"/>
                              <a:gd name="T2" fmla="*/ 2771 w 3369"/>
                              <a:gd name="T3" fmla="*/ 2472 h 3840"/>
                              <a:gd name="T4" fmla="*/ 2469 w 3369"/>
                              <a:gd name="T5" fmla="*/ 2437 h 3840"/>
                              <a:gd name="T6" fmla="*/ 2267 w 3369"/>
                              <a:gd name="T7" fmla="*/ 2596 h 3840"/>
                              <a:gd name="T8" fmla="*/ 1368 w 3369"/>
                              <a:gd name="T9" fmla="*/ 2197 h 3840"/>
                              <a:gd name="T10" fmla="*/ 1184 w 3369"/>
                              <a:gd name="T11" fmla="*/ 1236 h 3840"/>
                              <a:gd name="T12" fmla="*/ 1386 w 3369"/>
                              <a:gd name="T13" fmla="*/ 1076 h 3840"/>
                              <a:gd name="T14" fmla="*/ 1422 w 3369"/>
                              <a:gd name="T15" fmla="*/ 775 h 3840"/>
                              <a:gd name="T16" fmla="*/ 897 w 3369"/>
                              <a:gd name="T17" fmla="*/ 109 h 3840"/>
                              <a:gd name="T18" fmla="*/ 595 w 3369"/>
                              <a:gd name="T19" fmla="*/ 73 h 3840"/>
                              <a:gd name="T20" fmla="*/ 388 w 3369"/>
                              <a:gd name="T21" fmla="*/ 237 h 3840"/>
                              <a:gd name="T22" fmla="*/ 97 w 3369"/>
                              <a:gd name="T23" fmla="*/ 1370 h 3840"/>
                              <a:gd name="T24" fmla="*/ 744 w 3369"/>
                              <a:gd name="T25" fmla="*/ 2689 h 3840"/>
                              <a:gd name="T26" fmla="*/ 1877 w 3369"/>
                              <a:gd name="T27" fmla="*/ 3626 h 3840"/>
                              <a:gd name="T28" fmla="*/ 3056 w 3369"/>
                              <a:gd name="T29" fmla="*/ 3600 h 3840"/>
                              <a:gd name="T30" fmla="*/ 3057 w 3369"/>
                              <a:gd name="T31" fmla="*/ 3599 h 3840"/>
                              <a:gd name="T32" fmla="*/ 3260 w 3369"/>
                              <a:gd name="T33" fmla="*/ 3440 h 3840"/>
                              <a:gd name="T34" fmla="*/ 3295 w 3369"/>
                              <a:gd name="T35" fmla="*/ 3138 h 3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369" h="3840">
                                <a:moveTo>
                                  <a:pt x="3295" y="3138"/>
                                </a:moveTo>
                                <a:lnTo>
                                  <a:pt x="2771" y="2472"/>
                                </a:lnTo>
                                <a:cubicBezTo>
                                  <a:pt x="2697" y="2379"/>
                                  <a:pt x="2562" y="2363"/>
                                  <a:pt x="2469" y="2437"/>
                                </a:cubicBezTo>
                                <a:lnTo>
                                  <a:pt x="2267" y="2596"/>
                                </a:lnTo>
                                <a:cubicBezTo>
                                  <a:pt x="2173" y="2669"/>
                                  <a:pt x="1774" y="2712"/>
                                  <a:pt x="1368" y="2197"/>
                                </a:cubicBezTo>
                                <a:cubicBezTo>
                                  <a:pt x="963" y="1683"/>
                                  <a:pt x="1091" y="1309"/>
                                  <a:pt x="1184" y="1236"/>
                                </a:cubicBezTo>
                                <a:lnTo>
                                  <a:pt x="1386" y="1076"/>
                                </a:lnTo>
                                <a:cubicBezTo>
                                  <a:pt x="1479" y="1003"/>
                                  <a:pt x="1495" y="868"/>
                                  <a:pt x="1422" y="775"/>
                                </a:cubicBezTo>
                                <a:lnTo>
                                  <a:pt x="897" y="109"/>
                                </a:lnTo>
                                <a:cubicBezTo>
                                  <a:pt x="824" y="16"/>
                                  <a:pt x="689" y="0"/>
                                  <a:pt x="595" y="73"/>
                                </a:cubicBezTo>
                                <a:cubicBezTo>
                                  <a:pt x="595" y="73"/>
                                  <a:pt x="389" y="236"/>
                                  <a:pt x="388" y="237"/>
                                </a:cubicBezTo>
                                <a:cubicBezTo>
                                  <a:pt x="103" y="472"/>
                                  <a:pt x="0" y="873"/>
                                  <a:pt x="97" y="1370"/>
                                </a:cubicBezTo>
                                <a:cubicBezTo>
                                  <a:pt x="182" y="1798"/>
                                  <a:pt x="412" y="2267"/>
                                  <a:pt x="744" y="2689"/>
                                </a:cubicBezTo>
                                <a:cubicBezTo>
                                  <a:pt x="1077" y="3111"/>
                                  <a:pt x="1479" y="3444"/>
                                  <a:pt x="1877" y="3626"/>
                                </a:cubicBezTo>
                                <a:cubicBezTo>
                                  <a:pt x="2342" y="3840"/>
                                  <a:pt x="2761" y="3831"/>
                                  <a:pt x="3056" y="3600"/>
                                </a:cubicBezTo>
                                <a:cubicBezTo>
                                  <a:pt x="3056" y="3600"/>
                                  <a:pt x="3057" y="3599"/>
                                  <a:pt x="3057" y="3599"/>
                                </a:cubicBezTo>
                                <a:lnTo>
                                  <a:pt x="3260" y="3440"/>
                                </a:lnTo>
                                <a:cubicBezTo>
                                  <a:pt x="3353" y="3366"/>
                                  <a:pt x="3369" y="3231"/>
                                  <a:pt x="3295" y="31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60" name="placeholder-for-map_44334"/>
                        <wps:cNvSpPr>
                          <a:spLocks noChangeAspect="1"/>
                        </wps:cNvSpPr>
                        <wps:spPr bwMode="auto">
                          <a:xfrm>
                            <a:off x="5710479" y="1794764"/>
                            <a:ext cx="155672" cy="109389"/>
                          </a:xfrm>
                          <a:custGeom>
                            <a:avLst/>
                            <a:gdLst>
                              <a:gd name="T0" fmla="*/ 331 w 4075"/>
                              <a:gd name="T1" fmla="*/ 2868 h 2868"/>
                              <a:gd name="T2" fmla="*/ 326 w 4075"/>
                              <a:gd name="T3" fmla="*/ 2537 h 2868"/>
                              <a:gd name="T4" fmla="*/ 1157 w 4075"/>
                              <a:gd name="T5" fmla="*/ 1623 h 2868"/>
                              <a:gd name="T6" fmla="*/ 1485 w 4075"/>
                              <a:gd name="T7" fmla="*/ 1474 h 2868"/>
                              <a:gd name="T8" fmla="*/ 1783 w 4075"/>
                              <a:gd name="T9" fmla="*/ 1784 h 2868"/>
                              <a:gd name="T10" fmla="*/ 1955 w 4075"/>
                              <a:gd name="T11" fmla="*/ 1956 h 2868"/>
                              <a:gd name="T12" fmla="*/ 2118 w 4075"/>
                              <a:gd name="T13" fmla="*/ 1956 h 2868"/>
                              <a:gd name="T14" fmla="*/ 2294 w 4075"/>
                              <a:gd name="T15" fmla="*/ 1783 h 2868"/>
                              <a:gd name="T16" fmla="*/ 2594 w 4075"/>
                              <a:gd name="T17" fmla="*/ 1483 h 2868"/>
                              <a:gd name="T18" fmla="*/ 2921 w 4075"/>
                              <a:gd name="T19" fmla="*/ 1634 h 2868"/>
                              <a:gd name="T20" fmla="*/ 3748 w 4075"/>
                              <a:gd name="T21" fmla="*/ 2547 h 2868"/>
                              <a:gd name="T22" fmla="*/ 3753 w 4075"/>
                              <a:gd name="T23" fmla="*/ 2868 h 2868"/>
                              <a:gd name="T24" fmla="*/ 331 w 4075"/>
                              <a:gd name="T25" fmla="*/ 2868 h 2868"/>
                              <a:gd name="T26" fmla="*/ 472 w 4075"/>
                              <a:gd name="T27" fmla="*/ 2116 h 2868"/>
                              <a:gd name="T28" fmla="*/ 193 w 4075"/>
                              <a:gd name="T29" fmla="*/ 2450 h 2868"/>
                              <a:gd name="T30" fmla="*/ 0 w 4075"/>
                              <a:gd name="T31" fmla="*/ 2450 h 2868"/>
                              <a:gd name="T32" fmla="*/ 4 w 4075"/>
                              <a:gd name="T33" fmla="*/ 668 h 2868"/>
                              <a:gd name="T34" fmla="*/ 83 w 4075"/>
                              <a:gd name="T35" fmla="*/ 360 h 2868"/>
                              <a:gd name="T36" fmla="*/ 212 w 4075"/>
                              <a:gd name="T37" fmla="*/ 464 h 2868"/>
                              <a:gd name="T38" fmla="*/ 885 w 4075"/>
                              <a:gd name="T39" fmla="*/ 1014 h 2868"/>
                              <a:gd name="T40" fmla="*/ 1152 w 4075"/>
                              <a:gd name="T41" fmla="*/ 1245 h 2868"/>
                              <a:gd name="T42" fmla="*/ 1152 w 4075"/>
                              <a:gd name="T43" fmla="*/ 1369 h 2868"/>
                              <a:gd name="T44" fmla="*/ 472 w 4075"/>
                              <a:gd name="T45" fmla="*/ 2116 h 2868"/>
                              <a:gd name="T46" fmla="*/ 2286 w 4075"/>
                              <a:gd name="T47" fmla="*/ 1483 h 2868"/>
                              <a:gd name="T48" fmla="*/ 2040 w 4075"/>
                              <a:gd name="T49" fmla="*/ 1668 h 2868"/>
                              <a:gd name="T50" fmla="*/ 1792 w 4075"/>
                              <a:gd name="T51" fmla="*/ 1486 h 2868"/>
                              <a:gd name="T52" fmla="*/ 328 w 4075"/>
                              <a:gd name="T53" fmla="*/ 299 h 2868"/>
                              <a:gd name="T54" fmla="*/ 154 w 4075"/>
                              <a:gd name="T55" fmla="*/ 30 h 2868"/>
                              <a:gd name="T56" fmla="*/ 313 w 4075"/>
                              <a:gd name="T57" fmla="*/ 1 h 2868"/>
                              <a:gd name="T58" fmla="*/ 3753 w 4075"/>
                              <a:gd name="T59" fmla="*/ 1 h 2868"/>
                              <a:gd name="T60" fmla="*/ 3905 w 4075"/>
                              <a:gd name="T61" fmla="*/ 154 h 2868"/>
                              <a:gd name="T62" fmla="*/ 2286 w 4075"/>
                              <a:gd name="T63" fmla="*/ 1483 h 2868"/>
                              <a:gd name="T64" fmla="*/ 3881 w 4075"/>
                              <a:gd name="T65" fmla="*/ 2450 h 2868"/>
                              <a:gd name="T66" fmla="*/ 3602 w 4075"/>
                              <a:gd name="T67" fmla="*/ 2116 h 2868"/>
                              <a:gd name="T68" fmla="*/ 2923 w 4075"/>
                              <a:gd name="T69" fmla="*/ 1369 h 2868"/>
                              <a:gd name="T70" fmla="*/ 2923 w 4075"/>
                              <a:gd name="T71" fmla="*/ 1245 h 2868"/>
                              <a:gd name="T72" fmla="*/ 3190 w 4075"/>
                              <a:gd name="T73" fmla="*/ 1014 h 2868"/>
                              <a:gd name="T74" fmla="*/ 3695 w 4075"/>
                              <a:gd name="T75" fmla="*/ 601 h 2868"/>
                              <a:gd name="T76" fmla="*/ 3992 w 4075"/>
                              <a:gd name="T77" fmla="*/ 360 h 2868"/>
                              <a:gd name="T78" fmla="*/ 4071 w 4075"/>
                              <a:gd name="T79" fmla="*/ 668 h 2868"/>
                              <a:gd name="T80" fmla="*/ 4075 w 4075"/>
                              <a:gd name="T81" fmla="*/ 2450 h 2868"/>
                              <a:gd name="T82" fmla="*/ 3881 w 4075"/>
                              <a:gd name="T83" fmla="*/ 2450 h 28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4075" h="2868">
                                <a:moveTo>
                                  <a:pt x="331" y="2868"/>
                                </a:moveTo>
                                <a:cubicBezTo>
                                  <a:pt x="5" y="2868"/>
                                  <a:pt x="326" y="2537"/>
                                  <a:pt x="326" y="2537"/>
                                </a:cubicBezTo>
                                <a:lnTo>
                                  <a:pt x="1157" y="1623"/>
                                </a:lnTo>
                                <a:cubicBezTo>
                                  <a:pt x="1238" y="1535"/>
                                  <a:pt x="1394" y="1400"/>
                                  <a:pt x="1485" y="1474"/>
                                </a:cubicBezTo>
                                <a:cubicBezTo>
                                  <a:pt x="1576" y="1549"/>
                                  <a:pt x="1698" y="1699"/>
                                  <a:pt x="1783" y="1784"/>
                                </a:cubicBezTo>
                                <a:lnTo>
                                  <a:pt x="1955" y="1956"/>
                                </a:lnTo>
                                <a:cubicBezTo>
                                  <a:pt x="2047" y="2038"/>
                                  <a:pt x="2118" y="1956"/>
                                  <a:pt x="2118" y="1956"/>
                                </a:cubicBezTo>
                                <a:lnTo>
                                  <a:pt x="2294" y="1783"/>
                                </a:lnTo>
                                <a:cubicBezTo>
                                  <a:pt x="2380" y="1699"/>
                                  <a:pt x="2502" y="1552"/>
                                  <a:pt x="2594" y="1483"/>
                                </a:cubicBezTo>
                                <a:cubicBezTo>
                                  <a:pt x="2685" y="1415"/>
                                  <a:pt x="2840" y="1545"/>
                                  <a:pt x="2921" y="1634"/>
                                </a:cubicBezTo>
                                <a:lnTo>
                                  <a:pt x="3748" y="2547"/>
                                </a:lnTo>
                                <a:cubicBezTo>
                                  <a:pt x="4074" y="2868"/>
                                  <a:pt x="3753" y="2868"/>
                                  <a:pt x="3753" y="2868"/>
                                </a:cubicBezTo>
                                <a:lnTo>
                                  <a:pt x="331" y="2868"/>
                                </a:lnTo>
                                <a:close/>
                                <a:moveTo>
                                  <a:pt x="472" y="2116"/>
                                </a:moveTo>
                                <a:cubicBezTo>
                                  <a:pt x="391" y="2205"/>
                                  <a:pt x="273" y="2360"/>
                                  <a:pt x="193" y="2450"/>
                                </a:cubicBezTo>
                                <a:cubicBezTo>
                                  <a:pt x="103" y="2551"/>
                                  <a:pt x="0" y="2628"/>
                                  <a:pt x="0" y="2450"/>
                                </a:cubicBezTo>
                                <a:lnTo>
                                  <a:pt x="4" y="668"/>
                                </a:lnTo>
                                <a:cubicBezTo>
                                  <a:pt x="4" y="548"/>
                                  <a:pt x="1" y="318"/>
                                  <a:pt x="83" y="360"/>
                                </a:cubicBezTo>
                                <a:cubicBezTo>
                                  <a:pt x="114" y="375"/>
                                  <a:pt x="155" y="407"/>
                                  <a:pt x="212" y="464"/>
                                </a:cubicBezTo>
                                <a:lnTo>
                                  <a:pt x="885" y="1014"/>
                                </a:lnTo>
                                <a:cubicBezTo>
                                  <a:pt x="978" y="1090"/>
                                  <a:pt x="1109" y="1183"/>
                                  <a:pt x="1152" y="1245"/>
                                </a:cubicBezTo>
                                <a:cubicBezTo>
                                  <a:pt x="1179" y="1284"/>
                                  <a:pt x="1191" y="1330"/>
                                  <a:pt x="1152" y="1369"/>
                                </a:cubicBezTo>
                                <a:lnTo>
                                  <a:pt x="472" y="2116"/>
                                </a:lnTo>
                                <a:close/>
                                <a:moveTo>
                                  <a:pt x="2286" y="1483"/>
                                </a:moveTo>
                                <a:cubicBezTo>
                                  <a:pt x="2193" y="1559"/>
                                  <a:pt x="2092" y="1667"/>
                                  <a:pt x="2040" y="1668"/>
                                </a:cubicBezTo>
                                <a:cubicBezTo>
                                  <a:pt x="1989" y="1668"/>
                                  <a:pt x="1886" y="1562"/>
                                  <a:pt x="1792" y="1486"/>
                                </a:cubicBezTo>
                                <a:lnTo>
                                  <a:pt x="328" y="299"/>
                                </a:lnTo>
                                <a:cubicBezTo>
                                  <a:pt x="235" y="223"/>
                                  <a:pt x="74" y="71"/>
                                  <a:pt x="154" y="30"/>
                                </a:cubicBezTo>
                                <a:cubicBezTo>
                                  <a:pt x="212" y="0"/>
                                  <a:pt x="313" y="1"/>
                                  <a:pt x="313" y="1"/>
                                </a:cubicBezTo>
                                <a:lnTo>
                                  <a:pt x="3753" y="1"/>
                                </a:lnTo>
                                <a:cubicBezTo>
                                  <a:pt x="4063" y="1"/>
                                  <a:pt x="3905" y="154"/>
                                  <a:pt x="3905" y="154"/>
                                </a:cubicBezTo>
                                <a:lnTo>
                                  <a:pt x="2286" y="1483"/>
                                </a:lnTo>
                                <a:close/>
                                <a:moveTo>
                                  <a:pt x="3881" y="2450"/>
                                </a:moveTo>
                                <a:cubicBezTo>
                                  <a:pt x="3801" y="2360"/>
                                  <a:pt x="3683" y="2205"/>
                                  <a:pt x="3602" y="2116"/>
                                </a:cubicBezTo>
                                <a:lnTo>
                                  <a:pt x="2923" y="1369"/>
                                </a:lnTo>
                                <a:cubicBezTo>
                                  <a:pt x="2884" y="1330"/>
                                  <a:pt x="2896" y="1284"/>
                                  <a:pt x="2923" y="1245"/>
                                </a:cubicBezTo>
                                <a:cubicBezTo>
                                  <a:pt x="2966" y="1183"/>
                                  <a:pt x="3097" y="1090"/>
                                  <a:pt x="3190" y="1014"/>
                                </a:cubicBezTo>
                                <a:lnTo>
                                  <a:pt x="3695" y="601"/>
                                </a:lnTo>
                                <a:cubicBezTo>
                                  <a:pt x="3787" y="525"/>
                                  <a:pt x="3910" y="401"/>
                                  <a:pt x="3992" y="360"/>
                                </a:cubicBezTo>
                                <a:cubicBezTo>
                                  <a:pt x="4074" y="318"/>
                                  <a:pt x="4070" y="548"/>
                                  <a:pt x="4071" y="668"/>
                                </a:cubicBezTo>
                                <a:lnTo>
                                  <a:pt x="4075" y="2450"/>
                                </a:lnTo>
                                <a:cubicBezTo>
                                  <a:pt x="4075" y="2628"/>
                                  <a:pt x="3972" y="2551"/>
                                  <a:pt x="3881" y="24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" o:spid="_x0000_s1026" o:spt="203" style="position:absolute;left:0pt;margin-left:8.05pt;margin-top:38.75pt;height:690.45pt;width:554.05pt;z-index:251661312;mso-width-relative:page;mso-height-relative:page;" coordorigin="102430,492590" coordsize="7036320,8768808" o:gfxdata="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">
                <o:lock v:ext="edit" aspectratio="f"/>
                <v:rect id="_x0000_s1026" o:spid="_x0000_s1026" o:spt="1" style="position:absolute;left:1485900;top:982980;height:1222156;width:5652850;v-text-anchor:middle;" fillcolor="#FB7959" filled="t" stroked="f" coordsize="21600,21600" o:gfxdata="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XNe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352448;top:8863912;height:397486;width:397486;v-text-anchor:middle;" fillcolor="#FB7959" filled="t" stroked="f" coordsize="21600,21600" o:gfxdata="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RIoZ2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352448;top:7932261;height:397486;width:397486;v-text-anchor:middle;" fillcolor="#FB7959" filled="t" stroked="f" coordsize="21600,21600" o:gfxdata="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EBA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352448;top:6982635;height:397486;width:397486;v-text-anchor:middle;" fillcolor="#FB7959" filled="t" stroked="f" coordsize="21600,21600" o:gfxdata="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I43ua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352448;top:5492373;height:397486;width:397486;v-text-anchor:middle;" fillcolor="#FB7959" filled="t" stroked="f" coordsize="21600,21600" o:gfxdata="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XR7f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352448;top:2573113;height:397486;width:397486;v-text-anchor:middle;" fillcolor="#FB7959" filled="t" stroked="f" coordsize="21600,21600" o:gfxdata="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m5Q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graduation-hat-front-view_27483" o:spid="_x0000_s1026" o:spt="100" style="position:absolute;left:436829;top:2651261;height:241931;width:204408;" fillcolor="#FFFFFF [3212]" filled="t" stroked="f" coordsize="511795,605747" o:gfxdata="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/ekW8AAAA&#10;2wAAAA8AAAAAAAAAAQAgAAAAIgAAAGRycy9kb3ducmV2LnhtbFBLAQIUABQAAAAIAIdO4kAzLwWe&#10;OwAAADkAAAAQAAAAAAAAAAEAIAAAAAsBAABkcnMvc2hhcGV4bWwueG1sUEsFBgAAAAAGAAYAWwEA&#10;ALUDAAAAAA==&#10;" path="m165008,344302l205798,472767,213429,497031,213617,496655,220212,517157,241690,456404c188936,382860,252429,383613,255915,383801c259400,383613,322893,382860,270139,456404l291618,517157,298212,496655,298400,497031,306031,472767,346727,344302c346727,344302,398821,380886,463068,397155c510923,409381,513184,464492,511394,491765c511394,491765,508662,528724,505836,544994c505836,544994,412386,605747,255915,605747c99443,605559,5993,544994,5993,544994c3167,528724,435,491765,435,491765c-1449,464492,812,409381,48667,397155c112820,380886,165008,344302,165008,344302xm247647,460c275912,-1892,297394,5069,312846,14288c335836,26893,344598,43731,344598,43731c344598,43731,397361,47400,379554,154356c378518,159907,377010,165645,375031,171289c385584,170254,398021,176463,386338,217665c377764,247955,369849,256327,363819,256798c358166,292544,329523,338073,284675,354253c266019,361026,245479,360932,226824,354441c181222,338355,153427,292732,147868,256798c141838,256327,133923,247955,125255,217853c113572,176557,126009,170442,136562,171383c134583,165739,133075,160095,132039,154451c128270,135166,127328,117199,131851,100079c137221,77126,149658,58688,163603,44390c172365,34983,182447,26705,192999,20026c201667,14006,211184,8832,221642,5351c229839,2717,238507,836,247647,460xe">
                  <v:path o:connectlocs="65903,137511;82194,188819;85242,198510;85317,198360;87951,206548;96529,182284;102210,153287;107891,182284;116470,206548;119104,198360;119179,198510;122227,188819;138480,137511;184946,158620;204247,196407;202028,217666;102210,241931;2393,217666;173,196407;19437,158620;65903,137511;98908,183;124948,5706;137630,17465;151591,61648;149785,68411;154301,86933;145307,102563;113697,141486;90592,141561;59057,102563;50026,87008;54542,68449;52735,61686;52660,39970;65342,17729;77082,7998;88522,2137;98908,183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graduation-hat-front-view_27483" o:spid="_x0000_s1026" o:spt="100" style="position:absolute;left:430579;top:5593162;height:195908;width:196844;" fillcolor="#FFFFFF [3212]" filled="t" stroked="f" coordsize="604084,601212" o:gfxdata="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VhNfvQAA&#10;ANsAAAAPAAAAAAAAAAEAIAAAACIAAABkcnMvZG93bnJldi54bWxQSwECFAAUAAAACACHTuJAMy8F&#10;njsAAAA5AAAAEAAAAAAAAAABACAAAAAMAQAAZHJzL3NoYXBleG1sLnhtbFBLBQYAAAAABgAGAFsB&#10;AAC2AwAAAAA=&#10;" path="m59719,352290l35420,382719c29380,390395,26634,399989,27733,409584c28831,419316,33636,427951,41323,434119l42010,434668c48599,439876,56424,442618,64798,442618c76055,442618,86489,437683,93490,428911l117789,398482xm481781,309401l349677,467956,481781,467956xm500182,258560c505538,260478,509245,265686,509245,271442l509245,481660c509245,489197,503066,495364,495513,495364l320428,495364c315209,495364,310266,492212,308069,487416c305734,482620,306558,477001,309854,472890l484939,262671c488647,258286,494689,256641,500182,258560xm230987,181418c234488,181024,238126,181984,241077,184383c246980,189044,247941,197682,243274,203578l153494,316277c150749,319568,146768,321350,142787,321350c139767,321350,136746,320391,134138,318471c128235,313672,127274,305035,131942,299139l221721,186577c224124,183560,227487,181812,230987,181418xm339635,60608l302294,84457,308609,89529c314512,94189,315611,102825,310806,108719c308060,112145,304079,113927,300098,113927c297078,113927,294058,112968,291587,110912l277721,99946,257815,112694,307237,152032xm358579,16060c363522,12908,369974,13182,374504,16883c379172,20584,380956,26752,378897,32234l326593,179309c326319,179995,326044,180543,325769,181091c325769,181228,325632,181365,325632,181502c325358,181914,325083,182462,324671,182873c324671,182873,324534,183010,324534,183147c324397,183147,324397,183147,324397,183284l147716,404787,114906,445907c102688,461259,84429,470031,64798,470031c50384,470031,36244,465097,24987,456187l24163,455502c10847,444948,2336,429733,414,412737c-1508,395740,3297,379018,14004,365722l46815,324465c51482,318571,60131,317611,66034,322272l134812,376962,294332,176842,236400,130787,109689,289649c104884,295543,96373,296503,90333,291842c84429,287182,83469,278547,88136,272516l223495,102962c223495,102962,223495,102825,223495,102825c223770,102688,223907,102413,224044,102276c224182,102139,224319,102002,224456,101865c224594,101591,224868,101454,225005,101317c225143,101180,225280,101043,225417,100906c225692,100769,225829,100632,225966,100494c226241,100357,226378,100220,226653,100083c226653,100083,226790,99946,226790,99946xm595022,851c600514,2770,604084,7978,604084,13735l604084,481688c604084,489227,597906,495395,590354,495395c582802,495395,576624,489227,576624,481688l576624,51703,141926,573798,590354,573798c597906,573798,604084,579967,604084,587505c604084,595044,597906,601212,590354,601212l112680,601212c107325,601212,102520,598197,100323,593399c97989,588602,98675,582845,102108,578733l579782,4963c583489,577,589530,-1205,595022,851xe">
                  <v:path o:connectlocs="19459,114795;11541,124710;9036,133465;13465,141459;13689,141638;21114,144229;30464,139762;38382,129847;156990,100819;113944,152485;156990,152485;162986,84253;165940,88450;165940,156951;161465,161416;104413,161416;100385,158826;100967,154093;158019,85592;162986,84253;75268,59115;78556,60082;79272,66336;50016,103060;46527,104713;43709,103775;42994,97475;72248,60797;75268,59115;110671,19749;98504,27520;100561,29173;101277,35426;97788,37123;95015,36141;90496,32567;84010,36721;100114,49540;116844,5233;122034,5501;123465,10503;106422,58428;106153,59009;106108,59143;105795,59590;105751,59679;105706,59724;48134,131901;37442,145301;21114,153162;8142,148650;7873,148427;134,134492;4563,119172;15254,105728;21517,105013;43929,122834;95909,57624;77032,42617;35742,94383;29435,95098;28719,88800;72827,33550;72827,33506;73005,33327;73140,33193;73319,33014;73453,32880;73632,32746;73856,32612;73900,32567;193891,277;196844,4475;196844,156960;192370,161426;187896,156960;187896,16847;46247,186975;192370,186975;196844,191441;192370,195908;36717,195908;32690,193362;33272,188583;188925,1617;193891,277" o:connectangles="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graduation-hat-front-view_27483" o:spid="_x0000_s1026" o:spt="100" style="position:absolute;left:430579;top:7094449;height:183426;width:233253;" fillcolor="#FFFFFF [3212]" filled="t" stroked="f" coordsize="2795,2201" o:gfxdata="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MrkAugAAANsA&#10;AAAPAAAAAAAAAAEAIAAAACIAAABkcnMvZG93bnJldi54bWxQSwECFAAUAAAACACHTuJAMy8FnjsA&#10;AAA5AAAAEAAAAAAAAAABACAAAAAJAQAAZHJzL3NoYXBleG1sLnhtbFBLBQYAAAAABgAGAFsBAACz&#10;AwAAAAA=&#10;" path="m2364,2134c2364,2171,2334,2201,2297,2201l2190,2201,1968,2201,352,2201c226,2201,124,2098,124,1973l124,1723c124,1597,226,1495,352,1495l1968,1495,2190,1495,2297,1495c2334,1495,2364,1525,2364,1562c2364,1599,2334,1628,2297,1628l2257,1628,2257,2067,2297,2067c2334,2067,2364,2097,2364,2134xm2649,1342c2649,1379,2620,1409,2583,1409l2483,1409,2254,1409,913,1409c796,1409,701,1314,701,1197l701,1019c701,902,796,807,913,807l2253,807,2483,807,2583,807c2620,807,2649,837,2649,874c2649,911,2620,940,2583,940l2549,940,2549,1275,2583,1275c2620,1275,2649,1305,2649,1342xm913,1275l2253,1275,2416,1275,2416,940,2253,940,913,940c869,940,834,976,834,1019l834,1197c834,1240,869,1275,913,1275xm2728,0l2157,0,638,0,67,0c30,0,0,30,0,67c0,104,30,134,67,134l124,134,124,704c93,725,73,760,73,800c73,865,126,917,191,917c255,917,308,865,308,800c308,760,288,725,257,704l257,134,571,134,571,659c571,696,601,726,638,726l2157,726c2194,726,2224,696,2224,659l2224,134,2728,134c2765,134,2795,104,2795,67c2795,30,2765,0,2728,0xe">
                  <v:path o:connectlocs="191693,183426;164236,183426;10348,164425;29375,124589;182763,124589;197284,130173;188354,135673;191693,172258;221068,111839;207215,117422;76193,117422;58501,84920;188021,67253;215560,67253;215560,78337;212723,106255;221068,111839;188021,106255;201624,78337;76193,78337;69600,99755;227661,0;53243,0;0,5583;10348,11167;6092,66670;25703,66670;21447,11167;47652,54919;180009,60503;185600,11167;233253,5583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graduation-hat-front-view_27483" o:spid="_x0000_s1026" o:spt="100" style="position:absolute;left:429176;top:8021772;height:218465;width:219714;" fillcolor="#FFFFFF [3212]" filled="t" stroked="f" coordsize="4808,4789" o:gfxdata="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H8/u8AAAA&#10;2wAAAA8AAAAAAAAAAQAgAAAAIgAAAGRycy9kb3ducmV2LnhtbFBLAQIUABQAAAAIAIdO4kAzLwWe&#10;OwAAADkAAAAQAAAAAAAAAAEAIAAAAAsBAABkcnMvc2hhcGV4bWwueG1sUEsFBgAAAAAGAAYAWwEA&#10;ALUDAAAAAA==&#10;" path="m4734,3815l3682,2763c3634,2715,3570,2689,3502,2689c3474,2689,3446,2694,3420,2703l3167,2450c3130,2413,3079,2392,3026,2392c2972,2392,2922,2413,2884,2450l2818,2517,2699,2398,3219,1876c3340,1928,3472,1953,3609,1953l3609,1953c3870,1953,4116,1854,4301,1669c4549,1421,4646,1059,4553,720c4542,678,4502,648,4459,648c4441,648,4413,654,4388,680c4384,683,4034,1030,3918,1146c3906,1159,3885,1161,3872,1161c3864,1161,3859,1160,3859,1160l3859,1160,3851,1159c3707,1146,3535,1119,3491,1099c3470,1055,3445,879,3432,733l3432,731,3429,727c3428,720,3425,687,3454,658c3574,538,3905,204,3908,201c3936,173,3947,138,3938,104c3927,64,3893,42,3865,34c3782,11,3695,0,3609,0c3347,0,3101,102,2916,287c2624,579,2555,1011,2710,1369l2190,1889,1300,999c1300,998,1299,998,1299,997c1307,963,1311,928,1309,892c1305,788,1260,689,1182,611l865,294c858,288,821,253,766,253c740,253,702,261,665,298l318,645c277,685,263,737,278,787c288,820,308,842,314,848l630,1163c712,1246,817,1291,926,1291l926,1291c957,1291,987,1287,1016,1280c1017,1281,1017,1281,1018,1282l1907,2171,1485,2594c1466,2613,1449,2634,1435,2656c1311,2601,1176,2572,1037,2572c775,2572,529,2674,344,2859c96,3106,0,3471,92,3809c103,3852,143,3882,186,3882l186,3882c204,3882,232,3877,258,3851c261,3847,611,3500,727,3384c740,3372,762,3370,774,3370c783,3370,789,3371,789,3371l789,3371,796,3372c940,3385,1113,3411,1157,3431c1178,3475,1205,3652,1218,3798l1219,3805c1219,3805,1223,3842,1192,3873c1072,3993,741,4327,738,4330c710,4358,699,4393,707,4427c718,4467,752,4489,780,4497c864,4519,950,4531,1037,4531c1298,4531,1544,4429,1729,4244c1914,4059,2016,3813,2016,3551c2016,3412,1987,3277,1932,3153c1954,3139,1975,3122,1994,3103l2417,2681,2535,2799,2469,2866c2431,2904,2410,2954,2410,3007c2410,3061,2431,3111,2469,3149l2721,3401c2712,3427,2707,3455,2707,3484c2707,3552,2734,3615,2781,3663l3834,4715c3881,4763,3945,4789,4013,4789c4081,4789,4144,4763,4192,4715l4734,4173c4782,4126,4808,4062,4808,3994c4808,3926,4782,3863,4734,3815xe">
                  <v:path o:connectlocs="168258,126042;156285,123305;138280,109118;128775,114820;147100,85579;164922,89092;208061,32845;200521,31020;176941,52962;176346,52916;159530,50134;156834,33346;157839,30016;179957,4744;164922,0;123840,62451;59406,45572;59818,40691;39528,13411;30388,13594;12703,35901;28789,53053;42315,58892;46520,58482;67860,118333;47388,117329;4204,173759;8499,177089;33222,154371;36055,153778;36375,153824;55659,173257;54471,176678;32308,201951;47388,206695;92126,161989;91120,141552;115843,127685;110131,137173;124343,155147;127084,167099;183384,218465;216332,190364;216332,174032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graduation-hat-front-view_27483" o:spid="_x0000_s1026" o:spt="100" style="position:absolute;left:414503;top:8933264;height:258783;width:265402;" fillcolor="#FFFFFF [3212]" filled="t" stroked="f" coordsize="608415,593244" o:gfxdata="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V3JT74A&#10;AADbAAAADwAAAAAAAAABACAAAAAiAAAAZHJzL2Rvd25yZXYueG1sUEsBAhQAFAAAAAgAh07iQDMv&#10;BZ47AAAAOQAAABAAAAAAAAAAAQAgAAAADQEAAGRycy9zaGFwZXhtbC54bWxQSwUGAAAAAAYABgBb&#10;AQAAtwMAAAAA&#10;" path="m203272,297151l405144,297151c412785,297151,418877,303336,418877,310963c418877,318488,412785,324672,405144,324672l203272,324672c195735,324672,189539,318488,189539,310963c189539,303336,195735,297151,203272,297151xm203272,222916l405144,222916c412785,222916,418877,228989,418877,236606c418877,244222,412785,250295,405144,250295l203272,250295c195735,250295,189539,244222,189539,236606c189539,228989,195735,222916,203272,222916xm203272,148611l405144,148611c412785,148611,418877,154796,418877,162320c418877,169948,412785,176132,405144,176132l203272,176132c195735,176132,189539,169948,189539,162320c189539,154796,195735,148611,203272,148611xm304259,27425c151665,27425,27566,121247,27566,236617c27566,338172,123376,424674,255528,442510c261516,443335,266266,447975,267298,453955c273493,491587,265440,529940,245514,561798c295380,549117,334200,507155,341117,454367c341840,448181,346692,443335,352887,442510c485039,424777,580952,338172,580952,236617c580952,121247,456750,27425,304259,27425xm304259,0c384789,0,460777,24126,517974,68150c576306,112896,608415,172695,608415,236617c608415,293323,582398,348070,535112,390857c491337,430448,431868,457666,366618,468286c352268,540147,288463,593244,214024,593244c208449,593244,203390,589842,201325,584687c199157,579635,200293,573655,204216,569737c231059,543034,244481,505608,241281,468183c176237,457563,116975,430344,73303,390857c26017,348070,0,293323,0,236617c0,172695,32109,112896,90442,68150c147742,24126,223626,0,304259,0xe">
                  <v:path o:connectlocs="88671,129622;176731,129622;182721,135647;176731,141627;88671,141627;82680,135647;88671,129622;88671,97239;176731,97239;182721,103211;176731,109182;88671,109182;82680,103211;88671,97239;88671,64826;176731,64826;182721,70806;176731,76831;88671,76831;82680,70806;88671,64826;132723,11963;12024,103216;111466,193030;116600,198022;107097,245065;148801,198202;153935,193030;253422,103216;132723,11963;132723,0;225949,29728;265402,103216;233425,170498;159925,204274;93361,258783;87821,255050;89082,248528;105251,204229;31976,170498;0,103216;39452,29728;132723,0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102430;top:492590;height:1712546;width:1603397;v-text-anchor:middle;" fillcolor="#FFFFFF [3212]" filled="t" stroked="t" coordsize="21600,21600" o:gfxdata="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+Vs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808080 [162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hAnsi="等线" w:asciiTheme="minorHAnsi" w:eastAsiaTheme="minorEastAsia" w:cstheme="minorBidi"/>
                            <w:color w:val="808080" w:themeColor="text1" w:themeTint="80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照片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102430;top:492590;height:1712546;width:1603397;" filled="f" o:preferrelative="t" stroked="f" coordsize="1646313,1763486" o:gfxdata="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HDJJugAAANsA&#10;AAAPAAAAAAAAAAEAIAAAACIAAABkcnMvZG93bnJldi54bWxQSwECFAAUAAAACACHTuJAMy8FnjsA&#10;AAA5AAAAEAAAAAAAAAABACAAAAAJAQAAZHJzL3NoYXBleG1sLnhtbFBLBQYAAAAABgAGAFsBAACz&#10;AwAAAAA=&#10;">
                  <v:path o:connectlocs="0,0;1603397,0;1603397,1712546;0,1712546" o:connectangles="0,0,0,0"/>
                  <v:fill on="f" focussize="0,0"/>
                  <v:stroke on="f"/>
                  <v:imagedata r:id="rId5" croptop="43f" cropbottom="14653f" o:title=""/>
                  <o:lock v:ext="edit" aspectratio="t"/>
                </v:shape>
                <v:shape id="placeholder-for-map_44334" o:spid="_x0000_s1026" o:spt="100" style="position:absolute;left:3984643;top:1420295;height:155672;width:115126;" fillcolor="#FFFFFF [3212]" filled="t" stroked="f" coordsize="5106,6914" o:gfxdata="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rafFvQAA&#10;ANsAAAAPAAAAAAAAAAEAIAAAACIAAABkcnMvZG93bnJldi54bWxQSwECFAAUAAAACACHTuJAMy8F&#10;njsAAAA5AAAAEAAAAAAAAAABACAAAAAMAQAAZHJzL3NoYXBleG1sLnhtbFBLBQYAAAAABgAGAFsB&#10;AAC2AwAAAAA=&#10;" path="m2532,46c1142,0,0,1113,0,2493c0,4059,1503,5196,2345,6831c2388,6914,2507,6914,2550,6831c3312,5360,4615,4374,4856,2957c5106,1490,4019,97,2532,46xm2448,3775c1739,3775,1165,3201,1165,2493c1165,1785,1739,1211,2448,1211c3156,1211,3730,1785,3730,2493c3730,3201,3156,3775,2448,3775xe">
                  <v:path o:connectlocs="57089,1035;0,56131;52873,153803;57495,153803;109489,66578;57089,1035;55195,84995;26267,56131;55195,27266;84101,56131;55195,84995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placeholder-for-map_44334" o:spid="_x0000_s1026" o:spt="100" style="position:absolute;left:3984643;top:1748481;height:155672;width:119903;" fillcolor="#FFFFFF [3212]" filled="t" stroked="f" coordsize="459358,596388" o:gfxdata="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Rm/Y7gAAADbAAAA&#10;DwAAAAAAAAABACAAAAAiAAAAZHJzL2Rvd25yZXYueG1sUEsBAhQAFAAAAAgAh07iQDMvBZ47AAAA&#10;OQAAABAAAAAAAAAAAQAgAAAABwEAAGRycy9zaGFwZXhtbC54bWxQSwUGAAAAAAYABgBbAQAAsQMA&#10;AAAA&#10;" path="m159295,288060c159295,288060,219569,442868,298499,288060c298499,288060,298499,302394,338681,316728c338681,316728,413306,339663,426222,366897c426222,366897,467839,460069,457794,543206c457794,543206,457794,550373,443443,558974c443443,558974,348727,599109,219569,596242c219569,596242,91846,589075,11481,553240c11481,553240,0,550373,0,524572c0,524572,4305,408466,38747,356864c38747,356864,48793,342530,73189,333929c73189,333929,153555,309561,159295,288060xm225223,10030c222352,12896,219482,17194,218047,21493l219482,21493c220917,17194,223788,12896,225223,10030xm236703,0c230963,4299,228093,8597,226658,14329c230963,7164,238138,4299,238138,4299c238138,15761,251053,25791,256793,30090c255358,27224,253923,25791,253923,25791c256793,27224,258228,30090,259663,32955c261098,32955,261098,32955,262533,32955c259663,30090,258228,27224,258228,27224c261098,30090,262533,31523,263968,32955c266838,34388,268273,34388,269708,34388c268273,32955,268273,32955,268273,32955c269708,32955,271143,34388,272578,35821c304149,44418,317064,63045,317064,63045c345764,94568,331414,146150,327109,159046c340024,156180,329979,190568,329979,190568c328544,200598,324239,204897,321369,206329c315629,253613,272578,308061,228093,308061c187912,308061,146296,256479,139121,206329c137686,204897,133381,200598,131946,190568c131946,190568,120466,153314,136251,160478c124771,104598,133381,84538,133381,84538c147731,42985,195087,21493,195087,21493c205132,10030,205132,14329,203697,17194c206567,14329,209437,11463,209437,11463c206567,14329,205132,18627,203697,21493l209437,22926c212307,18627,215177,15761,215177,15761c212307,18627,210872,21493,209437,24358l212307,25791c215177,15761,223788,10030,226658,8597c230963,2866,236703,0,236703,0xe">
                  <v:path o:connectlocs="41579,75190;77915,75190;88403,82673;111253,95769;119494,141790;115748,145906;57312,155633;2996,144409;0,136926;10113,93150;19104,87163;41579,75190;58788,2618;56915,5610;57289,5610;58788,2618;61784,0;59162,3740;62159,1122;67028,7854;66279,6732;67778,8602;68527,8602;67403,7106;68901,8602;70399,8976;70025,8602;71149,9350;82760,16456;85382,41514;86132,49742;83884,53856;59537,80411;36313,53856;34440,49742;35564,41888;34815,22066;50922,5610;53169,4488;54667,2992;53169,5610;54667,5984;56166,4114;54667,6358;55417,6732;59162,2244;61784,0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placeholder-for-map_44334" o:spid="_x0000_s1026" o:spt="100" style="position:absolute;left:5710479;top:1420295;height:155672;width:136760;" fillcolor="#FFFFFF [3212]" filled="t" stroked="f" coordsize="3369,3840" o:gfxdata="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8A9bsAAADb&#10;AAAADwAAAAAAAAABACAAAAAiAAAAZHJzL2Rvd25yZXYueG1sUEsBAhQAFAAAAAgAh07iQDMvBZ47&#10;AAAAOQAAABAAAAAAAAAAAQAgAAAACgEAAGRycy9zaGFwZXhtbC54bWxQSwUGAAAAAAYABgBbAQAA&#10;tAMAAAAA&#10;" path="m3295,3138l2771,2472c2697,2379,2562,2363,2469,2437l2267,2596c2173,2669,1774,2712,1368,2197c963,1683,1091,1309,1184,1236l1386,1076c1479,1003,1495,868,1422,775l897,109c824,16,689,0,595,73c595,73,389,236,388,237c103,472,0,873,97,1370c182,1798,412,2267,744,2689c1077,3111,1479,3444,1877,3626c2342,3840,2761,3831,3056,3600c3056,3600,3057,3599,3057,3599l3260,3440c3353,3366,3369,3231,3295,3138xe">
                  <v:path o:connectlocs="133756,127213;112484,100213;100225,98794;92025,105240;55532,89065;48062,50106;56262,43620;57724,31418;36412,4418;24153,2959;15750,9607;3937,55539;30201,109010;76194,146996;124054,145942;124094,145901;132335,139456;133756,127213" o:connectangles="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placeholder-for-map_44334" o:spid="_x0000_s1026" o:spt="100" style="position:absolute;left:5710479;top:1794764;height:109389;width:155672;" fillcolor="#FFFFFF [3212]" filled="t" stroked="f" coordsize="4075,2868" o:gfxdata="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16QVugAAANsA&#10;AAAPAAAAAAAAAAEAIAAAACIAAABkcnMvZG93bnJldi54bWxQSwECFAAUAAAACACHTuJAMy8FnjsA&#10;AAA5AAAAEAAAAAAAAAABACAAAAAJAQAAZHJzL3NoYXBleG1sLnhtbFBLBQYAAAAABgAGAFsBAACz&#10;AwAAAAA=&#10;" path="m331,2868c5,2868,326,2537,326,2537l1157,1623c1238,1535,1394,1400,1485,1474c1576,1549,1698,1699,1783,1784l1955,1956c2047,2038,2118,1956,2118,1956l2294,1783c2380,1699,2502,1552,2594,1483c2685,1415,2840,1545,2921,1634l3748,2547c4074,2868,3753,2868,3753,2868l331,2868xm472,2116c391,2205,273,2360,193,2450c103,2551,0,2628,0,2450l4,668c4,548,1,318,83,360c114,375,155,407,212,464l885,1014c978,1090,1109,1183,1152,1245c1179,1284,1191,1330,1152,1369l472,2116xm2286,1483c2193,1559,2092,1667,2040,1668c1989,1668,1886,1562,1792,1486l328,299c235,223,74,71,154,30c212,0,313,1,313,1l3753,1c4063,1,3905,154,3905,154l2286,1483xm3881,2450c3801,2360,3683,2205,3602,2116l2923,1369c2884,1330,2896,1284,2923,1245c2966,1183,3097,1090,3190,1014l3695,601c3787,525,3910,401,3992,360c4074,318,4070,548,4071,668l4075,2450c4075,2628,3972,2551,3881,2450xe">
                  <v:path o:connectlocs="12644,109389;12453,96764;44199,61903;56729,56220;68113,68043;74684,74604;80911,74604;87634,68005;99095,56563;111587,62322;143180,97145;143371,109389;12644,109389;18031,80706;7372,93445;0,93445;152,25478;3170,13730;8098,17697;33808,38675;44008,47485;44008,52215;18031,80706;87329,56563;77931,63619;68457,56677;12530,11404;5883,1144;11957,38;143371,38;149177,5873;87329,56563;148260,93445;137602,80706;111663,52215;111663,47485;121863,38675;141155,22922;152501,13730;155519,25478;155672,93445;148260,93445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818515</wp:posOffset>
                </wp:positionH>
                <wp:positionV relativeFrom="paragraph">
                  <wp:posOffset>9223375</wp:posOffset>
                </wp:positionV>
                <wp:extent cx="6414135" cy="914400"/>
                <wp:effectExtent l="0" t="0" r="0" b="0"/>
                <wp:wrapNone/>
                <wp:docPr id="30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4061" cy="914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40" w:lineRule="exact"/>
                              <w:ind w:right="221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性格开朗、稳重、有活力，待人热情、真诚。有较强的组织能力和团队协作精神；勇于挑战、适应能力强，能快速融入新的环境；熟悉日常行政工作内容和工作流程，擅长各类办公文书撰写，具备良好的英语沟通能力，有校级会议主持经验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64.45pt;margin-top:726.25pt;height:72pt;width:505.05pt;z-index:251666432;mso-width-relative:page;mso-height-relative:page;" filled="f" stroked="f" coordsize="21600,21600" o:gfxdata="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xAhCyt0AAAAOAQAADwAAAAAAAAABACAA&#10;AAAiAAAAZHJzL2Rvd25yZXYueG1sUEsBAhQAFAAAAAgAh07iQIFmOCaWAQAABAMAAA4AAAAAAAAA&#10;AQAgAAAALA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340" w:lineRule="exact"/>
                        <w:ind w:right="221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性格开朗、稳重、有活力，待人热情、真诚。有较强的组织能力和团队协作精神；勇于挑战、适应能力强，能快速融入新的环境；熟悉日常行政工作内容和工作流程，擅长各类办公文书撰写，具备良好的英语沟通能力，有校级会议主持经验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8811895</wp:posOffset>
                </wp:positionV>
                <wp:extent cx="972820" cy="307975"/>
                <wp:effectExtent l="0" t="0" r="0" b="0"/>
                <wp:wrapNone/>
                <wp:docPr id="22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777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right"/>
                              <w:rPr>
                                <w:color w:val="FB7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B7959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57.2pt;margin-top:693.85pt;height:24.25pt;width:76.6pt;z-index:251863040;mso-width-relative:page;mso-height-relative:page;" filled="f" stroked="f" coordsize="21600,21600" o:gfxdata="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fsEa19oAAAANAQAADwAAAAAA&#10;AAABACAAAAAiAAAAZHJzL2Rvd25yZXYueG1sUEsBAhQAFAAAAAgAh07iQOXGIkCfAQAAEAMAAA4A&#10;AAAAAAAAAQAgAAAAKQ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right"/>
                        <w:rPr>
                          <w:color w:val="FB7959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B7959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823595</wp:posOffset>
                </wp:positionH>
                <wp:positionV relativeFrom="paragraph">
                  <wp:posOffset>8253095</wp:posOffset>
                </wp:positionV>
                <wp:extent cx="4343400" cy="951230"/>
                <wp:effectExtent l="0" t="0" r="0" b="0"/>
                <wp:wrapNone/>
                <wp:docPr id="18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9512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4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大学英语六级证书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计算机等级二级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普通话二级甲等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4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熟练使用office办公软件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64.85pt;margin-top:649.85pt;height:74.9pt;width:342pt;z-index:251895808;mso-width-relative:page;mso-height-relative:page;" filled="f" stroked="f" coordsize="21600,21600" o:gfxdata="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4QDbVNkAAAANAQAADwAAAAAAAAABACAAAAAiAAAA&#10;ZHJzL2Rvd25yZXYueG1sUEsBAhQAFAAAAAgAh07iQP33nvCUAQAABAMAAA4AAAAAAAAAAQAgAAAA&#10;KAEAAGRycy9lMm9Eb2MueG1sUEsFBgAAAAAGAAYAWQEAAC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4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大学英语六级证书</w:t>
                      </w:r>
                      <w:r>
                        <w:rPr>
                          <w:rFonts w:hint="eastAsia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计算机等级二级</w:t>
                      </w:r>
                      <w:r>
                        <w:rPr>
                          <w:rFonts w:hint="eastAsia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普通话二级甲等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4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熟练使用office办公软件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7881620</wp:posOffset>
                </wp:positionV>
                <wp:extent cx="1156335" cy="307975"/>
                <wp:effectExtent l="0" t="0" r="0" b="0"/>
                <wp:wrapNone/>
                <wp:docPr id="21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447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color w:val="FB7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B7959"/>
                                <w:kern w:val="24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61.55pt;margin-top:620.6pt;height:24.25pt;width:91.05pt;z-index:251860992;mso-width-relative:page;mso-height-relative:page;" filled="f" stroked="f" coordsize="21600,21600" o:gfxdata="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Ofhky/YAAAADQEAAA8AAAAAAAAA&#10;AQAgAAAAIgAAAGRycy9kb3ducmV2LnhtbFBLAQIUABQAAAAIAIdO4kAH6op1nwEAABE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rPr>
                          <w:color w:val="FB7959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B7959"/>
                          <w:kern w:val="24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810260</wp:posOffset>
                </wp:positionH>
                <wp:positionV relativeFrom="paragraph">
                  <wp:posOffset>7353935</wp:posOffset>
                </wp:positionV>
                <wp:extent cx="6656070" cy="645795"/>
                <wp:effectExtent l="0" t="0" r="0" b="0"/>
                <wp:wrapNone/>
                <wp:docPr id="53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145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广东外语外贸大学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00" w:lineRule="exact"/>
                              <w:rPr>
                                <w:rFonts w:ascii="Century Gothic" w:hAnsi="微软雅黑 Light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entury Gothic" w:hAnsi="微软雅黑 Light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行政管理（本科） </w:t>
                            </w:r>
                            <w:r>
                              <w:rPr>
                                <w:rFonts w:ascii="Century Gothic" w:hAnsi="微软雅黑 Light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2020.09-2020.07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2" o:spid="_x0000_s1026" o:spt="1" style="position:absolute;left:0pt;margin-left:63.8pt;margin-top:579.05pt;height:50.85pt;width:524.1pt;mso-position-horizontal-relative:page;z-index:251682816;mso-width-relative:page;mso-height-relative:page;" filled="f" stroked="f" coordsize="21600,21600" o:gfxdata="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KGD0zXaAAAADgEAAA8AAAAAAAAAAQAgAAAA&#10;IgAAAGRycy9kb3ducmV2LnhtbFBLAQIUABQAAAAIAIdO4kAsuUlXlwEAAAQDAAAOAAAAAAAAAAEA&#10;IAAAACkBAABkcnMvZTJvRG9jLnhtbFBLBQYAAAAABgAGAFkBAAA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广东外语外贸大学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00" w:lineRule="exact"/>
                        <w:rPr>
                          <w:rFonts w:ascii="Century Gothic" w:hAnsi="微软雅黑 Light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entury Gothic" w:hAnsi="微软雅黑 Light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行政管理（本科） </w:t>
                      </w:r>
                      <w:r>
                        <w:rPr>
                          <w:rFonts w:ascii="Century Gothic" w:hAnsi="微软雅黑 Light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 2020.09-2020.07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715645</wp:posOffset>
                </wp:positionH>
                <wp:positionV relativeFrom="paragraph">
                  <wp:posOffset>6940550</wp:posOffset>
                </wp:positionV>
                <wp:extent cx="972820" cy="307975"/>
                <wp:effectExtent l="0" t="0" r="0" b="0"/>
                <wp:wrapNone/>
                <wp:docPr id="33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777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right"/>
                              <w:rPr>
                                <w:color w:val="FB7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B7959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56.35pt;margin-top:546.5pt;height:24.25pt;width:76.6pt;z-index:251858944;mso-width-relative:page;mso-height-relative:page;" filled="f" stroked="f" coordsize="21600,21600" o:gfxdata="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G8lRLZAAAADQEAAA8AAAAAAAAA&#10;AQAgAAAAIgAAAGRycy9kb3ducmV2LnhtbFBLAQIUABQAAAAIAIdO4kB0ly0ongEAABADAAAOAAAA&#10;AAAAAAEAIAAAACg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right"/>
                        <w:rPr>
                          <w:color w:val="FB7959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B7959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617220</wp:posOffset>
                </wp:positionH>
                <wp:positionV relativeFrom="paragraph">
                  <wp:posOffset>6372225</wp:posOffset>
                </wp:positionV>
                <wp:extent cx="6871335" cy="511810"/>
                <wp:effectExtent l="0" t="0" r="0" b="0"/>
                <wp:wrapNone/>
                <wp:docPr id="49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037" cy="5118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pacing w:line="340" w:lineRule="exact"/>
                              <w:ind w:left="714" w:hanging="357" w:firstLineChars="0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组织学生会主要活动的宣传工作，如迎新晚会、校运会、辩论会等活动；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pacing w:line="340" w:lineRule="exact"/>
                              <w:ind w:left="714" w:hanging="357" w:firstLineChars="0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负责各项活动的宣传，包括板块绘画、海报、视频、宣传</w:t>
                            </w:r>
                            <w:r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制作，以及微博、微信公众号的运营；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" o:spid="_x0000_s1026" o:spt="1" style="position:absolute;left:0pt;margin-left:48.6pt;margin-top:501.75pt;height:40.3pt;width:541.05pt;mso-position-horizontal-relative:margin;z-index:251688960;mso-width-relative:page;mso-height-relative:page;" filled="f" stroked="f" coordsize="21600,21600" o:gfxdata="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6ZoIStsAAAANAQAADwAAAAAAAAABACAA&#10;AAAiAAAAZHJzL2Rvd25yZXYueG1sUEsBAhQAFAAAAAgAh07iQKDQxtCYAQAABAMAAA4AAAAAAAAA&#10;AQAgAAAAKgEAAGRycy9lMm9Eb2MueG1sUEsFBgAAAAAGAAYAWQEAAD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line="340" w:lineRule="exact"/>
                        <w:ind w:left="714" w:hanging="357" w:firstLineChars="0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组织学生会主要活动的宣传工作，如迎新晚会、校运会、辩论会等活动；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line="340" w:lineRule="exact"/>
                        <w:ind w:left="714" w:hanging="357" w:firstLineChars="0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负责各项活动的宣传，包括板块绘画、海报、视频、宣传</w:t>
                      </w:r>
                      <w:r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PPT</w:t>
                      </w: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制作，以及微博、微信公众号的运营；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883285</wp:posOffset>
                </wp:positionH>
                <wp:positionV relativeFrom="paragraph">
                  <wp:posOffset>5927725</wp:posOffset>
                </wp:positionV>
                <wp:extent cx="6669405" cy="461645"/>
                <wp:effectExtent l="0" t="0" r="0" b="0"/>
                <wp:wrapNone/>
                <wp:docPr id="50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9331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行政管理学院学生会                                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entury Gothic" w:hAnsi="微软雅黑 Light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宣传部干事     </w:t>
                            </w:r>
                            <w:r>
                              <w:rPr>
                                <w:rFonts w:ascii="Century Gothic" w:hAnsi="微软雅黑 Light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rFonts w:ascii="Century Gothic" w:hAnsi="Century Gothic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2020.09-2020.01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9" o:spid="_x0000_s1026" o:spt="1" style="position:absolute;left:0pt;margin-left:69.55pt;margin-top:466.75pt;height:36.35pt;width:525.15pt;z-index:251691008;mso-width-relative:page;mso-height-relative:page;" filled="f" stroked="f" coordsize="21600,21600" o:gfxdata="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QZCoXdoAAAANAQAADwAAAAAAAAABACAAAAAi&#10;AAAAZHJzL2Rvd25yZXYueG1sUEsBAhQAFAAAAAgAh07iQJxo4p2WAQAABAMAAA4AAAAAAAAAAQAg&#10;AAAAKQ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行政管理学院学生会                                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entury Gothic" w:hAnsi="微软雅黑 Light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宣传部干事     </w:t>
                      </w:r>
                      <w:r>
                        <w:rPr>
                          <w:rFonts w:ascii="Century Gothic" w:hAnsi="微软雅黑 Light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  </w:t>
                      </w:r>
                      <w:r>
                        <w:rPr>
                          <w:rFonts w:ascii="Century Gothic" w:hAnsi="Century Gothic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2020.09-2020.01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5440045</wp:posOffset>
                </wp:positionV>
                <wp:extent cx="972820" cy="307975"/>
                <wp:effectExtent l="0" t="0" r="0" b="0"/>
                <wp:wrapNone/>
                <wp:docPr id="31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777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right"/>
                              <w:rPr>
                                <w:color w:val="FB7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B7959"/>
                                <w:kern w:val="24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57.5pt;margin-top:428.35pt;height:24.25pt;width:76.6pt;z-index:251856896;mso-width-relative:page;mso-height-relative:page;" filled="f" stroked="f" coordsize="21600,21600" o:gfxdata="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gCCg12AAAAAsBAAAPAAAAAAAAAAEA&#10;IAAAACIAAABkcnMvZG93bnJldi54bWxQSwECFAAUAAAACACHTuJAK8aVE50BAAAQAwAADgAAAAAA&#10;AAABACAAAAAn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right"/>
                        <w:rPr>
                          <w:color w:val="FB7959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B7959"/>
                          <w:kern w:val="24"/>
                          <w:sz w:val="28"/>
                          <w:szCs w:val="28"/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615315</wp:posOffset>
                </wp:positionH>
                <wp:positionV relativeFrom="paragraph">
                  <wp:posOffset>4690110</wp:posOffset>
                </wp:positionV>
                <wp:extent cx="6575425" cy="951865"/>
                <wp:effectExtent l="0" t="0" r="0" b="0"/>
                <wp:wrapNone/>
                <wp:docPr id="44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5611" cy="9518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340" w:lineRule="exact"/>
                              <w:ind w:left="714" w:hanging="357" w:firstLineChars="0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面试资料的筛选整理，沟通安排面试工作，跟踪进度；协助管理公司的人事档案，完成员工劳动合同的签订，负责办理员工社会保险、医疗保险等事宜；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340" w:lineRule="exact"/>
                              <w:ind w:left="714" w:hanging="357" w:firstLineChars="0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负责员工信息、岗位职责、人员架构的管理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26" o:spt="1" style="position:absolute;left:0pt;margin-left:48.45pt;margin-top:369.3pt;height:74.95pt;width:517.75pt;mso-position-horizontal-relative:margin;z-index:251701248;mso-width-relative:page;mso-height-relative:page;" filled="f" stroked="f" coordsize="21600,21600" o:gfxdata="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9Zw1M2wAAAAsBAAAPAAAAAAAAAAEAIAAA&#10;ACIAAABkcnMvZG93bnJldi54bWxQSwECFAAUAAAACACHTuJAWI1w7JcBAAAEAwAADgAAAAAAAAAB&#10;ACAAAAAqAQAAZHJzL2Uyb0RvYy54bWxQSwUGAAAAAAYABgBZAQAAM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340" w:lineRule="exact"/>
                        <w:ind w:left="714" w:hanging="357" w:firstLineChars="0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面试资料的筛选整理，沟通安排面试工作，跟踪进度；协助管理公司的人事档案，完成员工劳动合同的签订，负责办理员工社会保险、医疗保险等事宜；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340" w:lineRule="exact"/>
                        <w:ind w:left="714" w:hanging="357" w:firstLineChars="0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负责员工信息、岗位职责、人员架构的管理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4244975</wp:posOffset>
                </wp:positionV>
                <wp:extent cx="6602730" cy="461645"/>
                <wp:effectExtent l="0" t="0" r="0" b="0"/>
                <wp:wrapNone/>
                <wp:docPr id="55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506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2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广州旺达股份有限公司                 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28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entury Gothic" w:hAnsi="微软雅黑 Light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人事行政专员            </w:t>
                            </w:r>
                            <w:r>
                              <w:rPr>
                                <w:rFonts w:ascii="Century Gothic" w:hAnsi="微软雅黑 Light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ascii="Century Gothic" w:hAnsi="Century Gothic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2020.03-2020.12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style="position:absolute;left:0pt;margin-left:68.2pt;margin-top:334.25pt;height:36.35pt;width:519.9pt;mso-position-horizontal-relative:page;z-index:251703296;mso-width-relative:page;mso-height-relative:page;" filled="f" stroked="f" coordsize="21600,21600" o:gfxdata="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HPmw6doAAAAMAQAADwAAAAAAAAABACAAAAAi&#10;AAAAZHJzL2Rvd25yZXYueG1sUEsBAhQAFAAAAAgAh07iQDhua5WWAQAABAMAAA4AAAAAAAAAAQAg&#10;AAAAKQ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2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广州旺达股份有限公司                 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28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entury Gothic" w:hAnsi="微软雅黑 Light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人事行政专员            </w:t>
                      </w:r>
                      <w:r>
                        <w:rPr>
                          <w:rFonts w:ascii="Century Gothic" w:hAnsi="微软雅黑 Light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</w:t>
                      </w:r>
                      <w:r>
                        <w:rPr>
                          <w:rFonts w:ascii="Century Gothic" w:hAnsi="Century Gothic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2020.03-2020.12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634365</wp:posOffset>
                </wp:positionH>
                <wp:positionV relativeFrom="paragraph">
                  <wp:posOffset>3467100</wp:posOffset>
                </wp:positionV>
                <wp:extent cx="6508115" cy="779780"/>
                <wp:effectExtent l="0" t="0" r="0" b="0"/>
                <wp:wrapNone/>
                <wp:docPr id="46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376" cy="7799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340" w:lineRule="exact"/>
                              <w:ind w:left="714" w:hanging="357" w:firstLineChars="0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负责部门材料收集、文书起草、公文制定、文件收发工作；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340" w:lineRule="exact"/>
                              <w:ind w:left="714" w:hanging="357" w:firstLineChars="0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对外相关部门的联系接待，对内会议、培训、活动的安排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340" w:lineRule="exact"/>
                              <w:ind w:left="714" w:hanging="357" w:firstLineChars="0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协助部门经理完成部门内部的日常管理工作，包括协助审核、修订公司各项管理规章制度；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5" o:spid="_x0000_s1026" o:spt="1" style="position:absolute;left:0pt;margin-left:49.95pt;margin-top:273pt;height:61.4pt;width:512.45pt;mso-position-horizontal-relative:margin;z-index:251697152;mso-width-relative:page;mso-height-relative:page;" filled="f" stroked="f" coordsize="21600,21600" o:gfxdata="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BxBsoXbAAAACwEAAA8AAAAAAAAAAQAgAAAA&#10;IgAAAGRycy9kb3ducmV2LnhtbFBLAQIUABQAAAAIAIdO4kCQbUXGlgEAAAQDAAAOAAAAAAAAAAEA&#10;IAAAACo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340" w:lineRule="exact"/>
                        <w:ind w:left="714" w:hanging="357" w:firstLineChars="0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负责部门材料收集、文书起草、公文制定、文件收发工作；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340" w:lineRule="exact"/>
                        <w:ind w:left="714" w:hanging="357" w:firstLineChars="0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对外相关部门的联系接待，对内会议、培训、活动的安排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340" w:lineRule="exact"/>
                        <w:ind w:left="714" w:hanging="357" w:firstLineChars="0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协助部门经理完成部门内部的日常管理工作，包括协助审核、修订公司各项管理规章制度；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868045</wp:posOffset>
                </wp:positionH>
                <wp:positionV relativeFrom="paragraph">
                  <wp:posOffset>3024505</wp:posOffset>
                </wp:positionV>
                <wp:extent cx="6494780" cy="461645"/>
                <wp:effectExtent l="0" t="0" r="0" b="0"/>
                <wp:wrapNone/>
                <wp:docPr id="45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929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29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广州乐云传媒有限公司           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29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entury Gothic" w:hAnsi="微软雅黑 Light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行政助理          </w:t>
                            </w:r>
                            <w:r>
                              <w:rPr>
                                <w:rFonts w:ascii="Century Gothic" w:hAnsi="微软雅黑 Light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</w:t>
                            </w:r>
                            <w:r>
                              <w:rPr>
                                <w:rFonts w:ascii="Century Gothic" w:hAnsi="Century Gothic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2020.07-2020.08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4" o:spid="_x0000_s1026" o:spt="1" style="position:absolute;left:0pt;margin-left:68.35pt;margin-top:238.15pt;height:36.35pt;width:511.4pt;mso-position-horizontal-relative:margin;z-index:251699200;mso-width-relative:page;mso-height-relative:page;" filled="f" stroked="f" coordsize="21600,21600" o:gfxdata="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mtkg79oAAAAMAQAADwAAAAAAAAABACAAAAAi&#10;AAAAZHJzL2Rvd25yZXYueG1sUEsBAhQAFAAAAAgAh07iQCCk2CKWAQAABAMAAA4AAAAAAAAAAQAg&#10;AAAAKQ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29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广州乐云传媒有限公司           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29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entury Gothic" w:hAnsi="微软雅黑 Light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行政助理          </w:t>
                      </w:r>
                      <w:r>
                        <w:rPr>
                          <w:rFonts w:ascii="Century Gothic" w:hAnsi="微软雅黑 Light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</w:t>
                      </w:r>
                      <w:r>
                        <w:rPr>
                          <w:rFonts w:ascii="Century Gothic" w:hAnsi="Century Gothic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2020.07-2020.08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2512060</wp:posOffset>
                </wp:positionV>
                <wp:extent cx="972820" cy="307975"/>
                <wp:effectExtent l="0" t="0" r="0" b="0"/>
                <wp:wrapNone/>
                <wp:docPr id="19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777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right"/>
                              <w:rPr>
                                <w:color w:val="FB7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B7959"/>
                                <w:kern w:val="24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56.4pt;margin-top:197.8pt;height:24.25pt;width:76.6pt;z-index:251854848;mso-width-relative:page;mso-height-relative:page;" filled="f" stroked="f" coordsize="21600,21600" o:gfxdata="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9DAVx9gAAAALAQAADwAAAAAAAAAB&#10;ACAAAAAiAAAAZHJzL2Rvd25yZXYueG1sUEsBAhQAFAAAAAgAh07iQGrknqSeAQAAEA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right"/>
                        <w:rPr>
                          <w:color w:val="FB7959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B7959"/>
                          <w:kern w:val="24"/>
                          <w:sz w:val="28"/>
                          <w:szCs w:val="28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page"/>
      </w:r>
    </w:p>
    <w:p>
      <w:pPr>
        <w:widowControl/>
        <w:jc w:val="left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354330</wp:posOffset>
                </wp:positionH>
                <wp:positionV relativeFrom="paragraph">
                  <wp:posOffset>198755</wp:posOffset>
                </wp:positionV>
                <wp:extent cx="1637665" cy="522605"/>
                <wp:effectExtent l="0" t="0" r="0" b="0"/>
                <wp:wrapNone/>
                <wp:docPr id="6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7.9pt;margin-top:15.65pt;height:41.15pt;width:128.95pt;z-index:251659264;mso-width-relative:page;mso-height-relative:page;" filled="f" stroked="f" coordsize="21600,21600" o:gfxdata="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Ceq/71gAAAAkBAAAPAAAAAAAAAAEA&#10;IAAAACIAAABkcnMvZG93bnJldi54bWxQSwECFAAUAAAACACHTuJAgjl+Yp8BAAAQAwAADgAAAAAA&#10;AAABACAAAAAl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724400" cy="2502535"/>
                <wp:effectExtent l="0" t="0" r="0" b="0"/>
                <wp:wrapNone/>
                <wp:docPr id="6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4724400" cy="2502290"/>
                          <a:chOff x="0" y="0"/>
                          <a:chExt cx="7019925" cy="6463743"/>
                        </a:xfrm>
                      </wpg:grpSpPr>
                      <wps:wsp>
                        <wps:cNvPr id="63" name="直角三角形 3"/>
                        <wps:cNvSpPr/>
                        <wps:spPr>
                          <a:xfrm rot="17593495">
                            <a:off x="1428296" y="238314"/>
                            <a:ext cx="4703082" cy="4226454"/>
                          </a:xfrm>
                          <a:custGeom>
                            <a:avLst/>
                            <a:gdLst>
                              <a:gd name="connsiteX0" fmla="*/ 737479 w 4703082"/>
                              <a:gd name="connsiteY0" fmla="*/ 4067931 h 4226454"/>
                              <a:gd name="connsiteX1" fmla="*/ 0 w 4703082"/>
                              <a:gd name="connsiteY1" fmla="*/ 0 h 4226454"/>
                              <a:gd name="connsiteX2" fmla="*/ 4703082 w 4703082"/>
                              <a:gd name="connsiteY2" fmla="*/ 4226454 h 4226454"/>
                              <a:gd name="connsiteX3" fmla="*/ 737479 w 4703082"/>
                              <a:gd name="connsiteY3" fmla="*/ 4067931 h 42264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703082" h="4226454">
                                <a:moveTo>
                                  <a:pt x="737479" y="4067931"/>
                                </a:moveTo>
                                <a:lnTo>
                                  <a:pt x="0" y="0"/>
                                </a:lnTo>
                                <a:lnTo>
                                  <a:pt x="4703082" y="4226454"/>
                                </a:lnTo>
                                <a:lnTo>
                                  <a:pt x="737479" y="4067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C0C4">
                              <a:alpha val="93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直角三角形 64"/>
                        <wps:cNvSpPr/>
                        <wps:spPr>
                          <a:xfrm>
                            <a:off x="0" y="155244"/>
                            <a:ext cx="7019925" cy="6308499"/>
                          </a:xfrm>
                          <a:prstGeom prst="rtTriangle">
                            <a:avLst/>
                          </a:prstGeom>
                          <a:solidFill>
                            <a:srgbClr val="FB7959">
                              <a:alpha val="93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flip:y;margin-left:0pt;margin-top:0pt;height:197.05pt;width:372pt;z-index:251658240;mso-width-relative:page;mso-height-relative:page;" coordsize="7019925,6463743" o:gfxdata="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">
                <o:lock v:ext="edit" aspectratio="f"/>
                <v:shape id="直角三角形 3" o:spid="_x0000_s1026" o:spt="100" style="position:absolute;left:1428296;top:238314;height:4226454;width:4703082;rotation:-4376172f;v-text-anchor:middle;" fillcolor="#BBC0C4" filled="t" stroked="f" coordsize="4703082,4226454" o:gfxdata="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nZTV74A&#10;AADbAAAADwAAAAAAAAABACAAAAAiAAAAZHJzL2Rvd25yZXYueG1sUEsBAhQAFAAAAAgAh07iQDMv&#10;BZ47AAAAOQAAABAAAAAAAAAAAQAgAAAADQEAAGRycy9zaGFwZXhtbC54bWxQSwUGAAAAAAYABgBb&#10;AQAAtwMAAAAA&#10;" path="m737479,4067931l0,0,4703082,4226454,737479,4067931xe">
                  <v:path o:connectlocs="737479,4067931;0,0;4703082,4226454;737479,4067931" o:connectangles="0,0,0,0"/>
                  <v:fill on="t" opacity="6094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155244;height:6308499;width:7019925;v-text-anchor:middle;" fillcolor="#FB7959" filled="t" stroked="f" coordsize="21600,21600" o:gfxdata="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++r&#10;KMEAAADbAAAADwAAAAAAAAABACAAAAAiAAAAZHJzL2Rvd25yZXYueG1sUEsBAhQAFAAAAAgAh07i&#10;QDMvBZ47AAAAOQAAABAAAAAAAAAAAQAgAAAAEAEAAGRycy9zaGFwZXhtbC54bWxQSwUGAAAAAAYA&#10;BgBbAQAAugMAAAAA&#10;">
                  <v:fill on="t" opacity="60948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/>
        <w:jc w:val="left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8583295</wp:posOffset>
                </wp:positionV>
                <wp:extent cx="2177415" cy="626110"/>
                <wp:effectExtent l="0" t="0" r="0" b="0"/>
                <wp:wrapNone/>
                <wp:docPr id="12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415" cy="626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谢谢您的慧目！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59.95pt;margin-top:675.85pt;height:49.3pt;width:171.45pt;z-index:251877376;mso-width-relative:page;mso-height-relative:page;" filled="f" stroked="f" coordsize="21600,21600" o:gfxdata="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D33dTD2wAAAA0BAAAPAAAAAAAAAAEAIAAAACIAAABkcnMvZG93bnJl&#10;di54bWxQSwECFAAUAAAACACHTuJAWwwrpYgBAADuAgAADgAAAAAAAAABACAAAAAq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谢谢您的慧目！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4859020</wp:posOffset>
                </wp:positionH>
                <wp:positionV relativeFrom="paragraph">
                  <wp:posOffset>9117330</wp:posOffset>
                </wp:positionV>
                <wp:extent cx="2177415" cy="626110"/>
                <wp:effectExtent l="0" t="0" r="0" b="0"/>
                <wp:wrapNone/>
                <wp:docPr id="13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415" cy="626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自荐人：魏淑芬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此致2020年10月10日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382.6pt;margin-top:717.9pt;height:49.3pt;width:171.45pt;z-index:251879424;mso-width-relative:page;mso-height-relative:page;" filled="f" stroked="f" coordsize="21600,21600" o:gfxdata="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C3uPlXcAAAADgEAAA8AAAAAAAAAAQAgAAAAIgAAAGRycy9kb3du&#10;cmV2LnhtbFBLAQIUABQAAAAIAIdO4kB7Q7J8iQEAAO0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自荐人：魏淑芬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此致2020年10月10日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1874520</wp:posOffset>
                </wp:positionV>
                <wp:extent cx="6226175" cy="6723380"/>
                <wp:effectExtent l="0" t="0" r="0" b="0"/>
                <wp:wrapNone/>
                <wp:docPr id="27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988" cy="67235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 w:cstheme="minorBidi"/>
                                <w:b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　　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您好! 首先衷心感谢您在百忙之中垂阅我的自荐信，当您亲手开启这份自荐信，将是对我过去努力的检阅。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　　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我叫魏淑芬，是一名即将于2018年毕业于广州外语外贸行政管理专业的学生。借此择业之际，我怀着一颗赤诚的心和对事业的执著追求，真诚地推荐自己。真诚的渴望能加入贵公司，为贵公司的明天添砖加瓦，更愿意为贵公司贡献自己的青春和智慧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在当今激烈的社会竞争中,时代对我们大学毕业生赋予了更高的要求，我们不仅要具有扎实的专业知识,更要成为全面发展的人才。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ind w:firstLine="480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四年,经过大学的教育培养和个人努力,我自信已经具备了当代大学生应有的各方面素质和能力。除了系统地掌握了行政管理专业知识外,还在平时的自主学习时间有意识的涉猎了经济学和法学方面的内容,并能够熟练的操作计算机；为了拓展语言沟通能力，在英语方面，经过不懈地努力，在大二就以优异的成绩通过了大学英语四、六级考试，并在大三时取得了雅思6.5的成绩，掌握了较强的听说读写综合能力,英语口语交际能力尤为突出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ind w:firstLine="480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ind w:firstLine="480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深知，在现今社会中，空有理论是远远不够的，需要将所学理论应用到实际中去，在校期间，担任学生会宣传部干事，有多次策划、组织各种活动的经验，如迎新晚会、校运会、辩论会等；在各种宣传活动中，负责板块绘画、海报、视频、宣传PPT制作，以及微博、微信公众号的运营；有着扎实的文学功底和语言沟通表达能力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ind w:firstLine="480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ind w:firstLine="480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过去并不代表未来，勤奋才是真实的内涵，对于实际工作我相信，秉承着强烈的责任心、能够吃苦耐劳，脚踏实地的努力办好每一件事情，一定能够很快适应工作环境，熟悉业务，并且在实际工作中不断学习，不断完善自己，做好本职工作。期待您的反馈!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jc w:val="center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top:147.6pt;height:529.4pt;width:490.25pt;mso-position-horizontal:center;mso-position-horizontal-relative:margin;z-index:251905024;mso-width-relative:page;mso-height-relative:page;" filled="f" stroked="f" coordsize="21600,21600" o:gfxdata="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+kQU02gAAAAkBAAAPAAAAAAAAAAEAIAAAACIA&#10;AABkcnMvZG93bnJldi54bWxQSwECFAAUAAAACACHTuJAa6B13ZUBAAAFAwAADgAAAAAAAAABACAA&#10;AAAp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 w:cstheme="minorBidi"/>
                          <w:b/>
                          <w:color w:val="404040" w:themeColor="text1" w:themeTint="BF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404040" w:themeColor="text1" w:themeTint="BF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　　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您好! 首先衷心感谢您在百忙之中垂阅我的自荐信，当您亲手开启这份自荐信，将是对我过去努力的检阅。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　　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我叫魏淑芬，是一名即将于2018年毕业于广州外语外贸行政管理专业的学生。借此择业之际，我怀着一颗赤诚的心和对事业的执著追求，真诚地推荐自己。真诚的渴望能加入贵公司，为贵公司的明天添砖加瓦，更愿意为贵公司贡献自己的青春和智慧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在当今激烈的社会竞争中,时代对我们大学毕业生赋予了更高的要求，我们不仅要具有扎实的专业知识,更要成为全面发展的人才。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ind w:firstLine="480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四年,经过大学的教育培养和个人努力,我自信已经具备了当代大学生应有的各方面素质和能力。除了系统地掌握了行政管理专业知识外,还在平时的自主学习时间有意识的涉猎了经济学和法学方面的内容,并能够熟练的操作计算机；为了拓展语言沟通能力，在英语方面，经过不懈地努力，在大二就以优异的成绩通过了大学英语四、六级考试，并在大三时取得了雅思6.5的成绩，掌握了较强的听说读写综合能力,英语口语交际能力尤为突出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ind w:firstLine="480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ind w:firstLine="480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深知，在现今社会中，空有理论是远远不够的，需要将所学理论应用到实际中去，在校期间，担任学生会宣传部干事，有多次策划、组织各种活动的经验，如迎新晚会、校运会、辩论会等；在各种宣传活动中，负责板块绘画、海报、视频、宣传PPT制作，以及微博、微信公众号的运营；有着扎实的文学功底和语言沟通表达能力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ind w:firstLine="480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ind w:firstLine="480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过去并不代表未来，勤奋才是真实的内涵，对于实际工作我相信，秉承着强烈的责任心、能够吃苦耐劳，脚踏实地的努力办好每一件事情，一定能够很快适应工作环境，熟悉业务，并且在实际工作中不断学习，不断完善自己，做好本职工作。期待您的反馈!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jc w:val="center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　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354330</wp:posOffset>
                </wp:positionH>
                <wp:positionV relativeFrom="paragraph">
                  <wp:posOffset>815340</wp:posOffset>
                </wp:positionV>
                <wp:extent cx="3244215" cy="307340"/>
                <wp:effectExtent l="0" t="0" r="0" b="0"/>
                <wp:wrapNone/>
                <wp:docPr id="6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215" cy="307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entury Gothic" w:hAnsi="Century Gothic" w:eastAsiaTheme="minorEastAsia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LETTER OF SELF-RECOMMENDATION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7.9pt;margin-top:64.2pt;height:24.2pt;width:255.45pt;z-index:251658240;mso-width-relative:page;mso-height-relative:page;" filled="f" stroked="f" coordsize="21600,21600" o:gfxdata="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E6oCsTZAAAACgEAAA8AAAAAAAAAAQAgAAAAIgAAAGRycy9kb3ducmV2&#10;LnhtbFBLAQIUABQAAAAIAIdO4kAMshbriQEAAO0CAAAOAAAAAAAAAAEAIAAAACg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</w:pPr>
                      <w:r>
                        <w:rPr>
                          <w:rFonts w:ascii="Century Gothic" w:hAnsi="Century Gothic" w:eastAsiaTheme="minorEastAsia" w:cstheme="minorBidi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LETTER OF SELF-RECOMMENDATION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83CED"/>
    <w:multiLevelType w:val="multilevel"/>
    <w:tmpl w:val="3E383CED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4CE952A6"/>
    <w:multiLevelType w:val="multilevel"/>
    <w:tmpl w:val="4CE952A6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542140AA"/>
    <w:multiLevelType w:val="multilevel"/>
    <w:tmpl w:val="542140AA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710A1F"/>
    <w:rsid w:val="00000E75"/>
    <w:rsid w:val="0001712F"/>
    <w:rsid w:val="000176CB"/>
    <w:rsid w:val="000336BD"/>
    <w:rsid w:val="000421C3"/>
    <w:rsid w:val="00052DBA"/>
    <w:rsid w:val="00066186"/>
    <w:rsid w:val="0009071E"/>
    <w:rsid w:val="00095556"/>
    <w:rsid w:val="00095AB4"/>
    <w:rsid w:val="000A61BC"/>
    <w:rsid w:val="000B5C80"/>
    <w:rsid w:val="00105639"/>
    <w:rsid w:val="00107847"/>
    <w:rsid w:val="001763B3"/>
    <w:rsid w:val="001A5AC4"/>
    <w:rsid w:val="001B0311"/>
    <w:rsid w:val="001B176C"/>
    <w:rsid w:val="00204E5D"/>
    <w:rsid w:val="002833FC"/>
    <w:rsid w:val="00283D92"/>
    <w:rsid w:val="00291577"/>
    <w:rsid w:val="002A2B31"/>
    <w:rsid w:val="002D4BF6"/>
    <w:rsid w:val="002E4427"/>
    <w:rsid w:val="00326901"/>
    <w:rsid w:val="00336FD3"/>
    <w:rsid w:val="00345C29"/>
    <w:rsid w:val="00375BF7"/>
    <w:rsid w:val="00381C67"/>
    <w:rsid w:val="003920FC"/>
    <w:rsid w:val="003A1B5F"/>
    <w:rsid w:val="003C49A2"/>
    <w:rsid w:val="003C6448"/>
    <w:rsid w:val="003C6E2B"/>
    <w:rsid w:val="003E69CA"/>
    <w:rsid w:val="0043354B"/>
    <w:rsid w:val="00435E32"/>
    <w:rsid w:val="00436450"/>
    <w:rsid w:val="00464436"/>
    <w:rsid w:val="004725D5"/>
    <w:rsid w:val="00476F03"/>
    <w:rsid w:val="004F14BD"/>
    <w:rsid w:val="00500560"/>
    <w:rsid w:val="00507712"/>
    <w:rsid w:val="005313CB"/>
    <w:rsid w:val="005428F9"/>
    <w:rsid w:val="00565F4E"/>
    <w:rsid w:val="00592AC3"/>
    <w:rsid w:val="005C1CCE"/>
    <w:rsid w:val="005E5D29"/>
    <w:rsid w:val="006146B4"/>
    <w:rsid w:val="00635062"/>
    <w:rsid w:val="006523AF"/>
    <w:rsid w:val="00692562"/>
    <w:rsid w:val="006A0BDA"/>
    <w:rsid w:val="006A4CBB"/>
    <w:rsid w:val="006B3F86"/>
    <w:rsid w:val="006B797A"/>
    <w:rsid w:val="006F1156"/>
    <w:rsid w:val="006F6874"/>
    <w:rsid w:val="00721038"/>
    <w:rsid w:val="00722F12"/>
    <w:rsid w:val="00724EAF"/>
    <w:rsid w:val="00742495"/>
    <w:rsid w:val="00744F3C"/>
    <w:rsid w:val="0078726F"/>
    <w:rsid w:val="007924EE"/>
    <w:rsid w:val="00796643"/>
    <w:rsid w:val="007A41F4"/>
    <w:rsid w:val="007E0306"/>
    <w:rsid w:val="0082513A"/>
    <w:rsid w:val="008311E6"/>
    <w:rsid w:val="00855774"/>
    <w:rsid w:val="00891FF2"/>
    <w:rsid w:val="008F1581"/>
    <w:rsid w:val="008F628D"/>
    <w:rsid w:val="00937376"/>
    <w:rsid w:val="0097644F"/>
    <w:rsid w:val="00980FA4"/>
    <w:rsid w:val="00983148"/>
    <w:rsid w:val="009D0F43"/>
    <w:rsid w:val="009F364E"/>
    <w:rsid w:val="00A141CC"/>
    <w:rsid w:val="00A3406C"/>
    <w:rsid w:val="00A44C07"/>
    <w:rsid w:val="00A508B0"/>
    <w:rsid w:val="00A5752C"/>
    <w:rsid w:val="00A618A9"/>
    <w:rsid w:val="00A913A2"/>
    <w:rsid w:val="00AA006F"/>
    <w:rsid w:val="00AA27CD"/>
    <w:rsid w:val="00AB6263"/>
    <w:rsid w:val="00AB77A3"/>
    <w:rsid w:val="00AD2043"/>
    <w:rsid w:val="00AF571F"/>
    <w:rsid w:val="00B11C61"/>
    <w:rsid w:val="00B14C70"/>
    <w:rsid w:val="00B4575E"/>
    <w:rsid w:val="00B60A95"/>
    <w:rsid w:val="00B74159"/>
    <w:rsid w:val="00B84628"/>
    <w:rsid w:val="00BA35A5"/>
    <w:rsid w:val="00BB4C26"/>
    <w:rsid w:val="00BE450C"/>
    <w:rsid w:val="00C121DF"/>
    <w:rsid w:val="00C16FBA"/>
    <w:rsid w:val="00C21040"/>
    <w:rsid w:val="00C467F1"/>
    <w:rsid w:val="00C6216A"/>
    <w:rsid w:val="00C86E45"/>
    <w:rsid w:val="00D547EB"/>
    <w:rsid w:val="00D74399"/>
    <w:rsid w:val="00D90259"/>
    <w:rsid w:val="00D95FD6"/>
    <w:rsid w:val="00DA01EA"/>
    <w:rsid w:val="00DB6780"/>
    <w:rsid w:val="00DD20C0"/>
    <w:rsid w:val="00DF5424"/>
    <w:rsid w:val="00E55396"/>
    <w:rsid w:val="00E64CDD"/>
    <w:rsid w:val="00E82765"/>
    <w:rsid w:val="00EB03B9"/>
    <w:rsid w:val="00ED7449"/>
    <w:rsid w:val="00EF4095"/>
    <w:rsid w:val="00F24E61"/>
    <w:rsid w:val="00F274FA"/>
    <w:rsid w:val="00F67EAD"/>
    <w:rsid w:val="00F915AD"/>
    <w:rsid w:val="00FA07E4"/>
    <w:rsid w:val="00FC7E24"/>
    <w:rsid w:val="00FD6F61"/>
    <w:rsid w:val="00FF2396"/>
    <w:rsid w:val="6771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3">
    <w:name w:val="日期 字符"/>
    <w:basedOn w:val="7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f\AppData\Roaming\kingsoft\office6\templates\download\423ec08a-afa7-a239-8daf-12b347e931ff\&#31616;&#21382;&#22871;&#35013;&#23553;&#38754;&#33258;&#33616;&#20449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147F28-BF86-431D-A3E1-7F244507F5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简历套装封面自荐信.docx</Template>
  <Pages>3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2019-03-06T12:53:00Z</dcterms:created>
  <dc:creator>bubble</dc:creator>
  <cp:lastModifiedBy>bubble</cp:lastModifiedBy>
  <dcterms:modified xsi:type="dcterms:W3CDTF">2019-03-06T12:53:30Z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