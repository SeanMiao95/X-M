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DE6BA"/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8163560</wp:posOffset>
                </wp:positionV>
                <wp:extent cx="197485" cy="197485"/>
                <wp:effectExtent l="0" t="0" r="0" b="0"/>
                <wp:wrapNone/>
                <wp:docPr id="109" name="Freeform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7485" cy="197485"/>
                        </a:xfrm>
                        <a:custGeom>
                          <a:avLst/>
                          <a:gdLst>
                            <a:gd name="T0" fmla="*/ 256 w 512"/>
                            <a:gd name="T1" fmla="*/ 0 h 512"/>
                            <a:gd name="T2" fmla="*/ 0 w 512"/>
                            <a:gd name="T3" fmla="*/ 256 h 512"/>
                            <a:gd name="T4" fmla="*/ 256 w 512"/>
                            <a:gd name="T5" fmla="*/ 512 h 512"/>
                            <a:gd name="T6" fmla="*/ 512 w 512"/>
                            <a:gd name="T7" fmla="*/ 256 h 512"/>
                            <a:gd name="T8" fmla="*/ 256 w 512"/>
                            <a:gd name="T9" fmla="*/ 0 h 512"/>
                            <a:gd name="T10" fmla="*/ 402 w 512"/>
                            <a:gd name="T11" fmla="*/ 355 h 512"/>
                            <a:gd name="T12" fmla="*/ 365 w 512"/>
                            <a:gd name="T13" fmla="*/ 373 h 512"/>
                            <a:gd name="T14" fmla="*/ 146 w 512"/>
                            <a:gd name="T15" fmla="*/ 373 h 512"/>
                            <a:gd name="T16" fmla="*/ 110 w 512"/>
                            <a:gd name="T17" fmla="*/ 355 h 512"/>
                            <a:gd name="T18" fmla="*/ 110 w 512"/>
                            <a:gd name="T19" fmla="*/ 202 h 512"/>
                            <a:gd name="T20" fmla="*/ 256 w 512"/>
                            <a:gd name="T21" fmla="*/ 293 h 512"/>
                            <a:gd name="T22" fmla="*/ 402 w 512"/>
                            <a:gd name="T23" fmla="*/ 202 h 512"/>
                            <a:gd name="T24" fmla="*/ 402 w 512"/>
                            <a:gd name="T25" fmla="*/ 355 h 512"/>
                            <a:gd name="T26" fmla="*/ 402 w 512"/>
                            <a:gd name="T27" fmla="*/ 170 h 512"/>
                            <a:gd name="T28" fmla="*/ 256 w 512"/>
                            <a:gd name="T29" fmla="*/ 272 h 512"/>
                            <a:gd name="T30" fmla="*/ 110 w 512"/>
                            <a:gd name="T31" fmla="*/ 170 h 512"/>
                            <a:gd name="T32" fmla="*/ 110 w 512"/>
                            <a:gd name="T33" fmla="*/ 165 h 512"/>
                            <a:gd name="T34" fmla="*/ 147 w 512"/>
                            <a:gd name="T35" fmla="*/ 139 h 512"/>
                            <a:gd name="T36" fmla="*/ 366 w 512"/>
                            <a:gd name="T37" fmla="*/ 139 h 512"/>
                            <a:gd name="T38" fmla="*/ 402 w 512"/>
                            <a:gd name="T39" fmla="*/ 165 h 512"/>
                            <a:gd name="T40" fmla="*/ 402 w 512"/>
                            <a:gd name="T41" fmla="*/ 170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512" h="512">
                              <a:moveTo>
                                <a:pt x="256" y="0"/>
                              </a:moveTo>
                              <a:cubicBezTo>
                                <a:pt x="115" y="0"/>
                                <a:pt x="0" y="115"/>
                                <a:pt x="0" y="256"/>
                              </a:cubicBezTo>
                              <a:cubicBezTo>
                                <a:pt x="0" y="397"/>
                                <a:pt x="115" y="512"/>
                                <a:pt x="256" y="512"/>
                              </a:cubicBezTo>
                              <a:cubicBezTo>
                                <a:pt x="397" y="512"/>
                                <a:pt x="512" y="397"/>
                                <a:pt x="512" y="256"/>
                              </a:cubicBezTo>
                              <a:cubicBezTo>
                                <a:pt x="512" y="115"/>
                                <a:pt x="397" y="0"/>
                                <a:pt x="256" y="0"/>
                              </a:cubicBezTo>
                              <a:close/>
                              <a:moveTo>
                                <a:pt x="402" y="355"/>
                              </a:moveTo>
                              <a:cubicBezTo>
                                <a:pt x="402" y="355"/>
                                <a:pt x="387" y="373"/>
                                <a:pt x="365" y="373"/>
                              </a:cubicBezTo>
                              <a:cubicBezTo>
                                <a:pt x="146" y="373"/>
                                <a:pt x="146" y="373"/>
                                <a:pt x="146" y="373"/>
                              </a:cubicBezTo>
                              <a:cubicBezTo>
                                <a:pt x="124" y="373"/>
                                <a:pt x="110" y="355"/>
                                <a:pt x="110" y="355"/>
                              </a:cubicBezTo>
                              <a:cubicBezTo>
                                <a:pt x="110" y="202"/>
                                <a:pt x="110" y="202"/>
                                <a:pt x="110" y="202"/>
                              </a:cubicBezTo>
                              <a:cubicBezTo>
                                <a:pt x="110" y="202"/>
                                <a:pt x="214" y="293"/>
                                <a:pt x="256" y="293"/>
                              </a:cubicBezTo>
                              <a:cubicBezTo>
                                <a:pt x="298" y="293"/>
                                <a:pt x="402" y="202"/>
                                <a:pt x="402" y="202"/>
                              </a:cubicBezTo>
                              <a:lnTo>
                                <a:pt x="402" y="355"/>
                              </a:lnTo>
                              <a:close/>
                              <a:moveTo>
                                <a:pt x="402" y="170"/>
                              </a:moveTo>
                              <a:cubicBezTo>
                                <a:pt x="402" y="170"/>
                                <a:pt x="279" y="272"/>
                                <a:pt x="256" y="272"/>
                              </a:cubicBezTo>
                              <a:cubicBezTo>
                                <a:pt x="233" y="272"/>
                                <a:pt x="110" y="170"/>
                                <a:pt x="110" y="170"/>
                              </a:cubicBezTo>
                              <a:cubicBezTo>
                                <a:pt x="110" y="165"/>
                                <a:pt x="110" y="165"/>
                                <a:pt x="110" y="165"/>
                              </a:cubicBezTo>
                              <a:cubicBezTo>
                                <a:pt x="110" y="151"/>
                                <a:pt x="132" y="139"/>
                                <a:pt x="147" y="139"/>
                              </a:cubicBezTo>
                              <a:cubicBezTo>
                                <a:pt x="366" y="139"/>
                                <a:pt x="366" y="139"/>
                                <a:pt x="366" y="139"/>
                              </a:cubicBezTo>
                              <a:cubicBezTo>
                                <a:pt x="380" y="139"/>
                                <a:pt x="402" y="151"/>
                                <a:pt x="402" y="165"/>
                              </a:cubicBezTo>
                              <a:cubicBezTo>
                                <a:pt x="402" y="170"/>
                                <a:pt x="402" y="170"/>
                                <a:pt x="40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17339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3" o:spid="_x0000_s1026" o:spt="100" style="position:absolute;left:0pt;margin-left:257.4pt;margin-top:642.8pt;height:15.55pt;width:15.55pt;z-index:251760640;mso-width-relative:page;mso-height-relative:page;" fillcolor="#617339" filled="t" stroked="f" coordsize="512,512" o:gfxdata="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" path="m256,0c115,0,0,115,0,256c0,397,115,512,256,512c397,512,512,397,512,256c512,115,397,0,256,0xm402,355c402,355,387,373,365,373c146,373,146,373,146,373c124,373,110,355,110,355c110,202,110,202,110,202c110,202,214,293,256,293c298,293,402,202,402,202l402,355xm402,170c402,170,279,272,256,272c233,272,110,170,110,170c110,165,110,165,110,165c110,151,132,139,147,139c366,139,366,139,366,139c380,139,402,151,402,165c402,170,402,170,402,170xe">
                <v:path o:connectlocs="98742,0;0,98742;98742,197485;197485,98742;98742,0;155056,136928;140785,143870;56314,143870;42428,136928;42428,77914;98742,113013;155056,77914;155056,136928;155056,65571;98742,104913;42428,65571;42428,63642;56699,53614;141170,53614;155056,63642;155056,65571" o:connectangles="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margin">
                  <wp:posOffset>990600</wp:posOffset>
                </wp:positionH>
                <wp:positionV relativeFrom="paragraph">
                  <wp:posOffset>8163560</wp:posOffset>
                </wp:positionV>
                <wp:extent cx="197485" cy="197485"/>
                <wp:effectExtent l="0" t="0" r="0" b="0"/>
                <wp:wrapNone/>
                <wp:docPr id="81" name="Freeform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7485" cy="197485"/>
                        </a:xfrm>
                        <a:custGeom>
                          <a:avLst/>
                          <a:gdLst>
                            <a:gd name="T0" fmla="*/ 256 w 512"/>
                            <a:gd name="T1" fmla="*/ 189 h 512"/>
                            <a:gd name="T2" fmla="*/ 191 w 512"/>
                            <a:gd name="T3" fmla="*/ 253 h 512"/>
                            <a:gd name="T4" fmla="*/ 191 w 512"/>
                            <a:gd name="T5" fmla="*/ 254 h 512"/>
                            <a:gd name="T6" fmla="*/ 256 w 512"/>
                            <a:gd name="T7" fmla="*/ 318 h 512"/>
                            <a:gd name="T8" fmla="*/ 320 w 512"/>
                            <a:gd name="T9" fmla="*/ 254 h 512"/>
                            <a:gd name="T10" fmla="*/ 320 w 512"/>
                            <a:gd name="T11" fmla="*/ 254 h 512"/>
                            <a:gd name="T12" fmla="*/ 256 w 512"/>
                            <a:gd name="T13" fmla="*/ 189 h 512"/>
                            <a:gd name="T14" fmla="*/ 256 w 512"/>
                            <a:gd name="T15" fmla="*/ 0 h 512"/>
                            <a:gd name="T16" fmla="*/ 0 w 512"/>
                            <a:gd name="T17" fmla="*/ 256 h 512"/>
                            <a:gd name="T18" fmla="*/ 256 w 512"/>
                            <a:gd name="T19" fmla="*/ 512 h 512"/>
                            <a:gd name="T20" fmla="*/ 512 w 512"/>
                            <a:gd name="T21" fmla="*/ 256 h 512"/>
                            <a:gd name="T22" fmla="*/ 256 w 512"/>
                            <a:gd name="T23" fmla="*/ 0 h 512"/>
                            <a:gd name="T24" fmla="*/ 256 w 512"/>
                            <a:gd name="T25" fmla="*/ 394 h 512"/>
                            <a:gd name="T26" fmla="*/ 115 w 512"/>
                            <a:gd name="T27" fmla="*/ 342 h 512"/>
                            <a:gd name="T28" fmla="*/ 256 w 512"/>
                            <a:gd name="T29" fmla="*/ 165 h 512"/>
                            <a:gd name="T30" fmla="*/ 402 w 512"/>
                            <a:gd name="T31" fmla="*/ 341 h 512"/>
                            <a:gd name="T32" fmla="*/ 256 w 512"/>
                            <a:gd name="T33" fmla="*/ 394 h 512"/>
                            <a:gd name="T34" fmla="*/ 381 w 512"/>
                            <a:gd name="T35" fmla="*/ 231 h 512"/>
                            <a:gd name="T36" fmla="*/ 256 w 512"/>
                            <a:gd name="T37" fmla="*/ 153 h 512"/>
                            <a:gd name="T38" fmla="*/ 256 w 512"/>
                            <a:gd name="T39" fmla="*/ 153 h 512"/>
                            <a:gd name="T40" fmla="*/ 131 w 512"/>
                            <a:gd name="T41" fmla="*/ 231 h 512"/>
                            <a:gd name="T42" fmla="*/ 88 w 512"/>
                            <a:gd name="T43" fmla="*/ 192 h 512"/>
                            <a:gd name="T44" fmla="*/ 256 w 512"/>
                            <a:gd name="T45" fmla="*/ 118 h 512"/>
                            <a:gd name="T46" fmla="*/ 256 w 512"/>
                            <a:gd name="T47" fmla="*/ 117 h 512"/>
                            <a:gd name="T48" fmla="*/ 423 w 512"/>
                            <a:gd name="T49" fmla="*/ 192 h 512"/>
                            <a:gd name="T50" fmla="*/ 381 w 512"/>
                            <a:gd name="T51" fmla="*/ 231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12" h="512">
                              <a:moveTo>
                                <a:pt x="256" y="189"/>
                              </a:moveTo>
                              <a:cubicBezTo>
                                <a:pt x="220" y="189"/>
                                <a:pt x="192" y="218"/>
                                <a:pt x="191" y="253"/>
                              </a:cubicBezTo>
                              <a:cubicBezTo>
                                <a:pt x="191" y="254"/>
                                <a:pt x="191" y="254"/>
                                <a:pt x="191" y="254"/>
                              </a:cubicBezTo>
                              <a:cubicBezTo>
                                <a:pt x="191" y="289"/>
                                <a:pt x="220" y="318"/>
                                <a:pt x="256" y="318"/>
                              </a:cubicBezTo>
                              <a:cubicBezTo>
                                <a:pt x="291" y="318"/>
                                <a:pt x="320" y="289"/>
                                <a:pt x="320" y="254"/>
                              </a:cubicBezTo>
                              <a:cubicBezTo>
                                <a:pt x="320" y="254"/>
                                <a:pt x="320" y="254"/>
                                <a:pt x="320" y="254"/>
                              </a:cubicBezTo>
                              <a:cubicBezTo>
                                <a:pt x="320" y="218"/>
                                <a:pt x="292" y="189"/>
                                <a:pt x="256" y="189"/>
                              </a:cubicBezTo>
                              <a:close/>
                              <a:moveTo>
                                <a:pt x="256" y="0"/>
                              </a:moveTo>
                              <a:cubicBezTo>
                                <a:pt x="115" y="0"/>
                                <a:pt x="0" y="115"/>
                                <a:pt x="0" y="256"/>
                              </a:cubicBezTo>
                              <a:cubicBezTo>
                                <a:pt x="0" y="397"/>
                                <a:pt x="115" y="512"/>
                                <a:pt x="256" y="512"/>
                              </a:cubicBezTo>
                              <a:cubicBezTo>
                                <a:pt x="397" y="512"/>
                                <a:pt x="512" y="397"/>
                                <a:pt x="512" y="256"/>
                              </a:cubicBezTo>
                              <a:cubicBezTo>
                                <a:pt x="512" y="115"/>
                                <a:pt x="397" y="0"/>
                                <a:pt x="256" y="0"/>
                              </a:cubicBezTo>
                              <a:close/>
                              <a:moveTo>
                                <a:pt x="256" y="394"/>
                              </a:moveTo>
                              <a:cubicBezTo>
                                <a:pt x="150" y="394"/>
                                <a:pt x="115" y="398"/>
                                <a:pt x="115" y="342"/>
                              </a:cubicBezTo>
                              <a:cubicBezTo>
                                <a:pt x="115" y="242"/>
                                <a:pt x="202" y="165"/>
                                <a:pt x="256" y="165"/>
                              </a:cubicBezTo>
                              <a:cubicBezTo>
                                <a:pt x="326" y="165"/>
                                <a:pt x="402" y="278"/>
                                <a:pt x="402" y="341"/>
                              </a:cubicBezTo>
                              <a:cubicBezTo>
                                <a:pt x="402" y="403"/>
                                <a:pt x="362" y="394"/>
                                <a:pt x="256" y="394"/>
                              </a:cubicBezTo>
                              <a:close/>
                              <a:moveTo>
                                <a:pt x="381" y="231"/>
                              </a:moveTo>
                              <a:cubicBezTo>
                                <a:pt x="362" y="205"/>
                                <a:pt x="314" y="153"/>
                                <a:pt x="256" y="153"/>
                              </a:cubicBezTo>
                              <a:cubicBezTo>
                                <a:pt x="256" y="153"/>
                                <a:pt x="256" y="153"/>
                                <a:pt x="256" y="153"/>
                              </a:cubicBezTo>
                              <a:cubicBezTo>
                                <a:pt x="197" y="153"/>
                                <a:pt x="150" y="205"/>
                                <a:pt x="131" y="231"/>
                              </a:cubicBezTo>
                              <a:cubicBezTo>
                                <a:pt x="112" y="256"/>
                                <a:pt x="67" y="242"/>
                                <a:pt x="88" y="192"/>
                              </a:cubicBezTo>
                              <a:cubicBezTo>
                                <a:pt x="135" y="114"/>
                                <a:pt x="256" y="118"/>
                                <a:pt x="256" y="118"/>
                              </a:cubicBezTo>
                              <a:cubicBezTo>
                                <a:pt x="256" y="117"/>
                                <a:pt x="256" y="117"/>
                                <a:pt x="256" y="117"/>
                              </a:cubicBezTo>
                              <a:cubicBezTo>
                                <a:pt x="256" y="117"/>
                                <a:pt x="377" y="113"/>
                                <a:pt x="423" y="192"/>
                              </a:cubicBezTo>
                              <a:cubicBezTo>
                                <a:pt x="444" y="242"/>
                                <a:pt x="399" y="256"/>
                                <a:pt x="381" y="2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17339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5" o:spid="_x0000_s1026" o:spt="100" style="position:absolute;left:0pt;margin-left:78pt;margin-top:642.8pt;height:15.55pt;width:15.55pt;mso-position-horizontal-relative:margin;z-index:251759616;mso-width-relative:page;mso-height-relative:page;" fillcolor="#617339" filled="t" stroked="f" coordsize="512,512" o:gfxdata="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" path="m256,189c220,189,192,218,191,253c191,254,191,254,191,254c191,289,220,318,256,318c291,318,320,289,320,254c320,254,320,254,320,254c320,218,292,189,256,189xm256,0c115,0,0,115,0,256c0,397,115,512,256,512c397,512,512,397,512,256c512,115,397,0,256,0xm256,394c150,394,115,398,115,342c115,242,202,165,256,165c326,165,402,278,402,341c402,403,362,394,256,394xm381,231c362,205,314,153,256,153c256,153,256,153,256,153c197,153,150,205,131,231c112,256,67,242,88,192c135,114,256,118,256,118c256,117,256,117,256,117c256,117,377,113,423,192c444,242,399,256,381,231xe">
                <v:path o:connectlocs="98742,72899;73671,97585;73671,97971;98742,122656;123428,97971;123428,97971;98742,72899;98742,0;0,98742;98742,197485;197485,98742;98742,0;98742,151970;44356,131913;98742,63642;155056,131528;98742,151970;146956,89099;98742,59014;98742,59014;50528,89099;33942,74056;98742,45514;98742,45128;163156,74056;146956,89099" o:connectangles="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margin">
                  <wp:posOffset>866775</wp:posOffset>
                </wp:positionH>
                <wp:positionV relativeFrom="paragraph">
                  <wp:posOffset>7315200</wp:posOffset>
                </wp:positionV>
                <wp:extent cx="5975985" cy="1143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pacing w:val="6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pacing w:val="60"/>
                                <w:sz w:val="5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曾慧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5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pacing w:val="6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pacing w:val="6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F7F7F" w:themeColor="background1" w:themeShade="80"/>
                                <w:spacing w:val="60"/>
                              </w:rPr>
                              <w:t>//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pacing w:val="6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语文老师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25pt;margin-top:576pt;height:90pt;width:470.55pt;mso-position-horizontal-relative:margin;z-index:251761664;mso-width-relative:page;mso-height-relative:page;" filled="f" stroked="f" coordsize="21600,21600" o:gfxdata="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uCC3tUAAAAOAQAADwAAAAAAAAABACAAAAAiAAAAZHJzL2Rvd25yZXYueG1sUEsBAhQAFAAAAAgA&#10;h07iQIl4enEoAgAAJwQAAA4AAAAAAAAAAQAgAAAAJ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70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pacing w:val="6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pacing w:val="60"/>
                          <w:sz w:val="5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曾慧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5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华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pacing w:val="6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pacing w:val="6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7F7F7F" w:themeColor="background1" w:themeShade="80"/>
                          <w:spacing w:val="60"/>
                        </w:rPr>
                        <w:t>//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pacing w:val="6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语文老师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posOffset>1361440</wp:posOffset>
                </wp:positionH>
                <wp:positionV relativeFrom="paragraph">
                  <wp:posOffset>7991475</wp:posOffset>
                </wp:positionV>
                <wp:extent cx="5471795" cy="101981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795" cy="1019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156" w:beforeLines="50" w:line="38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189 0000 0000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zenghuihua@126.com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2pt;margin-top:629.25pt;height:80.3pt;width:430.85pt;mso-position-horizontal-relative:margin;z-index:251758592;mso-width-relative:page;mso-height-relative:page;" filled="f" stroked="f" coordsize="21600,21600" o:gfxdata="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t2ne12AAAAA4BAAAPAAAAAAAAAAEAIAAAACIAAABkcnMvZG93bnJldi54bWxQSwECFAAU&#10;AAAACACHTuJALblP/ioCAAApBAAADgAAAAAAAAABACAAAAAn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before="156" w:beforeLines="50" w:line="38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189 0000 0000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zenghuihua@126.com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margin">
              <wp:posOffset>875030</wp:posOffset>
            </wp:positionH>
            <wp:positionV relativeFrom="paragraph">
              <wp:posOffset>2287270</wp:posOffset>
            </wp:positionV>
            <wp:extent cx="4895850" cy="3416300"/>
            <wp:effectExtent l="0" t="0" r="0" b="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margin">
                  <wp:posOffset>161290</wp:posOffset>
                </wp:positionH>
                <wp:positionV relativeFrom="paragraph">
                  <wp:posOffset>323850</wp:posOffset>
                </wp:positionV>
                <wp:extent cx="2807970" cy="114300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97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1320" w:lineRule="exact"/>
                              <w:jc w:val="right"/>
                              <w:rPr>
                                <w:rFonts w:ascii="华文细黑" w:hAnsi="华文细黑" w:eastAsia="华文细黑"/>
                                <w:color w:val="617339"/>
                                <w:spacing w:val="60"/>
                                <w:sz w:val="132"/>
                                <w:szCs w:val="13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617339"/>
                                <w:spacing w:val="60"/>
                                <w:sz w:val="132"/>
                                <w:szCs w:val="132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7pt;margin-top:25.5pt;height:90pt;width:221.1pt;mso-position-horizontal-relative:margin;z-index:251765760;mso-width-relative:page;mso-height-relative:page;" filled="f" stroked="f" coordsize="21600,21600" o:gfxdata="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0&#10;xWID1QAAAAkBAAAPAAAAAAAAAAEAIAAAACIAAABkcnMvZG93bnJldi54bWxQSwECFAAUAAAACACH&#10;TuJAlm/h0ycCAAApBAAADgAAAAAAAAABACAAAAAk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1320" w:lineRule="exact"/>
                        <w:jc w:val="right"/>
                        <w:rPr>
                          <w:rFonts w:ascii="华文细黑" w:hAnsi="华文细黑" w:eastAsia="华文细黑"/>
                          <w:color w:val="617339"/>
                          <w:spacing w:val="60"/>
                          <w:sz w:val="132"/>
                          <w:szCs w:val="13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617339"/>
                          <w:spacing w:val="60"/>
                          <w:sz w:val="132"/>
                          <w:szCs w:val="132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margin">
              <wp:posOffset>3152775</wp:posOffset>
            </wp:positionH>
            <wp:positionV relativeFrom="paragraph">
              <wp:posOffset>190500</wp:posOffset>
            </wp:positionV>
            <wp:extent cx="2676525" cy="105727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br w:type="page"/>
      </w:r>
    </w:p>
    <w:p>
      <w:pPr>
        <w:snapToGrid w:val="0"/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page">
                  <wp:posOffset>2343150</wp:posOffset>
                </wp:positionH>
                <wp:positionV relativeFrom="margin">
                  <wp:posOffset>-474980</wp:posOffset>
                </wp:positionV>
                <wp:extent cx="5255895" cy="10727690"/>
                <wp:effectExtent l="0" t="0" r="1905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00" cy="10727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pacing w:val="6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5pt;margin-top:-37.4pt;height:844.7pt;width:413.85pt;mso-position-horizontal-relative:page;mso-position-vertical-relative:margin;z-index:251635712;mso-width-relative:page;mso-height-relative:page;" fillcolor="#FFFFFF [3212]" filled="t" stroked="f" coordsize="21600,21600" o:gfxdata="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vG2eNgAAAANAQAADwAAAAAAAAABACAAAAAiAAAAZHJz&#10;L2Rvd25yZXYueG1sUEsBAhQAFAAAAAgAh07iQEmj2dM9AgAAUwQAAA4AAAAAAAAAAQAgAAAAJ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70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pacing w:val="6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4848225</wp:posOffset>
                </wp:positionV>
                <wp:extent cx="144145" cy="110490"/>
                <wp:effectExtent l="0" t="0" r="8890" b="3810"/>
                <wp:wrapNone/>
                <wp:docPr id="129" name="Freeform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10688"/>
                        </a:xfrm>
                        <a:custGeom>
                          <a:avLst/>
                          <a:gdLst>
                            <a:gd name="T0" fmla="*/ 602 w 667"/>
                            <a:gd name="T1" fmla="*/ 0 h 512"/>
                            <a:gd name="T2" fmla="*/ 64 w 667"/>
                            <a:gd name="T3" fmla="*/ 0 h 512"/>
                            <a:gd name="T4" fmla="*/ 0 w 667"/>
                            <a:gd name="T5" fmla="*/ 65 h 512"/>
                            <a:gd name="T6" fmla="*/ 0 w 667"/>
                            <a:gd name="T7" fmla="*/ 447 h 512"/>
                            <a:gd name="T8" fmla="*/ 64 w 667"/>
                            <a:gd name="T9" fmla="*/ 512 h 512"/>
                            <a:gd name="T10" fmla="*/ 434 w 667"/>
                            <a:gd name="T11" fmla="*/ 512 h 512"/>
                            <a:gd name="T12" fmla="*/ 451 w 667"/>
                            <a:gd name="T13" fmla="*/ 495 h 512"/>
                            <a:gd name="T14" fmla="*/ 434 w 667"/>
                            <a:gd name="T15" fmla="*/ 478 h 512"/>
                            <a:gd name="T16" fmla="*/ 64 w 667"/>
                            <a:gd name="T17" fmla="*/ 478 h 512"/>
                            <a:gd name="T18" fmla="*/ 33 w 667"/>
                            <a:gd name="T19" fmla="*/ 447 h 512"/>
                            <a:gd name="T20" fmla="*/ 33 w 667"/>
                            <a:gd name="T21" fmla="*/ 65 h 512"/>
                            <a:gd name="T22" fmla="*/ 64 w 667"/>
                            <a:gd name="T23" fmla="*/ 34 h 512"/>
                            <a:gd name="T24" fmla="*/ 602 w 667"/>
                            <a:gd name="T25" fmla="*/ 34 h 512"/>
                            <a:gd name="T26" fmla="*/ 633 w 667"/>
                            <a:gd name="T27" fmla="*/ 65 h 512"/>
                            <a:gd name="T28" fmla="*/ 633 w 667"/>
                            <a:gd name="T29" fmla="*/ 447 h 512"/>
                            <a:gd name="T30" fmla="*/ 602 w 667"/>
                            <a:gd name="T31" fmla="*/ 478 h 512"/>
                            <a:gd name="T32" fmla="*/ 545 w 667"/>
                            <a:gd name="T33" fmla="*/ 478 h 512"/>
                            <a:gd name="T34" fmla="*/ 528 w 667"/>
                            <a:gd name="T35" fmla="*/ 495 h 512"/>
                            <a:gd name="T36" fmla="*/ 545 w 667"/>
                            <a:gd name="T37" fmla="*/ 512 h 512"/>
                            <a:gd name="T38" fmla="*/ 602 w 667"/>
                            <a:gd name="T39" fmla="*/ 512 h 512"/>
                            <a:gd name="T40" fmla="*/ 667 w 667"/>
                            <a:gd name="T41" fmla="*/ 447 h 512"/>
                            <a:gd name="T42" fmla="*/ 667 w 667"/>
                            <a:gd name="T43" fmla="*/ 65 h 512"/>
                            <a:gd name="T44" fmla="*/ 602 w 667"/>
                            <a:gd name="T45" fmla="*/ 0 h 512"/>
                            <a:gd name="T46" fmla="*/ 582 w 667"/>
                            <a:gd name="T47" fmla="*/ 133 h 512"/>
                            <a:gd name="T48" fmla="*/ 586 w 667"/>
                            <a:gd name="T49" fmla="*/ 110 h 512"/>
                            <a:gd name="T50" fmla="*/ 563 w 667"/>
                            <a:gd name="T51" fmla="*/ 105 h 512"/>
                            <a:gd name="T52" fmla="*/ 333 w 667"/>
                            <a:gd name="T53" fmla="*/ 261 h 512"/>
                            <a:gd name="T54" fmla="*/ 104 w 667"/>
                            <a:gd name="T55" fmla="*/ 105 h 512"/>
                            <a:gd name="T56" fmla="*/ 103 w 667"/>
                            <a:gd name="T57" fmla="*/ 105 h 512"/>
                            <a:gd name="T58" fmla="*/ 80 w 667"/>
                            <a:gd name="T59" fmla="*/ 110 h 512"/>
                            <a:gd name="T60" fmla="*/ 85 w 667"/>
                            <a:gd name="T61" fmla="*/ 133 h 512"/>
                            <a:gd name="T62" fmla="*/ 324 w 667"/>
                            <a:gd name="T63" fmla="*/ 295 h 512"/>
                            <a:gd name="T64" fmla="*/ 333 w 667"/>
                            <a:gd name="T65" fmla="*/ 298 h 512"/>
                            <a:gd name="T66" fmla="*/ 343 w 667"/>
                            <a:gd name="T67" fmla="*/ 295 h 512"/>
                            <a:gd name="T68" fmla="*/ 582 w 667"/>
                            <a:gd name="T69" fmla="*/ 133 h 512"/>
                            <a:gd name="T70" fmla="*/ 582 w 667"/>
                            <a:gd name="T71" fmla="*/ 133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667" h="512">
                              <a:moveTo>
                                <a:pt x="602" y="0"/>
                              </a:move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29" y="0"/>
                                <a:pt x="0" y="29"/>
                                <a:pt x="0" y="65"/>
                              </a:cubicBezTo>
                              <a:cubicBezTo>
                                <a:pt x="0" y="447"/>
                                <a:pt x="0" y="447"/>
                                <a:pt x="0" y="447"/>
                              </a:cubicBezTo>
                              <a:cubicBezTo>
                                <a:pt x="0" y="483"/>
                                <a:pt x="29" y="512"/>
                                <a:pt x="64" y="512"/>
                              </a:cubicBezTo>
                              <a:cubicBezTo>
                                <a:pt x="434" y="512"/>
                                <a:pt x="434" y="512"/>
                                <a:pt x="434" y="512"/>
                              </a:cubicBezTo>
                              <a:cubicBezTo>
                                <a:pt x="443" y="512"/>
                                <a:pt x="451" y="504"/>
                                <a:pt x="451" y="495"/>
                              </a:cubicBezTo>
                              <a:cubicBezTo>
                                <a:pt x="451" y="486"/>
                                <a:pt x="443" y="478"/>
                                <a:pt x="434" y="478"/>
                              </a:cubicBezTo>
                              <a:cubicBezTo>
                                <a:pt x="64" y="478"/>
                                <a:pt x="64" y="478"/>
                                <a:pt x="64" y="478"/>
                              </a:cubicBezTo>
                              <a:cubicBezTo>
                                <a:pt x="47" y="478"/>
                                <a:pt x="33" y="464"/>
                                <a:pt x="33" y="447"/>
                              </a:cubicBezTo>
                              <a:cubicBezTo>
                                <a:pt x="33" y="65"/>
                                <a:pt x="33" y="65"/>
                                <a:pt x="33" y="65"/>
                              </a:cubicBezTo>
                              <a:cubicBezTo>
                                <a:pt x="33" y="48"/>
                                <a:pt x="47" y="34"/>
                                <a:pt x="64" y="34"/>
                              </a:cubicBezTo>
                              <a:cubicBezTo>
                                <a:pt x="602" y="34"/>
                                <a:pt x="602" y="34"/>
                                <a:pt x="602" y="34"/>
                              </a:cubicBezTo>
                              <a:cubicBezTo>
                                <a:pt x="619" y="34"/>
                                <a:pt x="633" y="48"/>
                                <a:pt x="633" y="65"/>
                              </a:cubicBezTo>
                              <a:cubicBezTo>
                                <a:pt x="633" y="447"/>
                                <a:pt x="633" y="447"/>
                                <a:pt x="633" y="447"/>
                              </a:cubicBezTo>
                              <a:cubicBezTo>
                                <a:pt x="633" y="464"/>
                                <a:pt x="619" y="478"/>
                                <a:pt x="602" y="478"/>
                              </a:cubicBezTo>
                              <a:cubicBezTo>
                                <a:pt x="545" y="478"/>
                                <a:pt x="545" y="478"/>
                                <a:pt x="545" y="478"/>
                              </a:cubicBezTo>
                              <a:cubicBezTo>
                                <a:pt x="535" y="478"/>
                                <a:pt x="528" y="486"/>
                                <a:pt x="528" y="495"/>
                              </a:cubicBezTo>
                              <a:cubicBezTo>
                                <a:pt x="528" y="504"/>
                                <a:pt x="535" y="512"/>
                                <a:pt x="545" y="512"/>
                              </a:cubicBezTo>
                              <a:cubicBezTo>
                                <a:pt x="602" y="512"/>
                                <a:pt x="602" y="512"/>
                                <a:pt x="602" y="512"/>
                              </a:cubicBezTo>
                              <a:cubicBezTo>
                                <a:pt x="638" y="512"/>
                                <a:pt x="667" y="483"/>
                                <a:pt x="667" y="447"/>
                              </a:cubicBezTo>
                              <a:cubicBezTo>
                                <a:pt x="667" y="65"/>
                                <a:pt x="667" y="65"/>
                                <a:pt x="667" y="65"/>
                              </a:cubicBezTo>
                              <a:cubicBezTo>
                                <a:pt x="667" y="29"/>
                                <a:pt x="638" y="0"/>
                                <a:pt x="602" y="0"/>
                              </a:cubicBezTo>
                              <a:close/>
                              <a:moveTo>
                                <a:pt x="582" y="133"/>
                              </a:moveTo>
                              <a:cubicBezTo>
                                <a:pt x="590" y="128"/>
                                <a:pt x="592" y="117"/>
                                <a:pt x="586" y="110"/>
                              </a:cubicBezTo>
                              <a:cubicBezTo>
                                <a:pt x="581" y="102"/>
                                <a:pt x="571" y="100"/>
                                <a:pt x="563" y="105"/>
                              </a:cubicBezTo>
                              <a:cubicBezTo>
                                <a:pt x="333" y="261"/>
                                <a:pt x="333" y="261"/>
                                <a:pt x="333" y="261"/>
                              </a:cubicBezTo>
                              <a:cubicBezTo>
                                <a:pt x="104" y="105"/>
                                <a:pt x="104" y="105"/>
                                <a:pt x="104" y="105"/>
                              </a:cubicBezTo>
                              <a:cubicBezTo>
                                <a:pt x="104" y="105"/>
                                <a:pt x="103" y="105"/>
                                <a:pt x="103" y="105"/>
                              </a:cubicBezTo>
                              <a:cubicBezTo>
                                <a:pt x="96" y="100"/>
                                <a:pt x="85" y="102"/>
                                <a:pt x="80" y="110"/>
                              </a:cubicBezTo>
                              <a:cubicBezTo>
                                <a:pt x="75" y="118"/>
                                <a:pt x="77" y="128"/>
                                <a:pt x="85" y="133"/>
                              </a:cubicBezTo>
                              <a:cubicBezTo>
                                <a:pt x="324" y="295"/>
                                <a:pt x="324" y="295"/>
                                <a:pt x="324" y="295"/>
                              </a:cubicBezTo>
                              <a:cubicBezTo>
                                <a:pt x="327" y="297"/>
                                <a:pt x="330" y="298"/>
                                <a:pt x="333" y="298"/>
                              </a:cubicBezTo>
                              <a:cubicBezTo>
                                <a:pt x="337" y="298"/>
                                <a:pt x="340" y="297"/>
                                <a:pt x="343" y="295"/>
                              </a:cubicBezTo>
                              <a:cubicBezTo>
                                <a:pt x="582" y="133"/>
                                <a:pt x="582" y="133"/>
                                <a:pt x="582" y="133"/>
                              </a:cubicBezTo>
                              <a:cubicBezTo>
                                <a:pt x="582" y="133"/>
                                <a:pt x="582" y="133"/>
                                <a:pt x="582" y="1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3" o:spid="_x0000_s1026" o:spt="100" style="position:absolute;left:0pt;margin-left:-7.45pt;margin-top:381.75pt;height:8.7pt;width:11.35pt;z-index:251712512;mso-width-relative:page;mso-height-relative:page;" fillcolor="#808080 [1629]" filled="t" stroked="f" coordsize="667,512" o:gfxdata="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" path="m602,0c64,0,64,0,64,0c29,0,0,29,0,65c0,447,0,447,0,447c0,483,29,512,64,512c434,512,434,512,434,512c443,512,451,504,451,495c451,486,443,478,434,478c64,478,64,478,64,478c47,478,33,464,33,447c33,65,33,65,33,65c33,48,47,34,64,34c602,34,602,34,602,34c619,34,633,48,633,65c633,447,633,447,633,447c633,464,619,478,602,478c545,478,545,478,545,478c535,478,528,486,528,495c528,504,535,512,545,512c602,512,602,512,602,512c638,512,667,483,667,447c667,65,667,65,667,65c667,29,638,0,602,0xm582,133c590,128,592,117,586,110c581,102,571,100,563,105c333,261,333,261,333,261c104,105,104,105,104,105c104,105,103,105,103,105c96,100,85,102,80,110c75,118,77,128,85,133c324,295,324,295,324,295c327,297,330,298,333,298c337,298,340,297,343,295c582,133,582,133,582,133c582,133,582,133,582,133xe">
                <v:path o:connectlocs="129967,0;13817,0;0,14052;0,96635;13817,110688;93697,110688;97367,107012;93697,103337;13817,103337;7124,96635;7124,14052;13817,7350;129967,7350;136659,14052;136659,96635;129967,103337;117661,103337;113991,107012;117661,110688;129967,110688;144000,96635;144000,14052;129967,0;125649,28752;126512,23780;121547,22699;71892,56424;22452,22699;22236,22699;17271,23780;18350,28752;69949,63775;71892,64423;74050,63775;125649,28752;125649,28752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4438650</wp:posOffset>
                </wp:positionV>
                <wp:extent cx="144145" cy="142240"/>
                <wp:effectExtent l="0" t="0" r="8890" b="0"/>
                <wp:wrapNone/>
                <wp:docPr id="35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2340"/>
                        </a:xfrm>
                        <a:custGeom>
                          <a:avLst/>
                          <a:gdLst>
                            <a:gd name="T0" fmla="*/ 403 w 518"/>
                            <a:gd name="T1" fmla="*/ 315 h 512"/>
                            <a:gd name="T2" fmla="*/ 337 w 518"/>
                            <a:gd name="T3" fmla="*/ 318 h 512"/>
                            <a:gd name="T4" fmla="*/ 315 w 518"/>
                            <a:gd name="T5" fmla="*/ 361 h 512"/>
                            <a:gd name="T6" fmla="*/ 219 w 518"/>
                            <a:gd name="T7" fmla="*/ 293 h 512"/>
                            <a:gd name="T8" fmla="*/ 151 w 518"/>
                            <a:gd name="T9" fmla="*/ 197 h 512"/>
                            <a:gd name="T10" fmla="*/ 194 w 518"/>
                            <a:gd name="T11" fmla="*/ 176 h 512"/>
                            <a:gd name="T12" fmla="*/ 198 w 518"/>
                            <a:gd name="T13" fmla="*/ 110 h 512"/>
                            <a:gd name="T14" fmla="*/ 136 w 518"/>
                            <a:gd name="T15" fmla="*/ 22 h 512"/>
                            <a:gd name="T16" fmla="*/ 36 w 518"/>
                            <a:gd name="T17" fmla="*/ 48 h 512"/>
                            <a:gd name="T18" fmla="*/ 41 w 518"/>
                            <a:gd name="T19" fmla="*/ 241 h 512"/>
                            <a:gd name="T20" fmla="*/ 149 w 518"/>
                            <a:gd name="T21" fmla="*/ 375 h 512"/>
                            <a:gd name="T22" fmla="*/ 377 w 518"/>
                            <a:gd name="T23" fmla="*/ 512 h 512"/>
                            <a:gd name="T24" fmla="*/ 512 w 518"/>
                            <a:gd name="T25" fmla="*/ 413 h 512"/>
                            <a:gd name="T26" fmla="*/ 449 w 518"/>
                            <a:gd name="T27" fmla="*/ 343 h 512"/>
                            <a:gd name="T28" fmla="*/ 444 w 518"/>
                            <a:gd name="T29" fmla="*/ 453 h 512"/>
                            <a:gd name="T30" fmla="*/ 287 w 518"/>
                            <a:gd name="T31" fmla="*/ 446 h 512"/>
                            <a:gd name="T32" fmla="*/ 171 w 518"/>
                            <a:gd name="T33" fmla="*/ 354 h 512"/>
                            <a:gd name="T34" fmla="*/ 66 w 518"/>
                            <a:gd name="T35" fmla="*/ 225 h 512"/>
                            <a:gd name="T36" fmla="*/ 60 w 518"/>
                            <a:gd name="T37" fmla="*/ 68 h 512"/>
                            <a:gd name="T38" fmla="*/ 99 w 518"/>
                            <a:gd name="T39" fmla="*/ 30 h 512"/>
                            <a:gd name="T40" fmla="*/ 171 w 518"/>
                            <a:gd name="T41" fmla="*/ 124 h 512"/>
                            <a:gd name="T42" fmla="*/ 175 w 518"/>
                            <a:gd name="T43" fmla="*/ 152 h 512"/>
                            <a:gd name="T44" fmla="*/ 136 w 518"/>
                            <a:gd name="T45" fmla="*/ 171 h 512"/>
                            <a:gd name="T46" fmla="*/ 147 w 518"/>
                            <a:gd name="T47" fmla="*/ 253 h 512"/>
                            <a:gd name="T48" fmla="*/ 198 w 518"/>
                            <a:gd name="T49" fmla="*/ 315 h 512"/>
                            <a:gd name="T50" fmla="*/ 316 w 518"/>
                            <a:gd name="T51" fmla="*/ 392 h 512"/>
                            <a:gd name="T52" fmla="*/ 341 w 518"/>
                            <a:gd name="T53" fmla="*/ 376 h 512"/>
                            <a:gd name="T54" fmla="*/ 360 w 518"/>
                            <a:gd name="T55" fmla="*/ 337 h 512"/>
                            <a:gd name="T56" fmla="*/ 388 w 518"/>
                            <a:gd name="T57" fmla="*/ 341 h 512"/>
                            <a:gd name="T58" fmla="*/ 482 w 518"/>
                            <a:gd name="T59" fmla="*/ 413 h 512"/>
                            <a:gd name="T60" fmla="*/ 255 w 518"/>
                            <a:gd name="T61" fmla="*/ 180 h 512"/>
                            <a:gd name="T62" fmla="*/ 314 w 518"/>
                            <a:gd name="T63" fmla="*/ 198 h 512"/>
                            <a:gd name="T64" fmla="*/ 350 w 518"/>
                            <a:gd name="T65" fmla="*/ 245 h 512"/>
                            <a:gd name="T66" fmla="*/ 361 w 518"/>
                            <a:gd name="T67" fmla="*/ 232 h 512"/>
                            <a:gd name="T68" fmla="*/ 264 w 518"/>
                            <a:gd name="T69" fmla="*/ 167 h 512"/>
                            <a:gd name="T70" fmla="*/ 267 w 518"/>
                            <a:gd name="T71" fmla="*/ 116 h 512"/>
                            <a:gd name="T72" fmla="*/ 406 w 518"/>
                            <a:gd name="T73" fmla="*/ 207 h 512"/>
                            <a:gd name="T74" fmla="*/ 419 w 518"/>
                            <a:gd name="T75" fmla="*/ 216 h 512"/>
                            <a:gd name="T76" fmla="*/ 370 w 518"/>
                            <a:gd name="T77" fmla="*/ 116 h 512"/>
                            <a:gd name="T78" fmla="*/ 255 w 518"/>
                            <a:gd name="T79" fmla="*/ 107 h 512"/>
                            <a:gd name="T80" fmla="*/ 517 w 518"/>
                            <a:gd name="T81" fmla="*/ 195 h 512"/>
                            <a:gd name="T82" fmla="*/ 255 w 518"/>
                            <a:gd name="T83" fmla="*/ 22 h 512"/>
                            <a:gd name="T84" fmla="*/ 259 w 518"/>
                            <a:gd name="T85" fmla="*/ 44 h 512"/>
                            <a:gd name="T86" fmla="*/ 495 w 518"/>
                            <a:gd name="T87" fmla="*/ 199 h 512"/>
                            <a:gd name="T88" fmla="*/ 508 w 518"/>
                            <a:gd name="T89" fmla="*/ 208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518" h="512">
                              <a:moveTo>
                                <a:pt x="449" y="343"/>
                              </a:moveTo>
                              <a:cubicBezTo>
                                <a:pt x="433" y="332"/>
                                <a:pt x="417" y="322"/>
                                <a:pt x="403" y="315"/>
                              </a:cubicBezTo>
                              <a:cubicBezTo>
                                <a:pt x="380" y="302"/>
                                <a:pt x="370" y="301"/>
                                <a:pt x="365" y="301"/>
                              </a:cubicBezTo>
                              <a:cubicBezTo>
                                <a:pt x="354" y="301"/>
                                <a:pt x="344" y="307"/>
                                <a:pt x="337" y="318"/>
                              </a:cubicBezTo>
                              <a:cubicBezTo>
                                <a:pt x="332" y="325"/>
                                <a:pt x="328" y="334"/>
                                <a:pt x="324" y="343"/>
                              </a:cubicBezTo>
                              <a:cubicBezTo>
                                <a:pt x="322" y="348"/>
                                <a:pt x="318" y="358"/>
                                <a:pt x="315" y="361"/>
                              </a:cubicBezTo>
                              <a:cubicBezTo>
                                <a:pt x="310" y="360"/>
                                <a:pt x="297" y="354"/>
                                <a:pt x="276" y="340"/>
                              </a:cubicBezTo>
                              <a:cubicBezTo>
                                <a:pt x="256" y="327"/>
                                <a:pt x="235" y="309"/>
                                <a:pt x="219" y="293"/>
                              </a:cubicBezTo>
                              <a:cubicBezTo>
                                <a:pt x="203" y="277"/>
                                <a:pt x="186" y="256"/>
                                <a:pt x="172" y="236"/>
                              </a:cubicBezTo>
                              <a:cubicBezTo>
                                <a:pt x="158" y="215"/>
                                <a:pt x="152" y="203"/>
                                <a:pt x="151" y="197"/>
                              </a:cubicBezTo>
                              <a:cubicBezTo>
                                <a:pt x="155" y="195"/>
                                <a:pt x="164" y="191"/>
                                <a:pt x="170" y="188"/>
                              </a:cubicBezTo>
                              <a:cubicBezTo>
                                <a:pt x="178" y="184"/>
                                <a:pt x="187" y="181"/>
                                <a:pt x="194" y="176"/>
                              </a:cubicBezTo>
                              <a:cubicBezTo>
                                <a:pt x="205" y="168"/>
                                <a:pt x="211" y="158"/>
                                <a:pt x="211" y="148"/>
                              </a:cubicBezTo>
                              <a:cubicBezTo>
                                <a:pt x="211" y="142"/>
                                <a:pt x="210" y="132"/>
                                <a:pt x="198" y="110"/>
                              </a:cubicBezTo>
                              <a:cubicBezTo>
                                <a:pt x="190" y="96"/>
                                <a:pt x="180" y="79"/>
                                <a:pt x="169" y="64"/>
                              </a:cubicBezTo>
                              <a:cubicBezTo>
                                <a:pt x="161" y="52"/>
                                <a:pt x="149" y="35"/>
                                <a:pt x="136" y="22"/>
                              </a:cubicBezTo>
                              <a:cubicBezTo>
                                <a:pt x="121" y="7"/>
                                <a:pt x="110" y="0"/>
                                <a:pt x="100" y="0"/>
                              </a:cubicBezTo>
                              <a:cubicBezTo>
                                <a:pt x="75" y="0"/>
                                <a:pt x="45" y="37"/>
                                <a:pt x="36" y="48"/>
                              </a:cubicBezTo>
                              <a:cubicBezTo>
                                <a:pt x="26" y="63"/>
                                <a:pt x="0" y="100"/>
                                <a:pt x="0" y="136"/>
                              </a:cubicBezTo>
                              <a:cubicBezTo>
                                <a:pt x="0" y="169"/>
                                <a:pt x="22" y="211"/>
                                <a:pt x="41" y="241"/>
                              </a:cubicBezTo>
                              <a:cubicBezTo>
                                <a:pt x="65" y="281"/>
                                <a:pt x="100" y="325"/>
                                <a:pt x="137" y="363"/>
                              </a:cubicBezTo>
                              <a:cubicBezTo>
                                <a:pt x="149" y="375"/>
                                <a:pt x="149" y="375"/>
                                <a:pt x="149" y="375"/>
                              </a:cubicBezTo>
                              <a:cubicBezTo>
                                <a:pt x="188" y="413"/>
                                <a:pt x="231" y="447"/>
                                <a:pt x="271" y="472"/>
                              </a:cubicBezTo>
                              <a:cubicBezTo>
                                <a:pt x="301" y="490"/>
                                <a:pt x="344" y="512"/>
                                <a:pt x="377" y="512"/>
                              </a:cubicBezTo>
                              <a:cubicBezTo>
                                <a:pt x="412" y="512"/>
                                <a:pt x="450" y="487"/>
                                <a:pt x="464" y="476"/>
                              </a:cubicBezTo>
                              <a:cubicBezTo>
                                <a:pt x="475" y="467"/>
                                <a:pt x="512" y="438"/>
                                <a:pt x="512" y="413"/>
                              </a:cubicBezTo>
                              <a:cubicBezTo>
                                <a:pt x="512" y="402"/>
                                <a:pt x="505" y="391"/>
                                <a:pt x="490" y="376"/>
                              </a:cubicBezTo>
                              <a:cubicBezTo>
                                <a:pt x="477" y="364"/>
                                <a:pt x="460" y="351"/>
                                <a:pt x="449" y="343"/>
                              </a:cubicBezTo>
                              <a:close/>
                              <a:moveTo>
                                <a:pt x="472" y="428"/>
                              </a:moveTo>
                              <a:cubicBezTo>
                                <a:pt x="465" y="436"/>
                                <a:pt x="455" y="445"/>
                                <a:pt x="444" y="453"/>
                              </a:cubicBezTo>
                              <a:cubicBezTo>
                                <a:pt x="420" y="471"/>
                                <a:pt x="394" y="482"/>
                                <a:pt x="377" y="482"/>
                              </a:cubicBezTo>
                              <a:cubicBezTo>
                                <a:pt x="357" y="482"/>
                                <a:pt x="324" y="469"/>
                                <a:pt x="287" y="446"/>
                              </a:cubicBezTo>
                              <a:cubicBezTo>
                                <a:pt x="249" y="422"/>
                                <a:pt x="207" y="389"/>
                                <a:pt x="171" y="354"/>
                              </a:cubicBezTo>
                              <a:cubicBezTo>
                                <a:pt x="171" y="354"/>
                                <a:pt x="171" y="354"/>
                                <a:pt x="171" y="354"/>
                              </a:cubicBezTo>
                              <a:cubicBezTo>
                                <a:pt x="159" y="342"/>
                                <a:pt x="159" y="342"/>
                                <a:pt x="159" y="342"/>
                              </a:cubicBezTo>
                              <a:cubicBezTo>
                                <a:pt x="123" y="305"/>
                                <a:pt x="90" y="264"/>
                                <a:pt x="66" y="225"/>
                              </a:cubicBezTo>
                              <a:cubicBezTo>
                                <a:pt x="44" y="188"/>
                                <a:pt x="30" y="156"/>
                                <a:pt x="30" y="136"/>
                              </a:cubicBezTo>
                              <a:cubicBezTo>
                                <a:pt x="30" y="118"/>
                                <a:pt x="41" y="92"/>
                                <a:pt x="60" y="68"/>
                              </a:cubicBezTo>
                              <a:cubicBezTo>
                                <a:pt x="67" y="57"/>
                                <a:pt x="76" y="47"/>
                                <a:pt x="85" y="40"/>
                              </a:cubicBezTo>
                              <a:cubicBezTo>
                                <a:pt x="92" y="33"/>
                                <a:pt x="97" y="31"/>
                                <a:pt x="99" y="30"/>
                              </a:cubicBezTo>
                              <a:cubicBezTo>
                                <a:pt x="105" y="33"/>
                                <a:pt x="122" y="48"/>
                                <a:pt x="146" y="84"/>
                              </a:cubicBezTo>
                              <a:cubicBezTo>
                                <a:pt x="156" y="98"/>
                                <a:pt x="165" y="112"/>
                                <a:pt x="171" y="124"/>
                              </a:cubicBezTo>
                              <a:cubicBezTo>
                                <a:pt x="179" y="139"/>
                                <a:pt x="181" y="146"/>
                                <a:pt x="181" y="147"/>
                              </a:cubicBezTo>
                              <a:cubicBezTo>
                                <a:pt x="180" y="148"/>
                                <a:pt x="179" y="150"/>
                                <a:pt x="175" y="152"/>
                              </a:cubicBezTo>
                              <a:cubicBezTo>
                                <a:pt x="170" y="155"/>
                                <a:pt x="164" y="158"/>
                                <a:pt x="158" y="160"/>
                              </a:cubicBezTo>
                              <a:cubicBezTo>
                                <a:pt x="150" y="164"/>
                                <a:pt x="142" y="167"/>
                                <a:pt x="136" y="171"/>
                              </a:cubicBezTo>
                              <a:cubicBezTo>
                                <a:pt x="126" y="178"/>
                                <a:pt x="120" y="186"/>
                                <a:pt x="121" y="196"/>
                              </a:cubicBezTo>
                              <a:cubicBezTo>
                                <a:pt x="121" y="201"/>
                                <a:pt x="121" y="215"/>
                                <a:pt x="147" y="253"/>
                              </a:cubicBezTo>
                              <a:cubicBezTo>
                                <a:pt x="162" y="274"/>
                                <a:pt x="180" y="297"/>
                                <a:pt x="197" y="315"/>
                              </a:cubicBezTo>
                              <a:cubicBezTo>
                                <a:pt x="198" y="315"/>
                                <a:pt x="198" y="315"/>
                                <a:pt x="198" y="315"/>
                              </a:cubicBezTo>
                              <a:cubicBezTo>
                                <a:pt x="215" y="332"/>
                                <a:pt x="238" y="351"/>
                                <a:pt x="259" y="365"/>
                              </a:cubicBezTo>
                              <a:cubicBezTo>
                                <a:pt x="297" y="391"/>
                                <a:pt x="312" y="391"/>
                                <a:pt x="316" y="392"/>
                              </a:cubicBezTo>
                              <a:cubicBezTo>
                                <a:pt x="316" y="392"/>
                                <a:pt x="317" y="392"/>
                                <a:pt x="317" y="392"/>
                              </a:cubicBezTo>
                              <a:cubicBezTo>
                                <a:pt x="326" y="392"/>
                                <a:pt x="334" y="386"/>
                                <a:pt x="341" y="376"/>
                              </a:cubicBezTo>
                              <a:cubicBezTo>
                                <a:pt x="345" y="370"/>
                                <a:pt x="349" y="362"/>
                                <a:pt x="352" y="355"/>
                              </a:cubicBezTo>
                              <a:cubicBezTo>
                                <a:pt x="355" y="349"/>
                                <a:pt x="357" y="342"/>
                                <a:pt x="360" y="337"/>
                              </a:cubicBezTo>
                              <a:cubicBezTo>
                                <a:pt x="363" y="333"/>
                                <a:pt x="364" y="332"/>
                                <a:pt x="365" y="331"/>
                              </a:cubicBezTo>
                              <a:cubicBezTo>
                                <a:pt x="366" y="332"/>
                                <a:pt x="373" y="333"/>
                                <a:pt x="388" y="341"/>
                              </a:cubicBezTo>
                              <a:cubicBezTo>
                                <a:pt x="400" y="347"/>
                                <a:pt x="415" y="356"/>
                                <a:pt x="429" y="366"/>
                              </a:cubicBezTo>
                              <a:cubicBezTo>
                                <a:pt x="464" y="390"/>
                                <a:pt x="479" y="408"/>
                                <a:pt x="482" y="413"/>
                              </a:cubicBezTo>
                              <a:cubicBezTo>
                                <a:pt x="481" y="415"/>
                                <a:pt x="479" y="420"/>
                                <a:pt x="472" y="428"/>
                              </a:cubicBezTo>
                              <a:close/>
                              <a:moveTo>
                                <a:pt x="255" y="180"/>
                              </a:moveTo>
                              <a:cubicBezTo>
                                <a:pt x="256" y="186"/>
                                <a:pt x="261" y="190"/>
                                <a:pt x="267" y="189"/>
                              </a:cubicBezTo>
                              <a:cubicBezTo>
                                <a:pt x="284" y="186"/>
                                <a:pt x="301" y="189"/>
                                <a:pt x="314" y="198"/>
                              </a:cubicBezTo>
                              <a:cubicBezTo>
                                <a:pt x="328" y="207"/>
                                <a:pt x="337" y="221"/>
                                <a:pt x="340" y="236"/>
                              </a:cubicBezTo>
                              <a:cubicBezTo>
                                <a:pt x="340" y="241"/>
                                <a:pt x="345" y="245"/>
                                <a:pt x="350" y="245"/>
                              </a:cubicBezTo>
                              <a:cubicBezTo>
                                <a:pt x="351" y="245"/>
                                <a:pt x="352" y="245"/>
                                <a:pt x="352" y="245"/>
                              </a:cubicBezTo>
                              <a:cubicBezTo>
                                <a:pt x="358" y="244"/>
                                <a:pt x="362" y="238"/>
                                <a:pt x="361" y="232"/>
                              </a:cubicBezTo>
                              <a:cubicBezTo>
                                <a:pt x="358" y="211"/>
                                <a:pt x="345" y="192"/>
                                <a:pt x="327" y="180"/>
                              </a:cubicBezTo>
                              <a:cubicBezTo>
                                <a:pt x="308" y="168"/>
                                <a:pt x="286" y="163"/>
                                <a:pt x="264" y="167"/>
                              </a:cubicBezTo>
                              <a:cubicBezTo>
                                <a:pt x="258" y="168"/>
                                <a:pt x="254" y="174"/>
                                <a:pt x="255" y="180"/>
                              </a:cubicBezTo>
                              <a:close/>
                              <a:moveTo>
                                <a:pt x="267" y="116"/>
                              </a:moveTo>
                              <a:cubicBezTo>
                                <a:pt x="299" y="111"/>
                                <a:pt x="331" y="117"/>
                                <a:pt x="358" y="134"/>
                              </a:cubicBezTo>
                              <a:cubicBezTo>
                                <a:pt x="384" y="152"/>
                                <a:pt x="401" y="178"/>
                                <a:pt x="406" y="207"/>
                              </a:cubicBezTo>
                              <a:cubicBezTo>
                                <a:pt x="407" y="213"/>
                                <a:pt x="412" y="217"/>
                                <a:pt x="417" y="217"/>
                              </a:cubicBezTo>
                              <a:cubicBezTo>
                                <a:pt x="418" y="217"/>
                                <a:pt x="418" y="216"/>
                                <a:pt x="419" y="216"/>
                              </a:cubicBezTo>
                              <a:cubicBezTo>
                                <a:pt x="425" y="215"/>
                                <a:pt x="429" y="210"/>
                                <a:pt x="428" y="204"/>
                              </a:cubicBezTo>
                              <a:cubicBezTo>
                                <a:pt x="422" y="168"/>
                                <a:pt x="401" y="137"/>
                                <a:pt x="370" y="116"/>
                              </a:cubicBezTo>
                              <a:cubicBezTo>
                                <a:pt x="339" y="96"/>
                                <a:pt x="301" y="88"/>
                                <a:pt x="264" y="95"/>
                              </a:cubicBezTo>
                              <a:cubicBezTo>
                                <a:pt x="258" y="96"/>
                                <a:pt x="254" y="101"/>
                                <a:pt x="255" y="107"/>
                              </a:cubicBezTo>
                              <a:cubicBezTo>
                                <a:pt x="256" y="113"/>
                                <a:pt x="261" y="117"/>
                                <a:pt x="267" y="116"/>
                              </a:cubicBezTo>
                              <a:close/>
                              <a:moveTo>
                                <a:pt x="517" y="195"/>
                              </a:moveTo>
                              <a:cubicBezTo>
                                <a:pt x="507" y="138"/>
                                <a:pt x="474" y="89"/>
                                <a:pt x="425" y="56"/>
                              </a:cubicBezTo>
                              <a:cubicBezTo>
                                <a:pt x="375" y="24"/>
                                <a:pt x="315" y="12"/>
                                <a:pt x="255" y="22"/>
                              </a:cubicBezTo>
                              <a:cubicBezTo>
                                <a:pt x="249" y="23"/>
                                <a:pt x="245" y="29"/>
                                <a:pt x="246" y="35"/>
                              </a:cubicBezTo>
                              <a:cubicBezTo>
                                <a:pt x="248" y="41"/>
                                <a:pt x="253" y="45"/>
                                <a:pt x="259" y="44"/>
                              </a:cubicBezTo>
                              <a:cubicBezTo>
                                <a:pt x="314" y="34"/>
                                <a:pt x="368" y="45"/>
                                <a:pt x="413" y="75"/>
                              </a:cubicBezTo>
                              <a:cubicBezTo>
                                <a:pt x="457" y="104"/>
                                <a:pt x="486" y="148"/>
                                <a:pt x="495" y="199"/>
                              </a:cubicBezTo>
                              <a:cubicBezTo>
                                <a:pt x="496" y="205"/>
                                <a:pt x="501" y="208"/>
                                <a:pt x="506" y="208"/>
                              </a:cubicBezTo>
                              <a:cubicBezTo>
                                <a:pt x="507" y="208"/>
                                <a:pt x="507" y="208"/>
                                <a:pt x="508" y="208"/>
                              </a:cubicBezTo>
                              <a:cubicBezTo>
                                <a:pt x="514" y="207"/>
                                <a:pt x="518" y="201"/>
                                <a:pt x="517" y="19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-7.45pt;margin-top:349.5pt;height:11.2pt;width:11.35pt;z-index:251710464;mso-width-relative:page;mso-height-relative:page;" fillcolor="#808080 [1629]" filled="t" stroked="f" coordsize="518,512" o:gfxdata="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" path="m449,343c433,332,417,322,403,315c380,302,370,301,365,301c354,301,344,307,337,318c332,325,328,334,324,343c322,348,318,358,315,361c310,360,297,354,276,340c256,327,235,309,219,293c203,277,186,256,172,236c158,215,152,203,151,197c155,195,164,191,170,188c178,184,187,181,194,176c205,168,211,158,211,148c211,142,210,132,198,110c190,96,180,79,169,64c161,52,149,35,136,22c121,7,110,0,100,0c75,0,45,37,36,48c26,63,0,100,0,136c0,169,22,211,41,241c65,281,100,325,137,363c149,375,149,375,149,375c188,413,231,447,271,472c301,490,344,512,377,512c412,512,450,487,464,476c475,467,512,438,512,413c512,402,505,391,490,376c477,364,460,351,449,343xm472,428c465,436,455,445,444,453c420,471,394,482,377,482c357,482,324,469,287,446c249,422,207,389,171,354c171,354,171,354,171,354c159,342,159,342,159,342c123,305,90,264,66,225c44,188,30,156,30,136c30,118,41,92,60,68c67,57,76,47,85,40c92,33,97,31,99,30c105,33,122,48,146,84c156,98,165,112,171,124c179,139,181,146,181,147c180,148,179,150,175,152c170,155,164,158,158,160c150,164,142,167,136,171c126,178,120,186,121,196c121,201,121,215,147,253c162,274,180,297,197,315c198,315,198,315,198,315c215,332,238,351,259,365c297,391,312,391,316,392c316,392,317,392,317,392c326,392,334,386,341,376c345,370,349,362,352,355c355,349,357,342,360,337c363,333,364,332,365,331c366,332,373,333,388,341c400,347,415,356,429,366c464,390,479,408,482,413c481,415,479,420,472,428xm255,180c256,186,261,190,267,189c284,186,301,189,314,198c328,207,337,221,340,236c340,241,345,245,350,245c351,245,352,245,352,245c358,244,362,238,361,232c358,211,345,192,327,180c308,168,286,163,264,167c258,168,254,174,255,180xm267,116c299,111,331,117,358,134c384,152,401,178,406,207c407,213,412,217,417,217c418,217,418,216,419,216c425,215,429,210,428,204c422,168,401,137,370,116c339,96,301,88,264,95c258,96,254,101,255,107c256,113,261,117,267,116xm517,195c507,138,474,89,425,56c375,24,315,12,255,22c249,23,245,29,246,35c248,41,253,45,259,44c314,34,368,45,413,75c457,104,486,148,495,199c496,205,501,208,506,208c507,208,507,208,508,208c514,207,518,201,517,195xe">
                <v:path o:connectlocs="112030,87572;93683,88406;87567,100360;60880,81456;41976,54767;53930,48929;55042,30580;37806,6116;10007,13344;11397,66999;41420,104252;104803,142340;142332,114817;124818,95356;123428,125937;79783,123991;47536,98414;18347,62551;16679,18904;27521,8340;47536,34472;48648,42257;37806,47539;40864,70335;55042,87572;87845,108979;94795,104530;100077,93688;107861,94800;133992,114817;70888,50041;87289,55045;97297,68111;100355,64497;73389,46427;74223,32248;112864,57547;116478,60049;102857,32248;70888,29746;143722,54211;70888,6116;72000,12232;137606,55323;141220,57825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4048125</wp:posOffset>
                </wp:positionV>
                <wp:extent cx="144145" cy="182880"/>
                <wp:effectExtent l="0" t="0" r="8890" b="8255"/>
                <wp:wrapNone/>
                <wp:docPr id="34" name="Freefor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82616"/>
                        </a:xfrm>
                        <a:custGeom>
                          <a:avLst/>
                          <a:gdLst>
                            <a:gd name="T0" fmla="*/ 88 w 176"/>
                            <a:gd name="T1" fmla="*/ 136 h 224"/>
                            <a:gd name="T2" fmla="*/ 40 w 176"/>
                            <a:gd name="T3" fmla="*/ 88 h 224"/>
                            <a:gd name="T4" fmla="*/ 88 w 176"/>
                            <a:gd name="T5" fmla="*/ 40 h 224"/>
                            <a:gd name="T6" fmla="*/ 136 w 176"/>
                            <a:gd name="T7" fmla="*/ 88 h 224"/>
                            <a:gd name="T8" fmla="*/ 88 w 176"/>
                            <a:gd name="T9" fmla="*/ 136 h 224"/>
                            <a:gd name="T10" fmla="*/ 88 w 176"/>
                            <a:gd name="T11" fmla="*/ 56 h 224"/>
                            <a:gd name="T12" fmla="*/ 56 w 176"/>
                            <a:gd name="T13" fmla="*/ 88 h 224"/>
                            <a:gd name="T14" fmla="*/ 88 w 176"/>
                            <a:gd name="T15" fmla="*/ 120 h 224"/>
                            <a:gd name="T16" fmla="*/ 120 w 176"/>
                            <a:gd name="T17" fmla="*/ 88 h 224"/>
                            <a:gd name="T18" fmla="*/ 88 w 176"/>
                            <a:gd name="T19" fmla="*/ 56 h 224"/>
                            <a:gd name="T20" fmla="*/ 88 w 176"/>
                            <a:gd name="T21" fmla="*/ 224 h 224"/>
                            <a:gd name="T22" fmla="*/ 82 w 176"/>
                            <a:gd name="T23" fmla="*/ 222 h 224"/>
                            <a:gd name="T24" fmla="*/ 82 w 176"/>
                            <a:gd name="T25" fmla="*/ 211 h 224"/>
                            <a:gd name="T26" fmla="*/ 160 w 176"/>
                            <a:gd name="T27" fmla="*/ 88 h 224"/>
                            <a:gd name="T28" fmla="*/ 88 w 176"/>
                            <a:gd name="T29" fmla="*/ 16 h 224"/>
                            <a:gd name="T30" fmla="*/ 16 w 176"/>
                            <a:gd name="T31" fmla="*/ 88 h 224"/>
                            <a:gd name="T32" fmla="*/ 67 w 176"/>
                            <a:gd name="T33" fmla="*/ 180 h 224"/>
                            <a:gd name="T34" fmla="*/ 66 w 176"/>
                            <a:gd name="T35" fmla="*/ 191 h 224"/>
                            <a:gd name="T36" fmla="*/ 55 w 176"/>
                            <a:gd name="T37" fmla="*/ 190 h 224"/>
                            <a:gd name="T38" fmla="*/ 0 w 176"/>
                            <a:gd name="T39" fmla="*/ 88 h 224"/>
                            <a:gd name="T40" fmla="*/ 88 w 176"/>
                            <a:gd name="T41" fmla="*/ 0 h 224"/>
                            <a:gd name="T42" fmla="*/ 176 w 176"/>
                            <a:gd name="T43" fmla="*/ 88 h 224"/>
                            <a:gd name="T44" fmla="*/ 94 w 176"/>
                            <a:gd name="T45" fmla="*/ 222 h 224"/>
                            <a:gd name="T46" fmla="*/ 88 w 176"/>
                            <a:gd name="T47" fmla="*/ 224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176" h="224">
                              <a:moveTo>
                                <a:pt x="88" y="136"/>
                              </a:moveTo>
                              <a:cubicBezTo>
                                <a:pt x="62" y="136"/>
                                <a:pt x="40" y="115"/>
                                <a:pt x="40" y="88"/>
                              </a:cubicBezTo>
                              <a:cubicBezTo>
                                <a:pt x="40" y="62"/>
                                <a:pt x="62" y="40"/>
                                <a:pt x="88" y="40"/>
                              </a:cubicBezTo>
                              <a:cubicBezTo>
                                <a:pt x="114" y="40"/>
                                <a:pt x="136" y="62"/>
                                <a:pt x="136" y="88"/>
                              </a:cubicBezTo>
                              <a:cubicBezTo>
                                <a:pt x="136" y="115"/>
                                <a:pt x="114" y="136"/>
                                <a:pt x="88" y="136"/>
                              </a:cubicBezTo>
                              <a:close/>
                              <a:moveTo>
                                <a:pt x="88" y="56"/>
                              </a:moveTo>
                              <a:cubicBezTo>
                                <a:pt x="70" y="56"/>
                                <a:pt x="56" y="70"/>
                                <a:pt x="56" y="88"/>
                              </a:cubicBezTo>
                              <a:cubicBezTo>
                                <a:pt x="56" y="106"/>
                                <a:pt x="70" y="120"/>
                                <a:pt x="88" y="120"/>
                              </a:cubicBezTo>
                              <a:cubicBezTo>
                                <a:pt x="106" y="120"/>
                                <a:pt x="120" y="106"/>
                                <a:pt x="120" y="88"/>
                              </a:cubicBezTo>
                              <a:cubicBezTo>
                                <a:pt x="120" y="70"/>
                                <a:pt x="106" y="56"/>
                                <a:pt x="88" y="56"/>
                              </a:cubicBezTo>
                              <a:close/>
                              <a:moveTo>
                                <a:pt x="88" y="224"/>
                              </a:moveTo>
                              <a:cubicBezTo>
                                <a:pt x="86" y="224"/>
                                <a:pt x="84" y="223"/>
                                <a:pt x="82" y="222"/>
                              </a:cubicBezTo>
                              <a:cubicBezTo>
                                <a:pt x="79" y="219"/>
                                <a:pt x="79" y="214"/>
                                <a:pt x="82" y="211"/>
                              </a:cubicBezTo>
                              <a:cubicBezTo>
                                <a:pt x="104" y="188"/>
                                <a:pt x="160" y="122"/>
                                <a:pt x="160" y="88"/>
                              </a:cubicBezTo>
                              <a:cubicBezTo>
                                <a:pt x="160" y="48"/>
                                <a:pt x="128" y="16"/>
                                <a:pt x="88" y="16"/>
                              </a:cubicBezTo>
                              <a:cubicBezTo>
                                <a:pt x="48" y="16"/>
                                <a:pt x="16" y="48"/>
                                <a:pt x="16" y="88"/>
                              </a:cubicBezTo>
                              <a:cubicBezTo>
                                <a:pt x="16" y="107"/>
                                <a:pt x="34" y="140"/>
                                <a:pt x="67" y="180"/>
                              </a:cubicBezTo>
                              <a:cubicBezTo>
                                <a:pt x="70" y="183"/>
                                <a:pt x="69" y="188"/>
                                <a:pt x="66" y="191"/>
                              </a:cubicBezTo>
                              <a:cubicBezTo>
                                <a:pt x="62" y="194"/>
                                <a:pt x="57" y="194"/>
                                <a:pt x="55" y="190"/>
                              </a:cubicBezTo>
                              <a:cubicBezTo>
                                <a:pt x="18" y="146"/>
                                <a:pt x="0" y="111"/>
                                <a:pt x="0" y="88"/>
                              </a:cubicBezTo>
                              <a:cubicBezTo>
                                <a:pt x="0" y="39"/>
                                <a:pt x="39" y="0"/>
                                <a:pt x="88" y="0"/>
                              </a:cubicBezTo>
                              <a:cubicBezTo>
                                <a:pt x="137" y="0"/>
                                <a:pt x="176" y="39"/>
                                <a:pt x="176" y="88"/>
                              </a:cubicBezTo>
                              <a:cubicBezTo>
                                <a:pt x="176" y="135"/>
                                <a:pt x="97" y="218"/>
                                <a:pt x="94" y="222"/>
                              </a:cubicBezTo>
                              <a:cubicBezTo>
                                <a:pt x="92" y="223"/>
                                <a:pt x="90" y="224"/>
                                <a:pt x="88" y="22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-7.45pt;margin-top:318.75pt;height:14.4pt;width:11.35pt;z-index:251708416;mso-width-relative:page;mso-height-relative:page;" fillcolor="#808080 [1629]" filled="t" stroked="f" coordsize="176,224" o:gfxdata="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" path="m88,136c62,136,40,115,40,88c40,62,62,40,88,40c114,40,136,62,136,88c136,115,114,136,88,136xm88,56c70,56,56,70,56,88c56,106,70,120,88,120c106,120,120,106,120,88c120,70,106,56,88,56xm88,224c86,224,84,223,82,222c79,219,79,214,82,211c104,188,160,122,160,88c160,48,128,16,88,16c48,16,16,48,16,88c16,107,34,140,67,180c70,183,69,188,66,191c62,194,57,194,55,190c18,146,0,111,0,88c0,39,39,0,88,0c137,0,176,39,176,88c176,135,97,218,94,222c92,223,90,224,88,224xe">
                <v:path o:connectlocs="72000,110874;32727,71742;72000,32610;111272,71742;72000,110874;72000,45654;45818,71742;72000,97830;98181,71742;72000,45654;72000,182616;67090,180985;67090,172017;130909,71742;72000,13044;13090,71742;54818,146745;54000,155712;45000,154897;0,71742;72000,0;144000,71742;76909,180985;72000,182616" o:connectangles="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leftMargin">
                  <wp:posOffset>362585</wp:posOffset>
                </wp:positionH>
                <wp:positionV relativeFrom="paragraph">
                  <wp:posOffset>3686175</wp:posOffset>
                </wp:positionV>
                <wp:extent cx="144145" cy="163830"/>
                <wp:effectExtent l="0" t="0" r="8890" b="8255"/>
                <wp:wrapNone/>
                <wp:docPr id="183" name="Freeform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3684"/>
                        </a:xfrm>
                        <a:custGeom>
                          <a:avLst/>
                          <a:gdLst>
                            <a:gd name="T0" fmla="*/ 288 w 392"/>
                            <a:gd name="T1" fmla="*/ 39 h 446"/>
                            <a:gd name="T2" fmla="*/ 196 w 392"/>
                            <a:gd name="T3" fmla="*/ 0 h 446"/>
                            <a:gd name="T4" fmla="*/ 65 w 392"/>
                            <a:gd name="T5" fmla="*/ 131 h 446"/>
                            <a:gd name="T6" fmla="*/ 86 w 392"/>
                            <a:gd name="T7" fmla="*/ 201 h 446"/>
                            <a:gd name="T8" fmla="*/ 129 w 392"/>
                            <a:gd name="T9" fmla="*/ 243 h 446"/>
                            <a:gd name="T10" fmla="*/ 137 w 392"/>
                            <a:gd name="T11" fmla="*/ 248 h 446"/>
                            <a:gd name="T12" fmla="*/ 128 w 392"/>
                            <a:gd name="T13" fmla="*/ 251 h 446"/>
                            <a:gd name="T14" fmla="*/ 58 w 392"/>
                            <a:gd name="T15" fmla="*/ 296 h 446"/>
                            <a:gd name="T16" fmla="*/ 0 w 392"/>
                            <a:gd name="T17" fmla="*/ 435 h 446"/>
                            <a:gd name="T18" fmla="*/ 11 w 392"/>
                            <a:gd name="T19" fmla="*/ 446 h 446"/>
                            <a:gd name="T20" fmla="*/ 23 w 392"/>
                            <a:gd name="T21" fmla="*/ 435 h 446"/>
                            <a:gd name="T22" fmla="*/ 73 w 392"/>
                            <a:gd name="T23" fmla="*/ 312 h 446"/>
                            <a:gd name="T24" fmla="*/ 191 w 392"/>
                            <a:gd name="T25" fmla="*/ 261 h 446"/>
                            <a:gd name="T26" fmla="*/ 191 w 392"/>
                            <a:gd name="T27" fmla="*/ 261 h 446"/>
                            <a:gd name="T28" fmla="*/ 191 w 392"/>
                            <a:gd name="T29" fmla="*/ 261 h 446"/>
                            <a:gd name="T30" fmla="*/ 196 w 392"/>
                            <a:gd name="T31" fmla="*/ 261 h 446"/>
                            <a:gd name="T32" fmla="*/ 327 w 392"/>
                            <a:gd name="T33" fmla="*/ 131 h 446"/>
                            <a:gd name="T34" fmla="*/ 288 w 392"/>
                            <a:gd name="T35" fmla="*/ 39 h 446"/>
                            <a:gd name="T36" fmla="*/ 198 w 392"/>
                            <a:gd name="T37" fmla="*/ 239 h 446"/>
                            <a:gd name="T38" fmla="*/ 198 w 392"/>
                            <a:gd name="T39" fmla="*/ 239 h 446"/>
                            <a:gd name="T40" fmla="*/ 197 w 392"/>
                            <a:gd name="T41" fmla="*/ 239 h 446"/>
                            <a:gd name="T42" fmla="*/ 196 w 392"/>
                            <a:gd name="T43" fmla="*/ 239 h 446"/>
                            <a:gd name="T44" fmla="*/ 191 w 392"/>
                            <a:gd name="T45" fmla="*/ 239 h 446"/>
                            <a:gd name="T46" fmla="*/ 191 w 392"/>
                            <a:gd name="T47" fmla="*/ 239 h 446"/>
                            <a:gd name="T48" fmla="*/ 191 w 392"/>
                            <a:gd name="T49" fmla="*/ 239 h 446"/>
                            <a:gd name="T50" fmla="*/ 88 w 392"/>
                            <a:gd name="T51" fmla="*/ 131 h 446"/>
                            <a:gd name="T52" fmla="*/ 196 w 392"/>
                            <a:gd name="T53" fmla="*/ 23 h 446"/>
                            <a:gd name="T54" fmla="*/ 304 w 392"/>
                            <a:gd name="T55" fmla="*/ 131 h 446"/>
                            <a:gd name="T56" fmla="*/ 198 w 392"/>
                            <a:gd name="T57" fmla="*/ 239 h 446"/>
                            <a:gd name="T58" fmla="*/ 334 w 392"/>
                            <a:gd name="T59" fmla="*/ 296 h 446"/>
                            <a:gd name="T60" fmla="*/ 326 w 392"/>
                            <a:gd name="T61" fmla="*/ 293 h 446"/>
                            <a:gd name="T62" fmla="*/ 319 w 392"/>
                            <a:gd name="T63" fmla="*/ 296 h 446"/>
                            <a:gd name="T64" fmla="*/ 319 w 392"/>
                            <a:gd name="T65" fmla="*/ 312 h 446"/>
                            <a:gd name="T66" fmla="*/ 369 w 392"/>
                            <a:gd name="T67" fmla="*/ 435 h 446"/>
                            <a:gd name="T68" fmla="*/ 381 w 392"/>
                            <a:gd name="T69" fmla="*/ 446 h 446"/>
                            <a:gd name="T70" fmla="*/ 392 w 392"/>
                            <a:gd name="T71" fmla="*/ 435 h 446"/>
                            <a:gd name="T72" fmla="*/ 334 w 392"/>
                            <a:gd name="T73" fmla="*/ 296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392" h="446">
                              <a:moveTo>
                                <a:pt x="288" y="39"/>
                              </a:moveTo>
                              <a:cubicBezTo>
                                <a:pt x="264" y="14"/>
                                <a:pt x="231" y="0"/>
                                <a:pt x="196" y="0"/>
                              </a:cubicBezTo>
                              <a:cubicBezTo>
                                <a:pt x="124" y="0"/>
                                <a:pt x="65" y="59"/>
                                <a:pt x="65" y="131"/>
                              </a:cubicBezTo>
                              <a:cubicBezTo>
                                <a:pt x="65" y="156"/>
                                <a:pt x="72" y="180"/>
                                <a:pt x="86" y="201"/>
                              </a:cubicBezTo>
                              <a:cubicBezTo>
                                <a:pt x="97" y="218"/>
                                <a:pt x="111" y="232"/>
                                <a:pt x="129" y="243"/>
                              </a:cubicBezTo>
                              <a:cubicBezTo>
                                <a:pt x="137" y="248"/>
                                <a:pt x="137" y="248"/>
                                <a:pt x="137" y="248"/>
                              </a:cubicBezTo>
                              <a:cubicBezTo>
                                <a:pt x="128" y="251"/>
                                <a:pt x="128" y="251"/>
                                <a:pt x="128" y="251"/>
                              </a:cubicBezTo>
                              <a:cubicBezTo>
                                <a:pt x="102" y="261"/>
                                <a:pt x="77" y="276"/>
                                <a:pt x="58" y="296"/>
                              </a:cubicBezTo>
                              <a:cubicBezTo>
                                <a:pt x="21" y="333"/>
                                <a:pt x="0" y="382"/>
                                <a:pt x="0" y="435"/>
                              </a:cubicBezTo>
                              <a:cubicBezTo>
                                <a:pt x="0" y="441"/>
                                <a:pt x="5" y="446"/>
                                <a:pt x="11" y="446"/>
                              </a:cubicBezTo>
                              <a:cubicBezTo>
                                <a:pt x="18" y="446"/>
                                <a:pt x="23" y="441"/>
                                <a:pt x="23" y="435"/>
                              </a:cubicBezTo>
                              <a:cubicBezTo>
                                <a:pt x="23" y="388"/>
                                <a:pt x="41" y="345"/>
                                <a:pt x="73" y="312"/>
                              </a:cubicBezTo>
                              <a:cubicBezTo>
                                <a:pt x="105" y="281"/>
                                <a:pt x="147" y="263"/>
                                <a:pt x="191" y="261"/>
                              </a:cubicBezTo>
                              <a:cubicBezTo>
                                <a:pt x="191" y="261"/>
                                <a:pt x="191" y="261"/>
                                <a:pt x="191" y="261"/>
                              </a:cubicBezTo>
                              <a:cubicBezTo>
                                <a:pt x="191" y="261"/>
                                <a:pt x="191" y="261"/>
                                <a:pt x="191" y="261"/>
                              </a:cubicBezTo>
                              <a:cubicBezTo>
                                <a:pt x="193" y="261"/>
                                <a:pt x="194" y="261"/>
                                <a:pt x="196" y="261"/>
                              </a:cubicBezTo>
                              <a:cubicBezTo>
                                <a:pt x="268" y="261"/>
                                <a:pt x="327" y="203"/>
                                <a:pt x="327" y="131"/>
                              </a:cubicBezTo>
                              <a:cubicBezTo>
                                <a:pt x="327" y="96"/>
                                <a:pt x="313" y="63"/>
                                <a:pt x="288" y="39"/>
                              </a:cubicBezTo>
                              <a:close/>
                              <a:moveTo>
                                <a:pt x="198" y="239"/>
                              </a:moveTo>
                              <a:cubicBezTo>
                                <a:pt x="198" y="239"/>
                                <a:pt x="198" y="239"/>
                                <a:pt x="198" y="239"/>
                              </a:cubicBezTo>
                              <a:cubicBezTo>
                                <a:pt x="197" y="239"/>
                                <a:pt x="197" y="239"/>
                                <a:pt x="197" y="239"/>
                              </a:cubicBezTo>
                              <a:cubicBezTo>
                                <a:pt x="197" y="239"/>
                                <a:pt x="196" y="239"/>
                                <a:pt x="196" y="239"/>
                              </a:cubicBezTo>
                              <a:cubicBezTo>
                                <a:pt x="194" y="239"/>
                                <a:pt x="193" y="239"/>
                                <a:pt x="191" y="239"/>
                              </a:cubicBezTo>
                              <a:cubicBezTo>
                                <a:pt x="191" y="239"/>
                                <a:pt x="191" y="239"/>
                                <a:pt x="191" y="239"/>
                              </a:cubicBezTo>
                              <a:cubicBezTo>
                                <a:pt x="191" y="239"/>
                                <a:pt x="191" y="239"/>
                                <a:pt x="191" y="239"/>
                              </a:cubicBezTo>
                              <a:cubicBezTo>
                                <a:pt x="133" y="236"/>
                                <a:pt x="88" y="189"/>
                                <a:pt x="88" y="131"/>
                              </a:cubicBezTo>
                              <a:cubicBezTo>
                                <a:pt x="88" y="71"/>
                                <a:pt x="136" y="23"/>
                                <a:pt x="196" y="23"/>
                              </a:cubicBezTo>
                              <a:cubicBezTo>
                                <a:pt x="256" y="23"/>
                                <a:pt x="304" y="71"/>
                                <a:pt x="304" y="131"/>
                              </a:cubicBezTo>
                              <a:cubicBezTo>
                                <a:pt x="304" y="189"/>
                                <a:pt x="257" y="238"/>
                                <a:pt x="198" y="239"/>
                              </a:cubicBezTo>
                              <a:close/>
                              <a:moveTo>
                                <a:pt x="334" y="296"/>
                              </a:moveTo>
                              <a:cubicBezTo>
                                <a:pt x="332" y="294"/>
                                <a:pt x="329" y="293"/>
                                <a:pt x="326" y="293"/>
                              </a:cubicBezTo>
                              <a:cubicBezTo>
                                <a:pt x="324" y="293"/>
                                <a:pt x="321" y="294"/>
                                <a:pt x="319" y="296"/>
                              </a:cubicBezTo>
                              <a:cubicBezTo>
                                <a:pt x="314" y="301"/>
                                <a:pt x="314" y="308"/>
                                <a:pt x="319" y="312"/>
                              </a:cubicBezTo>
                              <a:cubicBezTo>
                                <a:pt x="351" y="345"/>
                                <a:pt x="369" y="388"/>
                                <a:pt x="369" y="435"/>
                              </a:cubicBezTo>
                              <a:cubicBezTo>
                                <a:pt x="369" y="441"/>
                                <a:pt x="374" y="446"/>
                                <a:pt x="381" y="446"/>
                              </a:cubicBezTo>
                              <a:cubicBezTo>
                                <a:pt x="387" y="446"/>
                                <a:pt x="392" y="441"/>
                                <a:pt x="392" y="435"/>
                              </a:cubicBezTo>
                              <a:cubicBezTo>
                                <a:pt x="392" y="382"/>
                                <a:pt x="371" y="333"/>
                                <a:pt x="334" y="29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4" o:spid="_x0000_s1026" o:spt="100" style="position:absolute;left:0pt;margin-left:28.55pt;margin-top:326.25pt;height:12.9pt;width:11.35pt;mso-position-horizontal-relative:page;mso-position-vertical-relative:page;z-index:251706368;mso-width-relative:page;mso-height-relative:page;" fillcolor="#808080 [1629]" filled="t" stroked="f" coordsize="392,446" o:gfxdata="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" path="m288,39c264,14,231,0,196,0c124,0,65,59,65,131c65,156,72,180,86,201c97,218,111,232,129,243c137,248,137,248,137,248c128,251,128,251,128,251c102,261,77,276,58,296c21,333,0,382,0,435c0,441,5,446,11,446c18,446,23,441,23,435c23,388,41,345,73,312c105,281,147,263,191,261c191,261,191,261,191,261c191,261,191,261,191,261c193,261,194,261,196,261c268,261,327,203,327,131c327,96,313,63,288,39xm198,239c198,239,198,239,198,239c197,239,197,239,197,239c197,239,196,239,196,239c194,239,193,239,191,239c191,239,191,239,191,239c191,239,191,239,191,239c133,236,88,189,88,131c88,71,136,23,196,23c256,23,304,71,304,131c304,189,257,238,198,239xm334,296c332,294,329,293,326,293c324,293,321,294,319,296c314,301,314,308,319,312c351,345,369,388,369,435c369,441,374,446,381,446c387,446,392,441,392,435c392,382,371,333,334,296xe">
                <v:path o:connectlocs="105795,14313;72000,0;23877,48077;31591,73767;47387,89182;50326,91017;47020,92118;21306,108633;0,159646;4040,163684;8448,159646;26816,114505;70163,95788;70163,95788;70163,95788;72000,95788;120122,48077;105795,14313;72734,87714;72734,87714;72367,87714;72000,87714;70163,87714;70163,87714;70163,87714;32326,48077;72000,8441;111673,48077;72734,87714;122693,108633;119755,107532;117183,108633;117183,114505;135551,159646;139959,163684;144000,159646;122693,108633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7419975</wp:posOffset>
                </wp:positionV>
                <wp:extent cx="2001520" cy="326390"/>
                <wp:effectExtent l="0" t="0" r="3683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520" cy="326390"/>
                          <a:chOff x="238125" y="0"/>
                          <a:chExt cx="2002168" cy="326390"/>
                        </a:xfrm>
                      </wpg:grpSpPr>
                      <wps:wsp>
                        <wps:cNvPr id="24" name="文本框 24"/>
                        <wps:cNvSpPr txBox="1"/>
                        <wps:spPr>
                          <a:xfrm>
                            <a:off x="238125" y="0"/>
                            <a:ext cx="10479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1304155" y="168211"/>
                            <a:ext cx="93613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05D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pt;margin-top:584.25pt;height:25.7pt;width:157.6pt;z-index:251692032;mso-width-relative:page;mso-height-relative:page;" coordorigin="238125,0" coordsize="2002168,326390" o:gfxdata="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gmWMSNwAAAANAQAADwAAAAAAAAABACAAAAAiAAAAZHJzL2Rvd25yZXYueG1sUEsBAhQAFAAA&#10;AAgAh07iQOYAfHhBAwAAQwcAAA4AAAAAAAAAAQAgAAAAKwEAAGRycy9lMm9Eb2MueG1sUEsFBgAA&#10;AAAGAAYAWQEAAN4GAAAAAA==&#10;">
                <o:lock v:ext="edit" aspectratio="f"/>
                <v:shape id="_x0000_s1026" o:spid="_x0000_s1026" o:spt="202" type="#_x0000_t202" style="position:absolute;left:238125;top:0;height:326390;width:1047900;" filled="f" stroked="f" coordsize="21600,21600" o:gfxdata="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k/Q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荣誉</w:t>
                        </w:r>
                      </w:p>
                    </w:txbxContent>
                  </v:textbox>
                </v:shape>
                <v:line id="_x0000_s1026" o:spid="_x0000_s1026" o:spt="20" style="position:absolute;left:1304155;top:168211;height:0;width:936138;" filled="f" stroked="t" coordsize="21600,21600" o:gfxdata="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ZCE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305DA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5372100</wp:posOffset>
                </wp:positionV>
                <wp:extent cx="2001520" cy="326390"/>
                <wp:effectExtent l="0" t="0" r="3683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520" cy="326390"/>
                          <a:chOff x="238125" y="0"/>
                          <a:chExt cx="2002168" cy="326390"/>
                        </a:xfrm>
                      </wpg:grpSpPr>
                      <wps:wsp>
                        <wps:cNvPr id="21" name="文本框 21"/>
                        <wps:cNvSpPr txBox="1"/>
                        <wps:spPr>
                          <a:xfrm>
                            <a:off x="238125" y="0"/>
                            <a:ext cx="10479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1304155" y="168211"/>
                            <a:ext cx="93613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05D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pt;margin-top:423pt;height:25.7pt;width:157.6pt;z-index:251689984;mso-width-relative:page;mso-height-relative:page;" coordorigin="238125,0" coordsize="2002168,326390" o:gfxdata="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ARH&#10;7AzcAAAACwEAAA8AAAAAAAAAAQAgAAAAIgAAAGRycy9kb3ducmV2LnhtbFBLAQIUABQAAAAIAIdO&#10;4kA5VKp8PAMAAEMHAAAOAAAAAAAAAAEAIAAAACsBAABkcnMvZTJvRG9jLnhtbFBLBQYAAAAABgAG&#10;AFkBAADZBgAAAAA=&#10;">
                <o:lock v:ext="edit" aspectratio="f"/>
                <v:shape id="_x0000_s1026" o:spid="_x0000_s1026" o:spt="202" type="#_x0000_t202" style="position:absolute;left:238125;top:0;height:326390;width:1047900;" filled="f" stroked="f" coordsize="21600,21600" o:gfxdata="UEsDBAoAAAAAAIdO4kAAAAAAAAAAAAAAAAAEAAAAZHJzL1BLAwQUAAAACACHTuJAYs6c2b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5rA90v8AXL7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zpzZ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  <v:line id="_x0000_s1026" o:spid="_x0000_s1026" o:spt="20" style="position:absolute;left:1304155;top:168211;height:0;width:936138;" filled="f" stroked="t" coordsize="21600,21600" o:gfxdata="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/CQN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305DA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1952625</wp:posOffset>
                </wp:positionH>
                <wp:positionV relativeFrom="paragraph">
                  <wp:posOffset>2657475</wp:posOffset>
                </wp:positionV>
                <wp:extent cx="827405" cy="3619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2018.09-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2019.01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75pt;margin-top:209.25pt;height:28.5pt;width:65.15pt;mso-position-horizontal-relative:margin;z-index:251679744;mso-width-relative:page;mso-height-relative:page;" filled="f" stroked="f" coordsize="21600,21600" o:gfxdata="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Ao&#10;KLbXAAAACwEAAA8AAAAAAAAAAQAgAAAAIgAAAGRycy9kb3ducmV2LnhtbFBLAQIUABQAAAAIAIdO&#10;4kCM4tC3JAIAACcEAAAOAAAAAAAAAAEAIAAAACY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2018.09-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2019.01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1952625</wp:posOffset>
                </wp:positionH>
                <wp:positionV relativeFrom="paragraph">
                  <wp:posOffset>4210050</wp:posOffset>
                </wp:positionV>
                <wp:extent cx="827405" cy="3619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2018.03-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2018.06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75pt;margin-top:331.5pt;height:28.5pt;width:65.15pt;mso-position-horizontal-relative:margin;z-index:251681792;mso-width-relative:page;mso-height-relative:page;" filled="f" stroked="f" coordsize="21600,21600" o:gfxdata="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g8m+0&#10;1gAAAAsBAAAPAAAAAAAAAAEAIAAAACIAAABkcnMvZG93bnJldi54bWxQSwECFAAUAAAACACHTuJA&#10;ORKkZSMCAAAnBAAADgAAAAAAAAABACAAAAAl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2018.03-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2018.06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1952625</wp:posOffset>
                </wp:positionH>
                <wp:positionV relativeFrom="paragraph">
                  <wp:posOffset>6124575</wp:posOffset>
                </wp:positionV>
                <wp:extent cx="827405" cy="3619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2016.09-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2017.06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75pt;margin-top:482.25pt;height:28.5pt;width:65.15pt;mso-position-horizontal-relative:margin;z-index:251683840;mso-width-relative:page;mso-height-relative:page;" filled="f" stroked="f" coordsize="21600,21600" o:gfxdata="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8&#10;Y/WO2AAAAAwBAAAPAAAAAAAAAAEAIAAAACIAAABkcnMvZG93bnJldi54bWxQSwECFAAUAAAACACH&#10;TuJApwVIyCQCAAAnBAAADgAAAAAAAAABACAAAAAn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2016.09-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2017.06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7277100</wp:posOffset>
                </wp:positionV>
                <wp:extent cx="4201160" cy="395605"/>
                <wp:effectExtent l="19050" t="19050" r="0" b="2349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1160" cy="395605"/>
                          <a:chOff x="0" y="0"/>
                          <a:chExt cx="4201160" cy="395605"/>
                        </a:xfrm>
                      </wpg:grpSpPr>
                      <wps:wsp>
                        <wps:cNvPr id="11" name="椭圆 11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95605" cy="39560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457200" y="38100"/>
                            <a:ext cx="374396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 w:val="32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BFBFBF" w:themeColor="background1" w:themeShade="BF"/>
                                  <w:sz w:val="32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eastAsia="微软雅黑"/>
                                  <w:color w:val="BFBFBF" w:themeColor="background1" w:themeShade="BF"/>
                                  <w:sz w:val="36"/>
                                  <w:szCs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4300" y="95250"/>
                            <a:ext cx="180000" cy="178744"/>
                          </a:xfrm>
                          <a:custGeom>
                            <a:avLst/>
                            <a:gdLst>
                              <a:gd name="T0" fmla="*/ 374 w 427"/>
                              <a:gd name="T1" fmla="*/ 184 h 424"/>
                              <a:gd name="T2" fmla="*/ 363 w 427"/>
                              <a:gd name="T3" fmla="*/ 196 h 424"/>
                              <a:gd name="T4" fmla="*/ 363 w 427"/>
                              <a:gd name="T5" fmla="*/ 369 h 424"/>
                              <a:gd name="T6" fmla="*/ 331 w 427"/>
                              <a:gd name="T7" fmla="*/ 401 h 424"/>
                              <a:gd name="T8" fmla="*/ 61 w 427"/>
                              <a:gd name="T9" fmla="*/ 401 h 424"/>
                              <a:gd name="T10" fmla="*/ 36 w 427"/>
                              <a:gd name="T11" fmla="*/ 391 h 424"/>
                              <a:gd name="T12" fmla="*/ 23 w 427"/>
                              <a:gd name="T13" fmla="*/ 368 h 424"/>
                              <a:gd name="T14" fmla="*/ 23 w 427"/>
                              <a:gd name="T15" fmla="*/ 97 h 424"/>
                              <a:gd name="T16" fmla="*/ 36 w 427"/>
                              <a:gd name="T17" fmla="*/ 72 h 424"/>
                              <a:gd name="T18" fmla="*/ 62 w 427"/>
                              <a:gd name="T19" fmla="*/ 61 h 424"/>
                              <a:gd name="T20" fmla="*/ 207 w 427"/>
                              <a:gd name="T21" fmla="*/ 61 h 424"/>
                              <a:gd name="T22" fmla="*/ 219 w 427"/>
                              <a:gd name="T23" fmla="*/ 49 h 424"/>
                              <a:gd name="T24" fmla="*/ 207 w 427"/>
                              <a:gd name="T25" fmla="*/ 38 h 424"/>
                              <a:gd name="T26" fmla="*/ 62 w 427"/>
                              <a:gd name="T27" fmla="*/ 38 h 424"/>
                              <a:gd name="T28" fmla="*/ 0 w 427"/>
                              <a:gd name="T29" fmla="*/ 97 h 424"/>
                              <a:gd name="T30" fmla="*/ 0 w 427"/>
                              <a:gd name="T31" fmla="*/ 368 h 424"/>
                              <a:gd name="T32" fmla="*/ 18 w 427"/>
                              <a:gd name="T33" fmla="*/ 409 h 424"/>
                              <a:gd name="T34" fmla="*/ 62 w 427"/>
                              <a:gd name="T35" fmla="*/ 424 h 424"/>
                              <a:gd name="T36" fmla="*/ 332 w 427"/>
                              <a:gd name="T37" fmla="*/ 424 h 424"/>
                              <a:gd name="T38" fmla="*/ 372 w 427"/>
                              <a:gd name="T39" fmla="*/ 409 h 424"/>
                              <a:gd name="T40" fmla="*/ 386 w 427"/>
                              <a:gd name="T41" fmla="*/ 368 h 424"/>
                              <a:gd name="T42" fmla="*/ 386 w 427"/>
                              <a:gd name="T43" fmla="*/ 196 h 424"/>
                              <a:gd name="T44" fmla="*/ 374 w 427"/>
                              <a:gd name="T45" fmla="*/ 184 h 424"/>
                              <a:gd name="T46" fmla="*/ 413 w 427"/>
                              <a:gd name="T47" fmla="*/ 55 h 424"/>
                              <a:gd name="T48" fmla="*/ 369 w 427"/>
                              <a:gd name="T49" fmla="*/ 11 h 424"/>
                              <a:gd name="T50" fmla="*/ 342 w 427"/>
                              <a:gd name="T51" fmla="*/ 0 h 424"/>
                              <a:gd name="T52" fmla="*/ 315 w 427"/>
                              <a:gd name="T53" fmla="*/ 10 h 424"/>
                              <a:gd name="T54" fmla="*/ 279 w 427"/>
                              <a:gd name="T55" fmla="*/ 53 h 424"/>
                              <a:gd name="T56" fmla="*/ 88 w 427"/>
                              <a:gd name="T57" fmla="*/ 236 h 424"/>
                              <a:gd name="T58" fmla="*/ 87 w 427"/>
                              <a:gd name="T59" fmla="*/ 237 h 424"/>
                              <a:gd name="T60" fmla="*/ 75 w 427"/>
                              <a:gd name="T61" fmla="*/ 346 h 424"/>
                              <a:gd name="T62" fmla="*/ 80 w 427"/>
                              <a:gd name="T63" fmla="*/ 351 h 424"/>
                              <a:gd name="T64" fmla="*/ 187 w 427"/>
                              <a:gd name="T65" fmla="*/ 337 h 424"/>
                              <a:gd name="T66" fmla="*/ 370 w 427"/>
                              <a:gd name="T67" fmla="*/ 144 h 424"/>
                              <a:gd name="T68" fmla="*/ 413 w 427"/>
                              <a:gd name="T69" fmla="*/ 110 h 424"/>
                              <a:gd name="T70" fmla="*/ 413 w 427"/>
                              <a:gd name="T71" fmla="*/ 55 h 424"/>
                              <a:gd name="T72" fmla="*/ 119 w 427"/>
                              <a:gd name="T73" fmla="*/ 245 h 424"/>
                              <a:gd name="T74" fmla="*/ 292 w 427"/>
                              <a:gd name="T75" fmla="*/ 73 h 424"/>
                              <a:gd name="T76" fmla="*/ 350 w 427"/>
                              <a:gd name="T77" fmla="*/ 132 h 424"/>
                              <a:gd name="T78" fmla="*/ 178 w 427"/>
                              <a:gd name="T79" fmla="*/ 305 h 424"/>
                              <a:gd name="T80" fmla="*/ 119 w 427"/>
                              <a:gd name="T81" fmla="*/ 245 h 424"/>
                              <a:gd name="T82" fmla="*/ 104 w 427"/>
                              <a:gd name="T83" fmla="*/ 322 h 424"/>
                              <a:gd name="T84" fmla="*/ 107 w 427"/>
                              <a:gd name="T85" fmla="*/ 268 h 424"/>
                              <a:gd name="T86" fmla="*/ 157 w 427"/>
                              <a:gd name="T87" fmla="*/ 318 h 424"/>
                              <a:gd name="T88" fmla="*/ 104 w 427"/>
                              <a:gd name="T89" fmla="*/ 322 h 424"/>
                              <a:gd name="T90" fmla="*/ 400 w 427"/>
                              <a:gd name="T91" fmla="*/ 81 h 424"/>
                              <a:gd name="T92" fmla="*/ 396 w 427"/>
                              <a:gd name="T93" fmla="*/ 91 h 424"/>
                              <a:gd name="T94" fmla="*/ 370 w 427"/>
                              <a:gd name="T95" fmla="*/ 117 h 424"/>
                              <a:gd name="T96" fmla="*/ 306 w 427"/>
                              <a:gd name="T97" fmla="*/ 54 h 424"/>
                              <a:gd name="T98" fmla="*/ 332 w 427"/>
                              <a:gd name="T99" fmla="*/ 28 h 424"/>
                              <a:gd name="T100" fmla="*/ 352 w 427"/>
                              <a:gd name="T101" fmla="*/ 28 h 424"/>
                              <a:gd name="T102" fmla="*/ 396 w 427"/>
                              <a:gd name="T103" fmla="*/ 72 h 424"/>
                              <a:gd name="T104" fmla="*/ 400 w 427"/>
                              <a:gd name="T105" fmla="*/ 81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427" h="424">
                                <a:moveTo>
                                  <a:pt x="374" y="184"/>
                                </a:moveTo>
                                <a:cubicBezTo>
                                  <a:pt x="368" y="184"/>
                                  <a:pt x="363" y="189"/>
                                  <a:pt x="363" y="196"/>
                                </a:cubicBezTo>
                                <a:cubicBezTo>
                                  <a:pt x="363" y="369"/>
                                  <a:pt x="363" y="369"/>
                                  <a:pt x="363" y="369"/>
                                </a:cubicBezTo>
                                <a:cubicBezTo>
                                  <a:pt x="363" y="386"/>
                                  <a:pt x="349" y="401"/>
                                  <a:pt x="331" y="401"/>
                                </a:cubicBezTo>
                                <a:cubicBezTo>
                                  <a:pt x="61" y="401"/>
                                  <a:pt x="61" y="401"/>
                                  <a:pt x="61" y="401"/>
                                </a:cubicBezTo>
                                <a:cubicBezTo>
                                  <a:pt x="53" y="401"/>
                                  <a:pt x="43" y="397"/>
                                  <a:pt x="36" y="391"/>
                                </a:cubicBezTo>
                                <a:cubicBezTo>
                                  <a:pt x="28" y="385"/>
                                  <a:pt x="23" y="377"/>
                                  <a:pt x="23" y="368"/>
                                </a:cubicBezTo>
                                <a:cubicBezTo>
                                  <a:pt x="23" y="97"/>
                                  <a:pt x="23" y="97"/>
                                  <a:pt x="23" y="97"/>
                                </a:cubicBezTo>
                                <a:cubicBezTo>
                                  <a:pt x="23" y="89"/>
                                  <a:pt x="28" y="80"/>
                                  <a:pt x="36" y="72"/>
                                </a:cubicBezTo>
                                <a:cubicBezTo>
                                  <a:pt x="44" y="65"/>
                                  <a:pt x="53" y="61"/>
                                  <a:pt x="62" y="61"/>
                                </a:cubicBezTo>
                                <a:cubicBezTo>
                                  <a:pt x="207" y="61"/>
                                  <a:pt x="207" y="61"/>
                                  <a:pt x="207" y="61"/>
                                </a:cubicBezTo>
                                <a:cubicBezTo>
                                  <a:pt x="214" y="61"/>
                                  <a:pt x="219" y="56"/>
                                  <a:pt x="219" y="49"/>
                                </a:cubicBezTo>
                                <a:cubicBezTo>
                                  <a:pt x="219" y="42"/>
                                  <a:pt x="214" y="38"/>
                                  <a:pt x="207" y="38"/>
                                </a:cubicBezTo>
                                <a:cubicBezTo>
                                  <a:pt x="62" y="38"/>
                                  <a:pt x="62" y="38"/>
                                  <a:pt x="62" y="38"/>
                                </a:cubicBezTo>
                                <a:cubicBezTo>
                                  <a:pt x="27" y="38"/>
                                  <a:pt x="0" y="64"/>
                                  <a:pt x="0" y="97"/>
                                </a:cubicBezTo>
                                <a:cubicBezTo>
                                  <a:pt x="0" y="368"/>
                                  <a:pt x="0" y="368"/>
                                  <a:pt x="0" y="368"/>
                                </a:cubicBezTo>
                                <a:cubicBezTo>
                                  <a:pt x="0" y="384"/>
                                  <a:pt x="7" y="399"/>
                                  <a:pt x="18" y="409"/>
                                </a:cubicBezTo>
                                <a:cubicBezTo>
                                  <a:pt x="29" y="419"/>
                                  <a:pt x="45" y="424"/>
                                  <a:pt x="62" y="424"/>
                                </a:cubicBezTo>
                                <a:cubicBezTo>
                                  <a:pt x="332" y="424"/>
                                  <a:pt x="332" y="424"/>
                                  <a:pt x="332" y="424"/>
                                </a:cubicBezTo>
                                <a:cubicBezTo>
                                  <a:pt x="348" y="424"/>
                                  <a:pt x="362" y="419"/>
                                  <a:pt x="372" y="409"/>
                                </a:cubicBezTo>
                                <a:cubicBezTo>
                                  <a:pt x="381" y="399"/>
                                  <a:pt x="386" y="385"/>
                                  <a:pt x="386" y="368"/>
                                </a:cubicBezTo>
                                <a:cubicBezTo>
                                  <a:pt x="386" y="196"/>
                                  <a:pt x="386" y="196"/>
                                  <a:pt x="386" y="196"/>
                                </a:cubicBezTo>
                                <a:cubicBezTo>
                                  <a:pt x="386" y="189"/>
                                  <a:pt x="381" y="184"/>
                                  <a:pt x="374" y="184"/>
                                </a:cubicBezTo>
                                <a:close/>
                                <a:moveTo>
                                  <a:pt x="413" y="55"/>
                                </a:moveTo>
                                <a:cubicBezTo>
                                  <a:pt x="369" y="11"/>
                                  <a:pt x="369" y="11"/>
                                  <a:pt x="369" y="11"/>
                                </a:cubicBezTo>
                                <a:cubicBezTo>
                                  <a:pt x="362" y="4"/>
                                  <a:pt x="352" y="0"/>
                                  <a:pt x="342" y="0"/>
                                </a:cubicBezTo>
                                <a:cubicBezTo>
                                  <a:pt x="332" y="0"/>
                                  <a:pt x="322" y="4"/>
                                  <a:pt x="315" y="10"/>
                                </a:cubicBezTo>
                                <a:cubicBezTo>
                                  <a:pt x="279" y="53"/>
                                  <a:pt x="279" y="53"/>
                                  <a:pt x="279" y="53"/>
                                </a:cubicBezTo>
                                <a:cubicBezTo>
                                  <a:pt x="88" y="236"/>
                                  <a:pt x="88" y="236"/>
                                  <a:pt x="88" y="236"/>
                                </a:cubicBezTo>
                                <a:cubicBezTo>
                                  <a:pt x="87" y="237"/>
                                  <a:pt x="87" y="237"/>
                                  <a:pt x="87" y="237"/>
                                </a:cubicBezTo>
                                <a:cubicBezTo>
                                  <a:pt x="75" y="346"/>
                                  <a:pt x="75" y="346"/>
                                  <a:pt x="75" y="346"/>
                                </a:cubicBezTo>
                                <a:cubicBezTo>
                                  <a:pt x="80" y="351"/>
                                  <a:pt x="80" y="351"/>
                                  <a:pt x="80" y="351"/>
                                </a:cubicBezTo>
                                <a:cubicBezTo>
                                  <a:pt x="187" y="337"/>
                                  <a:pt x="187" y="337"/>
                                  <a:pt x="187" y="337"/>
                                </a:cubicBezTo>
                                <a:cubicBezTo>
                                  <a:pt x="370" y="144"/>
                                  <a:pt x="370" y="144"/>
                                  <a:pt x="370" y="144"/>
                                </a:cubicBezTo>
                                <a:cubicBezTo>
                                  <a:pt x="413" y="110"/>
                                  <a:pt x="413" y="110"/>
                                  <a:pt x="413" y="110"/>
                                </a:cubicBezTo>
                                <a:cubicBezTo>
                                  <a:pt x="427" y="95"/>
                                  <a:pt x="427" y="69"/>
                                  <a:pt x="413" y="55"/>
                                </a:cubicBezTo>
                                <a:close/>
                                <a:moveTo>
                                  <a:pt x="119" y="245"/>
                                </a:moveTo>
                                <a:cubicBezTo>
                                  <a:pt x="292" y="73"/>
                                  <a:pt x="292" y="73"/>
                                  <a:pt x="292" y="73"/>
                                </a:cubicBezTo>
                                <a:cubicBezTo>
                                  <a:pt x="350" y="132"/>
                                  <a:pt x="350" y="132"/>
                                  <a:pt x="350" y="132"/>
                                </a:cubicBezTo>
                                <a:cubicBezTo>
                                  <a:pt x="178" y="305"/>
                                  <a:pt x="178" y="305"/>
                                  <a:pt x="178" y="305"/>
                                </a:cubicBezTo>
                                <a:lnTo>
                                  <a:pt x="119" y="245"/>
                                </a:lnTo>
                                <a:close/>
                                <a:moveTo>
                                  <a:pt x="104" y="322"/>
                                </a:moveTo>
                                <a:cubicBezTo>
                                  <a:pt x="107" y="268"/>
                                  <a:pt x="107" y="268"/>
                                  <a:pt x="107" y="268"/>
                                </a:cubicBezTo>
                                <a:cubicBezTo>
                                  <a:pt x="157" y="318"/>
                                  <a:pt x="157" y="318"/>
                                  <a:pt x="157" y="318"/>
                                </a:cubicBezTo>
                                <a:lnTo>
                                  <a:pt x="104" y="322"/>
                                </a:lnTo>
                                <a:close/>
                                <a:moveTo>
                                  <a:pt x="400" y="81"/>
                                </a:moveTo>
                                <a:cubicBezTo>
                                  <a:pt x="400" y="85"/>
                                  <a:pt x="398" y="89"/>
                                  <a:pt x="396" y="91"/>
                                </a:cubicBezTo>
                                <a:cubicBezTo>
                                  <a:pt x="370" y="117"/>
                                  <a:pt x="370" y="117"/>
                                  <a:pt x="370" y="117"/>
                                </a:cubicBezTo>
                                <a:cubicBezTo>
                                  <a:pt x="306" y="54"/>
                                  <a:pt x="306" y="54"/>
                                  <a:pt x="306" y="54"/>
                                </a:cubicBezTo>
                                <a:cubicBezTo>
                                  <a:pt x="332" y="28"/>
                                  <a:pt x="332" y="28"/>
                                  <a:pt x="332" y="28"/>
                                </a:cubicBezTo>
                                <a:cubicBezTo>
                                  <a:pt x="337" y="22"/>
                                  <a:pt x="346" y="22"/>
                                  <a:pt x="352" y="28"/>
                                </a:cubicBezTo>
                                <a:cubicBezTo>
                                  <a:pt x="396" y="72"/>
                                  <a:pt x="396" y="72"/>
                                  <a:pt x="396" y="72"/>
                                </a:cubicBezTo>
                                <a:cubicBezTo>
                                  <a:pt x="398" y="74"/>
                                  <a:pt x="400" y="78"/>
                                  <a:pt x="400" y="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75pt;margin-top:573pt;height:31.15pt;width:330.8pt;z-index:251704320;mso-width-relative:page;mso-height-relative:page;" coordsize="4201160,395605" o:gfxdata="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">
                <o:lock v:ext="edit" aspectratio="f"/>
                <v:shape id="椭圆 111" o:spid="_x0000_s1026" o:spt="3" type="#_x0000_t3" style="position:absolute;left:0;top:0;height:395605;width:395605;v-text-anchor:middle;" fillcolor="#808080 [1629]" filled="t" stroked="t" coordsize="21600,21600" o:gfxdata="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BceWbUAAADbAAAADwAA&#10;AAAAAAABACAAAAAiAAAAZHJzL2Rvd25yZXYueG1sUEsBAhQAFAAAAAgAh07iQDMvBZ47AAAAOQAA&#10;ABAAAAAAAAAAAQAgAAAABAEAAGRycy9zaGFwZXhtbC54bWxQSwUGAAAAAAYABgBbAQAArgMAAAAA&#10;">
                  <v:fill on="t" focussize="0,0"/>
                  <v:stroke weight="3pt" color="#FFFFFF [3212]" miterlimit="8" joinstyle="miter"/>
                  <v:imagedata o:title=""/>
                  <o:lock v:ext="edit" aspectratio="t"/>
                </v:shape>
                <v:shape id="_x0000_s1026" o:spid="_x0000_s1026" o:spt="202" type="#_x0000_t202" style="position:absolute;left:457200;top:38100;height:326390;width:3743960;" filled="f" stroked="f" coordsize="21600,21600" o:gfxdata="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HDIE7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 w:val="32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BFBFBF" w:themeColor="background1" w:themeShade="BF"/>
                            <w:sz w:val="32"/>
                            <w:szCs w:val="28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eastAsia="微软雅黑"/>
                            <w:color w:val="BFBFBF" w:themeColor="background1" w:themeShade="BF"/>
                            <w:sz w:val="36"/>
                            <w:szCs w:val="28"/>
                          </w:rPr>
                          <w:t>PROFILE</w:t>
                        </w:r>
                      </w:p>
                    </w:txbxContent>
                  </v:textbox>
                </v:shape>
                <v:shape id="Freeform 5" o:spid="_x0000_s1026" o:spt="100" style="position:absolute;left:114300;top:95250;height:178744;width:180000;" fillcolor="#FFFFFF [3212]" filled="t" stroked="f" coordsize="427,424" o:gfxdata="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IaAKvQAA&#10;ANsAAAAPAAAAAAAAAAEAIAAAACIAAABkcnMvZG93bnJldi54bWxQSwECFAAUAAAACACHTuJAMy8F&#10;njsAAAA5AAAAEAAAAAAAAAABACAAAAAMAQAAZHJzL3NoYXBleG1sLnhtbFBLBQYAAAAABgAGAFsB&#10;AAC2AwAAAAA=&#10;" path="m374,184c368,184,363,189,363,196c363,369,363,369,363,369c363,386,349,401,331,401c61,401,61,401,61,401c53,401,43,397,36,391c28,385,23,377,23,368c23,97,23,97,23,97c23,89,28,80,36,72c44,65,53,61,62,61c207,61,207,61,207,61c214,61,219,56,219,49c219,42,214,38,207,38c62,38,62,38,62,38c27,38,0,64,0,97c0,368,0,368,0,368c0,384,7,399,18,409c29,419,45,424,62,424c332,424,332,424,332,424c348,424,362,419,372,409c381,399,386,385,386,368c386,196,386,196,386,196c386,189,381,184,374,184xm413,55c369,11,369,11,369,11c362,4,352,0,342,0c332,0,322,4,315,10c279,53,279,53,279,53c88,236,88,236,88,236c87,237,87,237,87,237c75,346,75,346,75,346c80,351,80,351,80,351c187,337,187,337,187,337c370,144,370,144,370,144c413,110,413,110,413,110c427,95,427,69,413,55xm119,245c292,73,292,73,292,73c350,132,350,132,350,132c178,305,178,305,178,305l119,245xm104,322c107,268,107,268,107,268c157,318,157,318,157,318l104,322xm400,81c400,85,398,89,396,91c370,117,370,117,370,117c306,54,306,54,306,54c332,28,332,28,332,28c337,22,346,22,352,28c396,72,396,72,396,72c398,74,400,78,400,81xe">
                  <v:path o:connectlocs="157658,77568;153021,82626;153021,155557;139531,169047;25714,169047;15175,164832;9695,155136;9695,40891;15175,30352;26135,25715;87259,25715;92318,20656;87259,16019;26135,16019;0,40891;0,155136;7587,172420;26135,178744;139953,178744;156814,172420;162716,155136;162716,82626;157658,77568;174098,23186;155550,4637;144168,0;132786,4215;117611,22343;37096,99489;36674,99911;31615,145861;33723,147969;78829,142067;155971,60705;174098,46372;174098,23186;50163,103283;123091,30774;147540,55646;75035,128577;50163,103283;43840,135744;45105,112979;66182,134058;43840,135744;168618,34146;166932,38362;155971,49323;128992,22764;139953,11803;148384,11803;166932,30352;168618,34146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5181600</wp:posOffset>
                </wp:positionV>
                <wp:extent cx="4201160" cy="395605"/>
                <wp:effectExtent l="19050" t="19050" r="0" b="2349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1160" cy="395605"/>
                          <a:chOff x="0" y="0"/>
                          <a:chExt cx="4201160" cy="395605"/>
                        </a:xfrm>
                      </wpg:grpSpPr>
                      <wps:wsp>
                        <wps:cNvPr id="9" name="椭圆 11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95605" cy="39560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文本框 9"/>
                        <wps:cNvSpPr txBox="1"/>
                        <wps:spPr>
                          <a:xfrm>
                            <a:off x="457200" y="38100"/>
                            <a:ext cx="374396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 w:val="32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校内工作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BFBFBF" w:themeColor="background1" w:themeShade="BF"/>
                                  <w:sz w:val="32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eastAsia="微软雅黑"/>
                                  <w:color w:val="BFBFBF" w:themeColor="background1" w:themeShade="BF"/>
                                  <w:sz w:val="36"/>
                                  <w:szCs w:val="28"/>
                                </w:rPr>
                                <w:t>PRACTICE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95" name="Freeform 77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0" y="85725"/>
                            <a:ext cx="216000" cy="216000"/>
                          </a:xfrm>
                          <a:custGeom>
                            <a:avLst/>
                            <a:gdLst>
                              <a:gd name="T0" fmla="*/ 216 w 447"/>
                              <a:gd name="T1" fmla="*/ 445 h 447"/>
                              <a:gd name="T2" fmla="*/ 231 w 447"/>
                              <a:gd name="T3" fmla="*/ 445 h 447"/>
                              <a:gd name="T4" fmla="*/ 447 w 447"/>
                              <a:gd name="T5" fmla="*/ 326 h 447"/>
                              <a:gd name="T6" fmla="*/ 447 w 447"/>
                              <a:gd name="T7" fmla="*/ 117 h 447"/>
                              <a:gd name="T8" fmla="*/ 446 w 447"/>
                              <a:gd name="T9" fmla="*/ 114 h 447"/>
                              <a:gd name="T10" fmla="*/ 446 w 447"/>
                              <a:gd name="T11" fmla="*/ 112 h 447"/>
                              <a:gd name="T12" fmla="*/ 446 w 447"/>
                              <a:gd name="T13" fmla="*/ 111 h 447"/>
                              <a:gd name="T14" fmla="*/ 445 w 447"/>
                              <a:gd name="T15" fmla="*/ 110 h 447"/>
                              <a:gd name="T16" fmla="*/ 445 w 447"/>
                              <a:gd name="T17" fmla="*/ 109 h 447"/>
                              <a:gd name="T18" fmla="*/ 444 w 447"/>
                              <a:gd name="T19" fmla="*/ 108 h 447"/>
                              <a:gd name="T20" fmla="*/ 443 w 447"/>
                              <a:gd name="T21" fmla="*/ 106 h 447"/>
                              <a:gd name="T22" fmla="*/ 441 w 447"/>
                              <a:gd name="T23" fmla="*/ 104 h 447"/>
                              <a:gd name="T24" fmla="*/ 439 w 447"/>
                              <a:gd name="T25" fmla="*/ 103 h 447"/>
                              <a:gd name="T26" fmla="*/ 438 w 447"/>
                              <a:gd name="T27" fmla="*/ 102 h 447"/>
                              <a:gd name="T28" fmla="*/ 217 w 447"/>
                              <a:gd name="T29" fmla="*/ 2 h 447"/>
                              <a:gd name="T30" fmla="*/ 8 w 447"/>
                              <a:gd name="T31" fmla="*/ 103 h 447"/>
                              <a:gd name="T32" fmla="*/ 7 w 447"/>
                              <a:gd name="T33" fmla="*/ 103 h 447"/>
                              <a:gd name="T34" fmla="*/ 5 w 447"/>
                              <a:gd name="T35" fmla="*/ 104 h 447"/>
                              <a:gd name="T36" fmla="*/ 4 w 447"/>
                              <a:gd name="T37" fmla="*/ 106 h 447"/>
                              <a:gd name="T38" fmla="*/ 3 w 447"/>
                              <a:gd name="T39" fmla="*/ 108 h 447"/>
                              <a:gd name="T40" fmla="*/ 2 w 447"/>
                              <a:gd name="T41" fmla="*/ 109 h 447"/>
                              <a:gd name="T42" fmla="*/ 2 w 447"/>
                              <a:gd name="T43" fmla="*/ 110 h 447"/>
                              <a:gd name="T44" fmla="*/ 1 w 447"/>
                              <a:gd name="T45" fmla="*/ 111 h 447"/>
                              <a:gd name="T46" fmla="*/ 1 w 447"/>
                              <a:gd name="T47" fmla="*/ 112 h 447"/>
                              <a:gd name="T48" fmla="*/ 0 w 447"/>
                              <a:gd name="T49" fmla="*/ 114 h 447"/>
                              <a:gd name="T50" fmla="*/ 0 w 447"/>
                              <a:gd name="T51" fmla="*/ 116 h 447"/>
                              <a:gd name="T52" fmla="*/ 9 w 447"/>
                              <a:gd name="T53" fmla="*/ 340 h 447"/>
                              <a:gd name="T54" fmla="*/ 207 w 447"/>
                              <a:gd name="T55" fmla="*/ 232 h 447"/>
                              <a:gd name="T56" fmla="*/ 32 w 447"/>
                              <a:gd name="T57" fmla="*/ 316 h 447"/>
                              <a:gd name="T58" fmla="*/ 240 w 447"/>
                              <a:gd name="T59" fmla="*/ 405 h 447"/>
                              <a:gd name="T60" fmla="*/ 415 w 447"/>
                              <a:gd name="T61" fmla="*/ 143 h 447"/>
                              <a:gd name="T62" fmla="*/ 240 w 447"/>
                              <a:gd name="T63" fmla="*/ 405 h 447"/>
                              <a:gd name="T64" fmla="*/ 395 w 447"/>
                              <a:gd name="T65" fmla="*/ 117 h 447"/>
                              <a:gd name="T66" fmla="*/ 52 w 447"/>
                              <a:gd name="T67" fmla="*/ 117 h 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47" h="447">
                                <a:moveTo>
                                  <a:pt x="9" y="340"/>
                                </a:moveTo>
                                <a:cubicBezTo>
                                  <a:pt x="216" y="445"/>
                                  <a:pt x="216" y="445"/>
                                  <a:pt x="216" y="445"/>
                                </a:cubicBezTo>
                                <a:cubicBezTo>
                                  <a:pt x="218" y="446"/>
                                  <a:pt x="221" y="447"/>
                                  <a:pt x="223" y="447"/>
                                </a:cubicBezTo>
                                <a:cubicBezTo>
                                  <a:pt x="226" y="447"/>
                                  <a:pt x="228" y="446"/>
                                  <a:pt x="231" y="445"/>
                                </a:cubicBezTo>
                                <a:cubicBezTo>
                                  <a:pt x="438" y="340"/>
                                  <a:pt x="438" y="340"/>
                                  <a:pt x="438" y="340"/>
                                </a:cubicBezTo>
                                <a:cubicBezTo>
                                  <a:pt x="443" y="338"/>
                                  <a:pt x="447" y="332"/>
                                  <a:pt x="447" y="326"/>
                                </a:cubicBezTo>
                                <a:cubicBezTo>
                                  <a:pt x="447" y="117"/>
                                  <a:pt x="447" y="117"/>
                                  <a:pt x="447" y="117"/>
                                </a:cubicBezTo>
                                <a:cubicBezTo>
                                  <a:pt x="447" y="117"/>
                                  <a:pt x="447" y="117"/>
                                  <a:pt x="447" y="117"/>
                                </a:cubicBezTo>
                                <a:cubicBezTo>
                                  <a:pt x="447" y="116"/>
                                  <a:pt x="447" y="116"/>
                                  <a:pt x="447" y="116"/>
                                </a:cubicBezTo>
                                <a:cubicBezTo>
                                  <a:pt x="447" y="116"/>
                                  <a:pt x="447" y="115"/>
                                  <a:pt x="446" y="114"/>
                                </a:cubicBezTo>
                                <a:cubicBezTo>
                                  <a:pt x="446" y="114"/>
                                  <a:pt x="446" y="113"/>
                                  <a:pt x="446" y="113"/>
                                </a:cubicBezTo>
                                <a:cubicBezTo>
                                  <a:pt x="446" y="113"/>
                                  <a:pt x="446" y="112"/>
                                  <a:pt x="446" y="112"/>
                                </a:cubicBezTo>
                                <a:cubicBezTo>
                                  <a:pt x="446" y="112"/>
                                  <a:pt x="446" y="111"/>
                                  <a:pt x="446" y="111"/>
                                </a:cubicBezTo>
                                <a:cubicBezTo>
                                  <a:pt x="446" y="111"/>
                                  <a:pt x="446" y="111"/>
                                  <a:pt x="446" y="111"/>
                                </a:cubicBezTo>
                                <a:cubicBezTo>
                                  <a:pt x="446" y="111"/>
                                  <a:pt x="445" y="110"/>
                                  <a:pt x="445" y="110"/>
                                </a:cubicBezTo>
                                <a:cubicBezTo>
                                  <a:pt x="445" y="110"/>
                                  <a:pt x="445" y="110"/>
                                  <a:pt x="445" y="110"/>
                                </a:cubicBezTo>
                                <a:cubicBezTo>
                                  <a:pt x="445" y="110"/>
                                  <a:pt x="445" y="109"/>
                                  <a:pt x="445" y="109"/>
                                </a:cubicBezTo>
                                <a:cubicBezTo>
                                  <a:pt x="445" y="109"/>
                                  <a:pt x="445" y="109"/>
                                  <a:pt x="445" y="109"/>
                                </a:cubicBezTo>
                                <a:cubicBezTo>
                                  <a:pt x="445" y="109"/>
                                  <a:pt x="445" y="109"/>
                                  <a:pt x="445" y="109"/>
                                </a:cubicBezTo>
                                <a:cubicBezTo>
                                  <a:pt x="445" y="109"/>
                                  <a:pt x="444" y="108"/>
                                  <a:pt x="444" y="108"/>
                                </a:cubicBezTo>
                                <a:cubicBezTo>
                                  <a:pt x="444" y="108"/>
                                  <a:pt x="444" y="108"/>
                                  <a:pt x="444" y="108"/>
                                </a:cubicBezTo>
                                <a:cubicBezTo>
                                  <a:pt x="444" y="107"/>
                                  <a:pt x="443" y="107"/>
                                  <a:pt x="443" y="106"/>
                                </a:cubicBezTo>
                                <a:cubicBezTo>
                                  <a:pt x="443" y="106"/>
                                  <a:pt x="443" y="106"/>
                                  <a:pt x="443" y="106"/>
                                </a:cubicBezTo>
                                <a:cubicBezTo>
                                  <a:pt x="442" y="105"/>
                                  <a:pt x="441" y="105"/>
                                  <a:pt x="441" y="104"/>
                                </a:cubicBezTo>
                                <a:cubicBezTo>
                                  <a:pt x="440" y="104"/>
                                  <a:pt x="440" y="104"/>
                                  <a:pt x="440" y="104"/>
                                </a:cubicBezTo>
                                <a:cubicBezTo>
                                  <a:pt x="440" y="103"/>
                                  <a:pt x="439" y="103"/>
                                  <a:pt x="439" y="103"/>
                                </a:cubicBezTo>
                                <a:cubicBezTo>
                                  <a:pt x="439" y="103"/>
                                  <a:pt x="439" y="103"/>
                                  <a:pt x="439" y="103"/>
                                </a:cubicBezTo>
                                <a:cubicBezTo>
                                  <a:pt x="438" y="102"/>
                                  <a:pt x="438" y="102"/>
                                  <a:pt x="438" y="102"/>
                                </a:cubicBezTo>
                                <a:cubicBezTo>
                                  <a:pt x="230" y="2"/>
                                  <a:pt x="230" y="2"/>
                                  <a:pt x="230" y="2"/>
                                </a:cubicBezTo>
                                <a:cubicBezTo>
                                  <a:pt x="226" y="0"/>
                                  <a:pt x="221" y="0"/>
                                  <a:pt x="217" y="2"/>
                                </a:cubicBezTo>
                                <a:cubicBezTo>
                                  <a:pt x="9" y="102"/>
                                  <a:pt x="9" y="102"/>
                                  <a:pt x="9" y="102"/>
                                </a:cubicBezTo>
                                <a:cubicBezTo>
                                  <a:pt x="9" y="102"/>
                                  <a:pt x="9" y="102"/>
                                  <a:pt x="8" y="103"/>
                                </a:cubicBezTo>
                                <a:cubicBezTo>
                                  <a:pt x="8" y="103"/>
                                  <a:pt x="8" y="103"/>
                                  <a:pt x="8" y="103"/>
                                </a:cubicBezTo>
                                <a:cubicBezTo>
                                  <a:pt x="8" y="103"/>
                                  <a:pt x="8" y="103"/>
                                  <a:pt x="7" y="103"/>
                                </a:cubicBezTo>
                                <a:cubicBezTo>
                                  <a:pt x="7" y="103"/>
                                  <a:pt x="7" y="104"/>
                                  <a:pt x="6" y="104"/>
                                </a:cubicBezTo>
                                <a:cubicBezTo>
                                  <a:pt x="6" y="104"/>
                                  <a:pt x="6" y="104"/>
                                  <a:pt x="5" y="104"/>
                                </a:cubicBezTo>
                                <a:cubicBezTo>
                                  <a:pt x="5" y="105"/>
                                  <a:pt x="4" y="105"/>
                                  <a:pt x="4" y="106"/>
                                </a:cubicBezTo>
                                <a:cubicBezTo>
                                  <a:pt x="4" y="106"/>
                                  <a:pt x="4" y="106"/>
                                  <a:pt x="4" y="106"/>
                                </a:cubicBezTo>
                                <a:cubicBezTo>
                                  <a:pt x="3" y="107"/>
                                  <a:pt x="3" y="107"/>
                                  <a:pt x="3" y="108"/>
                                </a:cubicBezTo>
                                <a:cubicBezTo>
                                  <a:pt x="3" y="108"/>
                                  <a:pt x="3" y="108"/>
                                  <a:pt x="3" y="108"/>
                                </a:cubicBezTo>
                                <a:cubicBezTo>
                                  <a:pt x="2" y="108"/>
                                  <a:pt x="2" y="108"/>
                                  <a:pt x="2" y="109"/>
                                </a:cubicBezTo>
                                <a:cubicBezTo>
                                  <a:pt x="2" y="109"/>
                                  <a:pt x="2" y="109"/>
                                  <a:pt x="2" y="109"/>
                                </a:cubicBezTo>
                                <a:cubicBezTo>
                                  <a:pt x="2" y="109"/>
                                  <a:pt x="2" y="109"/>
                                  <a:pt x="2" y="109"/>
                                </a:cubicBezTo>
                                <a:cubicBezTo>
                                  <a:pt x="2" y="109"/>
                                  <a:pt x="2" y="110"/>
                                  <a:pt x="2" y="110"/>
                                </a:cubicBezTo>
                                <a:cubicBezTo>
                                  <a:pt x="2" y="110"/>
                                  <a:pt x="2" y="110"/>
                                  <a:pt x="2" y="110"/>
                                </a:cubicBezTo>
                                <a:cubicBezTo>
                                  <a:pt x="1" y="110"/>
                                  <a:pt x="1" y="110"/>
                                  <a:pt x="1" y="111"/>
                                </a:cubicBezTo>
                                <a:cubicBezTo>
                                  <a:pt x="1" y="111"/>
                                  <a:pt x="1" y="111"/>
                                  <a:pt x="1" y="111"/>
                                </a:cubicBezTo>
                                <a:cubicBezTo>
                                  <a:pt x="1" y="111"/>
                                  <a:pt x="1" y="112"/>
                                  <a:pt x="1" y="112"/>
                                </a:cubicBezTo>
                                <a:cubicBezTo>
                                  <a:pt x="1" y="112"/>
                                  <a:pt x="1" y="112"/>
                                  <a:pt x="1" y="112"/>
                                </a:cubicBezTo>
                                <a:cubicBezTo>
                                  <a:pt x="1" y="113"/>
                                  <a:pt x="0" y="113"/>
                                  <a:pt x="0" y="11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5"/>
                                  <a:pt x="0" y="116"/>
                                  <a:pt x="0" y="116"/>
                                </a:cubicBezTo>
                                <a:cubicBezTo>
                                  <a:pt x="0" y="326"/>
                                  <a:pt x="0" y="326"/>
                                  <a:pt x="0" y="326"/>
                                </a:cubicBezTo>
                                <a:cubicBezTo>
                                  <a:pt x="0" y="332"/>
                                  <a:pt x="3" y="338"/>
                                  <a:pt x="9" y="340"/>
                                </a:cubicBezTo>
                                <a:close/>
                                <a:moveTo>
                                  <a:pt x="32" y="143"/>
                                </a:moveTo>
                                <a:cubicBezTo>
                                  <a:pt x="207" y="232"/>
                                  <a:pt x="207" y="232"/>
                                  <a:pt x="207" y="232"/>
                                </a:cubicBezTo>
                                <a:cubicBezTo>
                                  <a:pt x="208" y="405"/>
                                  <a:pt x="208" y="405"/>
                                  <a:pt x="208" y="405"/>
                                </a:cubicBezTo>
                                <a:cubicBezTo>
                                  <a:pt x="32" y="316"/>
                                  <a:pt x="32" y="316"/>
                                  <a:pt x="32" y="316"/>
                                </a:cubicBezTo>
                                <a:lnTo>
                                  <a:pt x="32" y="143"/>
                                </a:lnTo>
                                <a:close/>
                                <a:moveTo>
                                  <a:pt x="240" y="405"/>
                                </a:moveTo>
                                <a:cubicBezTo>
                                  <a:pt x="239" y="233"/>
                                  <a:pt x="239" y="233"/>
                                  <a:pt x="239" y="233"/>
                                </a:cubicBezTo>
                                <a:cubicBezTo>
                                  <a:pt x="415" y="143"/>
                                  <a:pt x="415" y="143"/>
                                  <a:pt x="415" y="143"/>
                                </a:cubicBezTo>
                                <a:cubicBezTo>
                                  <a:pt x="415" y="316"/>
                                  <a:pt x="415" y="316"/>
                                  <a:pt x="415" y="316"/>
                                </a:cubicBezTo>
                                <a:lnTo>
                                  <a:pt x="240" y="405"/>
                                </a:lnTo>
                                <a:close/>
                                <a:moveTo>
                                  <a:pt x="223" y="34"/>
                                </a:moveTo>
                                <a:cubicBezTo>
                                  <a:pt x="395" y="117"/>
                                  <a:pt x="395" y="117"/>
                                  <a:pt x="395" y="117"/>
                                </a:cubicBezTo>
                                <a:cubicBezTo>
                                  <a:pt x="225" y="205"/>
                                  <a:pt x="225" y="205"/>
                                  <a:pt x="225" y="205"/>
                                </a:cubicBezTo>
                                <a:cubicBezTo>
                                  <a:pt x="52" y="117"/>
                                  <a:pt x="52" y="117"/>
                                  <a:pt x="52" y="117"/>
                                </a:cubicBezTo>
                                <a:lnTo>
                                  <a:pt x="22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75pt;margin-top:408pt;height:31.15pt;width:330.8pt;z-index:251701248;mso-width-relative:page;mso-height-relative:page;" coordsize="4201160,395605" o:gfxdata="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">
                <o:lock v:ext="edit" aspectratio="f"/>
                <v:shape id="椭圆 111" o:spid="_x0000_s1026" o:spt="3" type="#_x0000_t3" style="position:absolute;left:0;top:0;height:395605;width:395605;v-text-anchor:middle;" fillcolor="#808080 [1629]" filled="t" stroked="t" coordsize="21600,21600" o:gfxdata="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SQxFm2AAAA2gAAAA8A&#10;AAAAAAAAAQAgAAAAIgAAAGRycy9kb3ducmV2LnhtbFBLAQIUABQAAAAIAIdO4kAzLwWeOwAAADkA&#10;AAAQAAAAAAAAAAEAIAAAAAUBAABkcnMvc2hhcGV4bWwueG1sUEsFBgAAAAAGAAYAWwEAAK8DAAAA&#10;AA==&#10;">
                  <v:fill on="t" focussize="0,0"/>
                  <v:stroke weight="3pt" color="#FFFFFF [3212]" miterlimit="8" joinstyle="miter"/>
                  <v:imagedata o:title=""/>
                  <o:lock v:ext="edit" aspectratio="t"/>
                </v:shape>
                <v:shape id="文本框 9" o:spid="_x0000_s1026" o:spt="202" type="#_x0000_t202" style="position:absolute;left:457200;top:38100;height:326390;width:3743960;" filled="f" stroked="f" coordsize="21600,21600" o:gfxdata="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u8/+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 w:val="32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校内工作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BFBFBF" w:themeColor="background1" w:themeShade="BF"/>
                            <w:sz w:val="32"/>
                            <w:szCs w:val="28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eastAsia="微软雅黑"/>
                            <w:color w:val="BFBFBF" w:themeColor="background1" w:themeShade="BF"/>
                            <w:sz w:val="36"/>
                            <w:szCs w:val="28"/>
                          </w:rPr>
                          <w:t>PRACTICE</w:t>
                        </w:r>
                      </w:p>
                    </w:txbxContent>
                  </v:textbox>
                </v:shape>
                <v:shape id="Freeform 77" o:spid="_x0000_s1026" o:spt="100" style="position:absolute;left:95250;top:85725;height:216000;width:216000;" fillcolor="#FFFFFF [3212]" filled="t" stroked="f" coordsize="447,447" o:gfxdata="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EpVL4A&#10;AADbAAAADwAAAAAAAAABACAAAAAiAAAAZHJzL2Rvd25yZXYueG1sUEsBAhQAFAAAAAgAh07iQDMv&#10;BZ47AAAAOQAAABAAAAAAAAAAAQAgAAAADQEAAGRycy9zaGFwZXhtbC54bWxQSwUGAAAAAAYABgBb&#10;AQAAtwMAAAAA&#10;" path="m9,340c216,445,216,445,216,445c218,446,221,447,223,447c226,447,228,446,231,445c438,340,438,340,438,340c443,338,447,332,447,326c447,117,447,117,447,117c447,117,447,117,447,117c447,116,447,116,447,116c447,116,447,115,446,114c446,114,446,113,446,113c446,113,446,112,446,112c446,112,446,111,446,111c446,111,446,111,446,111c446,111,445,110,445,110c445,110,445,110,445,110c445,110,445,109,445,109c445,109,445,109,445,109c445,109,445,109,445,109c445,109,444,108,444,108c444,108,444,108,444,108c444,107,443,107,443,106c443,106,443,106,443,106c442,105,441,105,441,104c440,104,440,104,440,104c440,103,439,103,439,103c439,103,439,103,439,103c438,102,438,102,438,102c230,2,230,2,230,2c226,0,221,0,217,2c9,102,9,102,9,102c9,102,9,102,8,103c8,103,8,103,8,103c8,103,8,103,7,103c7,103,7,104,6,104c6,104,6,104,5,104c5,105,4,105,4,106c4,106,4,106,4,106c3,107,3,107,3,108c3,108,3,108,3,108c2,108,2,108,2,109c2,109,2,109,2,109c2,109,2,109,2,109c2,109,2,110,2,110c2,110,2,110,2,110c1,110,1,110,1,111c1,111,1,111,1,111c1,111,1,112,1,112c1,112,1,112,1,112c1,113,0,113,0,114c0,114,0,114,0,114c0,115,0,116,0,116c0,326,0,326,0,326c0,332,3,338,9,340xm32,143c207,232,207,232,207,232c208,405,208,405,208,405c32,316,32,316,32,316l32,143xm240,405c239,233,239,233,239,233c415,143,415,143,415,143c415,316,415,316,415,316l240,405xm223,34c395,117,395,117,395,117c225,205,225,205,225,205c52,117,52,117,52,117l223,34xe">
                  <v:path o:connectlocs="104375,215033;111624,215033;216000,157530;216000,56536;215516,55087;215516,54120;215516,53637;215033,53154;215033,52671;214550,52187;214067,51221;213100,50255;212134,49771;211651,49288;104859,966;3865,49771;3382,49771;2416,50255;1932,51221;1449,52187;966,52671;966,53154;483,53637;483,54120;0,55087;0,56053;4348,164295;100026,112107;15463,152697;115973,195704;200536,69100;115973,195704;190872,56536;25127,56536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1504950</wp:posOffset>
                </wp:positionV>
                <wp:extent cx="4201160" cy="395605"/>
                <wp:effectExtent l="19050" t="19050" r="0" b="2349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1160" cy="395605"/>
                          <a:chOff x="0" y="0"/>
                          <a:chExt cx="4201160" cy="395605"/>
                        </a:xfrm>
                      </wpg:grpSpPr>
                      <wps:wsp>
                        <wps:cNvPr id="13" name="椭圆 11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95605" cy="39560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文本框 6"/>
                        <wps:cNvSpPr txBox="1"/>
                        <wps:spPr>
                          <a:xfrm>
                            <a:off x="457200" y="38100"/>
                            <a:ext cx="374396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 w:val="32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实践经验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BFBFBF" w:themeColor="background1" w:themeShade="BF"/>
                                  <w:sz w:val="32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eastAsia="微软雅黑"/>
                                  <w:color w:val="BFBFBF" w:themeColor="background1" w:themeShade="BF"/>
                                  <w:sz w:val="36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8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0" y="123825"/>
                            <a:ext cx="216000" cy="156852"/>
                          </a:xfrm>
                          <a:custGeom>
                            <a:avLst/>
                            <a:gdLst>
                              <a:gd name="T0" fmla="*/ 161 w 490"/>
                              <a:gd name="T1" fmla="*/ 219 h 355"/>
                              <a:gd name="T2" fmla="*/ 73 w 490"/>
                              <a:gd name="T3" fmla="*/ 178 h 355"/>
                              <a:gd name="T4" fmla="*/ 0 w 490"/>
                              <a:gd name="T5" fmla="*/ 264 h 355"/>
                              <a:gd name="T6" fmla="*/ 3 w 490"/>
                              <a:gd name="T7" fmla="*/ 324 h 355"/>
                              <a:gd name="T8" fmla="*/ 170 w 490"/>
                              <a:gd name="T9" fmla="*/ 324 h 355"/>
                              <a:gd name="T10" fmla="*/ 172 w 490"/>
                              <a:gd name="T11" fmla="*/ 256 h 355"/>
                              <a:gd name="T12" fmla="*/ 147 w 490"/>
                              <a:gd name="T13" fmla="*/ 99 h 355"/>
                              <a:gd name="T14" fmla="*/ 25 w 490"/>
                              <a:gd name="T15" fmla="*/ 99 h 355"/>
                              <a:gd name="T16" fmla="*/ 487 w 490"/>
                              <a:gd name="T17" fmla="*/ 0 h 355"/>
                              <a:gd name="T18" fmla="*/ 207 w 490"/>
                              <a:gd name="T19" fmla="*/ 3 h 355"/>
                              <a:gd name="T20" fmla="*/ 207 w 490"/>
                              <a:gd name="T21" fmla="*/ 351 h 355"/>
                              <a:gd name="T22" fmla="*/ 487 w 490"/>
                              <a:gd name="T23" fmla="*/ 355 h 355"/>
                              <a:gd name="T24" fmla="*/ 490 w 490"/>
                              <a:gd name="T25" fmla="*/ 3 h 355"/>
                              <a:gd name="T26" fmla="*/ 233 w 490"/>
                              <a:gd name="T27" fmla="*/ 37 h 355"/>
                              <a:gd name="T28" fmla="*/ 466 w 490"/>
                              <a:gd name="T29" fmla="*/ 39 h 355"/>
                              <a:gd name="T30" fmla="*/ 463 w 490"/>
                              <a:gd name="T31" fmla="*/ 77 h 355"/>
                              <a:gd name="T32" fmla="*/ 235 w 490"/>
                              <a:gd name="T33" fmla="*/ 77 h 355"/>
                              <a:gd name="T34" fmla="*/ 231 w 490"/>
                              <a:gd name="T35" fmla="*/ 39 h 355"/>
                              <a:gd name="T36" fmla="*/ 466 w 490"/>
                              <a:gd name="T37" fmla="*/ 315 h 355"/>
                              <a:gd name="T38" fmla="*/ 234 w 490"/>
                              <a:gd name="T39" fmla="*/ 318 h 355"/>
                              <a:gd name="T40" fmla="*/ 231 w 490"/>
                              <a:gd name="T41" fmla="*/ 280 h 355"/>
                              <a:gd name="T42" fmla="*/ 349 w 490"/>
                              <a:gd name="T43" fmla="*/ 278 h 355"/>
                              <a:gd name="T44" fmla="*/ 466 w 490"/>
                              <a:gd name="T45" fmla="*/ 281 h 355"/>
                              <a:gd name="T46" fmla="*/ 231 w 490"/>
                              <a:gd name="T47" fmla="*/ 235 h 355"/>
                              <a:gd name="T48" fmla="*/ 233 w 490"/>
                              <a:gd name="T49" fmla="*/ 197 h 355"/>
                              <a:gd name="T50" fmla="*/ 463 w 490"/>
                              <a:gd name="T51" fmla="*/ 197 h 355"/>
                              <a:gd name="T52" fmla="*/ 466 w 490"/>
                              <a:gd name="T53" fmla="*/ 235 h 355"/>
                              <a:gd name="T54" fmla="*/ 233 w 490"/>
                              <a:gd name="T55" fmla="*/ 238 h 355"/>
                              <a:gd name="T56" fmla="*/ 463 w 490"/>
                              <a:gd name="T57" fmla="*/ 157 h 355"/>
                              <a:gd name="T58" fmla="*/ 234 w 490"/>
                              <a:gd name="T59" fmla="*/ 157 h 355"/>
                              <a:gd name="T60" fmla="*/ 231 w 490"/>
                              <a:gd name="T61" fmla="*/ 120 h 355"/>
                              <a:gd name="T62" fmla="*/ 349 w 490"/>
                              <a:gd name="T63" fmla="*/ 117 h 355"/>
                              <a:gd name="T64" fmla="*/ 466 w 490"/>
                              <a:gd name="T65" fmla="*/ 120 h 355"/>
                              <a:gd name="T66" fmla="*/ 463 w 490"/>
                              <a:gd name="T67" fmla="*/ 157 h 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90" h="355">
                                <a:moveTo>
                                  <a:pt x="172" y="256"/>
                                </a:moveTo>
                                <a:cubicBezTo>
                                  <a:pt x="172" y="243"/>
                                  <a:pt x="168" y="230"/>
                                  <a:pt x="161" y="219"/>
                                </a:cubicBezTo>
                                <a:cubicBezTo>
                                  <a:pt x="153" y="205"/>
                                  <a:pt x="141" y="194"/>
                                  <a:pt x="127" y="187"/>
                                </a:cubicBezTo>
                                <a:cubicBezTo>
                                  <a:pt x="110" y="178"/>
                                  <a:pt x="92" y="175"/>
                                  <a:pt x="73" y="178"/>
                                </a:cubicBezTo>
                                <a:cubicBezTo>
                                  <a:pt x="58" y="180"/>
                                  <a:pt x="44" y="186"/>
                                  <a:pt x="32" y="196"/>
                                </a:cubicBezTo>
                                <a:cubicBezTo>
                                  <a:pt x="10" y="214"/>
                                  <a:pt x="0" y="236"/>
                                  <a:pt x="0" y="264"/>
                                </a:cubicBezTo>
                                <a:cubicBezTo>
                                  <a:pt x="0" y="283"/>
                                  <a:pt x="0" y="302"/>
                                  <a:pt x="0" y="321"/>
                                </a:cubicBezTo>
                                <a:cubicBezTo>
                                  <a:pt x="0" y="324"/>
                                  <a:pt x="0" y="324"/>
                                  <a:pt x="3" y="324"/>
                                </a:cubicBezTo>
                                <a:cubicBezTo>
                                  <a:pt x="137" y="324"/>
                                  <a:pt x="137" y="324"/>
                                  <a:pt x="137" y="324"/>
                                </a:cubicBezTo>
                                <a:cubicBezTo>
                                  <a:pt x="148" y="324"/>
                                  <a:pt x="159" y="324"/>
                                  <a:pt x="170" y="324"/>
                                </a:cubicBezTo>
                                <a:cubicBezTo>
                                  <a:pt x="172" y="324"/>
                                  <a:pt x="173" y="324"/>
                                  <a:pt x="173" y="322"/>
                                </a:cubicBezTo>
                                <a:cubicBezTo>
                                  <a:pt x="173" y="300"/>
                                  <a:pt x="173" y="278"/>
                                  <a:pt x="172" y="256"/>
                                </a:cubicBezTo>
                                <a:close/>
                                <a:moveTo>
                                  <a:pt x="86" y="159"/>
                                </a:moveTo>
                                <a:cubicBezTo>
                                  <a:pt x="119" y="159"/>
                                  <a:pt x="147" y="133"/>
                                  <a:pt x="147" y="99"/>
                                </a:cubicBezTo>
                                <a:cubicBezTo>
                                  <a:pt x="147" y="65"/>
                                  <a:pt x="120" y="39"/>
                                  <a:pt x="87" y="39"/>
                                </a:cubicBezTo>
                                <a:cubicBezTo>
                                  <a:pt x="53" y="39"/>
                                  <a:pt x="26" y="65"/>
                                  <a:pt x="25" y="99"/>
                                </a:cubicBezTo>
                                <a:cubicBezTo>
                                  <a:pt x="25" y="132"/>
                                  <a:pt x="52" y="159"/>
                                  <a:pt x="86" y="159"/>
                                </a:cubicBezTo>
                                <a:close/>
                                <a:moveTo>
                                  <a:pt x="487" y="0"/>
                                </a:moveTo>
                                <a:cubicBezTo>
                                  <a:pt x="395" y="0"/>
                                  <a:pt x="302" y="0"/>
                                  <a:pt x="210" y="0"/>
                                </a:cubicBezTo>
                                <a:cubicBezTo>
                                  <a:pt x="208" y="0"/>
                                  <a:pt x="207" y="0"/>
                                  <a:pt x="207" y="3"/>
                                </a:cubicBezTo>
                                <a:cubicBezTo>
                                  <a:pt x="207" y="61"/>
                                  <a:pt x="207" y="119"/>
                                  <a:pt x="207" y="177"/>
                                </a:cubicBezTo>
                                <a:cubicBezTo>
                                  <a:pt x="207" y="351"/>
                                  <a:pt x="207" y="351"/>
                                  <a:pt x="207" y="351"/>
                                </a:cubicBezTo>
                                <a:cubicBezTo>
                                  <a:pt x="207" y="355"/>
                                  <a:pt x="207" y="355"/>
                                  <a:pt x="210" y="355"/>
                                </a:cubicBezTo>
                                <a:cubicBezTo>
                                  <a:pt x="303" y="355"/>
                                  <a:pt x="395" y="355"/>
                                  <a:pt x="487" y="355"/>
                                </a:cubicBezTo>
                                <a:cubicBezTo>
                                  <a:pt x="490" y="355"/>
                                  <a:pt x="490" y="355"/>
                                  <a:pt x="490" y="352"/>
                                </a:cubicBezTo>
                                <a:cubicBezTo>
                                  <a:pt x="490" y="3"/>
                                  <a:pt x="490" y="3"/>
                                  <a:pt x="490" y="3"/>
                                </a:cubicBezTo>
                                <a:cubicBezTo>
                                  <a:pt x="490" y="0"/>
                                  <a:pt x="490" y="0"/>
                                  <a:pt x="487" y="0"/>
                                </a:cubicBezTo>
                                <a:close/>
                                <a:moveTo>
                                  <a:pt x="233" y="37"/>
                                </a:moveTo>
                                <a:cubicBezTo>
                                  <a:pt x="310" y="37"/>
                                  <a:pt x="387" y="37"/>
                                  <a:pt x="464" y="37"/>
                                </a:cubicBezTo>
                                <a:cubicBezTo>
                                  <a:pt x="465" y="37"/>
                                  <a:pt x="466" y="37"/>
                                  <a:pt x="466" y="39"/>
                                </a:cubicBezTo>
                                <a:cubicBezTo>
                                  <a:pt x="466" y="51"/>
                                  <a:pt x="466" y="62"/>
                                  <a:pt x="466" y="74"/>
                                </a:cubicBezTo>
                                <a:cubicBezTo>
                                  <a:pt x="466" y="76"/>
                                  <a:pt x="465" y="77"/>
                                  <a:pt x="463" y="77"/>
                                </a:cubicBezTo>
                                <a:cubicBezTo>
                                  <a:pt x="425" y="77"/>
                                  <a:pt x="387" y="77"/>
                                  <a:pt x="349" y="77"/>
                                </a:cubicBezTo>
                                <a:cubicBezTo>
                                  <a:pt x="235" y="77"/>
                                  <a:pt x="235" y="77"/>
                                  <a:pt x="235" y="77"/>
                                </a:cubicBezTo>
                                <a:cubicBezTo>
                                  <a:pt x="231" y="77"/>
                                  <a:pt x="231" y="77"/>
                                  <a:pt x="231" y="73"/>
                                </a:cubicBezTo>
                                <a:cubicBezTo>
                                  <a:pt x="231" y="62"/>
                                  <a:pt x="231" y="51"/>
                                  <a:pt x="231" y="39"/>
                                </a:cubicBezTo>
                                <a:cubicBezTo>
                                  <a:pt x="231" y="37"/>
                                  <a:pt x="231" y="37"/>
                                  <a:pt x="233" y="37"/>
                                </a:cubicBezTo>
                                <a:close/>
                                <a:moveTo>
                                  <a:pt x="466" y="315"/>
                                </a:moveTo>
                                <a:cubicBezTo>
                                  <a:pt x="466" y="317"/>
                                  <a:pt x="466" y="318"/>
                                  <a:pt x="463" y="318"/>
                                </a:cubicBezTo>
                                <a:cubicBezTo>
                                  <a:pt x="387" y="318"/>
                                  <a:pt x="310" y="318"/>
                                  <a:pt x="234" y="318"/>
                                </a:cubicBezTo>
                                <a:cubicBezTo>
                                  <a:pt x="232" y="318"/>
                                  <a:pt x="231" y="317"/>
                                  <a:pt x="231" y="315"/>
                                </a:cubicBezTo>
                                <a:cubicBezTo>
                                  <a:pt x="231" y="304"/>
                                  <a:pt x="231" y="292"/>
                                  <a:pt x="231" y="280"/>
                                </a:cubicBezTo>
                                <a:cubicBezTo>
                                  <a:pt x="231" y="278"/>
                                  <a:pt x="232" y="278"/>
                                  <a:pt x="234" y="278"/>
                                </a:cubicBezTo>
                                <a:cubicBezTo>
                                  <a:pt x="272" y="278"/>
                                  <a:pt x="310" y="278"/>
                                  <a:pt x="349" y="278"/>
                                </a:cubicBezTo>
                                <a:cubicBezTo>
                                  <a:pt x="387" y="278"/>
                                  <a:pt x="425" y="278"/>
                                  <a:pt x="463" y="278"/>
                                </a:cubicBezTo>
                                <a:cubicBezTo>
                                  <a:pt x="465" y="278"/>
                                  <a:pt x="466" y="278"/>
                                  <a:pt x="466" y="281"/>
                                </a:cubicBezTo>
                                <a:cubicBezTo>
                                  <a:pt x="466" y="292"/>
                                  <a:pt x="466" y="304"/>
                                  <a:pt x="466" y="315"/>
                                </a:cubicBezTo>
                                <a:close/>
                                <a:moveTo>
                                  <a:pt x="231" y="235"/>
                                </a:moveTo>
                                <a:cubicBezTo>
                                  <a:pt x="231" y="223"/>
                                  <a:pt x="231" y="211"/>
                                  <a:pt x="231" y="200"/>
                                </a:cubicBezTo>
                                <a:cubicBezTo>
                                  <a:pt x="231" y="198"/>
                                  <a:pt x="231" y="197"/>
                                  <a:pt x="233" y="197"/>
                                </a:cubicBezTo>
                                <a:cubicBezTo>
                                  <a:pt x="271" y="197"/>
                                  <a:pt x="310" y="197"/>
                                  <a:pt x="348" y="197"/>
                                </a:cubicBezTo>
                                <a:cubicBezTo>
                                  <a:pt x="386" y="197"/>
                                  <a:pt x="425" y="197"/>
                                  <a:pt x="463" y="197"/>
                                </a:cubicBezTo>
                                <a:cubicBezTo>
                                  <a:pt x="466" y="197"/>
                                  <a:pt x="466" y="197"/>
                                  <a:pt x="466" y="201"/>
                                </a:cubicBezTo>
                                <a:cubicBezTo>
                                  <a:pt x="466" y="212"/>
                                  <a:pt x="466" y="224"/>
                                  <a:pt x="466" y="235"/>
                                </a:cubicBezTo>
                                <a:cubicBezTo>
                                  <a:pt x="466" y="237"/>
                                  <a:pt x="466" y="238"/>
                                  <a:pt x="464" y="238"/>
                                </a:cubicBezTo>
                                <a:cubicBezTo>
                                  <a:pt x="387" y="237"/>
                                  <a:pt x="310" y="237"/>
                                  <a:pt x="233" y="238"/>
                                </a:cubicBezTo>
                                <a:cubicBezTo>
                                  <a:pt x="232" y="238"/>
                                  <a:pt x="231" y="237"/>
                                  <a:pt x="231" y="235"/>
                                </a:cubicBezTo>
                                <a:close/>
                                <a:moveTo>
                                  <a:pt x="463" y="157"/>
                                </a:moveTo>
                                <a:cubicBezTo>
                                  <a:pt x="407" y="157"/>
                                  <a:pt x="351" y="157"/>
                                  <a:pt x="296" y="157"/>
                                </a:cubicBezTo>
                                <a:cubicBezTo>
                                  <a:pt x="275" y="157"/>
                                  <a:pt x="254" y="157"/>
                                  <a:pt x="234" y="157"/>
                                </a:cubicBezTo>
                                <a:cubicBezTo>
                                  <a:pt x="232" y="157"/>
                                  <a:pt x="231" y="157"/>
                                  <a:pt x="231" y="155"/>
                                </a:cubicBezTo>
                                <a:cubicBezTo>
                                  <a:pt x="231" y="143"/>
                                  <a:pt x="231" y="132"/>
                                  <a:pt x="231" y="120"/>
                                </a:cubicBezTo>
                                <a:cubicBezTo>
                                  <a:pt x="231" y="118"/>
                                  <a:pt x="232" y="117"/>
                                  <a:pt x="234" y="117"/>
                                </a:cubicBezTo>
                                <a:cubicBezTo>
                                  <a:pt x="272" y="117"/>
                                  <a:pt x="310" y="117"/>
                                  <a:pt x="349" y="117"/>
                                </a:cubicBezTo>
                                <a:cubicBezTo>
                                  <a:pt x="387" y="117"/>
                                  <a:pt x="425" y="117"/>
                                  <a:pt x="463" y="117"/>
                                </a:cubicBezTo>
                                <a:cubicBezTo>
                                  <a:pt x="466" y="117"/>
                                  <a:pt x="466" y="117"/>
                                  <a:pt x="466" y="120"/>
                                </a:cubicBezTo>
                                <a:cubicBezTo>
                                  <a:pt x="466" y="132"/>
                                  <a:pt x="466" y="143"/>
                                  <a:pt x="466" y="154"/>
                                </a:cubicBezTo>
                                <a:cubicBezTo>
                                  <a:pt x="466" y="157"/>
                                  <a:pt x="465" y="157"/>
                                  <a:pt x="463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75pt;margin-top:118.5pt;height:31.15pt;width:330.8pt;z-index:251698176;mso-width-relative:page;mso-height-relative:page;" coordsize="4201160,395605" o:gfxdata="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">
                <o:lock v:ext="edit" aspectratio="f"/>
                <v:shape id="椭圆 111" o:spid="_x0000_s1026" o:spt="3" type="#_x0000_t3" style="position:absolute;left:0;top:0;height:395605;width:395605;v-text-anchor:middle;" fillcolor="#808080 [1629]" filled="t" stroked="t" coordsize="21600,21600" o:gfxdata="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w4kltbUAAADbAAAADwAA&#10;AAAAAAABACAAAAAiAAAAZHJzL2Rvd25yZXYueG1sUEsBAhQAFAAAAAgAh07iQDMvBZ47AAAAOQAA&#10;ABAAAAAAAAAAAQAgAAAABAEAAGRycy9zaGFwZXhtbC54bWxQSwUGAAAAAAYABgBbAQAArgMAAAAA&#10;">
                  <v:fill on="t" focussize="0,0"/>
                  <v:stroke weight="3pt" color="#FFFFFF [3212]" miterlimit="8" joinstyle="miter"/>
                  <v:imagedata o:title=""/>
                  <o:lock v:ext="edit" aspectratio="t"/>
                </v:shape>
                <v:shape id="文本框 6" o:spid="_x0000_s1026" o:spt="202" type="#_x0000_t202" style="position:absolute;left:457200;top:38100;height:326390;width:3743960;" filled="f" stroked="f" coordsize="21600,21600" o:gfxdata="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Adri7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 w:val="32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实践经验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BFBFBF" w:themeColor="background1" w:themeShade="BF"/>
                            <w:sz w:val="32"/>
                            <w:szCs w:val="28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eastAsia="微软雅黑"/>
                            <w:color w:val="BFBFBF" w:themeColor="background1" w:themeShade="BF"/>
                            <w:sz w:val="36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  <v:shape id="Freeform 5" o:spid="_x0000_s1026" o:spt="100" style="position:absolute;left:95250;top:123825;height:156852;width:216000;" fillcolor="#FFFFFF [3212]" filled="t" stroked="f" coordsize="490,355" o:gfxdata="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gt5jugAAANsA&#10;AAAPAAAAAAAAAAEAIAAAACIAAABkcnMvZG93bnJldi54bWxQSwECFAAUAAAACACHTuJAMy8FnjsA&#10;AAA5AAAAEAAAAAAAAAABACAAAAAJAQAAZHJzL3NoYXBleG1sLnhtbFBLBQYAAAAABgAGAFsBAACz&#10;AwAAAAA=&#10;" path="m172,256c172,243,168,230,161,219c153,205,141,194,127,187c110,178,92,175,73,178c58,180,44,186,32,196c10,214,0,236,0,264c0,283,0,302,0,321c0,324,0,324,3,324c137,324,137,324,137,324c148,324,159,324,170,324c172,324,173,324,173,322c173,300,173,278,172,256xm86,159c119,159,147,133,147,99c147,65,120,39,87,39c53,39,26,65,25,99c25,132,52,159,86,159xm487,0c395,0,302,0,210,0c208,0,207,0,207,3c207,61,207,119,207,177c207,351,207,351,207,351c207,355,207,355,210,355c303,355,395,355,487,355c490,355,490,355,490,352c490,3,490,3,490,3c490,0,490,0,487,0xm233,37c310,37,387,37,464,37c465,37,466,37,466,39c466,51,466,62,466,74c466,76,465,77,463,77c425,77,387,77,349,77c235,77,235,77,235,77c231,77,231,77,231,73c231,62,231,51,231,39c231,37,231,37,233,37xm466,315c466,317,466,318,463,318c387,318,310,318,234,318c232,318,231,317,231,315c231,304,231,292,231,280c231,278,232,278,234,278c272,278,310,278,349,278c387,278,425,278,463,278c465,278,466,278,466,281c466,292,466,304,466,315xm231,235c231,223,231,211,231,200c231,198,231,197,233,197c271,197,310,197,348,197c386,197,425,197,463,197c466,197,466,197,466,201c466,212,466,224,466,235c466,237,466,238,464,238c387,237,310,237,233,238c232,238,231,237,231,235xm463,157c407,157,351,157,296,157c275,157,254,157,234,157c232,157,231,157,231,155c231,143,231,132,231,120c231,118,232,117,234,117c272,117,310,117,349,117c387,117,425,117,463,117c466,117,466,117,466,120c466,132,466,143,466,154c466,157,465,157,463,157xe">
                  <v:path o:connectlocs="70971,96762;32179,78646;0,116644;1322,143155;74938,143155;75820,113110;64800,43741;11020,43741;214677,0;91248,1325;91248,155084;214677,156852;216000,1325;102710,16347;205420,17231;204097,34021;103591,34021;101828,17231;205420,139178;103151,140504;101828,123714;153844,122830;205420,124156;101828,103831;102710,87041;204097,87041;205420,103831;102710,105157;204097,69368;103151,69368;101828,53020;153844,51694;205420,53020;204097,69368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-142875</wp:posOffset>
                </wp:positionV>
                <wp:extent cx="4201160" cy="395605"/>
                <wp:effectExtent l="19050" t="19050" r="0" b="2349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1160" cy="395605"/>
                          <a:chOff x="0" y="0"/>
                          <a:chExt cx="4201160" cy="395605"/>
                        </a:xfrm>
                      </wpg:grpSpPr>
                      <wps:wsp>
                        <wps:cNvPr id="112" name="椭圆 11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95605" cy="39560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7" name="文本框 577"/>
                        <wps:cNvSpPr txBox="1"/>
                        <wps:spPr>
                          <a:xfrm>
                            <a:off x="457200" y="38100"/>
                            <a:ext cx="374396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 w:val="32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BFBFBF" w:themeColor="background1" w:themeShade="BF"/>
                                  <w:sz w:val="32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eastAsia="微软雅黑"/>
                                  <w:color w:val="BFBFBF" w:themeColor="background1" w:themeShade="BF"/>
                                  <w:sz w:val="36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6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85725" y="95250"/>
                            <a:ext cx="251460" cy="177800"/>
                          </a:xfrm>
                          <a:custGeom>
                            <a:avLst/>
                            <a:gdLst>
                              <a:gd name="T0" fmla="*/ 4017 w 4360"/>
                              <a:gd name="T1" fmla="*/ 1009 h 3080"/>
                              <a:gd name="T2" fmla="*/ 4017 w 4360"/>
                              <a:gd name="T3" fmla="*/ 1688 h 3080"/>
                              <a:gd name="T4" fmla="*/ 4160 w 4360"/>
                              <a:gd name="T5" fmla="*/ 1830 h 3080"/>
                              <a:gd name="T6" fmla="*/ 3862 w 4360"/>
                              <a:gd name="T7" fmla="*/ 2140 h 3080"/>
                              <a:gd name="T8" fmla="*/ 3561 w 4360"/>
                              <a:gd name="T9" fmla="*/ 1840 h 3080"/>
                              <a:gd name="T10" fmla="*/ 3767 w 4360"/>
                              <a:gd name="T11" fmla="*/ 1652 h 3080"/>
                              <a:gd name="T12" fmla="*/ 3767 w 4360"/>
                              <a:gd name="T13" fmla="*/ 1116 h 3080"/>
                              <a:gd name="T14" fmla="*/ 2416 w 4360"/>
                              <a:gd name="T15" fmla="*/ 1677 h 3080"/>
                              <a:gd name="T16" fmla="*/ 1889 w 4360"/>
                              <a:gd name="T17" fmla="*/ 1692 h 3080"/>
                              <a:gd name="T18" fmla="*/ 324 w 4360"/>
                              <a:gd name="T19" fmla="*/ 1066 h 3080"/>
                              <a:gd name="T20" fmla="*/ 329 w 4360"/>
                              <a:gd name="T21" fmla="*/ 705 h 3080"/>
                              <a:gd name="T22" fmla="*/ 1843 w 4360"/>
                              <a:gd name="T23" fmla="*/ 139 h 3080"/>
                              <a:gd name="T24" fmla="*/ 2387 w 4360"/>
                              <a:gd name="T25" fmla="*/ 103 h 3080"/>
                              <a:gd name="T26" fmla="*/ 3999 w 4360"/>
                              <a:gd name="T27" fmla="*/ 737 h 3080"/>
                              <a:gd name="T28" fmla="*/ 4017 w 4360"/>
                              <a:gd name="T29" fmla="*/ 1009 h 3080"/>
                              <a:gd name="T30" fmla="*/ 2458 w 4360"/>
                              <a:gd name="T31" fmla="*/ 1946 h 3080"/>
                              <a:gd name="T32" fmla="*/ 3267 w 4360"/>
                              <a:gd name="T33" fmla="*/ 1580 h 3080"/>
                              <a:gd name="T34" fmla="*/ 3267 w 4360"/>
                              <a:gd name="T35" fmla="*/ 2652 h 3080"/>
                              <a:gd name="T36" fmla="*/ 2156 w 4360"/>
                              <a:gd name="T37" fmla="*/ 3080 h 3080"/>
                              <a:gd name="T38" fmla="*/ 982 w 4360"/>
                              <a:gd name="T39" fmla="*/ 2652 h 3080"/>
                              <a:gd name="T40" fmla="*/ 982 w 4360"/>
                              <a:gd name="T41" fmla="*/ 1652 h 3080"/>
                              <a:gd name="T42" fmla="*/ 1819 w 4360"/>
                              <a:gd name="T43" fmla="*/ 1946 h 3080"/>
                              <a:gd name="T44" fmla="*/ 2458 w 4360"/>
                              <a:gd name="T45" fmla="*/ 1946 h 3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4360" h="3080">
                                <a:moveTo>
                                  <a:pt x="4017" y="1009"/>
                                </a:moveTo>
                                <a:cubicBezTo>
                                  <a:pt x="4017" y="1688"/>
                                  <a:pt x="4017" y="1688"/>
                                  <a:pt x="4017" y="1688"/>
                                </a:cubicBezTo>
                                <a:cubicBezTo>
                                  <a:pt x="4160" y="1830"/>
                                  <a:pt x="4160" y="1830"/>
                                  <a:pt x="4160" y="1830"/>
                                </a:cubicBezTo>
                                <a:cubicBezTo>
                                  <a:pt x="3862" y="2140"/>
                                  <a:pt x="3862" y="2140"/>
                                  <a:pt x="3862" y="2140"/>
                                </a:cubicBezTo>
                                <a:cubicBezTo>
                                  <a:pt x="3561" y="1840"/>
                                  <a:pt x="3561" y="1840"/>
                                  <a:pt x="3561" y="1840"/>
                                </a:cubicBezTo>
                                <a:cubicBezTo>
                                  <a:pt x="3767" y="1652"/>
                                  <a:pt x="3767" y="1652"/>
                                  <a:pt x="3767" y="1652"/>
                                </a:cubicBezTo>
                                <a:cubicBezTo>
                                  <a:pt x="3767" y="1116"/>
                                  <a:pt x="3767" y="1116"/>
                                  <a:pt x="3767" y="1116"/>
                                </a:cubicBezTo>
                                <a:cubicBezTo>
                                  <a:pt x="2891" y="1477"/>
                                  <a:pt x="2610" y="1590"/>
                                  <a:pt x="2416" y="1677"/>
                                </a:cubicBezTo>
                                <a:cubicBezTo>
                                  <a:pt x="2222" y="1765"/>
                                  <a:pt x="2082" y="1764"/>
                                  <a:pt x="1889" y="1692"/>
                                </a:cubicBezTo>
                                <a:cubicBezTo>
                                  <a:pt x="1696" y="1619"/>
                                  <a:pt x="779" y="1284"/>
                                  <a:pt x="324" y="1066"/>
                                </a:cubicBezTo>
                                <a:cubicBezTo>
                                  <a:pt x="20" y="921"/>
                                  <a:pt x="0" y="829"/>
                                  <a:pt x="329" y="705"/>
                                </a:cubicBezTo>
                                <a:cubicBezTo>
                                  <a:pt x="758" y="542"/>
                                  <a:pt x="1467" y="281"/>
                                  <a:pt x="1843" y="139"/>
                                </a:cubicBezTo>
                                <a:cubicBezTo>
                                  <a:pt x="2065" y="49"/>
                                  <a:pt x="2183" y="0"/>
                                  <a:pt x="2387" y="103"/>
                                </a:cubicBezTo>
                                <a:cubicBezTo>
                                  <a:pt x="2752" y="253"/>
                                  <a:pt x="3585" y="566"/>
                                  <a:pt x="3999" y="737"/>
                                </a:cubicBezTo>
                                <a:cubicBezTo>
                                  <a:pt x="4360" y="894"/>
                                  <a:pt x="4117" y="946"/>
                                  <a:pt x="4017" y="1009"/>
                                </a:cubicBezTo>
                                <a:close/>
                                <a:moveTo>
                                  <a:pt x="2458" y="1946"/>
                                </a:moveTo>
                                <a:cubicBezTo>
                                  <a:pt x="2670" y="1858"/>
                                  <a:pt x="2956" y="1714"/>
                                  <a:pt x="3267" y="1580"/>
                                </a:cubicBezTo>
                                <a:cubicBezTo>
                                  <a:pt x="3267" y="2652"/>
                                  <a:pt x="3267" y="2652"/>
                                  <a:pt x="3267" y="2652"/>
                                </a:cubicBezTo>
                                <a:cubicBezTo>
                                  <a:pt x="3267" y="2652"/>
                                  <a:pt x="2864" y="3080"/>
                                  <a:pt x="2156" y="3080"/>
                                </a:cubicBezTo>
                                <a:cubicBezTo>
                                  <a:pt x="1394" y="3080"/>
                                  <a:pt x="982" y="2652"/>
                                  <a:pt x="982" y="2652"/>
                                </a:cubicBezTo>
                                <a:cubicBezTo>
                                  <a:pt x="982" y="1652"/>
                                  <a:pt x="982" y="1652"/>
                                  <a:pt x="982" y="1652"/>
                                </a:cubicBezTo>
                                <a:cubicBezTo>
                                  <a:pt x="1222" y="1750"/>
                                  <a:pt x="1492" y="1834"/>
                                  <a:pt x="1819" y="1946"/>
                                </a:cubicBezTo>
                                <a:cubicBezTo>
                                  <a:pt x="2020" y="2017"/>
                                  <a:pt x="2276" y="2042"/>
                                  <a:pt x="2458" y="19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75pt;margin-top:-11.25pt;height:31.15pt;width:330.8pt;z-index:251695104;mso-width-relative:page;mso-height-relative:page;" coordsize="4201160,395605" o:gfxdata="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">
                <o:lock v:ext="edit" aspectratio="f"/>
                <v:shape id="椭圆 111" o:spid="_x0000_s1026" o:spt="3" type="#_x0000_t3" style="position:absolute;left:0;top:0;height:395605;width:395605;v-text-anchor:middle;" fillcolor="#808080 [1629]" filled="t" stroked="t" coordsize="21600,21600" o:gfxdata="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QFhAy2AAAA3AAAAA8A&#10;AAAAAAAAAQAgAAAAIgAAAGRycy9kb3ducmV2LnhtbFBLAQIUABQAAAAIAIdO4kAzLwWeOwAAADkA&#10;AAAQAAAAAAAAAAEAIAAAAAUBAABkcnMvc2hhcGV4bWwueG1sUEsFBgAAAAAGAAYAWwEAAK8DAAAA&#10;AA==&#10;">
                  <v:fill on="t" focussize="0,0"/>
                  <v:stroke weight="3pt" color="#FFFFFF [3212]" miterlimit="8" joinstyle="miter"/>
                  <v:imagedata o:title=""/>
                  <o:lock v:ext="edit" aspectratio="t"/>
                </v:shape>
                <v:shape id="_x0000_s1026" o:spid="_x0000_s1026" o:spt="202" type="#_x0000_t202" style="position:absolute;left:457200;top:38100;height:326390;width:3743960;" filled="f" stroked="f" coordsize="21600,21600" o:gfxdata="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Y7pC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 w:val="32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BFBFBF" w:themeColor="background1" w:themeShade="BF"/>
                            <w:sz w:val="32"/>
                            <w:szCs w:val="28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eastAsia="微软雅黑"/>
                            <w:color w:val="BFBFBF" w:themeColor="background1" w:themeShade="BF"/>
                            <w:sz w:val="36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Freeform 13" o:spid="_x0000_s1026" o:spt="100" style="position:absolute;left:85725;top:95250;height:177800;width:251460;" fillcolor="#FFFFFF [3212]" filled="t" stroked="f" coordsize="4360,3080" o:gfxdata="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CqiDugAAANsA&#10;AAAPAAAAAAAAAAEAIAAAACIAAABkcnMvZG93bnJldi54bWxQSwECFAAUAAAACACHTuJAMy8FnjsA&#10;AAA5AAAAEAAAAAAAAAABACAAAAAJAQAAZHJzL3NoYXBleG1sLnhtbFBLBQYAAAAABgAGAFsBAACz&#10;AwAAAAA=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  <v:path o:connectlocs="231677,58246;231677,97443;239925,105640;222738,123536;205378,106218;217259,95365;217259,64423;139341,96808;108946,97674;18686,61537;18974,40697;106293,8024;137668,5945;230639,42545;231677,58246;141763,112337;188421,91209;188421,153092;124345,177800;56636,153092;56636,95365;104909,112337;141763,112337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1657350</wp:posOffset>
                </wp:positionV>
                <wp:extent cx="2339975" cy="1143000"/>
                <wp:effectExtent l="0" t="0" r="0" b="381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pacing w:val="6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pacing w:val="60"/>
                                <w:sz w:val="5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曾慧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5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华</w:t>
                            </w:r>
                          </w:p>
                          <w:p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语文老师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30.5pt;height:90pt;width:184.25pt;mso-position-horizontal-relative:page;z-index:251645952;mso-width-relative:page;mso-height-relative:page;" filled="f" stroked="f" coordsize="21600,21600" o:gfxdata="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NrhMbUAAAACAEAAA8AAAAAAAAAAQAgAAAAIgAAAGRycy9kb3ducmV2LnhtbFBLAQIUABQAAAAI&#10;AIdO4kAzlkxPKgIAACsEAAAOAAAAAAAAAAEAIAAAACM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40" w:lineRule="exact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pacing w:val="6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pacing w:val="60"/>
                          <w:sz w:val="5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曾慧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5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华</w:t>
                      </w:r>
                    </w:p>
                    <w:p>
                      <w:pPr>
                        <w:snapToGrid w:val="0"/>
                        <w:spacing w:line="640" w:lineRule="exact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语文老师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3028950</wp:posOffset>
                </wp:positionV>
                <wp:extent cx="2001520" cy="326390"/>
                <wp:effectExtent l="0" t="0" r="3683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520" cy="326390"/>
                          <a:chOff x="238125" y="0"/>
                          <a:chExt cx="2002168" cy="326390"/>
                        </a:xfrm>
                      </wpg:grpSpPr>
                      <wps:wsp>
                        <wps:cNvPr id="19" name="文本框 18"/>
                        <wps:cNvSpPr txBox="1"/>
                        <wps:spPr>
                          <a:xfrm>
                            <a:off x="238125" y="0"/>
                            <a:ext cx="10479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3" name="直接连接符 19"/>
                        <wps:cNvCnPr/>
                        <wps:spPr>
                          <a:xfrm>
                            <a:off x="1304155" y="168211"/>
                            <a:ext cx="93613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05D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pt;margin-top:238.5pt;height:25.7pt;width:157.6pt;z-index:251687936;mso-width-relative:page;mso-height-relative:page;" coordorigin="238125,0" coordsize="2002168,326390" o:gfxdata="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ElOtCjcAAAACwEAAA8AAAAAAAAAAQAgAAAAIgAAAGRycy9kb3ducmV2LnhtbFBLAQIUABQAAAAI&#10;AIdO4kCXC7ZsPwMAAEEHAAAOAAAAAAAAAAEAIAAAACsBAABkcnMvZTJvRG9jLnhtbFBLBQYAAAAA&#10;BgAGAFkBAADcBgAAAAA=&#10;">
                <o:lock v:ext="edit" aspectratio="f"/>
                <v:shape id="文本框 18" o:spid="_x0000_s1026" o:spt="202" type="#_x0000_t202" style="position:absolute;left:238125;top:0;height:326390;width:1047900;" filled="f" stroked="f" coordsize="21600,21600" o:gfxdata="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tRaYr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个人信息</w:t>
                        </w:r>
                      </w:p>
                    </w:txbxContent>
                  </v:textbox>
                </v:shape>
                <v:line id="直接连接符 19" o:spid="_x0000_s1026" o:spt="20" style="position:absolute;left:1304155;top:168211;height:0;width:936138;" filled="f" stroked="t" coordsize="21600,21600" o:gfxdata="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ZaN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305DA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-190500</wp:posOffset>
                </wp:positionH>
                <wp:positionV relativeFrom="paragraph">
                  <wp:posOffset>3578860</wp:posOffset>
                </wp:positionV>
                <wp:extent cx="1907540" cy="1367790"/>
                <wp:effectExtent l="0" t="0" r="0" b="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1367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ind w:left="420" w:left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1997.05，22岁</w:t>
                            </w:r>
                          </w:p>
                          <w:p>
                            <w:pPr>
                              <w:snapToGrid w:val="0"/>
                              <w:spacing w:before="234" w:beforeLines="75" w:line="360" w:lineRule="exact"/>
                              <w:ind w:left="420" w:left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现居：安徽合肥</w:t>
                            </w:r>
                          </w:p>
                          <w:p>
                            <w:pPr>
                              <w:snapToGrid w:val="0"/>
                              <w:spacing w:before="234" w:beforeLines="75" w:line="360" w:lineRule="exact"/>
                              <w:ind w:left="420" w:left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189 0000 0000</w:t>
                            </w:r>
                          </w:p>
                          <w:p>
                            <w:pPr>
                              <w:snapToGrid w:val="0"/>
                              <w:spacing w:before="234" w:beforeLines="75" w:line="360" w:lineRule="exact"/>
                              <w:ind w:left="420" w:left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zenghuihua@126.com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教师资格证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普通话一级乙等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心理咨询师初级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三笔6级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2016-2017学年度“优秀干部”称号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2015-2016学年度校级三等奖学金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016-2017学年度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校级二等奖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017-2018学年度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校级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三等奖学金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5pt;margin-top:281.8pt;height:107.7pt;width:150.2pt;mso-position-horizontal-relative:margin;z-index:251685888;mso-width-relative:page;mso-height-relative:page;" filled="f" stroked="f" coordsize="21600,21600" o:gfxdata="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VEnsF2AAAAAsBAAAPAAAAAAAAAAEAIAAAACIAAABkcnMvZG93bnJldi54bWxQSwECFAAUAAAA&#10;CACHTuJAC/m7AycCAAAp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ind w:left="420" w:leftChars="20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1997.05，22岁</w:t>
                      </w:r>
                    </w:p>
                    <w:p>
                      <w:pPr>
                        <w:snapToGrid w:val="0"/>
                        <w:spacing w:before="234" w:beforeLines="75" w:line="360" w:lineRule="exact"/>
                        <w:ind w:left="420" w:leftChars="20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现居：安徽合肥</w:t>
                      </w:r>
                    </w:p>
                    <w:p>
                      <w:pPr>
                        <w:snapToGrid w:val="0"/>
                        <w:spacing w:before="234" w:beforeLines="75" w:line="360" w:lineRule="exact"/>
                        <w:ind w:left="420" w:leftChars="20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189 0000 0000</w:t>
                      </w:r>
                    </w:p>
                    <w:p>
                      <w:pPr>
                        <w:snapToGrid w:val="0"/>
                        <w:spacing w:before="234" w:beforeLines="75" w:line="360" w:lineRule="exact"/>
                        <w:ind w:left="420" w:leftChars="20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zenghuihua@126.com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教师资格证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普通话一级乙等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心理咨询师初级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CET-6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三笔6级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2016-2017学年度“优秀干部”称号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2015-2016学年度校级三等奖学金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016-2017学年度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校级二等奖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学金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017-2018学年度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校级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三等奖学金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1952625</wp:posOffset>
                </wp:positionH>
                <wp:positionV relativeFrom="paragraph">
                  <wp:posOffset>581025</wp:posOffset>
                </wp:positionV>
                <wp:extent cx="827405" cy="361950"/>
                <wp:effectExtent l="0" t="0" r="0" b="0"/>
                <wp:wrapNone/>
                <wp:docPr id="387" name="文本框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015.09-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2019.06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75pt;margin-top:45.75pt;height:28.5pt;width:65.15pt;mso-position-horizontal-relative:margin;z-index:251650048;mso-width-relative:page;mso-height-relative:page;" filled="f" stroked="f" coordsize="21600,21600" o:gfxdata="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E&#10;i1vD1gAAAAoBAAAPAAAAAAAAAAEAIAAAACIAAABkcnMvZG93bnJldi54bWxQSwECFAAUAAAACACH&#10;TuJAZSJ/NiYCAAApBAAADgAAAAAAAAABACAAAAAl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015.09-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2019.06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4000500</wp:posOffset>
                </wp:positionV>
                <wp:extent cx="107950" cy="107950"/>
                <wp:effectExtent l="19050" t="19050" r="25400" b="25400"/>
                <wp:wrapNone/>
                <wp:docPr id="3" name="椭圆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219pt;margin-top:315pt;height:8.5pt;width:8.5pt;z-index:251655168;v-text-anchor:middle;mso-width-relative:page;mso-height-relative:page;" fillcolor="#808080 [1629]" filled="t" stroked="t" coordsize="21600,21600" o:gfxdata="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594C+NcAAAALAQAADwAAAAAAAAAB&#10;ACAAAAAiAAAAZHJzL2Rvd25yZXYueG1sUEsBAhQAFAAAAAgAh07iQH9r6ASDAgAADgUAAA4AAAAA&#10;AAAAAQAgAAAAJgEAAGRycy9lMm9Eb2MueG1sUEsFBgAAAAAGAAYAWQEAABsGAAAAAA==&#10;">
                <v:fill on="t" focussize="0,0"/>
                <v:stroke weight="3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5800725</wp:posOffset>
                </wp:positionV>
                <wp:extent cx="107950" cy="107950"/>
                <wp:effectExtent l="19050" t="19050" r="25400" b="25400"/>
                <wp:wrapNone/>
                <wp:docPr id="4" name="椭圆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219pt;margin-top:456.75pt;height:8.5pt;width:8.5pt;z-index:251656192;v-text-anchor:middle;mso-width-relative:page;mso-height-relative:page;" fillcolor="#808080 [1629]" filled="t" stroked="t" coordsize="21600,21600" o:gfxdata="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rT6Ys2AAAAAsBAAAPAAAAAAAA&#10;AAEAIAAAACIAAABkcnMvZG93bnJldi54bWxQSwECFAAUAAAACACHTuJAQWFdM4QCAAAOBQAADgAA&#10;AAAAAAABACAAAAAnAQAAZHJzL2Uyb0RvYy54bWxQSwUGAAAAAAYABgBZAQAAHQYAAAAA&#10;">
                <v:fill on="t" focussize="0,0"/>
                <v:stroke weight="3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2590800</wp:posOffset>
                </wp:positionH>
                <wp:positionV relativeFrom="paragraph">
                  <wp:posOffset>7910830</wp:posOffset>
                </wp:positionV>
                <wp:extent cx="4751705" cy="94583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1705" cy="945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热爱教育事业，喜欢语文，语文基础扎实，有一定的教学经验，具备做语文老师的专业素质和修养；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熟悉小学、中学学生的生活及学习特点,善于因材施教,能开拓发掘组织多种教学方式,灵活教学；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学习能力以及应变能力强，具有良好的课堂管理能力，面对课堂上发生的突发状况可以从容面对并及时解决；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性格开朗，亲和力强，具有良好的教师职业操守和服务意识，善于沟通，有较强的组织协调能力和团队协助精神。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pt;margin-top:622.9pt;height:744.75pt;width:374.15pt;mso-position-horizontal-relative:page;z-index:251677696;mso-width-relative:page;mso-height-relative:page;" filled="f" stroked="f" coordsize="21600,21600" o:gfxdata="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Fr/etkAAAAOAQAADwAAAAAAAAABACAAAAAiAAAAZHJzL2Rvd25yZXYueG1sUEsBAhQAFAAA&#10;AAgAh07iQOOmrDYnAgAAJw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热爱教育事业，喜欢语文，语文基础扎实，有一定的教学经验，具备做语文老师的专业素质和修养；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熟悉小学、中学学生的生活及学习特点,善于因材施教,能开拓发掘组织多种教学方式,灵活教学；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学习能力以及应变能力强，具有良好的课堂管理能力，面对课堂上发生的突发状况可以从容面对并及时解决；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性格开朗，亲和力强，具有良好的教师职业操守和服务意识，善于沟通，有较强的组织协调能力和团队协助精神。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2152650</wp:posOffset>
                </wp:positionV>
                <wp:extent cx="107950" cy="107950"/>
                <wp:effectExtent l="19050" t="19050" r="25400" b="25400"/>
                <wp:wrapNone/>
                <wp:docPr id="612" name="椭圆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219pt;margin-top:169.5pt;height:8.5pt;width:8.5pt;z-index:251654144;v-text-anchor:middle;mso-width-relative:page;mso-height-relative:page;" fillcolor="#808080 [1629]" filled="t" stroked="t" coordsize="21600,21600" o:gfxdata="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TRxoM1wAAAAsBAAAPAAAAAAAA&#10;AAEAIAAAACIAAABkcnMvZG93bnJldi54bWxQSwECFAAUAAAACACHTuJA4PehtoUCAAAQBQAADgAA&#10;AAAAAAABACAAAAAmAQAAZHJzL2Uyb0RvYy54bWxQSwUGAAAAAAYABgBZAQAAHQYAAAAA&#10;">
                <v:fill on="t" focussize="0,0"/>
                <v:stroke weight="3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552450</wp:posOffset>
                </wp:positionV>
                <wp:extent cx="107950" cy="107950"/>
                <wp:effectExtent l="19050" t="19050" r="25400" b="25400"/>
                <wp:wrapNone/>
                <wp:docPr id="591" name="椭圆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219pt;margin-top:43.5pt;height:8.5pt;width:8.5pt;z-index:251653120;v-text-anchor:middle;mso-width-relative:page;mso-height-relative:page;" fillcolor="#808080 [1629]" filled="t" stroked="t" coordsize="21600,21600" o:gfxdata="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OCoszNcAAAAKAQAADwAAAAAA&#10;AAABACAAAAAiAAAAZHJzL2Rvd25yZXYueG1sUEsBAhQAFAAAAAgAh07iQGqaBRWGAgAAEAUAAA4A&#10;AAAAAAAAAQAgAAAAJgEAAGRycy9lMm9Eb2MueG1sUEsFBgAAAAAGAAYAWQEAAB4GAAAAAA==&#10;">
                <v:fill on="t" focussize="0,0"/>
                <v:stroke weight="3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419100</wp:posOffset>
                </wp:positionV>
                <wp:extent cx="3743960" cy="945832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960" cy="945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安徽师范大学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汉语言文学    本科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主修课程：现代汉语、古代汉语、中国文化概论、中国现当代文学、中国古代文学、中国近代文学、民间文学。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经开区第一小学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顶岗支教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负责语文科目的教学工作，注重引导和交流，通过思维与方法培养并重的方法，帮助学生端正学习和生活态度及习惯，改善和提高学生成绩，并做好学生的管理及思想教育工作。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激发了学生的学习兴趣，有效帮助学生提高了学习成绩，顶岗支教取得了较大的成效。同时，自身也学习到很多教学知识和教学技巧，受益良多。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泽涪友谊学校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见习老师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配合教学实践，听老师讲课批改作业，学习其他教师的授课方法、沟通方式、工作态度、课上课下需要注意的细节等，与学生们进行亲密互动，了解他们的思想和性格特点。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院学生会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纪检部部长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主席团制定学生会的各种规章制度并监督执行。配合协助学生会各部门的工作，并进行监督和督促。对学院各班级进行课堂情况考勤。对班级平时的课堂情况进行不定时的检查，并记录检查结果，上报学校。协助有关部门维持学校的正常秩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75pt;margin-top:33pt;height:744.75pt;width:294.8pt;z-index:251648000;mso-width-relative:page;mso-height-relative:page;" filled="f" stroked="f" coordsize="21600,21600" o:gfxdata="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ButB9cAAAAMAQAADwAAAAAAAAABACAAAAAiAAAAZHJzL2Rvd25yZXYueG1sUEsBAhQAFAAA&#10;AAgAh07iQIQ/ch4pAgAAKwQAAA4AAAAAAAAAAQAgAAAAJ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安徽师范大学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汉语言文学    本科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主修课程：现代汉语、古代汉语、中国文化概论、中国现当代文学、中国古代文学、中国近代文学、民间文学。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经开区第一小学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顶岗支教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负责语文科目的教学工作，注重引导和交流，通过思维与方法培养并重的方法，帮助学生端正学习和生活态度及习惯，改善和提高学生成绩，并做好学生的管理及思想教育工作。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激发了学生的学习兴趣，有效帮助学生提高了学习成绩，顶岗支教取得了较大的成效。同时，自身也学习到很多教学知识和教学技巧，受益良多。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泽涪友谊学校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见习老师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配合教学实践，听老师讲课批改作业，学习其他教师的授课方法、沟通方式、工作态度、课上课下需要注意的细节等，与学生们进行亲密互动，了解他们的思想和性格特点。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院学生会        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纪检部部长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主席团制定学生会的各种规章制度并监督执行。配合协助学生会各部门的工作，并进行监督和督促。对学院各班级进行课堂情况考勤。对班级平时的课堂情况进行不定时的检查，并记录检查结果，上报学校。协助有关部门维持学校的正常秩序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-514350</wp:posOffset>
                </wp:positionV>
                <wp:extent cx="0" cy="8315960"/>
                <wp:effectExtent l="0" t="0" r="19050" b="27940"/>
                <wp:wrapNone/>
                <wp:docPr id="590" name="直接连接符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6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D4C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3.5pt;margin-top:-40.5pt;height:654.8pt;width:0pt;z-index:251652096;mso-width-relative:page;mso-height-relative:page;" filled="f" stroked="t" coordsize="21600,21600" o:gfxdata="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rXandkAAAAMAQAADwAAAAAAAAABACAAAAAiAAAA&#10;ZHJzL2Rvd25yZXYueG1sUEsBAhQAFAAAAAgAh07iQFYRADvNAQAAaAMAAA4AAAAAAAAAAQAgAAAA&#10;KAEAAGRycy9lMm9Eb2MueG1sUEsFBgAAAAAGAAYAWQEAAGcFAAAAAA==&#10;">
                <v:fill on="f" focussize="0,0"/>
                <v:stroke weight="1.5pt" color="#6D4C4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43904" behindDoc="0" locked="0" layoutInCell="1" allowOverlap="1">
            <wp:simplePos x="0" y="0"/>
            <wp:positionH relativeFrom="margin">
              <wp:posOffset>99695</wp:posOffset>
            </wp:positionH>
            <wp:positionV relativeFrom="paragraph">
              <wp:posOffset>-9525</wp:posOffset>
            </wp:positionV>
            <wp:extent cx="1223645" cy="1223645"/>
            <wp:effectExtent l="57150" t="57150" r="52705" b="52705"/>
            <wp:wrapNone/>
            <wp:docPr id="266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1223645"/>
                    </a:xfrm>
                    <a:prstGeom prst="ellipse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br w:type="page"/>
      </w:r>
    </w:p>
    <w:p>
      <w:pPr>
        <w:snapToGrid w:val="0"/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8210550</wp:posOffset>
            </wp:positionV>
            <wp:extent cx="2992120" cy="2087880"/>
            <wp:effectExtent l="0" t="0" r="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878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page">
                  <wp:posOffset>2343150</wp:posOffset>
                </wp:positionH>
                <wp:positionV relativeFrom="margin">
                  <wp:align>center</wp:align>
                </wp:positionV>
                <wp:extent cx="5255895" cy="10727690"/>
                <wp:effectExtent l="0" t="0" r="1905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895" cy="10727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pacing w:val="6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5pt;height:844.7pt;width:413.85pt;mso-position-horizontal-relative:page;mso-position-vertical:center;mso-position-vertical-relative:margin;z-index:251634688;mso-width-relative:page;mso-height-relative:page;" fillcolor="#FFFFFF [3212]" filled="t" stroked="f" coordsize="21600,21600" o:gfxdata="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2wS7tYAAAAKAQAADwAAAAAAAAABACAAAAAiAAAAZHJz&#10;L2Rvd25yZXYueG1sUEsBAhQAFAAAAAgAh07iQIuV1Vk/AgAAUw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70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pacing w:val="6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-47625</wp:posOffset>
                </wp:positionV>
                <wp:extent cx="4201160" cy="395605"/>
                <wp:effectExtent l="19050" t="19050" r="0" b="23495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1160" cy="395605"/>
                          <a:chOff x="0" y="0"/>
                          <a:chExt cx="4201160" cy="395605"/>
                        </a:xfrm>
                      </wpg:grpSpPr>
                      <wps:wsp>
                        <wps:cNvPr id="61" name="椭圆 11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95605" cy="39560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457200" y="38100"/>
                            <a:ext cx="374396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D4C41"/>
                                  <w:sz w:val="32"/>
                                  <w:szCs w:val="28"/>
                                </w:rPr>
                                <w:t>自荐信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BFBFBF" w:themeColor="background1" w:themeShade="BF"/>
                                  <w:sz w:val="32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3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eastAsia="微软雅黑"/>
                                  <w:color w:val="BFBFBF" w:themeColor="background1" w:themeShade="BF"/>
                                  <w:sz w:val="36"/>
                                  <w:szCs w:val="28"/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36" name="Freeform 10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4775" y="114300"/>
                            <a:ext cx="180000" cy="157245"/>
                          </a:xfrm>
                          <a:custGeom>
                            <a:avLst/>
                            <a:gdLst>
                              <a:gd name="T0" fmla="*/ 399 w 440"/>
                              <a:gd name="T1" fmla="*/ 384 h 384"/>
                              <a:gd name="T2" fmla="*/ 41 w 440"/>
                              <a:gd name="T3" fmla="*/ 384 h 384"/>
                              <a:gd name="T4" fmla="*/ 0 w 440"/>
                              <a:gd name="T5" fmla="*/ 343 h 384"/>
                              <a:gd name="T6" fmla="*/ 0 w 440"/>
                              <a:gd name="T7" fmla="*/ 41 h 384"/>
                              <a:gd name="T8" fmla="*/ 41 w 440"/>
                              <a:gd name="T9" fmla="*/ 0 h 384"/>
                              <a:gd name="T10" fmla="*/ 399 w 440"/>
                              <a:gd name="T11" fmla="*/ 0 h 384"/>
                              <a:gd name="T12" fmla="*/ 440 w 440"/>
                              <a:gd name="T13" fmla="*/ 41 h 384"/>
                              <a:gd name="T14" fmla="*/ 440 w 440"/>
                              <a:gd name="T15" fmla="*/ 343 h 384"/>
                              <a:gd name="T16" fmla="*/ 399 w 440"/>
                              <a:gd name="T17" fmla="*/ 384 h 384"/>
                              <a:gd name="T18" fmla="*/ 41 w 440"/>
                              <a:gd name="T19" fmla="*/ 27 h 384"/>
                              <a:gd name="T20" fmla="*/ 28 w 440"/>
                              <a:gd name="T21" fmla="*/ 41 h 384"/>
                              <a:gd name="T22" fmla="*/ 41 w 440"/>
                              <a:gd name="T23" fmla="*/ 55 h 384"/>
                              <a:gd name="T24" fmla="*/ 55 w 440"/>
                              <a:gd name="T25" fmla="*/ 41 h 384"/>
                              <a:gd name="T26" fmla="*/ 41 w 440"/>
                              <a:gd name="T27" fmla="*/ 27 h 384"/>
                              <a:gd name="T28" fmla="*/ 83 w 440"/>
                              <a:gd name="T29" fmla="*/ 27 h 384"/>
                              <a:gd name="T30" fmla="*/ 69 w 440"/>
                              <a:gd name="T31" fmla="*/ 41 h 384"/>
                              <a:gd name="T32" fmla="*/ 83 w 440"/>
                              <a:gd name="T33" fmla="*/ 55 h 384"/>
                              <a:gd name="T34" fmla="*/ 96 w 440"/>
                              <a:gd name="T35" fmla="*/ 41 h 384"/>
                              <a:gd name="T36" fmla="*/ 83 w 440"/>
                              <a:gd name="T37" fmla="*/ 27 h 384"/>
                              <a:gd name="T38" fmla="*/ 124 w 440"/>
                              <a:gd name="T39" fmla="*/ 27 h 384"/>
                              <a:gd name="T40" fmla="*/ 110 w 440"/>
                              <a:gd name="T41" fmla="*/ 41 h 384"/>
                              <a:gd name="T42" fmla="*/ 124 w 440"/>
                              <a:gd name="T43" fmla="*/ 55 h 384"/>
                              <a:gd name="T44" fmla="*/ 138 w 440"/>
                              <a:gd name="T45" fmla="*/ 41 h 384"/>
                              <a:gd name="T46" fmla="*/ 124 w 440"/>
                              <a:gd name="T47" fmla="*/ 27 h 384"/>
                              <a:gd name="T48" fmla="*/ 412 w 440"/>
                              <a:gd name="T49" fmla="*/ 82 h 384"/>
                              <a:gd name="T50" fmla="*/ 28 w 440"/>
                              <a:gd name="T51" fmla="*/ 82 h 384"/>
                              <a:gd name="T52" fmla="*/ 28 w 440"/>
                              <a:gd name="T53" fmla="*/ 357 h 384"/>
                              <a:gd name="T54" fmla="*/ 412 w 440"/>
                              <a:gd name="T55" fmla="*/ 357 h 384"/>
                              <a:gd name="T56" fmla="*/ 412 w 440"/>
                              <a:gd name="T57" fmla="*/ 82 h 384"/>
                              <a:gd name="T58" fmla="*/ 220 w 440"/>
                              <a:gd name="T59" fmla="*/ 165 h 384"/>
                              <a:gd name="T60" fmla="*/ 83 w 440"/>
                              <a:gd name="T61" fmla="*/ 165 h 384"/>
                              <a:gd name="T62" fmla="*/ 83 w 440"/>
                              <a:gd name="T63" fmla="*/ 151 h 384"/>
                              <a:gd name="T64" fmla="*/ 220 w 440"/>
                              <a:gd name="T65" fmla="*/ 151 h 384"/>
                              <a:gd name="T66" fmla="*/ 220 w 440"/>
                              <a:gd name="T67" fmla="*/ 165 h 384"/>
                              <a:gd name="T68" fmla="*/ 193 w 440"/>
                              <a:gd name="T69" fmla="*/ 206 h 384"/>
                              <a:gd name="T70" fmla="*/ 83 w 440"/>
                              <a:gd name="T71" fmla="*/ 206 h 384"/>
                              <a:gd name="T72" fmla="*/ 83 w 440"/>
                              <a:gd name="T73" fmla="*/ 192 h 384"/>
                              <a:gd name="T74" fmla="*/ 193 w 440"/>
                              <a:gd name="T75" fmla="*/ 192 h 384"/>
                              <a:gd name="T76" fmla="*/ 193 w 440"/>
                              <a:gd name="T77" fmla="*/ 206 h 384"/>
                              <a:gd name="T78" fmla="*/ 220 w 440"/>
                              <a:gd name="T79" fmla="*/ 247 h 384"/>
                              <a:gd name="T80" fmla="*/ 83 w 440"/>
                              <a:gd name="T81" fmla="*/ 247 h 384"/>
                              <a:gd name="T82" fmla="*/ 83 w 440"/>
                              <a:gd name="T83" fmla="*/ 233 h 384"/>
                              <a:gd name="T84" fmla="*/ 220 w 440"/>
                              <a:gd name="T85" fmla="*/ 233 h 384"/>
                              <a:gd name="T86" fmla="*/ 220 w 440"/>
                              <a:gd name="T87" fmla="*/ 247 h 384"/>
                              <a:gd name="T88" fmla="*/ 193 w 440"/>
                              <a:gd name="T89" fmla="*/ 288 h 384"/>
                              <a:gd name="T90" fmla="*/ 83 w 440"/>
                              <a:gd name="T91" fmla="*/ 288 h 384"/>
                              <a:gd name="T92" fmla="*/ 83 w 440"/>
                              <a:gd name="T93" fmla="*/ 274 h 384"/>
                              <a:gd name="T94" fmla="*/ 193 w 440"/>
                              <a:gd name="T95" fmla="*/ 274 h 384"/>
                              <a:gd name="T96" fmla="*/ 193 w 440"/>
                              <a:gd name="T97" fmla="*/ 288 h 384"/>
                              <a:gd name="T98" fmla="*/ 309 w 440"/>
                              <a:gd name="T99" fmla="*/ 151 h 384"/>
                              <a:gd name="T100" fmla="*/ 357 w 440"/>
                              <a:gd name="T101" fmla="*/ 199 h 384"/>
                              <a:gd name="T102" fmla="*/ 309 w 440"/>
                              <a:gd name="T103" fmla="*/ 247 h 384"/>
                              <a:gd name="T104" fmla="*/ 261 w 440"/>
                              <a:gd name="T105" fmla="*/ 199 h 384"/>
                              <a:gd name="T106" fmla="*/ 309 w 440"/>
                              <a:gd name="T107" fmla="*/ 151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40" h="384">
                                <a:moveTo>
                                  <a:pt x="399" y="384"/>
                                </a:moveTo>
                                <a:cubicBezTo>
                                  <a:pt x="41" y="384"/>
                                  <a:pt x="41" y="384"/>
                                  <a:pt x="41" y="384"/>
                                </a:cubicBezTo>
                                <a:cubicBezTo>
                                  <a:pt x="19" y="384"/>
                                  <a:pt x="0" y="366"/>
                                  <a:pt x="0" y="343"/>
                                </a:cubicBezTo>
                                <a:cubicBezTo>
                                  <a:pt x="0" y="41"/>
                                  <a:pt x="0" y="41"/>
                                  <a:pt x="0" y="41"/>
                                </a:cubicBezTo>
                                <a:cubicBezTo>
                                  <a:pt x="0" y="18"/>
                                  <a:pt x="19" y="0"/>
                                  <a:pt x="41" y="0"/>
                                </a:cubicBezTo>
                                <a:cubicBezTo>
                                  <a:pt x="399" y="0"/>
                                  <a:pt x="399" y="0"/>
                                  <a:pt x="399" y="0"/>
                                </a:cubicBezTo>
                                <a:cubicBezTo>
                                  <a:pt x="421" y="0"/>
                                  <a:pt x="440" y="18"/>
                                  <a:pt x="440" y="41"/>
                                </a:cubicBezTo>
                                <a:cubicBezTo>
                                  <a:pt x="440" y="343"/>
                                  <a:pt x="440" y="343"/>
                                  <a:pt x="440" y="343"/>
                                </a:cubicBezTo>
                                <a:cubicBezTo>
                                  <a:pt x="440" y="366"/>
                                  <a:pt x="421" y="384"/>
                                  <a:pt x="399" y="384"/>
                                </a:cubicBezTo>
                                <a:close/>
                                <a:moveTo>
                                  <a:pt x="41" y="27"/>
                                </a:moveTo>
                                <a:cubicBezTo>
                                  <a:pt x="34" y="27"/>
                                  <a:pt x="28" y="33"/>
                                  <a:pt x="28" y="41"/>
                                </a:cubicBezTo>
                                <a:cubicBezTo>
                                  <a:pt x="28" y="48"/>
                                  <a:pt x="34" y="55"/>
                                  <a:pt x="41" y="55"/>
                                </a:cubicBezTo>
                                <a:cubicBezTo>
                                  <a:pt x="49" y="55"/>
                                  <a:pt x="55" y="48"/>
                                  <a:pt x="55" y="41"/>
                                </a:cubicBezTo>
                                <a:cubicBezTo>
                                  <a:pt x="55" y="33"/>
                                  <a:pt x="49" y="27"/>
                                  <a:pt x="41" y="27"/>
                                </a:cubicBezTo>
                                <a:close/>
                                <a:moveTo>
                                  <a:pt x="83" y="27"/>
                                </a:moveTo>
                                <a:cubicBezTo>
                                  <a:pt x="75" y="27"/>
                                  <a:pt x="69" y="33"/>
                                  <a:pt x="69" y="41"/>
                                </a:cubicBezTo>
                                <a:cubicBezTo>
                                  <a:pt x="69" y="48"/>
                                  <a:pt x="75" y="55"/>
                                  <a:pt x="83" y="55"/>
                                </a:cubicBezTo>
                                <a:cubicBezTo>
                                  <a:pt x="90" y="55"/>
                                  <a:pt x="96" y="48"/>
                                  <a:pt x="96" y="41"/>
                                </a:cubicBezTo>
                                <a:cubicBezTo>
                                  <a:pt x="96" y="33"/>
                                  <a:pt x="90" y="27"/>
                                  <a:pt x="83" y="27"/>
                                </a:cubicBezTo>
                                <a:close/>
                                <a:moveTo>
                                  <a:pt x="124" y="27"/>
                                </a:moveTo>
                                <a:cubicBezTo>
                                  <a:pt x="116" y="27"/>
                                  <a:pt x="110" y="33"/>
                                  <a:pt x="110" y="41"/>
                                </a:cubicBezTo>
                                <a:cubicBezTo>
                                  <a:pt x="110" y="48"/>
                                  <a:pt x="116" y="55"/>
                                  <a:pt x="124" y="55"/>
                                </a:cubicBezTo>
                                <a:cubicBezTo>
                                  <a:pt x="131" y="55"/>
                                  <a:pt x="138" y="48"/>
                                  <a:pt x="138" y="41"/>
                                </a:cubicBezTo>
                                <a:cubicBezTo>
                                  <a:pt x="138" y="33"/>
                                  <a:pt x="131" y="27"/>
                                  <a:pt x="124" y="27"/>
                                </a:cubicBezTo>
                                <a:close/>
                                <a:moveTo>
                                  <a:pt x="412" y="82"/>
                                </a:moveTo>
                                <a:cubicBezTo>
                                  <a:pt x="28" y="82"/>
                                  <a:pt x="28" y="82"/>
                                  <a:pt x="28" y="82"/>
                                </a:cubicBezTo>
                                <a:cubicBezTo>
                                  <a:pt x="28" y="357"/>
                                  <a:pt x="28" y="357"/>
                                  <a:pt x="28" y="357"/>
                                </a:cubicBezTo>
                                <a:cubicBezTo>
                                  <a:pt x="412" y="357"/>
                                  <a:pt x="412" y="357"/>
                                  <a:pt x="412" y="357"/>
                                </a:cubicBezTo>
                                <a:lnTo>
                                  <a:pt x="412" y="82"/>
                                </a:lnTo>
                                <a:close/>
                                <a:moveTo>
                                  <a:pt x="220" y="165"/>
                                </a:moveTo>
                                <a:cubicBezTo>
                                  <a:pt x="83" y="165"/>
                                  <a:pt x="83" y="165"/>
                                  <a:pt x="83" y="165"/>
                                </a:cubicBezTo>
                                <a:cubicBezTo>
                                  <a:pt x="83" y="151"/>
                                  <a:pt x="83" y="151"/>
                                  <a:pt x="83" y="151"/>
                                </a:cubicBezTo>
                                <a:cubicBezTo>
                                  <a:pt x="220" y="151"/>
                                  <a:pt x="220" y="151"/>
                                  <a:pt x="220" y="151"/>
                                </a:cubicBezTo>
                                <a:cubicBezTo>
                                  <a:pt x="220" y="165"/>
                                  <a:pt x="220" y="165"/>
                                  <a:pt x="220" y="165"/>
                                </a:cubicBezTo>
                                <a:close/>
                                <a:moveTo>
                                  <a:pt x="193" y="206"/>
                                </a:moveTo>
                                <a:cubicBezTo>
                                  <a:pt x="83" y="206"/>
                                  <a:pt x="83" y="206"/>
                                  <a:pt x="83" y="206"/>
                                </a:cubicBezTo>
                                <a:cubicBezTo>
                                  <a:pt x="83" y="192"/>
                                  <a:pt x="83" y="192"/>
                                  <a:pt x="83" y="192"/>
                                </a:cubicBezTo>
                                <a:cubicBezTo>
                                  <a:pt x="193" y="192"/>
                                  <a:pt x="193" y="192"/>
                                  <a:pt x="193" y="192"/>
                                </a:cubicBezTo>
                                <a:lnTo>
                                  <a:pt x="193" y="206"/>
                                </a:lnTo>
                                <a:close/>
                                <a:moveTo>
                                  <a:pt x="220" y="247"/>
                                </a:moveTo>
                                <a:cubicBezTo>
                                  <a:pt x="83" y="247"/>
                                  <a:pt x="83" y="247"/>
                                  <a:pt x="83" y="247"/>
                                </a:cubicBezTo>
                                <a:cubicBezTo>
                                  <a:pt x="83" y="233"/>
                                  <a:pt x="83" y="233"/>
                                  <a:pt x="83" y="233"/>
                                </a:cubicBezTo>
                                <a:cubicBezTo>
                                  <a:pt x="220" y="233"/>
                                  <a:pt x="220" y="233"/>
                                  <a:pt x="220" y="233"/>
                                </a:cubicBezTo>
                                <a:cubicBezTo>
                                  <a:pt x="220" y="247"/>
                                  <a:pt x="220" y="247"/>
                                  <a:pt x="220" y="247"/>
                                </a:cubicBezTo>
                                <a:close/>
                                <a:moveTo>
                                  <a:pt x="193" y="288"/>
                                </a:moveTo>
                                <a:cubicBezTo>
                                  <a:pt x="83" y="288"/>
                                  <a:pt x="83" y="288"/>
                                  <a:pt x="83" y="288"/>
                                </a:cubicBezTo>
                                <a:cubicBezTo>
                                  <a:pt x="83" y="274"/>
                                  <a:pt x="83" y="274"/>
                                  <a:pt x="83" y="274"/>
                                </a:cubicBezTo>
                                <a:cubicBezTo>
                                  <a:pt x="193" y="274"/>
                                  <a:pt x="193" y="274"/>
                                  <a:pt x="193" y="274"/>
                                </a:cubicBezTo>
                                <a:lnTo>
                                  <a:pt x="193" y="288"/>
                                </a:lnTo>
                                <a:close/>
                                <a:moveTo>
                                  <a:pt x="309" y="151"/>
                                </a:moveTo>
                                <a:cubicBezTo>
                                  <a:pt x="336" y="151"/>
                                  <a:pt x="357" y="172"/>
                                  <a:pt x="357" y="199"/>
                                </a:cubicBezTo>
                                <a:cubicBezTo>
                                  <a:pt x="357" y="225"/>
                                  <a:pt x="336" y="247"/>
                                  <a:pt x="309" y="247"/>
                                </a:cubicBezTo>
                                <a:cubicBezTo>
                                  <a:pt x="283" y="247"/>
                                  <a:pt x="261" y="225"/>
                                  <a:pt x="261" y="199"/>
                                </a:cubicBezTo>
                                <a:cubicBezTo>
                                  <a:pt x="261" y="172"/>
                                  <a:pt x="283" y="151"/>
                                  <a:pt x="309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.75pt;margin-top:-3.75pt;height:31.15pt;width:330.8pt;z-index:251755520;mso-width-relative:page;mso-height-relative:page;" coordsize="4201160,395605" o:gfxdata="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">
                <o:lock v:ext="edit" aspectratio="f"/>
                <v:shape id="椭圆 111" o:spid="_x0000_s1026" o:spt="3" type="#_x0000_t3" style="position:absolute;left:0;top:0;height:395605;width:395605;v-text-anchor:middle;" fillcolor="#808080 [1629]" filled="t" stroked="t" coordsize="21600,21600" o:gfxdata="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EW0ktwAAANsAAAAP&#10;AAAAAAAAAAEAIAAAACIAAABkcnMvZG93bnJldi54bWxQSwECFAAUAAAACACHTuJAMy8FnjsAAAA5&#10;AAAAEAAAAAAAAAABACAAAAAGAQAAZHJzL3NoYXBleG1sLnhtbFBLBQYAAAAABgAGAFsBAACwAwAA&#10;AAA=&#10;">
                  <v:fill on="t" focussize="0,0"/>
                  <v:stroke weight="3pt" color="#FFFFFF [3212]" miterlimit="8" joinstyle="miter"/>
                  <v:imagedata o:title=""/>
                  <o:lock v:ext="edit" aspectratio="t"/>
                </v:shape>
                <v:shape id="_x0000_s1026" o:spid="_x0000_s1026" o:spt="202" type="#_x0000_t202" style="position:absolute;left:457200;top:38100;height:326390;width:3743960;" filled="f" stroked="f" coordsize="21600,21600" o:gfxdata="UEsDBAoAAAAAAIdO4kAAAAAAAAAAAAAAAAAEAAAAZHJzL1BLAwQUAAAACACHTuJABHa7br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wzKF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drtu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D4C41"/>
                            <w:sz w:val="32"/>
                            <w:szCs w:val="28"/>
                          </w:rPr>
                          <w:t>自荐信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BFBFBF" w:themeColor="background1" w:themeShade="BF"/>
                            <w:sz w:val="32"/>
                            <w:szCs w:val="28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32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eastAsia="微软雅黑"/>
                            <w:color w:val="BFBFBF" w:themeColor="background1" w:themeShade="BF"/>
                            <w:sz w:val="36"/>
                            <w:szCs w:val="28"/>
                          </w:rPr>
                          <w:t>COVER LETTER</w:t>
                        </w:r>
                      </w:p>
                    </w:txbxContent>
                  </v:textbox>
                </v:shape>
                <v:shape id="Freeform 106" o:spid="_x0000_s1026" o:spt="100" style="position:absolute;left:104775;top:114300;height:157245;width:180000;" fillcolor="#FFFFFF [3212]" filled="t" stroked="f" coordsize="440,384" o:gfxdata="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+H8qugAAANwA&#10;AAAPAAAAAAAAAAEAIAAAACIAAABkcnMvZG93bnJldi54bWxQSwECFAAUAAAACACHTuJAMy8FnjsA&#10;AAA5AAAAEAAAAAAAAAABACAAAAAJAQAAZHJzL3NoYXBleG1sLnhtbFBLBQYAAAAABgAGAFsBAACz&#10;AwAAAAA=&#10;" path="m399,384c41,384,41,384,41,384c19,384,0,366,0,343c0,41,0,41,0,41c0,18,19,0,41,0c399,0,399,0,399,0c421,0,440,18,440,41c440,343,440,343,440,343c440,366,421,384,399,384xm41,27c34,27,28,33,28,41c28,48,34,55,41,55c49,55,55,48,55,41c55,33,49,27,41,27xm83,27c75,27,69,33,69,41c69,48,75,55,83,55c90,55,96,48,96,41c96,33,90,27,83,27xm124,27c116,27,110,33,110,41c110,48,116,55,124,55c131,55,138,48,138,41c138,33,131,27,124,27xm412,82c28,82,28,82,28,82c28,357,28,357,28,357c412,357,412,357,412,357l412,82xm220,165c83,165,83,165,83,165c83,151,83,151,83,151c220,151,220,151,220,151c220,165,220,165,220,165xm193,206c83,206,83,206,83,206c83,192,83,192,83,192c193,192,193,192,193,192l193,206xm220,247c83,247,83,247,83,247c83,233,83,233,83,233c220,233,220,233,220,233c220,247,220,247,220,247xm193,288c83,288,83,288,83,288c83,274,83,274,83,274c193,274,193,274,193,274l193,288xm309,151c336,151,357,172,357,199c357,225,336,247,309,247c283,247,261,225,261,199c261,172,283,151,309,151xe">
                  <v:path o:connectlocs="163227,157245;16772,157245;0,140455;0,16789;16772,0;163227,0;180000,16789;180000,140455;163227,157245;16772,11056;11454,16789;16772,22522;22500,16789;16772,11056;33954,11056;28227,16789;33954,22522;39272,16789;33954,11056;50727,11056;45000,16789;50727,22522;56454,16789;50727,11056;168545,33578;11454,33578;11454,146188;168545,146188;168545,33578;90000,67566;33954,67566;33954,61833;90000,61833;90000,67566;78954,84355;33954,84355;33954,78622;78954,78622;78954,84355;90000,101144;33954,101144;33954,95411;90000,95411;90000,101144;78954,117933;33954,117933;33954,112200;78954,112200;78954,117933;126409,61833;146045,81488;126409,101144;106772,81488;126409,6183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-457200</wp:posOffset>
                </wp:positionV>
                <wp:extent cx="0" cy="10008235"/>
                <wp:effectExtent l="0" t="0" r="19050" b="3175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8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5pt;margin-top:-36pt;height:788.05pt;width:0pt;z-index:251719680;mso-width-relative:page;mso-height-relative:page;" filled="f" stroked="t" coordsize="21600,21600" o:gfxdata="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pps8R2gAAAAwB&#10;AAAPAAAAAAAAAAEAIAAAACIAAABkcnMvZG93bnJldi54bWxQSwECFAAUAAAACACHTuJAxBB19+AB&#10;AACgAwAADgAAAAAAAAABACAAAAApAQAAZHJzL2Uyb0RvYy54bWxQSwUGAAAAAAYABgBZAQAAewUA&#10;AAAA&#10;">
                <v:fill on="f" focussize="0,0"/>
                <v:stroke weight="1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posOffset>3095625</wp:posOffset>
                </wp:positionH>
                <wp:positionV relativeFrom="paragraph">
                  <wp:posOffset>500380</wp:posOffset>
                </wp:positionV>
                <wp:extent cx="4031615" cy="945832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615" cy="945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您好！在即将投身社会之际，我希望在贵校谋求到一份与专业和兴趣相符的工作，终生学习，不断提高，实现自己的人生价值。我怀着一颗赤诚的心和对教育工作的执著追求，真诚地向您推荐自己。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我叫曾慧华，是一名安徽师范大学汉语言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文学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的应届毕业生。经过四年的认真学习和不懈努力，我已具备了系统的专业知识和一定的教学实际能力，做一名优秀的教师是我一直以来的理想，现在正准备以高昂的热情与所学的知识投入到社会之中，服务于教育事业，实现自身的价值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贵校，安徽省某某中学，是我的母校。对这里的一切我都无比熟悉，这也将成为我以后工作的优势。也正是这里良好的管理体制，浓厚的教学氛围和积极进取的精神使我能够进入大学学习，选择了师范专业以后我变将这里作为自己毕业后的首选目标，相信在母校领导的帮助指导下，通过自身的努力，我会成为一名合格的人民教师，希望母校能给我提供一个施展才华的机会!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的四年时光里，我本着自强不息，学以致用的原则，一直以认真的态度对待学习。在学好专业课的同时，我也注重综合知识和综合技能的培养与提高，广泛的涉猎了文学，哲学，心理学，教育学等方面的书籍，计算机理论与操作也具有一定的水平。在教师技能方面，我勤学苦练，不断提高自身的整体水平，并在教育实习中取得优异成绩。这些都为我成为一名合格的人民教师打下了坚实的基础。同时我也担任了校数学建模协会的会长，这对我以后从事数学教学和竞赛辅导工作将会有很大的帮助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在思想方面我积极向党组织靠拢，关心集体，团结同学，多次参加了义务劳动和社会活动。同时我也积极参加文艺汇演，中小学实践教学，足球赛等课外活动。力求使自己成为高素质的复合型人才!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我相信命运之神会垂青有准备之人，回首过去深感母校培育之恩，注目将来唯有以学识与真诚回报祖国的教育事业。我将以爱心，热心，敬业之心来实现自己的奋斗目标：做名合格的人民教师。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我或许不是令您满意的，但我相信依靠努力，我将成为最合适的!我或许不是最优秀的，但我会自强不息，我是有潜力的!最后，诚挚希望贵校能够垂惠!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75pt;margin-top:39.4pt;height:744.75pt;width:317.45pt;mso-position-horizontal-relative:page;z-index:251724800;mso-width-relative:page;mso-height-relative:page;" filled="f" stroked="f" coordsize="21600,21600" o:gfxdata="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Yp0LTYAAAADAEAAA8AAAAAAAAAAQAgAAAAIgAAAGRycy9kb3ducmV2LnhtbFBLAQIUABQA&#10;AAAIAIdO4kDT7ajpKQIAACkEAAAOAAAAAAAAAAEAIAAAACc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您好！在即将投身社会之际，我希望在贵校谋求到一份与专业和兴趣相符的工作，终生学习，不断提高，实现自己的人生价值。我怀着一颗赤诚的心和对教育工作的执著追求，真诚地向您推荐自己。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我叫曾慧华，是一名安徽师范大学汉语言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文学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的应届毕业生。经过四年的认真学习和不懈努力，我已具备了系统的专业知识和一定的教学实际能力，做一名优秀的教师是我一直以来的理想，现在正准备以高昂的热情与所学的知识投入到社会之中，服务于教育事业，实现自身的价值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贵校，安徽省某某中学，是我的母校。对这里的一切我都无比熟悉，这也将成为我以后工作的优势。也正是这里良好的管理体制，浓厚的教学氛围和积极进取的精神使我能够进入大学学习，选择了师范专业以后我变将这里作为自己毕业后的首选目标，相信在母校领导的帮助指导下，通过自身的努力，我会成为一名合格的人民教师，希望母校能给我提供一个施展才华的机会!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的四年时光里，我本着自强不息，学以致用的原则，一直以认真的态度对待学习。在学好专业课的同时，我也注重综合知识和综合技能的培养与提高，广泛的涉猎了文学，哲学，心理学，教育学等方面的书籍，计算机理论与操作也具有一定的水平。在教师技能方面，我勤学苦练，不断提高自身的整体水平，并在教育实习中取得优异成绩。这些都为我成为一名合格的人民教师打下了坚实的基础。同时我也担任了校数学建模协会的会长，这对我以后从事数学教学和竞赛辅导工作将会有很大的帮助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在思想方面我积极向党组织靠拢，关心集体，团结同学，多次参加了义务劳动和社会活动。同时我也积极参加文艺汇演，中小学实践教学，足球赛等课外活动。力求使自己成为高素质的复合型人才!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我相信命运之神会垂青有准备之人，回首过去深感母校培育之恩，注目将来唯有以学识与真诚回报祖国的教育事业。我将以爱心，热心，敬业之心来实现自己的奋斗目标：做名合格的人民教师。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我或许不是令您满意的，但我相信依靠努力，我将成为最合适的!我或许不是最优秀的，但我会自强不息，我是有潜力的!最后，诚挚希望贵校能够垂惠!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4848225</wp:posOffset>
                </wp:positionV>
                <wp:extent cx="144145" cy="110490"/>
                <wp:effectExtent l="0" t="0" r="8890" b="3810"/>
                <wp:wrapNone/>
                <wp:docPr id="7" name="Freeform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10688"/>
                        </a:xfrm>
                        <a:custGeom>
                          <a:avLst/>
                          <a:gdLst>
                            <a:gd name="T0" fmla="*/ 602 w 667"/>
                            <a:gd name="T1" fmla="*/ 0 h 512"/>
                            <a:gd name="T2" fmla="*/ 64 w 667"/>
                            <a:gd name="T3" fmla="*/ 0 h 512"/>
                            <a:gd name="T4" fmla="*/ 0 w 667"/>
                            <a:gd name="T5" fmla="*/ 65 h 512"/>
                            <a:gd name="T6" fmla="*/ 0 w 667"/>
                            <a:gd name="T7" fmla="*/ 447 h 512"/>
                            <a:gd name="T8" fmla="*/ 64 w 667"/>
                            <a:gd name="T9" fmla="*/ 512 h 512"/>
                            <a:gd name="T10" fmla="*/ 434 w 667"/>
                            <a:gd name="T11" fmla="*/ 512 h 512"/>
                            <a:gd name="T12" fmla="*/ 451 w 667"/>
                            <a:gd name="T13" fmla="*/ 495 h 512"/>
                            <a:gd name="T14" fmla="*/ 434 w 667"/>
                            <a:gd name="T15" fmla="*/ 478 h 512"/>
                            <a:gd name="T16" fmla="*/ 64 w 667"/>
                            <a:gd name="T17" fmla="*/ 478 h 512"/>
                            <a:gd name="T18" fmla="*/ 33 w 667"/>
                            <a:gd name="T19" fmla="*/ 447 h 512"/>
                            <a:gd name="T20" fmla="*/ 33 w 667"/>
                            <a:gd name="T21" fmla="*/ 65 h 512"/>
                            <a:gd name="T22" fmla="*/ 64 w 667"/>
                            <a:gd name="T23" fmla="*/ 34 h 512"/>
                            <a:gd name="T24" fmla="*/ 602 w 667"/>
                            <a:gd name="T25" fmla="*/ 34 h 512"/>
                            <a:gd name="T26" fmla="*/ 633 w 667"/>
                            <a:gd name="T27" fmla="*/ 65 h 512"/>
                            <a:gd name="T28" fmla="*/ 633 w 667"/>
                            <a:gd name="T29" fmla="*/ 447 h 512"/>
                            <a:gd name="T30" fmla="*/ 602 w 667"/>
                            <a:gd name="T31" fmla="*/ 478 h 512"/>
                            <a:gd name="T32" fmla="*/ 545 w 667"/>
                            <a:gd name="T33" fmla="*/ 478 h 512"/>
                            <a:gd name="T34" fmla="*/ 528 w 667"/>
                            <a:gd name="T35" fmla="*/ 495 h 512"/>
                            <a:gd name="T36" fmla="*/ 545 w 667"/>
                            <a:gd name="T37" fmla="*/ 512 h 512"/>
                            <a:gd name="T38" fmla="*/ 602 w 667"/>
                            <a:gd name="T39" fmla="*/ 512 h 512"/>
                            <a:gd name="T40" fmla="*/ 667 w 667"/>
                            <a:gd name="T41" fmla="*/ 447 h 512"/>
                            <a:gd name="T42" fmla="*/ 667 w 667"/>
                            <a:gd name="T43" fmla="*/ 65 h 512"/>
                            <a:gd name="T44" fmla="*/ 602 w 667"/>
                            <a:gd name="T45" fmla="*/ 0 h 512"/>
                            <a:gd name="T46" fmla="*/ 582 w 667"/>
                            <a:gd name="T47" fmla="*/ 133 h 512"/>
                            <a:gd name="T48" fmla="*/ 586 w 667"/>
                            <a:gd name="T49" fmla="*/ 110 h 512"/>
                            <a:gd name="T50" fmla="*/ 563 w 667"/>
                            <a:gd name="T51" fmla="*/ 105 h 512"/>
                            <a:gd name="T52" fmla="*/ 333 w 667"/>
                            <a:gd name="T53" fmla="*/ 261 h 512"/>
                            <a:gd name="T54" fmla="*/ 104 w 667"/>
                            <a:gd name="T55" fmla="*/ 105 h 512"/>
                            <a:gd name="T56" fmla="*/ 103 w 667"/>
                            <a:gd name="T57" fmla="*/ 105 h 512"/>
                            <a:gd name="T58" fmla="*/ 80 w 667"/>
                            <a:gd name="T59" fmla="*/ 110 h 512"/>
                            <a:gd name="T60" fmla="*/ 85 w 667"/>
                            <a:gd name="T61" fmla="*/ 133 h 512"/>
                            <a:gd name="T62" fmla="*/ 324 w 667"/>
                            <a:gd name="T63" fmla="*/ 295 h 512"/>
                            <a:gd name="T64" fmla="*/ 333 w 667"/>
                            <a:gd name="T65" fmla="*/ 298 h 512"/>
                            <a:gd name="T66" fmla="*/ 343 w 667"/>
                            <a:gd name="T67" fmla="*/ 295 h 512"/>
                            <a:gd name="T68" fmla="*/ 582 w 667"/>
                            <a:gd name="T69" fmla="*/ 133 h 512"/>
                            <a:gd name="T70" fmla="*/ 582 w 667"/>
                            <a:gd name="T71" fmla="*/ 133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667" h="512">
                              <a:moveTo>
                                <a:pt x="602" y="0"/>
                              </a:move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29" y="0"/>
                                <a:pt x="0" y="29"/>
                                <a:pt x="0" y="65"/>
                              </a:cubicBezTo>
                              <a:cubicBezTo>
                                <a:pt x="0" y="447"/>
                                <a:pt x="0" y="447"/>
                                <a:pt x="0" y="447"/>
                              </a:cubicBezTo>
                              <a:cubicBezTo>
                                <a:pt x="0" y="483"/>
                                <a:pt x="29" y="512"/>
                                <a:pt x="64" y="512"/>
                              </a:cubicBezTo>
                              <a:cubicBezTo>
                                <a:pt x="434" y="512"/>
                                <a:pt x="434" y="512"/>
                                <a:pt x="434" y="512"/>
                              </a:cubicBezTo>
                              <a:cubicBezTo>
                                <a:pt x="443" y="512"/>
                                <a:pt x="451" y="504"/>
                                <a:pt x="451" y="495"/>
                              </a:cubicBezTo>
                              <a:cubicBezTo>
                                <a:pt x="451" y="486"/>
                                <a:pt x="443" y="478"/>
                                <a:pt x="434" y="478"/>
                              </a:cubicBezTo>
                              <a:cubicBezTo>
                                <a:pt x="64" y="478"/>
                                <a:pt x="64" y="478"/>
                                <a:pt x="64" y="478"/>
                              </a:cubicBezTo>
                              <a:cubicBezTo>
                                <a:pt x="47" y="478"/>
                                <a:pt x="33" y="464"/>
                                <a:pt x="33" y="447"/>
                              </a:cubicBezTo>
                              <a:cubicBezTo>
                                <a:pt x="33" y="65"/>
                                <a:pt x="33" y="65"/>
                                <a:pt x="33" y="65"/>
                              </a:cubicBezTo>
                              <a:cubicBezTo>
                                <a:pt x="33" y="48"/>
                                <a:pt x="47" y="34"/>
                                <a:pt x="64" y="34"/>
                              </a:cubicBezTo>
                              <a:cubicBezTo>
                                <a:pt x="602" y="34"/>
                                <a:pt x="602" y="34"/>
                                <a:pt x="602" y="34"/>
                              </a:cubicBezTo>
                              <a:cubicBezTo>
                                <a:pt x="619" y="34"/>
                                <a:pt x="633" y="48"/>
                                <a:pt x="633" y="65"/>
                              </a:cubicBezTo>
                              <a:cubicBezTo>
                                <a:pt x="633" y="447"/>
                                <a:pt x="633" y="447"/>
                                <a:pt x="633" y="447"/>
                              </a:cubicBezTo>
                              <a:cubicBezTo>
                                <a:pt x="633" y="464"/>
                                <a:pt x="619" y="478"/>
                                <a:pt x="602" y="478"/>
                              </a:cubicBezTo>
                              <a:cubicBezTo>
                                <a:pt x="545" y="478"/>
                                <a:pt x="545" y="478"/>
                                <a:pt x="545" y="478"/>
                              </a:cubicBezTo>
                              <a:cubicBezTo>
                                <a:pt x="535" y="478"/>
                                <a:pt x="528" y="486"/>
                                <a:pt x="528" y="495"/>
                              </a:cubicBezTo>
                              <a:cubicBezTo>
                                <a:pt x="528" y="504"/>
                                <a:pt x="535" y="512"/>
                                <a:pt x="545" y="512"/>
                              </a:cubicBezTo>
                              <a:cubicBezTo>
                                <a:pt x="602" y="512"/>
                                <a:pt x="602" y="512"/>
                                <a:pt x="602" y="512"/>
                              </a:cubicBezTo>
                              <a:cubicBezTo>
                                <a:pt x="638" y="512"/>
                                <a:pt x="667" y="483"/>
                                <a:pt x="667" y="447"/>
                              </a:cubicBezTo>
                              <a:cubicBezTo>
                                <a:pt x="667" y="65"/>
                                <a:pt x="667" y="65"/>
                                <a:pt x="667" y="65"/>
                              </a:cubicBezTo>
                              <a:cubicBezTo>
                                <a:pt x="667" y="29"/>
                                <a:pt x="638" y="0"/>
                                <a:pt x="602" y="0"/>
                              </a:cubicBezTo>
                              <a:close/>
                              <a:moveTo>
                                <a:pt x="582" y="133"/>
                              </a:moveTo>
                              <a:cubicBezTo>
                                <a:pt x="590" y="128"/>
                                <a:pt x="592" y="117"/>
                                <a:pt x="586" y="110"/>
                              </a:cubicBezTo>
                              <a:cubicBezTo>
                                <a:pt x="581" y="102"/>
                                <a:pt x="571" y="100"/>
                                <a:pt x="563" y="105"/>
                              </a:cubicBezTo>
                              <a:cubicBezTo>
                                <a:pt x="333" y="261"/>
                                <a:pt x="333" y="261"/>
                                <a:pt x="333" y="261"/>
                              </a:cubicBezTo>
                              <a:cubicBezTo>
                                <a:pt x="104" y="105"/>
                                <a:pt x="104" y="105"/>
                                <a:pt x="104" y="105"/>
                              </a:cubicBezTo>
                              <a:cubicBezTo>
                                <a:pt x="104" y="105"/>
                                <a:pt x="103" y="105"/>
                                <a:pt x="103" y="105"/>
                              </a:cubicBezTo>
                              <a:cubicBezTo>
                                <a:pt x="96" y="100"/>
                                <a:pt x="85" y="102"/>
                                <a:pt x="80" y="110"/>
                              </a:cubicBezTo>
                              <a:cubicBezTo>
                                <a:pt x="75" y="118"/>
                                <a:pt x="77" y="128"/>
                                <a:pt x="85" y="133"/>
                              </a:cubicBezTo>
                              <a:cubicBezTo>
                                <a:pt x="324" y="295"/>
                                <a:pt x="324" y="295"/>
                                <a:pt x="324" y="295"/>
                              </a:cubicBezTo>
                              <a:cubicBezTo>
                                <a:pt x="327" y="297"/>
                                <a:pt x="330" y="298"/>
                                <a:pt x="333" y="298"/>
                              </a:cubicBezTo>
                              <a:cubicBezTo>
                                <a:pt x="337" y="298"/>
                                <a:pt x="340" y="297"/>
                                <a:pt x="343" y="295"/>
                              </a:cubicBezTo>
                              <a:cubicBezTo>
                                <a:pt x="582" y="133"/>
                                <a:pt x="582" y="133"/>
                                <a:pt x="582" y="133"/>
                              </a:cubicBezTo>
                              <a:cubicBezTo>
                                <a:pt x="582" y="133"/>
                                <a:pt x="582" y="133"/>
                                <a:pt x="582" y="1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3" o:spid="_x0000_s1026" o:spt="100" style="position:absolute;left:0pt;margin-left:-7.45pt;margin-top:381.75pt;height:8.7pt;width:11.35pt;z-index:251743232;mso-width-relative:page;mso-height-relative:page;" fillcolor="#808080 [1629]" filled="t" stroked="f" coordsize="667,512" o:gfxdata="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" path="m602,0c64,0,64,0,64,0c29,0,0,29,0,65c0,447,0,447,0,447c0,483,29,512,64,512c434,512,434,512,434,512c443,512,451,504,451,495c451,486,443,478,434,478c64,478,64,478,64,478c47,478,33,464,33,447c33,65,33,65,33,65c33,48,47,34,64,34c602,34,602,34,602,34c619,34,633,48,633,65c633,447,633,447,633,447c633,464,619,478,602,478c545,478,545,478,545,478c535,478,528,486,528,495c528,504,535,512,545,512c602,512,602,512,602,512c638,512,667,483,667,447c667,65,667,65,667,65c667,29,638,0,602,0xm582,133c590,128,592,117,586,110c581,102,571,100,563,105c333,261,333,261,333,261c104,105,104,105,104,105c104,105,103,105,103,105c96,100,85,102,80,110c75,118,77,128,85,133c324,295,324,295,324,295c327,297,330,298,333,298c337,298,340,297,343,295c582,133,582,133,582,133c582,133,582,133,582,133xe">
                <v:path o:connectlocs="129967,0;13817,0;0,14052;0,96635;13817,110688;93697,110688;97367,107012;93697,103337;13817,103337;7124,96635;7124,14052;13817,7350;129967,7350;136659,14052;136659,96635;129967,103337;117661,103337;113991,107012;117661,110688;129967,110688;144000,96635;144000,14052;129967,0;125649,28752;126512,23780;121547,22699;71892,56424;22452,22699;22236,22699;17271,23780;18350,28752;69949,63775;71892,64423;74050,63775;125649,28752;125649,28752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4438650</wp:posOffset>
                </wp:positionV>
                <wp:extent cx="144145" cy="142240"/>
                <wp:effectExtent l="0" t="0" r="8890" b="0"/>
                <wp:wrapNone/>
                <wp:docPr id="36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2340"/>
                        </a:xfrm>
                        <a:custGeom>
                          <a:avLst/>
                          <a:gdLst>
                            <a:gd name="T0" fmla="*/ 403 w 518"/>
                            <a:gd name="T1" fmla="*/ 315 h 512"/>
                            <a:gd name="T2" fmla="*/ 337 w 518"/>
                            <a:gd name="T3" fmla="*/ 318 h 512"/>
                            <a:gd name="T4" fmla="*/ 315 w 518"/>
                            <a:gd name="T5" fmla="*/ 361 h 512"/>
                            <a:gd name="T6" fmla="*/ 219 w 518"/>
                            <a:gd name="T7" fmla="*/ 293 h 512"/>
                            <a:gd name="T8" fmla="*/ 151 w 518"/>
                            <a:gd name="T9" fmla="*/ 197 h 512"/>
                            <a:gd name="T10" fmla="*/ 194 w 518"/>
                            <a:gd name="T11" fmla="*/ 176 h 512"/>
                            <a:gd name="T12" fmla="*/ 198 w 518"/>
                            <a:gd name="T13" fmla="*/ 110 h 512"/>
                            <a:gd name="T14" fmla="*/ 136 w 518"/>
                            <a:gd name="T15" fmla="*/ 22 h 512"/>
                            <a:gd name="T16" fmla="*/ 36 w 518"/>
                            <a:gd name="T17" fmla="*/ 48 h 512"/>
                            <a:gd name="T18" fmla="*/ 41 w 518"/>
                            <a:gd name="T19" fmla="*/ 241 h 512"/>
                            <a:gd name="T20" fmla="*/ 149 w 518"/>
                            <a:gd name="T21" fmla="*/ 375 h 512"/>
                            <a:gd name="T22" fmla="*/ 377 w 518"/>
                            <a:gd name="T23" fmla="*/ 512 h 512"/>
                            <a:gd name="T24" fmla="*/ 512 w 518"/>
                            <a:gd name="T25" fmla="*/ 413 h 512"/>
                            <a:gd name="T26" fmla="*/ 449 w 518"/>
                            <a:gd name="T27" fmla="*/ 343 h 512"/>
                            <a:gd name="T28" fmla="*/ 444 w 518"/>
                            <a:gd name="T29" fmla="*/ 453 h 512"/>
                            <a:gd name="T30" fmla="*/ 287 w 518"/>
                            <a:gd name="T31" fmla="*/ 446 h 512"/>
                            <a:gd name="T32" fmla="*/ 171 w 518"/>
                            <a:gd name="T33" fmla="*/ 354 h 512"/>
                            <a:gd name="T34" fmla="*/ 66 w 518"/>
                            <a:gd name="T35" fmla="*/ 225 h 512"/>
                            <a:gd name="T36" fmla="*/ 60 w 518"/>
                            <a:gd name="T37" fmla="*/ 68 h 512"/>
                            <a:gd name="T38" fmla="*/ 99 w 518"/>
                            <a:gd name="T39" fmla="*/ 30 h 512"/>
                            <a:gd name="T40" fmla="*/ 171 w 518"/>
                            <a:gd name="T41" fmla="*/ 124 h 512"/>
                            <a:gd name="T42" fmla="*/ 175 w 518"/>
                            <a:gd name="T43" fmla="*/ 152 h 512"/>
                            <a:gd name="T44" fmla="*/ 136 w 518"/>
                            <a:gd name="T45" fmla="*/ 171 h 512"/>
                            <a:gd name="T46" fmla="*/ 147 w 518"/>
                            <a:gd name="T47" fmla="*/ 253 h 512"/>
                            <a:gd name="T48" fmla="*/ 198 w 518"/>
                            <a:gd name="T49" fmla="*/ 315 h 512"/>
                            <a:gd name="T50" fmla="*/ 316 w 518"/>
                            <a:gd name="T51" fmla="*/ 392 h 512"/>
                            <a:gd name="T52" fmla="*/ 341 w 518"/>
                            <a:gd name="T53" fmla="*/ 376 h 512"/>
                            <a:gd name="T54" fmla="*/ 360 w 518"/>
                            <a:gd name="T55" fmla="*/ 337 h 512"/>
                            <a:gd name="T56" fmla="*/ 388 w 518"/>
                            <a:gd name="T57" fmla="*/ 341 h 512"/>
                            <a:gd name="T58" fmla="*/ 482 w 518"/>
                            <a:gd name="T59" fmla="*/ 413 h 512"/>
                            <a:gd name="T60" fmla="*/ 255 w 518"/>
                            <a:gd name="T61" fmla="*/ 180 h 512"/>
                            <a:gd name="T62" fmla="*/ 314 w 518"/>
                            <a:gd name="T63" fmla="*/ 198 h 512"/>
                            <a:gd name="T64" fmla="*/ 350 w 518"/>
                            <a:gd name="T65" fmla="*/ 245 h 512"/>
                            <a:gd name="T66" fmla="*/ 361 w 518"/>
                            <a:gd name="T67" fmla="*/ 232 h 512"/>
                            <a:gd name="T68" fmla="*/ 264 w 518"/>
                            <a:gd name="T69" fmla="*/ 167 h 512"/>
                            <a:gd name="T70" fmla="*/ 267 w 518"/>
                            <a:gd name="T71" fmla="*/ 116 h 512"/>
                            <a:gd name="T72" fmla="*/ 406 w 518"/>
                            <a:gd name="T73" fmla="*/ 207 h 512"/>
                            <a:gd name="T74" fmla="*/ 419 w 518"/>
                            <a:gd name="T75" fmla="*/ 216 h 512"/>
                            <a:gd name="T76" fmla="*/ 370 w 518"/>
                            <a:gd name="T77" fmla="*/ 116 h 512"/>
                            <a:gd name="T78" fmla="*/ 255 w 518"/>
                            <a:gd name="T79" fmla="*/ 107 h 512"/>
                            <a:gd name="T80" fmla="*/ 517 w 518"/>
                            <a:gd name="T81" fmla="*/ 195 h 512"/>
                            <a:gd name="T82" fmla="*/ 255 w 518"/>
                            <a:gd name="T83" fmla="*/ 22 h 512"/>
                            <a:gd name="T84" fmla="*/ 259 w 518"/>
                            <a:gd name="T85" fmla="*/ 44 h 512"/>
                            <a:gd name="T86" fmla="*/ 495 w 518"/>
                            <a:gd name="T87" fmla="*/ 199 h 512"/>
                            <a:gd name="T88" fmla="*/ 508 w 518"/>
                            <a:gd name="T89" fmla="*/ 208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518" h="512">
                              <a:moveTo>
                                <a:pt x="449" y="343"/>
                              </a:moveTo>
                              <a:cubicBezTo>
                                <a:pt x="433" y="332"/>
                                <a:pt x="417" y="322"/>
                                <a:pt x="403" y="315"/>
                              </a:cubicBezTo>
                              <a:cubicBezTo>
                                <a:pt x="380" y="302"/>
                                <a:pt x="370" y="301"/>
                                <a:pt x="365" y="301"/>
                              </a:cubicBezTo>
                              <a:cubicBezTo>
                                <a:pt x="354" y="301"/>
                                <a:pt x="344" y="307"/>
                                <a:pt x="337" y="318"/>
                              </a:cubicBezTo>
                              <a:cubicBezTo>
                                <a:pt x="332" y="325"/>
                                <a:pt x="328" y="334"/>
                                <a:pt x="324" y="343"/>
                              </a:cubicBezTo>
                              <a:cubicBezTo>
                                <a:pt x="322" y="348"/>
                                <a:pt x="318" y="358"/>
                                <a:pt x="315" y="361"/>
                              </a:cubicBezTo>
                              <a:cubicBezTo>
                                <a:pt x="310" y="360"/>
                                <a:pt x="297" y="354"/>
                                <a:pt x="276" y="340"/>
                              </a:cubicBezTo>
                              <a:cubicBezTo>
                                <a:pt x="256" y="327"/>
                                <a:pt x="235" y="309"/>
                                <a:pt x="219" y="293"/>
                              </a:cubicBezTo>
                              <a:cubicBezTo>
                                <a:pt x="203" y="277"/>
                                <a:pt x="186" y="256"/>
                                <a:pt x="172" y="236"/>
                              </a:cubicBezTo>
                              <a:cubicBezTo>
                                <a:pt x="158" y="215"/>
                                <a:pt x="152" y="203"/>
                                <a:pt x="151" y="197"/>
                              </a:cubicBezTo>
                              <a:cubicBezTo>
                                <a:pt x="155" y="195"/>
                                <a:pt x="164" y="191"/>
                                <a:pt x="170" y="188"/>
                              </a:cubicBezTo>
                              <a:cubicBezTo>
                                <a:pt x="178" y="184"/>
                                <a:pt x="187" y="181"/>
                                <a:pt x="194" y="176"/>
                              </a:cubicBezTo>
                              <a:cubicBezTo>
                                <a:pt x="205" y="168"/>
                                <a:pt x="211" y="158"/>
                                <a:pt x="211" y="148"/>
                              </a:cubicBezTo>
                              <a:cubicBezTo>
                                <a:pt x="211" y="142"/>
                                <a:pt x="210" y="132"/>
                                <a:pt x="198" y="110"/>
                              </a:cubicBezTo>
                              <a:cubicBezTo>
                                <a:pt x="190" y="96"/>
                                <a:pt x="180" y="79"/>
                                <a:pt x="169" y="64"/>
                              </a:cubicBezTo>
                              <a:cubicBezTo>
                                <a:pt x="161" y="52"/>
                                <a:pt x="149" y="35"/>
                                <a:pt x="136" y="22"/>
                              </a:cubicBezTo>
                              <a:cubicBezTo>
                                <a:pt x="121" y="7"/>
                                <a:pt x="110" y="0"/>
                                <a:pt x="100" y="0"/>
                              </a:cubicBezTo>
                              <a:cubicBezTo>
                                <a:pt x="75" y="0"/>
                                <a:pt x="45" y="37"/>
                                <a:pt x="36" y="48"/>
                              </a:cubicBezTo>
                              <a:cubicBezTo>
                                <a:pt x="26" y="63"/>
                                <a:pt x="0" y="100"/>
                                <a:pt x="0" y="136"/>
                              </a:cubicBezTo>
                              <a:cubicBezTo>
                                <a:pt x="0" y="169"/>
                                <a:pt x="22" y="211"/>
                                <a:pt x="41" y="241"/>
                              </a:cubicBezTo>
                              <a:cubicBezTo>
                                <a:pt x="65" y="281"/>
                                <a:pt x="100" y="325"/>
                                <a:pt x="137" y="363"/>
                              </a:cubicBezTo>
                              <a:cubicBezTo>
                                <a:pt x="149" y="375"/>
                                <a:pt x="149" y="375"/>
                                <a:pt x="149" y="375"/>
                              </a:cubicBezTo>
                              <a:cubicBezTo>
                                <a:pt x="188" y="413"/>
                                <a:pt x="231" y="447"/>
                                <a:pt x="271" y="472"/>
                              </a:cubicBezTo>
                              <a:cubicBezTo>
                                <a:pt x="301" y="490"/>
                                <a:pt x="344" y="512"/>
                                <a:pt x="377" y="512"/>
                              </a:cubicBezTo>
                              <a:cubicBezTo>
                                <a:pt x="412" y="512"/>
                                <a:pt x="450" y="487"/>
                                <a:pt x="464" y="476"/>
                              </a:cubicBezTo>
                              <a:cubicBezTo>
                                <a:pt x="475" y="467"/>
                                <a:pt x="512" y="438"/>
                                <a:pt x="512" y="413"/>
                              </a:cubicBezTo>
                              <a:cubicBezTo>
                                <a:pt x="512" y="402"/>
                                <a:pt x="505" y="391"/>
                                <a:pt x="490" y="376"/>
                              </a:cubicBezTo>
                              <a:cubicBezTo>
                                <a:pt x="477" y="364"/>
                                <a:pt x="460" y="351"/>
                                <a:pt x="449" y="343"/>
                              </a:cubicBezTo>
                              <a:close/>
                              <a:moveTo>
                                <a:pt x="472" y="428"/>
                              </a:moveTo>
                              <a:cubicBezTo>
                                <a:pt x="465" y="436"/>
                                <a:pt x="455" y="445"/>
                                <a:pt x="444" y="453"/>
                              </a:cubicBezTo>
                              <a:cubicBezTo>
                                <a:pt x="420" y="471"/>
                                <a:pt x="394" y="482"/>
                                <a:pt x="377" y="482"/>
                              </a:cubicBezTo>
                              <a:cubicBezTo>
                                <a:pt x="357" y="482"/>
                                <a:pt x="324" y="469"/>
                                <a:pt x="287" y="446"/>
                              </a:cubicBezTo>
                              <a:cubicBezTo>
                                <a:pt x="249" y="422"/>
                                <a:pt x="207" y="389"/>
                                <a:pt x="171" y="354"/>
                              </a:cubicBezTo>
                              <a:cubicBezTo>
                                <a:pt x="171" y="354"/>
                                <a:pt x="171" y="354"/>
                                <a:pt x="171" y="354"/>
                              </a:cubicBezTo>
                              <a:cubicBezTo>
                                <a:pt x="159" y="342"/>
                                <a:pt x="159" y="342"/>
                                <a:pt x="159" y="342"/>
                              </a:cubicBezTo>
                              <a:cubicBezTo>
                                <a:pt x="123" y="305"/>
                                <a:pt x="90" y="264"/>
                                <a:pt x="66" y="225"/>
                              </a:cubicBezTo>
                              <a:cubicBezTo>
                                <a:pt x="44" y="188"/>
                                <a:pt x="30" y="156"/>
                                <a:pt x="30" y="136"/>
                              </a:cubicBezTo>
                              <a:cubicBezTo>
                                <a:pt x="30" y="118"/>
                                <a:pt x="41" y="92"/>
                                <a:pt x="60" y="68"/>
                              </a:cubicBezTo>
                              <a:cubicBezTo>
                                <a:pt x="67" y="57"/>
                                <a:pt x="76" y="47"/>
                                <a:pt x="85" y="40"/>
                              </a:cubicBezTo>
                              <a:cubicBezTo>
                                <a:pt x="92" y="33"/>
                                <a:pt x="97" y="31"/>
                                <a:pt x="99" y="30"/>
                              </a:cubicBezTo>
                              <a:cubicBezTo>
                                <a:pt x="105" y="33"/>
                                <a:pt x="122" y="48"/>
                                <a:pt x="146" y="84"/>
                              </a:cubicBezTo>
                              <a:cubicBezTo>
                                <a:pt x="156" y="98"/>
                                <a:pt x="165" y="112"/>
                                <a:pt x="171" y="124"/>
                              </a:cubicBezTo>
                              <a:cubicBezTo>
                                <a:pt x="179" y="139"/>
                                <a:pt x="181" y="146"/>
                                <a:pt x="181" y="147"/>
                              </a:cubicBezTo>
                              <a:cubicBezTo>
                                <a:pt x="180" y="148"/>
                                <a:pt x="179" y="150"/>
                                <a:pt x="175" y="152"/>
                              </a:cubicBezTo>
                              <a:cubicBezTo>
                                <a:pt x="170" y="155"/>
                                <a:pt x="164" y="158"/>
                                <a:pt x="158" y="160"/>
                              </a:cubicBezTo>
                              <a:cubicBezTo>
                                <a:pt x="150" y="164"/>
                                <a:pt x="142" y="167"/>
                                <a:pt x="136" y="171"/>
                              </a:cubicBezTo>
                              <a:cubicBezTo>
                                <a:pt x="126" y="178"/>
                                <a:pt x="120" y="186"/>
                                <a:pt x="121" y="196"/>
                              </a:cubicBezTo>
                              <a:cubicBezTo>
                                <a:pt x="121" y="201"/>
                                <a:pt x="121" y="215"/>
                                <a:pt x="147" y="253"/>
                              </a:cubicBezTo>
                              <a:cubicBezTo>
                                <a:pt x="162" y="274"/>
                                <a:pt x="180" y="297"/>
                                <a:pt x="197" y="315"/>
                              </a:cubicBezTo>
                              <a:cubicBezTo>
                                <a:pt x="198" y="315"/>
                                <a:pt x="198" y="315"/>
                                <a:pt x="198" y="315"/>
                              </a:cubicBezTo>
                              <a:cubicBezTo>
                                <a:pt x="215" y="332"/>
                                <a:pt x="238" y="351"/>
                                <a:pt x="259" y="365"/>
                              </a:cubicBezTo>
                              <a:cubicBezTo>
                                <a:pt x="297" y="391"/>
                                <a:pt x="312" y="391"/>
                                <a:pt x="316" y="392"/>
                              </a:cubicBezTo>
                              <a:cubicBezTo>
                                <a:pt x="316" y="392"/>
                                <a:pt x="317" y="392"/>
                                <a:pt x="317" y="392"/>
                              </a:cubicBezTo>
                              <a:cubicBezTo>
                                <a:pt x="326" y="392"/>
                                <a:pt x="334" y="386"/>
                                <a:pt x="341" y="376"/>
                              </a:cubicBezTo>
                              <a:cubicBezTo>
                                <a:pt x="345" y="370"/>
                                <a:pt x="349" y="362"/>
                                <a:pt x="352" y="355"/>
                              </a:cubicBezTo>
                              <a:cubicBezTo>
                                <a:pt x="355" y="349"/>
                                <a:pt x="357" y="342"/>
                                <a:pt x="360" y="337"/>
                              </a:cubicBezTo>
                              <a:cubicBezTo>
                                <a:pt x="363" y="333"/>
                                <a:pt x="364" y="332"/>
                                <a:pt x="365" y="331"/>
                              </a:cubicBezTo>
                              <a:cubicBezTo>
                                <a:pt x="366" y="332"/>
                                <a:pt x="373" y="333"/>
                                <a:pt x="388" y="341"/>
                              </a:cubicBezTo>
                              <a:cubicBezTo>
                                <a:pt x="400" y="347"/>
                                <a:pt x="415" y="356"/>
                                <a:pt x="429" y="366"/>
                              </a:cubicBezTo>
                              <a:cubicBezTo>
                                <a:pt x="464" y="390"/>
                                <a:pt x="479" y="408"/>
                                <a:pt x="482" y="413"/>
                              </a:cubicBezTo>
                              <a:cubicBezTo>
                                <a:pt x="481" y="415"/>
                                <a:pt x="479" y="420"/>
                                <a:pt x="472" y="428"/>
                              </a:cubicBezTo>
                              <a:close/>
                              <a:moveTo>
                                <a:pt x="255" y="180"/>
                              </a:moveTo>
                              <a:cubicBezTo>
                                <a:pt x="256" y="186"/>
                                <a:pt x="261" y="190"/>
                                <a:pt x="267" y="189"/>
                              </a:cubicBezTo>
                              <a:cubicBezTo>
                                <a:pt x="284" y="186"/>
                                <a:pt x="301" y="189"/>
                                <a:pt x="314" y="198"/>
                              </a:cubicBezTo>
                              <a:cubicBezTo>
                                <a:pt x="328" y="207"/>
                                <a:pt x="337" y="221"/>
                                <a:pt x="340" y="236"/>
                              </a:cubicBezTo>
                              <a:cubicBezTo>
                                <a:pt x="340" y="241"/>
                                <a:pt x="345" y="245"/>
                                <a:pt x="350" y="245"/>
                              </a:cubicBezTo>
                              <a:cubicBezTo>
                                <a:pt x="351" y="245"/>
                                <a:pt x="352" y="245"/>
                                <a:pt x="352" y="245"/>
                              </a:cubicBezTo>
                              <a:cubicBezTo>
                                <a:pt x="358" y="244"/>
                                <a:pt x="362" y="238"/>
                                <a:pt x="361" y="232"/>
                              </a:cubicBezTo>
                              <a:cubicBezTo>
                                <a:pt x="358" y="211"/>
                                <a:pt x="345" y="192"/>
                                <a:pt x="327" y="180"/>
                              </a:cubicBezTo>
                              <a:cubicBezTo>
                                <a:pt x="308" y="168"/>
                                <a:pt x="286" y="163"/>
                                <a:pt x="264" y="167"/>
                              </a:cubicBezTo>
                              <a:cubicBezTo>
                                <a:pt x="258" y="168"/>
                                <a:pt x="254" y="174"/>
                                <a:pt x="255" y="180"/>
                              </a:cubicBezTo>
                              <a:close/>
                              <a:moveTo>
                                <a:pt x="267" y="116"/>
                              </a:moveTo>
                              <a:cubicBezTo>
                                <a:pt x="299" y="111"/>
                                <a:pt x="331" y="117"/>
                                <a:pt x="358" y="134"/>
                              </a:cubicBezTo>
                              <a:cubicBezTo>
                                <a:pt x="384" y="152"/>
                                <a:pt x="401" y="178"/>
                                <a:pt x="406" y="207"/>
                              </a:cubicBezTo>
                              <a:cubicBezTo>
                                <a:pt x="407" y="213"/>
                                <a:pt x="412" y="217"/>
                                <a:pt x="417" y="217"/>
                              </a:cubicBezTo>
                              <a:cubicBezTo>
                                <a:pt x="418" y="217"/>
                                <a:pt x="418" y="216"/>
                                <a:pt x="419" y="216"/>
                              </a:cubicBezTo>
                              <a:cubicBezTo>
                                <a:pt x="425" y="215"/>
                                <a:pt x="429" y="210"/>
                                <a:pt x="428" y="204"/>
                              </a:cubicBezTo>
                              <a:cubicBezTo>
                                <a:pt x="422" y="168"/>
                                <a:pt x="401" y="137"/>
                                <a:pt x="370" y="116"/>
                              </a:cubicBezTo>
                              <a:cubicBezTo>
                                <a:pt x="339" y="96"/>
                                <a:pt x="301" y="88"/>
                                <a:pt x="264" y="95"/>
                              </a:cubicBezTo>
                              <a:cubicBezTo>
                                <a:pt x="258" y="96"/>
                                <a:pt x="254" y="101"/>
                                <a:pt x="255" y="107"/>
                              </a:cubicBezTo>
                              <a:cubicBezTo>
                                <a:pt x="256" y="113"/>
                                <a:pt x="261" y="117"/>
                                <a:pt x="267" y="116"/>
                              </a:cubicBezTo>
                              <a:close/>
                              <a:moveTo>
                                <a:pt x="517" y="195"/>
                              </a:moveTo>
                              <a:cubicBezTo>
                                <a:pt x="507" y="138"/>
                                <a:pt x="474" y="89"/>
                                <a:pt x="425" y="56"/>
                              </a:cubicBezTo>
                              <a:cubicBezTo>
                                <a:pt x="375" y="24"/>
                                <a:pt x="315" y="12"/>
                                <a:pt x="255" y="22"/>
                              </a:cubicBezTo>
                              <a:cubicBezTo>
                                <a:pt x="249" y="23"/>
                                <a:pt x="245" y="29"/>
                                <a:pt x="246" y="35"/>
                              </a:cubicBezTo>
                              <a:cubicBezTo>
                                <a:pt x="248" y="41"/>
                                <a:pt x="253" y="45"/>
                                <a:pt x="259" y="44"/>
                              </a:cubicBezTo>
                              <a:cubicBezTo>
                                <a:pt x="314" y="34"/>
                                <a:pt x="368" y="45"/>
                                <a:pt x="413" y="75"/>
                              </a:cubicBezTo>
                              <a:cubicBezTo>
                                <a:pt x="457" y="104"/>
                                <a:pt x="486" y="148"/>
                                <a:pt x="495" y="199"/>
                              </a:cubicBezTo>
                              <a:cubicBezTo>
                                <a:pt x="496" y="205"/>
                                <a:pt x="501" y="208"/>
                                <a:pt x="506" y="208"/>
                              </a:cubicBezTo>
                              <a:cubicBezTo>
                                <a:pt x="507" y="208"/>
                                <a:pt x="507" y="208"/>
                                <a:pt x="508" y="208"/>
                              </a:cubicBezTo>
                              <a:cubicBezTo>
                                <a:pt x="514" y="207"/>
                                <a:pt x="518" y="201"/>
                                <a:pt x="517" y="19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-7.45pt;margin-top:349.5pt;height:11.2pt;width:11.35pt;z-index:251742208;mso-width-relative:page;mso-height-relative:page;" fillcolor="#808080 [1629]" filled="t" stroked="f" coordsize="518,512" o:gfxdata="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" path="m449,343c433,332,417,322,403,315c380,302,370,301,365,301c354,301,344,307,337,318c332,325,328,334,324,343c322,348,318,358,315,361c310,360,297,354,276,340c256,327,235,309,219,293c203,277,186,256,172,236c158,215,152,203,151,197c155,195,164,191,170,188c178,184,187,181,194,176c205,168,211,158,211,148c211,142,210,132,198,110c190,96,180,79,169,64c161,52,149,35,136,22c121,7,110,0,100,0c75,0,45,37,36,48c26,63,0,100,0,136c0,169,22,211,41,241c65,281,100,325,137,363c149,375,149,375,149,375c188,413,231,447,271,472c301,490,344,512,377,512c412,512,450,487,464,476c475,467,512,438,512,413c512,402,505,391,490,376c477,364,460,351,449,343xm472,428c465,436,455,445,444,453c420,471,394,482,377,482c357,482,324,469,287,446c249,422,207,389,171,354c171,354,171,354,171,354c159,342,159,342,159,342c123,305,90,264,66,225c44,188,30,156,30,136c30,118,41,92,60,68c67,57,76,47,85,40c92,33,97,31,99,30c105,33,122,48,146,84c156,98,165,112,171,124c179,139,181,146,181,147c180,148,179,150,175,152c170,155,164,158,158,160c150,164,142,167,136,171c126,178,120,186,121,196c121,201,121,215,147,253c162,274,180,297,197,315c198,315,198,315,198,315c215,332,238,351,259,365c297,391,312,391,316,392c316,392,317,392,317,392c326,392,334,386,341,376c345,370,349,362,352,355c355,349,357,342,360,337c363,333,364,332,365,331c366,332,373,333,388,341c400,347,415,356,429,366c464,390,479,408,482,413c481,415,479,420,472,428xm255,180c256,186,261,190,267,189c284,186,301,189,314,198c328,207,337,221,340,236c340,241,345,245,350,245c351,245,352,245,352,245c358,244,362,238,361,232c358,211,345,192,327,180c308,168,286,163,264,167c258,168,254,174,255,180xm267,116c299,111,331,117,358,134c384,152,401,178,406,207c407,213,412,217,417,217c418,217,418,216,419,216c425,215,429,210,428,204c422,168,401,137,370,116c339,96,301,88,264,95c258,96,254,101,255,107c256,113,261,117,267,116xm517,195c507,138,474,89,425,56c375,24,315,12,255,22c249,23,245,29,246,35c248,41,253,45,259,44c314,34,368,45,413,75c457,104,486,148,495,199c496,205,501,208,506,208c507,208,507,208,508,208c514,207,518,201,517,195xe">
                <v:path o:connectlocs="112030,87572;93683,88406;87567,100360;60880,81456;41976,54767;53930,48929;55042,30580;37806,6116;10007,13344;11397,66999;41420,104252;104803,142340;142332,114817;124818,95356;123428,125937;79783,123991;47536,98414;18347,62551;16679,18904;27521,8340;47536,34472;48648,42257;37806,47539;40864,70335;55042,87572;87845,108979;94795,104530;100077,93688;107861,94800;133992,114817;70888,50041;87289,55045;97297,68111;100355,64497;73389,46427;74223,32248;112864,57547;116478,60049;102857,32248;70888,29746;143722,54211;70888,6116;72000,12232;137606,55323;141220,57825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4048125</wp:posOffset>
                </wp:positionV>
                <wp:extent cx="144145" cy="182880"/>
                <wp:effectExtent l="0" t="0" r="8890" b="8255"/>
                <wp:wrapNone/>
                <wp:docPr id="37" name="Freefor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82616"/>
                        </a:xfrm>
                        <a:custGeom>
                          <a:avLst/>
                          <a:gdLst>
                            <a:gd name="T0" fmla="*/ 88 w 176"/>
                            <a:gd name="T1" fmla="*/ 136 h 224"/>
                            <a:gd name="T2" fmla="*/ 40 w 176"/>
                            <a:gd name="T3" fmla="*/ 88 h 224"/>
                            <a:gd name="T4" fmla="*/ 88 w 176"/>
                            <a:gd name="T5" fmla="*/ 40 h 224"/>
                            <a:gd name="T6" fmla="*/ 136 w 176"/>
                            <a:gd name="T7" fmla="*/ 88 h 224"/>
                            <a:gd name="T8" fmla="*/ 88 w 176"/>
                            <a:gd name="T9" fmla="*/ 136 h 224"/>
                            <a:gd name="T10" fmla="*/ 88 w 176"/>
                            <a:gd name="T11" fmla="*/ 56 h 224"/>
                            <a:gd name="T12" fmla="*/ 56 w 176"/>
                            <a:gd name="T13" fmla="*/ 88 h 224"/>
                            <a:gd name="T14" fmla="*/ 88 w 176"/>
                            <a:gd name="T15" fmla="*/ 120 h 224"/>
                            <a:gd name="T16" fmla="*/ 120 w 176"/>
                            <a:gd name="T17" fmla="*/ 88 h 224"/>
                            <a:gd name="T18" fmla="*/ 88 w 176"/>
                            <a:gd name="T19" fmla="*/ 56 h 224"/>
                            <a:gd name="T20" fmla="*/ 88 w 176"/>
                            <a:gd name="T21" fmla="*/ 224 h 224"/>
                            <a:gd name="T22" fmla="*/ 82 w 176"/>
                            <a:gd name="T23" fmla="*/ 222 h 224"/>
                            <a:gd name="T24" fmla="*/ 82 w 176"/>
                            <a:gd name="T25" fmla="*/ 211 h 224"/>
                            <a:gd name="T26" fmla="*/ 160 w 176"/>
                            <a:gd name="T27" fmla="*/ 88 h 224"/>
                            <a:gd name="T28" fmla="*/ 88 w 176"/>
                            <a:gd name="T29" fmla="*/ 16 h 224"/>
                            <a:gd name="T30" fmla="*/ 16 w 176"/>
                            <a:gd name="T31" fmla="*/ 88 h 224"/>
                            <a:gd name="T32" fmla="*/ 67 w 176"/>
                            <a:gd name="T33" fmla="*/ 180 h 224"/>
                            <a:gd name="T34" fmla="*/ 66 w 176"/>
                            <a:gd name="T35" fmla="*/ 191 h 224"/>
                            <a:gd name="T36" fmla="*/ 55 w 176"/>
                            <a:gd name="T37" fmla="*/ 190 h 224"/>
                            <a:gd name="T38" fmla="*/ 0 w 176"/>
                            <a:gd name="T39" fmla="*/ 88 h 224"/>
                            <a:gd name="T40" fmla="*/ 88 w 176"/>
                            <a:gd name="T41" fmla="*/ 0 h 224"/>
                            <a:gd name="T42" fmla="*/ 176 w 176"/>
                            <a:gd name="T43" fmla="*/ 88 h 224"/>
                            <a:gd name="T44" fmla="*/ 94 w 176"/>
                            <a:gd name="T45" fmla="*/ 222 h 224"/>
                            <a:gd name="T46" fmla="*/ 88 w 176"/>
                            <a:gd name="T47" fmla="*/ 224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176" h="224">
                              <a:moveTo>
                                <a:pt x="88" y="136"/>
                              </a:moveTo>
                              <a:cubicBezTo>
                                <a:pt x="62" y="136"/>
                                <a:pt x="40" y="115"/>
                                <a:pt x="40" y="88"/>
                              </a:cubicBezTo>
                              <a:cubicBezTo>
                                <a:pt x="40" y="62"/>
                                <a:pt x="62" y="40"/>
                                <a:pt x="88" y="40"/>
                              </a:cubicBezTo>
                              <a:cubicBezTo>
                                <a:pt x="114" y="40"/>
                                <a:pt x="136" y="62"/>
                                <a:pt x="136" y="88"/>
                              </a:cubicBezTo>
                              <a:cubicBezTo>
                                <a:pt x="136" y="115"/>
                                <a:pt x="114" y="136"/>
                                <a:pt x="88" y="136"/>
                              </a:cubicBezTo>
                              <a:close/>
                              <a:moveTo>
                                <a:pt x="88" y="56"/>
                              </a:moveTo>
                              <a:cubicBezTo>
                                <a:pt x="70" y="56"/>
                                <a:pt x="56" y="70"/>
                                <a:pt x="56" y="88"/>
                              </a:cubicBezTo>
                              <a:cubicBezTo>
                                <a:pt x="56" y="106"/>
                                <a:pt x="70" y="120"/>
                                <a:pt x="88" y="120"/>
                              </a:cubicBezTo>
                              <a:cubicBezTo>
                                <a:pt x="106" y="120"/>
                                <a:pt x="120" y="106"/>
                                <a:pt x="120" y="88"/>
                              </a:cubicBezTo>
                              <a:cubicBezTo>
                                <a:pt x="120" y="70"/>
                                <a:pt x="106" y="56"/>
                                <a:pt x="88" y="56"/>
                              </a:cubicBezTo>
                              <a:close/>
                              <a:moveTo>
                                <a:pt x="88" y="224"/>
                              </a:moveTo>
                              <a:cubicBezTo>
                                <a:pt x="86" y="224"/>
                                <a:pt x="84" y="223"/>
                                <a:pt x="82" y="222"/>
                              </a:cubicBezTo>
                              <a:cubicBezTo>
                                <a:pt x="79" y="219"/>
                                <a:pt x="79" y="214"/>
                                <a:pt x="82" y="211"/>
                              </a:cubicBezTo>
                              <a:cubicBezTo>
                                <a:pt x="104" y="188"/>
                                <a:pt x="160" y="122"/>
                                <a:pt x="160" y="88"/>
                              </a:cubicBezTo>
                              <a:cubicBezTo>
                                <a:pt x="160" y="48"/>
                                <a:pt x="128" y="16"/>
                                <a:pt x="88" y="16"/>
                              </a:cubicBezTo>
                              <a:cubicBezTo>
                                <a:pt x="48" y="16"/>
                                <a:pt x="16" y="48"/>
                                <a:pt x="16" y="88"/>
                              </a:cubicBezTo>
                              <a:cubicBezTo>
                                <a:pt x="16" y="107"/>
                                <a:pt x="34" y="140"/>
                                <a:pt x="67" y="180"/>
                              </a:cubicBezTo>
                              <a:cubicBezTo>
                                <a:pt x="70" y="183"/>
                                <a:pt x="69" y="188"/>
                                <a:pt x="66" y="191"/>
                              </a:cubicBezTo>
                              <a:cubicBezTo>
                                <a:pt x="62" y="194"/>
                                <a:pt x="57" y="194"/>
                                <a:pt x="55" y="190"/>
                              </a:cubicBezTo>
                              <a:cubicBezTo>
                                <a:pt x="18" y="146"/>
                                <a:pt x="0" y="111"/>
                                <a:pt x="0" y="88"/>
                              </a:cubicBezTo>
                              <a:cubicBezTo>
                                <a:pt x="0" y="39"/>
                                <a:pt x="39" y="0"/>
                                <a:pt x="88" y="0"/>
                              </a:cubicBezTo>
                              <a:cubicBezTo>
                                <a:pt x="137" y="0"/>
                                <a:pt x="176" y="39"/>
                                <a:pt x="176" y="88"/>
                              </a:cubicBezTo>
                              <a:cubicBezTo>
                                <a:pt x="176" y="135"/>
                                <a:pt x="97" y="218"/>
                                <a:pt x="94" y="222"/>
                              </a:cubicBezTo>
                              <a:cubicBezTo>
                                <a:pt x="92" y="223"/>
                                <a:pt x="90" y="224"/>
                                <a:pt x="88" y="22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-7.45pt;margin-top:318.75pt;height:14.4pt;width:11.35pt;z-index:251741184;mso-width-relative:page;mso-height-relative:page;" fillcolor="#808080 [1629]" filled="t" stroked="f" coordsize="176,224" o:gfxdata="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" path="m88,136c62,136,40,115,40,88c40,62,62,40,88,40c114,40,136,62,136,88c136,115,114,136,88,136xm88,56c70,56,56,70,56,88c56,106,70,120,88,120c106,120,120,106,120,88c120,70,106,56,88,56xm88,224c86,224,84,223,82,222c79,219,79,214,82,211c104,188,160,122,160,88c160,48,128,16,88,16c48,16,16,48,16,88c16,107,34,140,67,180c70,183,69,188,66,191c62,194,57,194,55,190c18,146,0,111,0,88c0,39,39,0,88,0c137,0,176,39,176,88c176,135,97,218,94,222c92,223,90,224,88,224xe">
                <v:path o:connectlocs="72000,110874;32727,71742;72000,32610;111272,71742;72000,110874;72000,45654;45818,71742;72000,97830;98181,71742;72000,45654;72000,182616;67090,180985;67090,172017;130909,71742;72000,13044;13090,71742;54818,146745;54000,155712;45000,154897;0,71742;72000,0;144000,71742;76909,180985;72000,182616" o:connectangles="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leftMargin">
                  <wp:posOffset>362585</wp:posOffset>
                </wp:positionH>
                <wp:positionV relativeFrom="paragraph">
                  <wp:posOffset>3686175</wp:posOffset>
                </wp:positionV>
                <wp:extent cx="144145" cy="163830"/>
                <wp:effectExtent l="0" t="0" r="8890" b="8255"/>
                <wp:wrapNone/>
                <wp:docPr id="38" name="Freeform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3684"/>
                        </a:xfrm>
                        <a:custGeom>
                          <a:avLst/>
                          <a:gdLst>
                            <a:gd name="T0" fmla="*/ 288 w 392"/>
                            <a:gd name="T1" fmla="*/ 39 h 446"/>
                            <a:gd name="T2" fmla="*/ 196 w 392"/>
                            <a:gd name="T3" fmla="*/ 0 h 446"/>
                            <a:gd name="T4" fmla="*/ 65 w 392"/>
                            <a:gd name="T5" fmla="*/ 131 h 446"/>
                            <a:gd name="T6" fmla="*/ 86 w 392"/>
                            <a:gd name="T7" fmla="*/ 201 h 446"/>
                            <a:gd name="T8" fmla="*/ 129 w 392"/>
                            <a:gd name="T9" fmla="*/ 243 h 446"/>
                            <a:gd name="T10" fmla="*/ 137 w 392"/>
                            <a:gd name="T11" fmla="*/ 248 h 446"/>
                            <a:gd name="T12" fmla="*/ 128 w 392"/>
                            <a:gd name="T13" fmla="*/ 251 h 446"/>
                            <a:gd name="T14" fmla="*/ 58 w 392"/>
                            <a:gd name="T15" fmla="*/ 296 h 446"/>
                            <a:gd name="T16" fmla="*/ 0 w 392"/>
                            <a:gd name="T17" fmla="*/ 435 h 446"/>
                            <a:gd name="T18" fmla="*/ 11 w 392"/>
                            <a:gd name="T19" fmla="*/ 446 h 446"/>
                            <a:gd name="T20" fmla="*/ 23 w 392"/>
                            <a:gd name="T21" fmla="*/ 435 h 446"/>
                            <a:gd name="T22" fmla="*/ 73 w 392"/>
                            <a:gd name="T23" fmla="*/ 312 h 446"/>
                            <a:gd name="T24" fmla="*/ 191 w 392"/>
                            <a:gd name="T25" fmla="*/ 261 h 446"/>
                            <a:gd name="T26" fmla="*/ 191 w 392"/>
                            <a:gd name="T27" fmla="*/ 261 h 446"/>
                            <a:gd name="T28" fmla="*/ 191 w 392"/>
                            <a:gd name="T29" fmla="*/ 261 h 446"/>
                            <a:gd name="T30" fmla="*/ 196 w 392"/>
                            <a:gd name="T31" fmla="*/ 261 h 446"/>
                            <a:gd name="T32" fmla="*/ 327 w 392"/>
                            <a:gd name="T33" fmla="*/ 131 h 446"/>
                            <a:gd name="T34" fmla="*/ 288 w 392"/>
                            <a:gd name="T35" fmla="*/ 39 h 446"/>
                            <a:gd name="T36" fmla="*/ 198 w 392"/>
                            <a:gd name="T37" fmla="*/ 239 h 446"/>
                            <a:gd name="T38" fmla="*/ 198 w 392"/>
                            <a:gd name="T39" fmla="*/ 239 h 446"/>
                            <a:gd name="T40" fmla="*/ 197 w 392"/>
                            <a:gd name="T41" fmla="*/ 239 h 446"/>
                            <a:gd name="T42" fmla="*/ 196 w 392"/>
                            <a:gd name="T43" fmla="*/ 239 h 446"/>
                            <a:gd name="T44" fmla="*/ 191 w 392"/>
                            <a:gd name="T45" fmla="*/ 239 h 446"/>
                            <a:gd name="T46" fmla="*/ 191 w 392"/>
                            <a:gd name="T47" fmla="*/ 239 h 446"/>
                            <a:gd name="T48" fmla="*/ 191 w 392"/>
                            <a:gd name="T49" fmla="*/ 239 h 446"/>
                            <a:gd name="T50" fmla="*/ 88 w 392"/>
                            <a:gd name="T51" fmla="*/ 131 h 446"/>
                            <a:gd name="T52" fmla="*/ 196 w 392"/>
                            <a:gd name="T53" fmla="*/ 23 h 446"/>
                            <a:gd name="T54" fmla="*/ 304 w 392"/>
                            <a:gd name="T55" fmla="*/ 131 h 446"/>
                            <a:gd name="T56" fmla="*/ 198 w 392"/>
                            <a:gd name="T57" fmla="*/ 239 h 446"/>
                            <a:gd name="T58" fmla="*/ 334 w 392"/>
                            <a:gd name="T59" fmla="*/ 296 h 446"/>
                            <a:gd name="T60" fmla="*/ 326 w 392"/>
                            <a:gd name="T61" fmla="*/ 293 h 446"/>
                            <a:gd name="T62" fmla="*/ 319 w 392"/>
                            <a:gd name="T63" fmla="*/ 296 h 446"/>
                            <a:gd name="T64" fmla="*/ 319 w 392"/>
                            <a:gd name="T65" fmla="*/ 312 h 446"/>
                            <a:gd name="T66" fmla="*/ 369 w 392"/>
                            <a:gd name="T67" fmla="*/ 435 h 446"/>
                            <a:gd name="T68" fmla="*/ 381 w 392"/>
                            <a:gd name="T69" fmla="*/ 446 h 446"/>
                            <a:gd name="T70" fmla="*/ 392 w 392"/>
                            <a:gd name="T71" fmla="*/ 435 h 446"/>
                            <a:gd name="T72" fmla="*/ 334 w 392"/>
                            <a:gd name="T73" fmla="*/ 296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392" h="446">
                              <a:moveTo>
                                <a:pt x="288" y="39"/>
                              </a:moveTo>
                              <a:cubicBezTo>
                                <a:pt x="264" y="14"/>
                                <a:pt x="231" y="0"/>
                                <a:pt x="196" y="0"/>
                              </a:cubicBezTo>
                              <a:cubicBezTo>
                                <a:pt x="124" y="0"/>
                                <a:pt x="65" y="59"/>
                                <a:pt x="65" y="131"/>
                              </a:cubicBezTo>
                              <a:cubicBezTo>
                                <a:pt x="65" y="156"/>
                                <a:pt x="72" y="180"/>
                                <a:pt x="86" y="201"/>
                              </a:cubicBezTo>
                              <a:cubicBezTo>
                                <a:pt x="97" y="218"/>
                                <a:pt x="111" y="232"/>
                                <a:pt x="129" y="243"/>
                              </a:cubicBezTo>
                              <a:cubicBezTo>
                                <a:pt x="137" y="248"/>
                                <a:pt x="137" y="248"/>
                                <a:pt x="137" y="248"/>
                              </a:cubicBezTo>
                              <a:cubicBezTo>
                                <a:pt x="128" y="251"/>
                                <a:pt x="128" y="251"/>
                                <a:pt x="128" y="251"/>
                              </a:cubicBezTo>
                              <a:cubicBezTo>
                                <a:pt x="102" y="261"/>
                                <a:pt x="77" y="276"/>
                                <a:pt x="58" y="296"/>
                              </a:cubicBezTo>
                              <a:cubicBezTo>
                                <a:pt x="21" y="333"/>
                                <a:pt x="0" y="382"/>
                                <a:pt x="0" y="435"/>
                              </a:cubicBezTo>
                              <a:cubicBezTo>
                                <a:pt x="0" y="441"/>
                                <a:pt x="5" y="446"/>
                                <a:pt x="11" y="446"/>
                              </a:cubicBezTo>
                              <a:cubicBezTo>
                                <a:pt x="18" y="446"/>
                                <a:pt x="23" y="441"/>
                                <a:pt x="23" y="435"/>
                              </a:cubicBezTo>
                              <a:cubicBezTo>
                                <a:pt x="23" y="388"/>
                                <a:pt x="41" y="345"/>
                                <a:pt x="73" y="312"/>
                              </a:cubicBezTo>
                              <a:cubicBezTo>
                                <a:pt x="105" y="281"/>
                                <a:pt x="147" y="263"/>
                                <a:pt x="191" y="261"/>
                              </a:cubicBezTo>
                              <a:cubicBezTo>
                                <a:pt x="191" y="261"/>
                                <a:pt x="191" y="261"/>
                                <a:pt x="191" y="261"/>
                              </a:cubicBezTo>
                              <a:cubicBezTo>
                                <a:pt x="191" y="261"/>
                                <a:pt x="191" y="261"/>
                                <a:pt x="191" y="261"/>
                              </a:cubicBezTo>
                              <a:cubicBezTo>
                                <a:pt x="193" y="261"/>
                                <a:pt x="194" y="261"/>
                                <a:pt x="196" y="261"/>
                              </a:cubicBezTo>
                              <a:cubicBezTo>
                                <a:pt x="268" y="261"/>
                                <a:pt x="327" y="203"/>
                                <a:pt x="327" y="131"/>
                              </a:cubicBezTo>
                              <a:cubicBezTo>
                                <a:pt x="327" y="96"/>
                                <a:pt x="313" y="63"/>
                                <a:pt x="288" y="39"/>
                              </a:cubicBezTo>
                              <a:close/>
                              <a:moveTo>
                                <a:pt x="198" y="239"/>
                              </a:moveTo>
                              <a:cubicBezTo>
                                <a:pt x="198" y="239"/>
                                <a:pt x="198" y="239"/>
                                <a:pt x="198" y="239"/>
                              </a:cubicBezTo>
                              <a:cubicBezTo>
                                <a:pt x="197" y="239"/>
                                <a:pt x="197" y="239"/>
                                <a:pt x="197" y="239"/>
                              </a:cubicBezTo>
                              <a:cubicBezTo>
                                <a:pt x="197" y="239"/>
                                <a:pt x="196" y="239"/>
                                <a:pt x="196" y="239"/>
                              </a:cubicBezTo>
                              <a:cubicBezTo>
                                <a:pt x="194" y="239"/>
                                <a:pt x="193" y="239"/>
                                <a:pt x="191" y="239"/>
                              </a:cubicBezTo>
                              <a:cubicBezTo>
                                <a:pt x="191" y="239"/>
                                <a:pt x="191" y="239"/>
                                <a:pt x="191" y="239"/>
                              </a:cubicBezTo>
                              <a:cubicBezTo>
                                <a:pt x="191" y="239"/>
                                <a:pt x="191" y="239"/>
                                <a:pt x="191" y="239"/>
                              </a:cubicBezTo>
                              <a:cubicBezTo>
                                <a:pt x="133" y="236"/>
                                <a:pt x="88" y="189"/>
                                <a:pt x="88" y="131"/>
                              </a:cubicBezTo>
                              <a:cubicBezTo>
                                <a:pt x="88" y="71"/>
                                <a:pt x="136" y="23"/>
                                <a:pt x="196" y="23"/>
                              </a:cubicBezTo>
                              <a:cubicBezTo>
                                <a:pt x="256" y="23"/>
                                <a:pt x="304" y="71"/>
                                <a:pt x="304" y="131"/>
                              </a:cubicBezTo>
                              <a:cubicBezTo>
                                <a:pt x="304" y="189"/>
                                <a:pt x="257" y="238"/>
                                <a:pt x="198" y="239"/>
                              </a:cubicBezTo>
                              <a:close/>
                              <a:moveTo>
                                <a:pt x="334" y="296"/>
                              </a:moveTo>
                              <a:cubicBezTo>
                                <a:pt x="332" y="294"/>
                                <a:pt x="329" y="293"/>
                                <a:pt x="326" y="293"/>
                              </a:cubicBezTo>
                              <a:cubicBezTo>
                                <a:pt x="324" y="293"/>
                                <a:pt x="321" y="294"/>
                                <a:pt x="319" y="296"/>
                              </a:cubicBezTo>
                              <a:cubicBezTo>
                                <a:pt x="314" y="301"/>
                                <a:pt x="314" y="308"/>
                                <a:pt x="319" y="312"/>
                              </a:cubicBezTo>
                              <a:cubicBezTo>
                                <a:pt x="351" y="345"/>
                                <a:pt x="369" y="388"/>
                                <a:pt x="369" y="435"/>
                              </a:cubicBezTo>
                              <a:cubicBezTo>
                                <a:pt x="369" y="441"/>
                                <a:pt x="374" y="446"/>
                                <a:pt x="381" y="446"/>
                              </a:cubicBezTo>
                              <a:cubicBezTo>
                                <a:pt x="387" y="446"/>
                                <a:pt x="392" y="441"/>
                                <a:pt x="392" y="435"/>
                              </a:cubicBezTo>
                              <a:cubicBezTo>
                                <a:pt x="392" y="382"/>
                                <a:pt x="371" y="333"/>
                                <a:pt x="334" y="29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4" o:spid="_x0000_s1026" o:spt="100" style="position:absolute;left:0pt;margin-left:28.55pt;margin-top:326.25pt;height:12.9pt;width:11.35pt;mso-position-horizontal-relative:page;mso-position-vertical-relative:page;z-index:251740160;mso-width-relative:page;mso-height-relative:page;" fillcolor="#808080 [1629]" filled="t" stroked="f" coordsize="392,446" o:gfxdata="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" path="m288,39c264,14,231,0,196,0c124,0,65,59,65,131c65,156,72,180,86,201c97,218,111,232,129,243c137,248,137,248,137,248c128,251,128,251,128,251c102,261,77,276,58,296c21,333,0,382,0,435c0,441,5,446,11,446c18,446,23,441,23,435c23,388,41,345,73,312c105,281,147,263,191,261c191,261,191,261,191,261c191,261,191,261,191,261c193,261,194,261,196,261c268,261,327,203,327,131c327,96,313,63,288,39xm198,239c198,239,198,239,198,239c197,239,197,239,197,239c197,239,196,239,196,239c194,239,193,239,191,239c191,239,191,239,191,239c191,239,191,239,191,239c133,236,88,189,88,131c88,71,136,23,196,23c256,23,304,71,304,131c304,189,257,238,198,239xm334,296c332,294,329,293,326,293c324,293,321,294,319,296c314,301,314,308,319,312c351,345,369,388,369,435c369,441,374,446,381,446c387,446,392,441,392,435c392,382,371,333,334,296xe">
                <v:path o:connectlocs="105795,14313;72000,0;23877,48077;31591,73767;47387,89182;50326,91017;47020,92118;21306,108633;0,159646;4040,163684;8448,159646;26816,114505;70163,95788;70163,95788;70163,95788;72000,95788;120122,48077;105795,14313;72734,87714;72734,87714;72367,87714;72000,87714;70163,87714;70163,87714;70163,87714;32326,48077;72000,8441;111673,48077;72734,87714;122693,108633;119755,107532;117183,108633;117183,114505;135551,159646;139959,163684;144000,159646;122693,108633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1657350</wp:posOffset>
                </wp:positionV>
                <wp:extent cx="2339975" cy="1143000"/>
                <wp:effectExtent l="0" t="0" r="0" b="381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pacing w:val="6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pacing w:val="60"/>
                                <w:sz w:val="5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曾慧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5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华</w:t>
                            </w:r>
                          </w:p>
                          <w:p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语文老师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30.5pt;height:90pt;width:184.25pt;mso-position-horizontal-relative:page;z-index:251716608;mso-width-relative:page;mso-height-relative:page;" filled="f" stroked="f" coordsize="21600,21600" o:gfxdata="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2uExtQAAAAIAQAADwAAAAAAAAABACAAAAAiAAAAZHJzL2Rvd25yZXYueG1sUEsBAhQAFAAAAAgA&#10;h07iQIT2+J8pAgAAKQQAAA4AAAAAAAAAAQAgAAAAI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40" w:lineRule="exact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pacing w:val="6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pacing w:val="60"/>
                          <w:sz w:val="5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曾慧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5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华</w:t>
                      </w:r>
                    </w:p>
                    <w:p>
                      <w:pPr>
                        <w:snapToGrid w:val="0"/>
                        <w:spacing w:line="640" w:lineRule="exact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语文老师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3028950</wp:posOffset>
                </wp:positionV>
                <wp:extent cx="2001520" cy="326390"/>
                <wp:effectExtent l="0" t="0" r="36830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520" cy="326390"/>
                          <a:chOff x="238125" y="0"/>
                          <a:chExt cx="2002168" cy="326390"/>
                        </a:xfrm>
                      </wpg:grpSpPr>
                      <wps:wsp>
                        <wps:cNvPr id="66" name="文本框 66"/>
                        <wps:cNvSpPr txBox="1"/>
                        <wps:spPr>
                          <a:xfrm>
                            <a:off x="238125" y="0"/>
                            <a:ext cx="10479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1304155" y="168211"/>
                            <a:ext cx="93613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05D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pt;margin-top:238.5pt;height:25.7pt;width:157.6pt;z-index:251729920;mso-width-relative:page;mso-height-relative:page;" coordorigin="238125,0" coordsize="2002168,326390" o:gfxdata="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SU60KNwAAAALAQAADwAAAAAAAAABACAAAAAiAAAAZHJzL2Rvd25yZXYueG1sUEsBAhQAFAAA&#10;AAgAh07iQGUZNBtBAwAAQwcAAA4AAAAAAAAAAQAgAAAAKwEAAGRycy9lMm9Eb2MueG1sUEsFBgAA&#10;AAAGAAYAWQEAAN4GAAAAAA==&#10;">
                <o:lock v:ext="edit" aspectratio="f"/>
                <v:shape id="_x0000_s1026" o:spid="_x0000_s1026" o:spt="202" type="#_x0000_t202" style="position:absolute;left:238125;top:0;height:326390;width:1047900;" filled="f" stroked="f" coordsize="21600,21600" o:gfxdata="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Tb1t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个人信息</w:t>
                        </w:r>
                      </w:p>
                    </w:txbxContent>
                  </v:textbox>
                </v:shape>
                <v:line id="_x0000_s1026" o:spid="_x0000_s1026" o:spt="20" style="position:absolute;left:1304155;top:168211;height:0;width:936138;" filled="f" stroked="t" coordsize="21600,21600" o:gfxdata="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tim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305DA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-190500</wp:posOffset>
                </wp:positionH>
                <wp:positionV relativeFrom="paragraph">
                  <wp:posOffset>3578860</wp:posOffset>
                </wp:positionV>
                <wp:extent cx="1907540" cy="1367790"/>
                <wp:effectExtent l="0" t="0" r="0" b="0"/>
                <wp:wrapNone/>
                <wp:docPr id="6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1367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ind w:left="420" w:left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1997.05，22岁</w:t>
                            </w:r>
                          </w:p>
                          <w:p>
                            <w:pPr>
                              <w:snapToGrid w:val="0"/>
                              <w:spacing w:before="234" w:beforeLines="75" w:line="360" w:lineRule="exact"/>
                              <w:ind w:left="420" w:left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现居：安徽合肥</w:t>
                            </w:r>
                          </w:p>
                          <w:p>
                            <w:pPr>
                              <w:snapToGrid w:val="0"/>
                              <w:spacing w:before="234" w:beforeLines="75" w:line="360" w:lineRule="exact"/>
                              <w:ind w:left="420" w:left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189 0000 0000</w:t>
                            </w:r>
                          </w:p>
                          <w:p>
                            <w:pPr>
                              <w:snapToGrid w:val="0"/>
                              <w:spacing w:before="234" w:beforeLines="75" w:line="360" w:lineRule="exact"/>
                              <w:ind w:left="420" w:left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zenghuihua@126.com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5pt;margin-top:281.8pt;height:107.7pt;width:150.2pt;mso-position-horizontal-relative:margin;z-index:251728896;mso-width-relative:page;mso-height-relative:page;" filled="f" stroked="f" coordsize="21600,21600" o:gfxdata="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VEnsF2AAAAAsBAAAPAAAAAAAAAAEAIAAAACIAAABkcnMvZG93bnJldi54bWxQSwECFAAUAAAA&#10;CACHTuJA9wMkOicCAAAo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ind w:left="420" w:leftChars="20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1997.05，22岁</w:t>
                      </w:r>
                    </w:p>
                    <w:p>
                      <w:pPr>
                        <w:snapToGrid w:val="0"/>
                        <w:spacing w:before="234" w:beforeLines="75" w:line="360" w:lineRule="exact"/>
                        <w:ind w:left="420" w:leftChars="20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现居：安徽合肥</w:t>
                      </w:r>
                    </w:p>
                    <w:p>
                      <w:pPr>
                        <w:snapToGrid w:val="0"/>
                        <w:spacing w:before="234" w:beforeLines="75" w:line="360" w:lineRule="exact"/>
                        <w:ind w:left="420" w:leftChars="20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189 0000 0000</w:t>
                      </w:r>
                    </w:p>
                    <w:p>
                      <w:pPr>
                        <w:snapToGrid w:val="0"/>
                        <w:spacing w:before="234" w:beforeLines="75" w:line="360" w:lineRule="exact"/>
                        <w:ind w:left="420" w:leftChars="20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zenghuihua@126.com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posOffset>99695</wp:posOffset>
            </wp:positionH>
            <wp:positionV relativeFrom="paragraph">
              <wp:posOffset>-9525</wp:posOffset>
            </wp:positionV>
            <wp:extent cx="1223645" cy="1223645"/>
            <wp:effectExtent l="57150" t="57150" r="52705" b="52705"/>
            <wp:wrapNone/>
            <wp:docPr id="78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1223645"/>
                    </a:xfrm>
                    <a:prstGeom prst="ellipse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4062B"/>
    <w:multiLevelType w:val="multilevel"/>
    <w:tmpl w:val="6E3406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04040" w:themeColor="text1" w:themeTint="BF"/>
        <w:sz w:val="16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F20CB5"/>
    <w:rsid w:val="00010AEF"/>
    <w:rsid w:val="00020A06"/>
    <w:rsid w:val="00026AFC"/>
    <w:rsid w:val="00030733"/>
    <w:rsid w:val="00043124"/>
    <w:rsid w:val="00054F0A"/>
    <w:rsid w:val="0006200D"/>
    <w:rsid w:val="00063327"/>
    <w:rsid w:val="000666AD"/>
    <w:rsid w:val="00077FF9"/>
    <w:rsid w:val="0009022D"/>
    <w:rsid w:val="00092155"/>
    <w:rsid w:val="000A75D8"/>
    <w:rsid w:val="000B126A"/>
    <w:rsid w:val="000C3B99"/>
    <w:rsid w:val="000C665F"/>
    <w:rsid w:val="000D565F"/>
    <w:rsid w:val="00104ADC"/>
    <w:rsid w:val="00105740"/>
    <w:rsid w:val="00106E5C"/>
    <w:rsid w:val="001149A2"/>
    <w:rsid w:val="0012401B"/>
    <w:rsid w:val="0014281C"/>
    <w:rsid w:val="001457E4"/>
    <w:rsid w:val="00154165"/>
    <w:rsid w:val="00175C6F"/>
    <w:rsid w:val="001C2A0D"/>
    <w:rsid w:val="001E4D88"/>
    <w:rsid w:val="001F2D03"/>
    <w:rsid w:val="002256EB"/>
    <w:rsid w:val="00251002"/>
    <w:rsid w:val="002560B6"/>
    <w:rsid w:val="00275A17"/>
    <w:rsid w:val="00276511"/>
    <w:rsid w:val="00290A6C"/>
    <w:rsid w:val="002D36A0"/>
    <w:rsid w:val="002D5692"/>
    <w:rsid w:val="00300F4E"/>
    <w:rsid w:val="003312F3"/>
    <w:rsid w:val="00356291"/>
    <w:rsid w:val="003902BD"/>
    <w:rsid w:val="00393001"/>
    <w:rsid w:val="003A4B04"/>
    <w:rsid w:val="003C1231"/>
    <w:rsid w:val="003C201B"/>
    <w:rsid w:val="003D4AF0"/>
    <w:rsid w:val="003D6C65"/>
    <w:rsid w:val="003E1524"/>
    <w:rsid w:val="00406468"/>
    <w:rsid w:val="0040728A"/>
    <w:rsid w:val="00420B4F"/>
    <w:rsid w:val="00421BC7"/>
    <w:rsid w:val="00437817"/>
    <w:rsid w:val="00440528"/>
    <w:rsid w:val="00447A7B"/>
    <w:rsid w:val="004571D2"/>
    <w:rsid w:val="00492DDA"/>
    <w:rsid w:val="004A63F8"/>
    <w:rsid w:val="004B3762"/>
    <w:rsid w:val="004C5503"/>
    <w:rsid w:val="004D4AE6"/>
    <w:rsid w:val="005000DA"/>
    <w:rsid w:val="005230FD"/>
    <w:rsid w:val="00532667"/>
    <w:rsid w:val="00543AAF"/>
    <w:rsid w:val="00553A08"/>
    <w:rsid w:val="00561F1B"/>
    <w:rsid w:val="00566F55"/>
    <w:rsid w:val="005817E3"/>
    <w:rsid w:val="005822DA"/>
    <w:rsid w:val="005860E5"/>
    <w:rsid w:val="005A267A"/>
    <w:rsid w:val="005A3D4B"/>
    <w:rsid w:val="005D1CDA"/>
    <w:rsid w:val="005D47F2"/>
    <w:rsid w:val="005F02D5"/>
    <w:rsid w:val="00602126"/>
    <w:rsid w:val="00604284"/>
    <w:rsid w:val="00611537"/>
    <w:rsid w:val="006241BE"/>
    <w:rsid w:val="006256D2"/>
    <w:rsid w:val="00637068"/>
    <w:rsid w:val="006577F4"/>
    <w:rsid w:val="00661A1B"/>
    <w:rsid w:val="00665065"/>
    <w:rsid w:val="006726B4"/>
    <w:rsid w:val="006733E9"/>
    <w:rsid w:val="00673EDB"/>
    <w:rsid w:val="00690142"/>
    <w:rsid w:val="00690463"/>
    <w:rsid w:val="00691EB1"/>
    <w:rsid w:val="00696AAE"/>
    <w:rsid w:val="006A15A6"/>
    <w:rsid w:val="006A1688"/>
    <w:rsid w:val="006A4F95"/>
    <w:rsid w:val="006A7F48"/>
    <w:rsid w:val="006B2297"/>
    <w:rsid w:val="006B3E68"/>
    <w:rsid w:val="006B7972"/>
    <w:rsid w:val="006C512D"/>
    <w:rsid w:val="006D2724"/>
    <w:rsid w:val="006E0100"/>
    <w:rsid w:val="006E65DA"/>
    <w:rsid w:val="006F13B0"/>
    <w:rsid w:val="007238A6"/>
    <w:rsid w:val="007518E0"/>
    <w:rsid w:val="00752B40"/>
    <w:rsid w:val="00784860"/>
    <w:rsid w:val="0079590F"/>
    <w:rsid w:val="007A0250"/>
    <w:rsid w:val="007B14C7"/>
    <w:rsid w:val="007D4B07"/>
    <w:rsid w:val="007E1C64"/>
    <w:rsid w:val="008151CA"/>
    <w:rsid w:val="008200AB"/>
    <w:rsid w:val="00823D1C"/>
    <w:rsid w:val="00830181"/>
    <w:rsid w:val="00840430"/>
    <w:rsid w:val="00850CA0"/>
    <w:rsid w:val="00860AC3"/>
    <w:rsid w:val="0086464D"/>
    <w:rsid w:val="00872419"/>
    <w:rsid w:val="00886715"/>
    <w:rsid w:val="00896D92"/>
    <w:rsid w:val="008D1A01"/>
    <w:rsid w:val="008F249E"/>
    <w:rsid w:val="0091022F"/>
    <w:rsid w:val="00913D00"/>
    <w:rsid w:val="009172FD"/>
    <w:rsid w:val="00932217"/>
    <w:rsid w:val="00932E6B"/>
    <w:rsid w:val="00972423"/>
    <w:rsid w:val="0098034D"/>
    <w:rsid w:val="00986B7F"/>
    <w:rsid w:val="00987EC0"/>
    <w:rsid w:val="00993C33"/>
    <w:rsid w:val="009B0265"/>
    <w:rsid w:val="009B31A7"/>
    <w:rsid w:val="009B7A07"/>
    <w:rsid w:val="009C76AD"/>
    <w:rsid w:val="009D33FF"/>
    <w:rsid w:val="009E7A39"/>
    <w:rsid w:val="00A13B91"/>
    <w:rsid w:val="00A16E78"/>
    <w:rsid w:val="00A44061"/>
    <w:rsid w:val="00A50C60"/>
    <w:rsid w:val="00A71D1B"/>
    <w:rsid w:val="00A761C2"/>
    <w:rsid w:val="00AC1A76"/>
    <w:rsid w:val="00AC7AC3"/>
    <w:rsid w:val="00AD0E71"/>
    <w:rsid w:val="00AE6AD4"/>
    <w:rsid w:val="00B02E39"/>
    <w:rsid w:val="00B10937"/>
    <w:rsid w:val="00B352C1"/>
    <w:rsid w:val="00B50F33"/>
    <w:rsid w:val="00B52608"/>
    <w:rsid w:val="00B528E8"/>
    <w:rsid w:val="00B72CCE"/>
    <w:rsid w:val="00B80B8A"/>
    <w:rsid w:val="00B86EEA"/>
    <w:rsid w:val="00BB1596"/>
    <w:rsid w:val="00BB2380"/>
    <w:rsid w:val="00BC4CCD"/>
    <w:rsid w:val="00BC6C59"/>
    <w:rsid w:val="00BD39F3"/>
    <w:rsid w:val="00BF390C"/>
    <w:rsid w:val="00BF7DB0"/>
    <w:rsid w:val="00C255EB"/>
    <w:rsid w:val="00C45443"/>
    <w:rsid w:val="00C64A6C"/>
    <w:rsid w:val="00C8796A"/>
    <w:rsid w:val="00C915D6"/>
    <w:rsid w:val="00CB6C4E"/>
    <w:rsid w:val="00CC4D5C"/>
    <w:rsid w:val="00CE3217"/>
    <w:rsid w:val="00CF7484"/>
    <w:rsid w:val="00CF763E"/>
    <w:rsid w:val="00D12DC9"/>
    <w:rsid w:val="00D223AD"/>
    <w:rsid w:val="00D240F2"/>
    <w:rsid w:val="00D30E7B"/>
    <w:rsid w:val="00D42E4F"/>
    <w:rsid w:val="00D73D2B"/>
    <w:rsid w:val="00D802B3"/>
    <w:rsid w:val="00DA5433"/>
    <w:rsid w:val="00DD27CF"/>
    <w:rsid w:val="00DD4DF8"/>
    <w:rsid w:val="00DF3EA5"/>
    <w:rsid w:val="00E003FB"/>
    <w:rsid w:val="00E03255"/>
    <w:rsid w:val="00E242CE"/>
    <w:rsid w:val="00E3653D"/>
    <w:rsid w:val="00E43F16"/>
    <w:rsid w:val="00E50CE6"/>
    <w:rsid w:val="00E721A5"/>
    <w:rsid w:val="00E75940"/>
    <w:rsid w:val="00E96B03"/>
    <w:rsid w:val="00EC0957"/>
    <w:rsid w:val="00ED0EF2"/>
    <w:rsid w:val="00EE1AC5"/>
    <w:rsid w:val="00EF4473"/>
    <w:rsid w:val="00F0646E"/>
    <w:rsid w:val="00F16329"/>
    <w:rsid w:val="00F202CE"/>
    <w:rsid w:val="00F27C1C"/>
    <w:rsid w:val="00F53BA8"/>
    <w:rsid w:val="00F60FA8"/>
    <w:rsid w:val="00F62D5C"/>
    <w:rsid w:val="00F719AC"/>
    <w:rsid w:val="00F76582"/>
    <w:rsid w:val="00F77C64"/>
    <w:rsid w:val="00F77F52"/>
    <w:rsid w:val="00F8129F"/>
    <w:rsid w:val="00FE2C80"/>
    <w:rsid w:val="00FF6DCC"/>
    <w:rsid w:val="00FF76F9"/>
    <w:rsid w:val="26F2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\AppData\Roaming\kingsoft\office6\templates\download\f29a3560-75fa-c7de-6633-9cd4d26c9c76\&#28165;&#26032;&#31616;&#21382;&#22871;&#35013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清新简历套装.docx</Template>
  <Pages>3</Pages>
  <Words>0</Words>
  <Characters>0</Characters>
  <Lines>1</Lines>
  <Paragraphs>1</Paragraphs>
  <TotalTime>92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2019-03-06T12:56:00Z</dcterms:created>
  <dc:creator>bubble</dc:creator>
  <cp:lastModifiedBy>bubble</cp:lastModifiedBy>
  <dcterms:modified xsi:type="dcterms:W3CDTF">2019-03-06T12:56:37Z</dcterms:modified>
  <cp:revision>248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