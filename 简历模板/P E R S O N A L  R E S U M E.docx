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100"/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425961472" behindDoc="0" locked="0" layoutInCell="1" allowOverlap="1">
            <wp:simplePos x="0" y="0"/>
            <wp:positionH relativeFrom="column">
              <wp:posOffset>5852795</wp:posOffset>
            </wp:positionH>
            <wp:positionV relativeFrom="paragraph">
              <wp:posOffset>485775</wp:posOffset>
            </wp:positionV>
            <wp:extent cx="1087755" cy="1322070"/>
            <wp:effectExtent l="15875" t="17145" r="20320" b="32385"/>
            <wp:wrapNone/>
            <wp:docPr id="4" name="图片 4" descr="微信图片_2018110910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81109104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322070"/>
                    </a:xfrm>
                    <a:prstGeom prst="rect">
                      <a:avLst/>
                    </a:prstGeom>
                    <a:noFill/>
                    <a:ln w="12700" cmpd="sng">
                      <a:noFill/>
                      <a:prstDash val="solid"/>
                    </a:ln>
                    <a:effectLst>
                      <a:outerShdw blurRad="12700" sx="101000" sy="101000" algn="ctr" rotWithShape="0">
                        <a:schemeClr val="bg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71712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859155</wp:posOffset>
                </wp:positionV>
                <wp:extent cx="1334135" cy="63436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字体管家润行" w:hAnsi="字体管家润行" w:eastAsia="字体管家润行" w:cs="字体管家润行"/>
                                <w:sz w:val="48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字体管家润行" w:hAnsi="字体管家润行" w:eastAsia="字体管家润行" w:cs="字体管家润行"/>
                                <w:sz w:val="48"/>
                                <w:szCs w:val="56"/>
                                <w:lang w:val="en-US" w:eastAsia="zh-CN"/>
                              </w:rPr>
                              <w:t>子 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95pt;margin-top:67.65pt;height:49.95pt;width:105.05pt;z-index:-1868995584;v-text-anchor:middle;mso-width-relative:page;mso-height-relative:page;" filled="f" stroked="f" coordsize="21600,21600" o:gfxdata="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l/y3NkAAAALAQAADwAAAAAAAAABACAA&#10;AAAiAAAAZHJzL2Rvd25yZXYueG1sUEsBAhQAFAAAAAgAh07iQCPkRQFFAgAAYQ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字体管家润行" w:hAnsi="字体管家润行" w:eastAsia="字体管家润行" w:cs="字体管家润行"/>
                          <w:sz w:val="48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字体管家润行" w:hAnsi="字体管家润行" w:eastAsia="字体管家润行" w:cs="字体管家润行"/>
                          <w:sz w:val="48"/>
                          <w:szCs w:val="56"/>
                          <w:lang w:val="en-US" w:eastAsia="zh-CN"/>
                        </w:rPr>
                        <w:t>子 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73760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1551940</wp:posOffset>
                </wp:positionV>
                <wp:extent cx="2487295" cy="360045"/>
                <wp:effectExtent l="0" t="0" r="8255" b="19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3530" y="1397000"/>
                          <a:ext cx="248729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求职意向：新媒体运相关岗位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4pt;margin-top:122.2pt;height:28.35pt;width:195.85pt;z-index:-1868993536;v-text-anchor:middle;mso-width-relative:page;mso-height-relative:page;" filled="f" stroked="f" coordsize="21600,21600" o:gfxdata="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L2RRdgAAAALAQAA&#10;DwAAAAAAAAABACAAAAAiAAAAZHJzL2Rvd25yZXYueG1sUEsBAhQAFAAAAAgAh07iQLmAA/BSAgAA&#10;bQQAAA4AAAAAAAAAAQAgAAAAJwEAAGRycy9lMm9Eb2MueG1sUEsFBgAAAAAGAAYAWQEAAOsFAAAA&#10;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求职意向：新媒体运相关岗位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425966592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747395</wp:posOffset>
            </wp:positionV>
            <wp:extent cx="196215" cy="205740"/>
            <wp:effectExtent l="0" t="0" r="13335" b="3810"/>
            <wp:wrapNone/>
            <wp:docPr id="3" name="图片 3" descr="373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73360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5635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1056640</wp:posOffset>
                </wp:positionV>
                <wp:extent cx="194945" cy="207645"/>
                <wp:effectExtent l="0" t="0" r="14605" b="1905"/>
                <wp:wrapNone/>
                <wp:docPr id="2050" name="路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945" cy="207645"/>
                        </a:xfrm>
                        <a:custGeom>
                          <a:avLst/>
                          <a:gdLst>
                            <a:gd name="T0" fmla="*/ 877588 w 3614"/>
                            <a:gd name="T1" fmla="*/ 1800397 h 3707"/>
                            <a:gd name="T2" fmla="*/ 0 w 3614"/>
                            <a:gd name="T3" fmla="*/ 1516763 h 3707"/>
                            <a:gd name="T4" fmla="*/ 596391 w 3614"/>
                            <a:gd name="T5" fmla="*/ 1247699 h 3707"/>
                            <a:gd name="T6" fmla="*/ 605618 w 3614"/>
                            <a:gd name="T7" fmla="*/ 1352119 h 3707"/>
                            <a:gd name="T8" fmla="*/ 236031 w 3614"/>
                            <a:gd name="T9" fmla="*/ 1516763 h 3707"/>
                            <a:gd name="T10" fmla="*/ 877588 w 3614"/>
                            <a:gd name="T11" fmla="*/ 1700834 h 3707"/>
                            <a:gd name="T12" fmla="*/ 1519145 w 3614"/>
                            <a:gd name="T13" fmla="*/ 1516763 h 3707"/>
                            <a:gd name="T14" fmla="*/ 1141787 w 3614"/>
                            <a:gd name="T15" fmla="*/ 1351148 h 3707"/>
                            <a:gd name="T16" fmla="*/ 1151015 w 3614"/>
                            <a:gd name="T17" fmla="*/ 1246728 h 3707"/>
                            <a:gd name="T18" fmla="*/ 1755176 w 3614"/>
                            <a:gd name="T19" fmla="*/ 1516763 h 3707"/>
                            <a:gd name="T20" fmla="*/ 877588 w 3614"/>
                            <a:gd name="T21" fmla="*/ 1800397 h 3707"/>
                            <a:gd name="T22" fmla="*/ 835336 w 3614"/>
                            <a:gd name="T23" fmla="*/ 1586214 h 3707"/>
                            <a:gd name="T24" fmla="*/ 835336 w 3614"/>
                            <a:gd name="T25" fmla="*/ 1096654 h 3707"/>
                            <a:gd name="T26" fmla="*/ 952380 w 3614"/>
                            <a:gd name="T27" fmla="*/ 1096654 h 3707"/>
                            <a:gd name="T28" fmla="*/ 952380 w 3614"/>
                            <a:gd name="T29" fmla="*/ 1586214 h 3707"/>
                            <a:gd name="T30" fmla="*/ 835336 w 3614"/>
                            <a:gd name="T31" fmla="*/ 1586214 h 3707"/>
                            <a:gd name="T32" fmla="*/ 457978 w 3614"/>
                            <a:gd name="T33" fmla="*/ 679459 h 3707"/>
                            <a:gd name="T34" fmla="*/ 1219978 w 3614"/>
                            <a:gd name="T35" fmla="*/ 679459 h 3707"/>
                            <a:gd name="T36" fmla="*/ 1518174 w 3614"/>
                            <a:gd name="T37" fmla="*/ 868872 h 3707"/>
                            <a:gd name="T38" fmla="*/ 1216579 w 3614"/>
                            <a:gd name="T39" fmla="*/ 1058771 h 3707"/>
                            <a:gd name="T40" fmla="*/ 457978 w 3614"/>
                            <a:gd name="T41" fmla="*/ 1058771 h 3707"/>
                            <a:gd name="T42" fmla="*/ 457978 w 3614"/>
                            <a:gd name="T43" fmla="*/ 679459 h 3707"/>
                            <a:gd name="T44" fmla="*/ 67992 w 3614"/>
                            <a:gd name="T45" fmla="*/ 414766 h 3707"/>
                            <a:gd name="T46" fmla="*/ 365702 w 3614"/>
                            <a:gd name="T47" fmla="*/ 225353 h 3707"/>
                            <a:gd name="T48" fmla="*/ 1518659 w 3614"/>
                            <a:gd name="T49" fmla="*/ 225353 h 3707"/>
                            <a:gd name="T50" fmla="*/ 1518659 w 3614"/>
                            <a:gd name="T51" fmla="*/ 604665 h 3707"/>
                            <a:gd name="T52" fmla="*/ 369587 w 3614"/>
                            <a:gd name="T53" fmla="*/ 604665 h 3707"/>
                            <a:gd name="T54" fmla="*/ 67992 w 3614"/>
                            <a:gd name="T55" fmla="*/ 414766 h 3707"/>
                            <a:gd name="T56" fmla="*/ 835336 w 3614"/>
                            <a:gd name="T57" fmla="*/ 0 h 3707"/>
                            <a:gd name="T58" fmla="*/ 952380 w 3614"/>
                            <a:gd name="T59" fmla="*/ 0 h 3707"/>
                            <a:gd name="T60" fmla="*/ 952380 w 3614"/>
                            <a:gd name="T61" fmla="*/ 184556 h 3707"/>
                            <a:gd name="T62" fmla="*/ 835336 w 3614"/>
                            <a:gd name="T63" fmla="*/ 184556 h 3707"/>
                            <a:gd name="T64" fmla="*/ 835336 w 3614"/>
                            <a:gd name="T65" fmla="*/ 0 h 3707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14" h="3707">
                              <a:moveTo>
                                <a:pt x="1807" y="3707"/>
                              </a:moveTo>
                              <a:cubicBezTo>
                                <a:pt x="809" y="3707"/>
                                <a:pt x="0" y="3445"/>
                                <a:pt x="0" y="3123"/>
                              </a:cubicBezTo>
                              <a:cubicBezTo>
                                <a:pt x="0" y="2865"/>
                                <a:pt x="515" y="2647"/>
                                <a:pt x="1228" y="2569"/>
                              </a:cubicBezTo>
                              <a:cubicBezTo>
                                <a:pt x="1247" y="2784"/>
                                <a:pt x="1247" y="2784"/>
                                <a:pt x="1247" y="2784"/>
                              </a:cubicBezTo>
                              <a:cubicBezTo>
                                <a:pt x="822" y="2846"/>
                                <a:pt x="486" y="2974"/>
                                <a:pt x="486" y="3123"/>
                              </a:cubicBezTo>
                              <a:cubicBezTo>
                                <a:pt x="486" y="3332"/>
                                <a:pt x="1158" y="3502"/>
                                <a:pt x="1807" y="3502"/>
                              </a:cubicBezTo>
                              <a:cubicBezTo>
                                <a:pt x="2456" y="3502"/>
                                <a:pt x="3128" y="3332"/>
                                <a:pt x="3128" y="3123"/>
                              </a:cubicBezTo>
                              <a:cubicBezTo>
                                <a:pt x="3128" y="2972"/>
                                <a:pt x="2784" y="2843"/>
                                <a:pt x="2351" y="2782"/>
                              </a:cubicBezTo>
                              <a:cubicBezTo>
                                <a:pt x="2370" y="2567"/>
                                <a:pt x="2370" y="2567"/>
                                <a:pt x="2370" y="2567"/>
                              </a:cubicBezTo>
                              <a:cubicBezTo>
                                <a:pt x="3092" y="2644"/>
                                <a:pt x="3614" y="2863"/>
                                <a:pt x="3614" y="3123"/>
                              </a:cubicBezTo>
                              <a:cubicBezTo>
                                <a:pt x="3614" y="3445"/>
                                <a:pt x="2805" y="3707"/>
                                <a:pt x="1807" y="3707"/>
                              </a:cubicBezTo>
                              <a:close/>
                              <a:moveTo>
                                <a:pt x="1720" y="3266"/>
                              </a:moveTo>
                              <a:cubicBezTo>
                                <a:pt x="1720" y="2258"/>
                                <a:pt x="1720" y="2258"/>
                                <a:pt x="1720" y="2258"/>
                              </a:cubicBezTo>
                              <a:cubicBezTo>
                                <a:pt x="1961" y="2258"/>
                                <a:pt x="1961" y="2258"/>
                                <a:pt x="1961" y="2258"/>
                              </a:cubicBezTo>
                              <a:cubicBezTo>
                                <a:pt x="1961" y="3266"/>
                                <a:pt x="1961" y="3266"/>
                                <a:pt x="1961" y="3266"/>
                              </a:cubicBezTo>
                              <a:lnTo>
                                <a:pt x="1720" y="3266"/>
                              </a:lnTo>
                              <a:close/>
                              <a:moveTo>
                                <a:pt x="943" y="1399"/>
                              </a:moveTo>
                              <a:cubicBezTo>
                                <a:pt x="2512" y="1399"/>
                                <a:pt x="2512" y="1399"/>
                                <a:pt x="2512" y="1399"/>
                              </a:cubicBezTo>
                              <a:cubicBezTo>
                                <a:pt x="3126" y="1789"/>
                                <a:pt x="3126" y="1789"/>
                                <a:pt x="3126" y="1789"/>
                              </a:cubicBezTo>
                              <a:cubicBezTo>
                                <a:pt x="2505" y="2180"/>
                                <a:pt x="2505" y="2180"/>
                                <a:pt x="2505" y="2180"/>
                              </a:cubicBezTo>
                              <a:cubicBezTo>
                                <a:pt x="943" y="2180"/>
                                <a:pt x="943" y="2180"/>
                                <a:pt x="943" y="2180"/>
                              </a:cubicBezTo>
                              <a:lnTo>
                                <a:pt x="943" y="1399"/>
                              </a:lnTo>
                              <a:close/>
                              <a:moveTo>
                                <a:pt x="140" y="854"/>
                              </a:moveTo>
                              <a:cubicBezTo>
                                <a:pt x="753" y="464"/>
                                <a:pt x="753" y="464"/>
                                <a:pt x="753" y="464"/>
                              </a:cubicBezTo>
                              <a:cubicBezTo>
                                <a:pt x="3127" y="464"/>
                                <a:pt x="3127" y="464"/>
                                <a:pt x="3127" y="464"/>
                              </a:cubicBezTo>
                              <a:cubicBezTo>
                                <a:pt x="3127" y="1245"/>
                                <a:pt x="3127" y="1245"/>
                                <a:pt x="3127" y="1245"/>
                              </a:cubicBezTo>
                              <a:cubicBezTo>
                                <a:pt x="761" y="1245"/>
                                <a:pt x="761" y="1245"/>
                                <a:pt x="761" y="1245"/>
                              </a:cubicBezTo>
                              <a:lnTo>
                                <a:pt x="140" y="854"/>
                              </a:lnTo>
                              <a:close/>
                              <a:moveTo>
                                <a:pt x="1720" y="0"/>
                              </a:moveTo>
                              <a:cubicBezTo>
                                <a:pt x="1961" y="0"/>
                                <a:pt x="1961" y="0"/>
                                <a:pt x="1961" y="0"/>
                              </a:cubicBezTo>
                              <a:cubicBezTo>
                                <a:pt x="1961" y="380"/>
                                <a:pt x="1961" y="380"/>
                                <a:pt x="1961" y="380"/>
                              </a:cubicBezTo>
                              <a:cubicBezTo>
                                <a:pt x="1720" y="380"/>
                                <a:pt x="1720" y="380"/>
                                <a:pt x="1720" y="380"/>
                              </a:cubicBezTo>
                              <a:lnTo>
                                <a:pt x="17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路标" o:spid="_x0000_s1026" o:spt="100" style="position:absolute;left:0pt;margin-left:35.85pt;margin-top:83.2pt;height:16.35pt;width:15.35pt;z-index:-1869010944;v-text-anchor:middle-center;mso-width-relative:page;mso-height-relative:page;" fillcolor="#FFFFFF [3212]" filled="t" stroked="f" coordsize="3614,3707" o:gfxdata="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" path="m1807,3707c809,3707,0,3445,0,3123c0,2865,515,2647,1228,2569c1247,2784,1247,2784,1247,2784c822,2846,486,2974,486,3123c486,3332,1158,3502,1807,3502c2456,3502,3128,3332,3128,3123c3128,2972,2784,2843,2351,2782c2370,2567,2370,2567,2370,2567c3092,2644,3614,2863,3614,3123c3614,3445,2805,3707,1807,3707xm1720,3266c1720,2258,1720,2258,1720,2258c1961,2258,1961,2258,1961,2258c1961,3266,1961,3266,1961,3266l1720,3266xm943,1399c2512,1399,2512,1399,2512,1399c3126,1789,3126,1789,3126,1789c2505,2180,2505,2180,2505,2180c943,2180,943,2180,943,2180l943,1399xm140,854c753,464,753,464,753,464c3127,464,3127,464,3127,464c3127,1245,3127,1245,3127,1245c761,1245,761,1245,761,1245l140,854xm1720,0c1961,0,1961,0,1961,0c1961,380,1961,380,1961,380c1720,380,1720,380,1720,380l1720,0xe">
                <v:path o:connectlocs="47338514,100847972;0,84960413;32170294,69888982;32668013,75737995;12731893,84960413;47338514,95271021;81945136,84960413;61589835,75683605;62087609,69834592;94677029,84960413;47338514,100847972;45059373,88850662;45059373,61428303;51372916,61428303;51372916,88850662;45059373,88850662;24704073,38059418;65807584,38059418;81892758,48669254;65624237,59306313;24704073,59306313;24704073,38059418;3667598,23232826;19726556,12622989;81918920,12622989;81918920,33869885;19936120,33869885;3667598,23232826;45059373,0;51372916,0;51372916,10337774;45059373,10337774;45059373,0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425970688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1402715</wp:posOffset>
            </wp:positionV>
            <wp:extent cx="217805" cy="166370"/>
            <wp:effectExtent l="0" t="0" r="10795" b="5080"/>
            <wp:wrapNone/>
            <wp:docPr id="27" name="图片 27" descr="3644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64476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425967616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1695450</wp:posOffset>
            </wp:positionV>
            <wp:extent cx="183515" cy="187960"/>
            <wp:effectExtent l="0" t="0" r="6985" b="2540"/>
            <wp:wrapNone/>
            <wp:docPr id="18" name="图片 18" descr="363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63275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3792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593725</wp:posOffset>
                </wp:positionV>
                <wp:extent cx="2482215" cy="147764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215" cy="147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电话：166-6666-6666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学历：本科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现居：广州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5pt;margin-top:46.75pt;height:116.35pt;width:195.45pt;z-index:-1869029376;v-text-anchor:middle;mso-width-relative:page;mso-height-relative:page;" filled="f" stroked="f" coordsize="21600,21600" o:gfxdata="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tKvFtgAAAAKAQAADwAAAAAAAAABACAA&#10;AAAiAAAAZHJzL2Rvd25yZXYueG1sUEsBAhQAFAAAAAgAh07iQGzzeLlGAgAAYgQAAA4AAAAAAAAA&#10;AQAgAAAAJw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电话：166-6666-6666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学历：本科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现居：广州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25976832" behindDoc="1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8943340</wp:posOffset>
                </wp:positionV>
                <wp:extent cx="1365250" cy="297180"/>
                <wp:effectExtent l="0" t="3810" r="6350" b="38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97180"/>
                          <a:chOff x="9512" y="14367"/>
                          <a:chExt cx="2150" cy="468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9512" y="14384"/>
                            <a:ext cx="2150" cy="404"/>
                          </a:xfrm>
                          <a:prstGeom prst="rect">
                            <a:avLst/>
                          </a:prstGeom>
                          <a:solidFill>
                            <a:srgbClr val="86AA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10067" y="14367"/>
                            <a:ext cx="125" cy="468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pt;margin-top:704.2pt;height:23.4pt;width:107.5pt;z-index:1922660352;mso-width-relative:page;mso-height-relative:page;" coordorigin="9512,14367" coordsize="2150,468" o:gfxdata="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my6cHNsAAAAMAQAADwAA&#10;AAAAAAABACAAAAAiAAAAZHJzL2Rvd25yZXYueG1sUEsBAhQAFAAAAAgAh07iQJHS58EwAwAAjgcA&#10;AA4AAAAAAAAAAQAgAAAAKgEAAGRycy9lMm9Eb2MueG1sUEsFBgAAAAAGAAYAWQEAAMwGAAAAAA==&#10;">
                <o:lock v:ext="edit" aspectratio="f"/>
                <v:rect id="_x0000_s1026" o:spid="_x0000_s1026" o:spt="1" style="position:absolute;left:9512;top:14384;height:404;width:2150;v-text-anchor:middle;" fillcolor="#86AABE" filled="t" stroked="f" coordsize="21600,21600" o:gfxdata="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HWa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10067;top:14367;height:468;width:125;" filled="f" stroked="t" coordsize="21600,21600" o:gfxdata="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O7n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7E6E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25976832" behindDoc="1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7454265</wp:posOffset>
                </wp:positionV>
                <wp:extent cx="1365250" cy="297180"/>
                <wp:effectExtent l="0" t="3810" r="635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97180"/>
                          <a:chOff x="9511" y="12022"/>
                          <a:chExt cx="2150" cy="468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9511" y="12040"/>
                            <a:ext cx="2150" cy="404"/>
                          </a:xfrm>
                          <a:prstGeom prst="rect">
                            <a:avLst/>
                          </a:prstGeom>
                          <a:solidFill>
                            <a:srgbClr val="86AA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10011" y="12022"/>
                            <a:ext cx="125" cy="468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95pt;margin-top:586.95pt;height:23.4pt;width:107.5pt;z-index:1922660352;mso-width-relative:page;mso-height-relative:page;" coordorigin="9511,12022" coordsize="2150,468" o:gfxdata="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WG3/t2wAAAAwBAAAPAAAAAAAA&#10;AAEAIAAAACIAAABkcnMvZG93bnJldi54bWxQSwECFAAUAAAACACHTuJAgLP7ZCwDAACMBwAADgAA&#10;AAAAAAABACAAAAAqAQAAZHJzL2Uyb0RvYy54bWxQSwUGAAAAAAYABgBZAQAAyAYAAAAA&#10;">
                <o:lock v:ext="edit" aspectratio="f"/>
                <v:rect id="_x0000_s1026" o:spid="_x0000_s1026" o:spt="1" style="position:absolute;left:9511;top:12040;height:404;width:2150;v-text-anchor:middle;" fillcolor="#86AABE" filled="t" stroked="f" coordsize="21600,21600" o:gfxdata="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bBxq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10011;top:12022;height:468;width:125;" filled="f" stroked="t" coordsize="21600,21600" o:gfxdata="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Q1Z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7E6E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25976832" behindDoc="1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4465320</wp:posOffset>
                </wp:positionV>
                <wp:extent cx="1365250" cy="297180"/>
                <wp:effectExtent l="0" t="3810" r="6350" b="38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97180"/>
                          <a:chOff x="9511" y="7315"/>
                          <a:chExt cx="2150" cy="468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9511" y="7371"/>
                            <a:ext cx="2150" cy="404"/>
                          </a:xfrm>
                          <a:prstGeom prst="rect">
                            <a:avLst/>
                          </a:prstGeom>
                          <a:solidFill>
                            <a:srgbClr val="86AA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9992" y="7315"/>
                            <a:ext cx="125" cy="468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95pt;margin-top:351.6pt;height:23.4pt;width:107.5pt;z-index:1922660352;mso-width-relative:page;mso-height-relative:page;" coordorigin="9511,7315" coordsize="2150,468" o:gfxdata="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1xOYtdoAAAAKAQAADwAA&#10;AAAAAAABACAAAAAiAAAAZHJzL2Rvd25yZXYueG1sUEsBAhQAFAAAAAgAh07iQGnIhAcxAwAAiAcA&#10;AA4AAAAAAAAAAQAgAAAAKQEAAGRycy9lMm9Eb2MueG1sUEsFBgAAAAAGAAYAWQEAAMwGAAAAAA==&#10;">
                <o:lock v:ext="edit" aspectratio="f"/>
                <v:rect id="_x0000_s1026" o:spid="_x0000_s1026" o:spt="1" style="position:absolute;left:9511;top:7371;height:404;width:2150;v-text-anchor:middle;" fillcolor="#86AABE" filled="t" stroked="f" coordsize="21600,21600" o:gfxdata="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+Va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9992;top:7315;height:468;width:125;" filled="f" stroked="t" coordsize="21600,21600" o:gfxdata="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g2z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7E6E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25975808" behindDoc="1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2786380</wp:posOffset>
                </wp:positionV>
                <wp:extent cx="1365250" cy="297180"/>
                <wp:effectExtent l="0" t="3810" r="6350" b="38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0" cy="297180"/>
                          <a:chOff x="9531" y="4671"/>
                          <a:chExt cx="2150" cy="468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9531" y="4712"/>
                            <a:ext cx="2150" cy="404"/>
                          </a:xfrm>
                          <a:prstGeom prst="rect">
                            <a:avLst/>
                          </a:prstGeom>
                          <a:solidFill>
                            <a:srgbClr val="86AAB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10068" y="4671"/>
                            <a:ext cx="125" cy="468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rgbClr val="E7E6E6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95pt;margin-top:219.4pt;height:23.4pt;width:107.5pt;z-index:1922659328;mso-width-relative:page;mso-height-relative:page;" coordorigin="9531,4671" coordsize="2150,468" o:gfxdata="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HUxapHZAAAACgEAAA8AAAAA&#10;AAAAAQAgAAAAIgAAAGRycy9kb3ducmV2LnhtbFBLAQIUABQAAAAIAIdO4kDGAnOxMAMAAIsHAAAO&#10;AAAAAAAAAAEAIAAAACgBAABkcnMvZTJvRG9jLnhtbFBLBQYAAAAABgAGAFkBAADKBgAAAAA=&#10;">
                <o:lock v:ext="edit" aspectratio="f"/>
                <v:rect id="_x0000_s1026" o:spid="_x0000_s1026" o:spt="1" style="position:absolute;left:9531;top:4712;height:404;width:2150;v-text-anchor:middle;" fillcolor="#86AABE" filled="t" stroked="f" coordsize="21600,21600" o:gfxdata="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/4x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10068;top:4671;height:468;width:125;" filled="f" stroked="t" coordsize="21600,21600" o:gfxdata="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4X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7E6E6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 w:eastAsia="宋体" w:cs="宋体"/>
          <w:color w:val="FFFFFF" w:themeColor="background1"/>
          <w:sz w:val="44"/>
          <w:szCs w:val="52"/>
          <w:lang w:val="en-US" w:eastAsia="zh-CN"/>
          <w14:textFill>
            <w14:solidFill>
              <w14:schemeClr w14:val="bg1"/>
            </w14:solidFill>
          </w14:textFill>
        </w:rPr>
        <w:t>P E R S O N A L  R E S U M E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47136" behindDoc="0" locked="0" layoutInCell="1" allowOverlap="1">
                <wp:simplePos x="0" y="0"/>
                <wp:positionH relativeFrom="column">
                  <wp:posOffset>898525</wp:posOffset>
                </wp:positionH>
                <wp:positionV relativeFrom="paragraph">
                  <wp:posOffset>8919210</wp:posOffset>
                </wp:positionV>
                <wp:extent cx="855345" cy="321310"/>
                <wp:effectExtent l="0" t="0" r="0" b="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3213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.75pt;margin-top:702.3pt;height:25.3pt;width:67.35pt;z-index:-1869020160;v-text-anchor:middle;mso-width-relative:page;mso-height-relative:page;" filled="f" stroked="f" coordsize="21600,21600" arcsize="0.166666666666667" o:gfxdata="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8MKjE9kAAAAN&#10;AQAADwAAAAAAAAABACAAAAAiAAAAZHJzL2Rvd25yZXYueG1sUEsBAhQAFAAAAAgAh07iQBQMgYJU&#10;AgAAaQQAAA4AAAAAAAAAAQAgAAAAKAEAAGRycy9lMm9Eb2MueG1sUEsFBgAAAAAGAAYAWQEAAO4F&#10;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48160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7433310</wp:posOffset>
                </wp:positionV>
                <wp:extent cx="908685" cy="321310"/>
                <wp:effectExtent l="0" t="0" r="0" b="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3213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pt;margin-top:585.3pt;height:25.3pt;width:71.55pt;z-index:-1869019136;v-text-anchor:middle;mso-width-relative:page;mso-height-relative:page;" filled="f" stroked="f" coordsize="21600,21600" arcsize="0.166666666666667" o:gfxdata="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/OucNkAAAAN&#10;AQAADwAAAAAAAAABACAAAAAiAAAAZHJzL2Rvd25yZXYueG1sUEsBAhQAFAAAAAgAh07iQEk/tAFU&#10;AgAAaQQAAA4AAAAAAAAAAQAgAAAAKAEAAGRycy9lMm9Eb2MueG1sUEsFBgAAAAAGAAYAWQEAAO4F&#10;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425968640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8955405</wp:posOffset>
            </wp:positionV>
            <wp:extent cx="263525" cy="263525"/>
            <wp:effectExtent l="0" t="0" r="3175" b="2540"/>
            <wp:wrapNone/>
            <wp:docPr id="23" name="图片 23" descr="350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50486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5532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4531995</wp:posOffset>
                </wp:positionV>
                <wp:extent cx="165735" cy="196850"/>
                <wp:effectExtent l="0" t="0" r="5715" b="12700"/>
                <wp:wrapNone/>
                <wp:docPr id="37" name="叶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735" cy="196850"/>
                        </a:xfrm>
                        <a:custGeom>
                          <a:avLst/>
                          <a:gdLst>
                            <a:gd name="T0" fmla="*/ 894085 w 4268"/>
                            <a:gd name="T1" fmla="*/ 1679836 h 5034"/>
                            <a:gd name="T2" fmla="*/ 695736 w 4268"/>
                            <a:gd name="T3" fmla="*/ 1585986 h 5034"/>
                            <a:gd name="T4" fmla="*/ 499280 w 4268"/>
                            <a:gd name="T5" fmla="*/ 1455429 h 5034"/>
                            <a:gd name="T6" fmla="*/ 311151 w 4268"/>
                            <a:gd name="T7" fmla="*/ 1274163 h 5034"/>
                            <a:gd name="T8" fmla="*/ 154818 w 4268"/>
                            <a:gd name="T9" fmla="*/ 1035375 h 5034"/>
                            <a:gd name="T10" fmla="*/ 85169 w 4268"/>
                            <a:gd name="T11" fmla="*/ 858272 h 5034"/>
                            <a:gd name="T12" fmla="*/ 47316 w 4268"/>
                            <a:gd name="T13" fmla="*/ 693656 h 5034"/>
                            <a:gd name="T14" fmla="*/ 27633 w 4268"/>
                            <a:gd name="T15" fmla="*/ 597914 h 5034"/>
                            <a:gd name="T16" fmla="*/ 757 w 4268"/>
                            <a:gd name="T17" fmla="*/ 830647 h 5034"/>
                            <a:gd name="T18" fmla="*/ 11356 w 4268"/>
                            <a:gd name="T19" fmla="*/ 1056567 h 5034"/>
                            <a:gd name="T20" fmla="*/ 50723 w 4268"/>
                            <a:gd name="T21" fmla="*/ 1251079 h 5034"/>
                            <a:gd name="T22" fmla="*/ 127564 w 4268"/>
                            <a:gd name="T23" fmla="*/ 1457700 h 5034"/>
                            <a:gd name="T24" fmla="*/ 227117 w 4268"/>
                            <a:gd name="T25" fmla="*/ 1628749 h 5034"/>
                            <a:gd name="T26" fmla="*/ 332348 w 4268"/>
                            <a:gd name="T27" fmla="*/ 1749467 h 5034"/>
                            <a:gd name="T28" fmla="*/ 444771 w 4268"/>
                            <a:gd name="T29" fmla="*/ 1832342 h 5034"/>
                            <a:gd name="T30" fmla="*/ 560980 w 4268"/>
                            <a:gd name="T31" fmla="*/ 1881538 h 5034"/>
                            <a:gd name="T32" fmla="*/ 676431 w 4268"/>
                            <a:gd name="T33" fmla="*/ 1903108 h 5034"/>
                            <a:gd name="T34" fmla="*/ 843362 w 4268"/>
                            <a:gd name="T35" fmla="*/ 1892512 h 5034"/>
                            <a:gd name="T36" fmla="*/ 1038683 w 4268"/>
                            <a:gd name="T37" fmla="*/ 1858832 h 5034"/>
                            <a:gd name="T38" fmla="*/ 1322201 w 4268"/>
                            <a:gd name="T39" fmla="*/ 1838775 h 5034"/>
                            <a:gd name="T40" fmla="*/ 1516008 w 4268"/>
                            <a:gd name="T41" fmla="*/ 1785039 h 5034"/>
                            <a:gd name="T42" fmla="*/ 1579979 w 4268"/>
                            <a:gd name="T43" fmla="*/ 1750602 h 5034"/>
                            <a:gd name="T44" fmla="*/ 1398664 w 4268"/>
                            <a:gd name="T45" fmla="*/ 1771037 h 5034"/>
                            <a:gd name="T46" fmla="*/ 1156406 w 4268"/>
                            <a:gd name="T47" fmla="*/ 1752872 h 5034"/>
                            <a:gd name="T48" fmla="*/ 157089 w 4268"/>
                            <a:gd name="T49" fmla="*/ 73036 h 5034"/>
                            <a:gd name="T50" fmla="*/ 126807 w 4268"/>
                            <a:gd name="T51" fmla="*/ 278522 h 5034"/>
                            <a:gd name="T52" fmla="*/ 120751 w 4268"/>
                            <a:gd name="T53" fmla="*/ 466979 h 5034"/>
                            <a:gd name="T54" fmla="*/ 135135 w 4268"/>
                            <a:gd name="T55" fmla="*/ 637271 h 5034"/>
                            <a:gd name="T56" fmla="*/ 171474 w 4268"/>
                            <a:gd name="T57" fmla="*/ 576344 h 5034"/>
                            <a:gd name="T58" fmla="*/ 238473 w 4268"/>
                            <a:gd name="T59" fmla="*/ 459788 h 5034"/>
                            <a:gd name="T60" fmla="*/ 209705 w 4268"/>
                            <a:gd name="T61" fmla="*/ 571803 h 5034"/>
                            <a:gd name="T62" fmla="*/ 193428 w 4268"/>
                            <a:gd name="T63" fmla="*/ 742095 h 5034"/>
                            <a:gd name="T64" fmla="*/ 209326 w 4268"/>
                            <a:gd name="T65" fmla="*/ 910495 h 5034"/>
                            <a:gd name="T66" fmla="*/ 282761 w 4268"/>
                            <a:gd name="T67" fmla="*/ 1059973 h 5034"/>
                            <a:gd name="T68" fmla="*/ 341812 w 4268"/>
                            <a:gd name="T69" fmla="*/ 1099330 h 5034"/>
                            <a:gd name="T70" fmla="*/ 369066 w 4268"/>
                            <a:gd name="T71" fmla="*/ 912765 h 5034"/>
                            <a:gd name="T72" fmla="*/ 420924 w 4268"/>
                            <a:gd name="T73" fmla="*/ 767449 h 5034"/>
                            <a:gd name="T74" fmla="*/ 430009 w 4268"/>
                            <a:gd name="T75" fmla="*/ 818537 h 5034"/>
                            <a:gd name="T76" fmla="*/ 428116 w 4268"/>
                            <a:gd name="T77" fmla="*/ 1022887 h 5034"/>
                            <a:gd name="T78" fmla="*/ 465212 w 4268"/>
                            <a:gd name="T79" fmla="*/ 1249565 h 5034"/>
                            <a:gd name="T80" fmla="*/ 610567 w 4268"/>
                            <a:gd name="T81" fmla="*/ 1416073 h 5034"/>
                            <a:gd name="T82" fmla="*/ 668103 w 4268"/>
                            <a:gd name="T83" fmla="*/ 1328278 h 5034"/>
                            <a:gd name="T84" fmla="*/ 670753 w 4268"/>
                            <a:gd name="T85" fmla="*/ 1121657 h 5034"/>
                            <a:gd name="T86" fmla="*/ 705578 w 4268"/>
                            <a:gd name="T87" fmla="*/ 961961 h 5034"/>
                            <a:gd name="T88" fmla="*/ 719205 w 4268"/>
                            <a:gd name="T89" fmla="*/ 1091004 h 5034"/>
                            <a:gd name="T90" fmla="*/ 760464 w 4268"/>
                            <a:gd name="T91" fmla="*/ 1298760 h 5034"/>
                            <a:gd name="T92" fmla="*/ 840713 w 4268"/>
                            <a:gd name="T93" fmla="*/ 1521654 h 5034"/>
                            <a:gd name="T94" fmla="*/ 1029977 w 4268"/>
                            <a:gd name="T95" fmla="*/ 1631776 h 5034"/>
                            <a:gd name="T96" fmla="*/ 1163976 w 4268"/>
                            <a:gd name="T97" fmla="*/ 1661672 h 5034"/>
                            <a:gd name="T98" fmla="*/ 1198044 w 4268"/>
                            <a:gd name="T99" fmla="*/ 1469052 h 5034"/>
                            <a:gd name="T100" fmla="*/ 1196151 w 4268"/>
                            <a:gd name="T101" fmla="*/ 1309735 h 5034"/>
                            <a:gd name="T102" fmla="*/ 1159434 w 4268"/>
                            <a:gd name="T103" fmla="*/ 1126198 h 5034"/>
                            <a:gd name="T104" fmla="*/ 1071237 w 4268"/>
                            <a:gd name="T105" fmla="*/ 931308 h 5034"/>
                            <a:gd name="T106" fmla="*/ 914147 w 4268"/>
                            <a:gd name="T107" fmla="*/ 737932 h 5034"/>
                            <a:gd name="T108" fmla="*/ 674917 w 4268"/>
                            <a:gd name="T109" fmla="*/ 549097 h 5034"/>
                            <a:gd name="T110" fmla="*/ 403890 w 4268"/>
                            <a:gd name="T111" fmla="*/ 298579 h 5034"/>
                            <a:gd name="T112" fmla="*/ 239987 w 4268"/>
                            <a:gd name="T113" fmla="*/ 101797 h 5034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4268" h="5034">
                              <a:moveTo>
                                <a:pt x="2846" y="4597"/>
                              </a:moveTo>
                              <a:lnTo>
                                <a:pt x="2846" y="4597"/>
                              </a:lnTo>
                              <a:lnTo>
                                <a:pt x="2803" y="4585"/>
                              </a:lnTo>
                              <a:lnTo>
                                <a:pt x="2749" y="4571"/>
                              </a:lnTo>
                              <a:lnTo>
                                <a:pt x="2687" y="4553"/>
                              </a:lnTo>
                              <a:lnTo>
                                <a:pt x="2617" y="4531"/>
                              </a:lnTo>
                              <a:lnTo>
                                <a:pt x="2538" y="4504"/>
                              </a:lnTo>
                              <a:lnTo>
                                <a:pt x="2454" y="4474"/>
                              </a:lnTo>
                              <a:lnTo>
                                <a:pt x="2362" y="4439"/>
                              </a:lnTo>
                              <a:lnTo>
                                <a:pt x="2265" y="4399"/>
                              </a:lnTo>
                              <a:lnTo>
                                <a:pt x="2215" y="4378"/>
                              </a:lnTo>
                              <a:lnTo>
                                <a:pt x="2164" y="4355"/>
                              </a:lnTo>
                              <a:lnTo>
                                <a:pt x="2112" y="4331"/>
                              </a:lnTo>
                              <a:lnTo>
                                <a:pt x="2059" y="4305"/>
                              </a:lnTo>
                              <a:lnTo>
                                <a:pt x="2004" y="4279"/>
                              </a:lnTo>
                              <a:lnTo>
                                <a:pt x="1950" y="4251"/>
                              </a:lnTo>
                              <a:lnTo>
                                <a:pt x="1894" y="4222"/>
                              </a:lnTo>
                              <a:lnTo>
                                <a:pt x="1838" y="4191"/>
                              </a:lnTo>
                              <a:lnTo>
                                <a:pt x="1781" y="4158"/>
                              </a:lnTo>
                              <a:lnTo>
                                <a:pt x="1724" y="4125"/>
                              </a:lnTo>
                              <a:lnTo>
                                <a:pt x="1666" y="4089"/>
                              </a:lnTo>
                              <a:lnTo>
                                <a:pt x="1608" y="4052"/>
                              </a:lnTo>
                              <a:lnTo>
                                <a:pt x="1550" y="4014"/>
                              </a:lnTo>
                              <a:lnTo>
                                <a:pt x="1492" y="3974"/>
                              </a:lnTo>
                              <a:lnTo>
                                <a:pt x="1434" y="3933"/>
                              </a:lnTo>
                              <a:lnTo>
                                <a:pt x="1376" y="3891"/>
                              </a:lnTo>
                              <a:lnTo>
                                <a:pt x="1319" y="3846"/>
                              </a:lnTo>
                              <a:lnTo>
                                <a:pt x="1261" y="3800"/>
                              </a:lnTo>
                              <a:lnTo>
                                <a:pt x="1204" y="3752"/>
                              </a:lnTo>
                              <a:lnTo>
                                <a:pt x="1147" y="3702"/>
                              </a:lnTo>
                              <a:lnTo>
                                <a:pt x="1092" y="3651"/>
                              </a:lnTo>
                              <a:lnTo>
                                <a:pt x="1036" y="3598"/>
                              </a:lnTo>
                              <a:lnTo>
                                <a:pt x="981" y="3543"/>
                              </a:lnTo>
                              <a:lnTo>
                                <a:pt x="927" y="3487"/>
                              </a:lnTo>
                              <a:lnTo>
                                <a:pt x="874" y="3428"/>
                              </a:lnTo>
                              <a:lnTo>
                                <a:pt x="822" y="3367"/>
                              </a:lnTo>
                              <a:lnTo>
                                <a:pt x="770" y="3305"/>
                              </a:lnTo>
                              <a:lnTo>
                                <a:pt x="720" y="3241"/>
                              </a:lnTo>
                              <a:lnTo>
                                <a:pt x="671" y="3174"/>
                              </a:lnTo>
                              <a:lnTo>
                                <a:pt x="624" y="3106"/>
                              </a:lnTo>
                              <a:lnTo>
                                <a:pt x="577" y="3037"/>
                              </a:lnTo>
                              <a:lnTo>
                                <a:pt x="533" y="2965"/>
                              </a:lnTo>
                              <a:lnTo>
                                <a:pt x="489" y="2891"/>
                              </a:lnTo>
                              <a:lnTo>
                                <a:pt x="448" y="2814"/>
                              </a:lnTo>
                              <a:lnTo>
                                <a:pt x="409" y="2736"/>
                              </a:lnTo>
                              <a:lnTo>
                                <a:pt x="371" y="2656"/>
                              </a:lnTo>
                              <a:lnTo>
                                <a:pt x="334" y="2573"/>
                              </a:lnTo>
                              <a:lnTo>
                                <a:pt x="318" y="2531"/>
                              </a:lnTo>
                              <a:lnTo>
                                <a:pt x="301" y="2489"/>
                              </a:lnTo>
                              <a:lnTo>
                                <a:pt x="284" y="2445"/>
                              </a:lnTo>
                              <a:lnTo>
                                <a:pt x="268" y="2402"/>
                              </a:lnTo>
                              <a:lnTo>
                                <a:pt x="253" y="2357"/>
                              </a:lnTo>
                              <a:lnTo>
                                <a:pt x="238" y="2312"/>
                              </a:lnTo>
                              <a:lnTo>
                                <a:pt x="225" y="2268"/>
                              </a:lnTo>
                              <a:lnTo>
                                <a:pt x="212" y="2221"/>
                              </a:lnTo>
                              <a:lnTo>
                                <a:pt x="198" y="2175"/>
                              </a:lnTo>
                              <a:lnTo>
                                <a:pt x="186" y="2127"/>
                              </a:lnTo>
                              <a:lnTo>
                                <a:pt x="174" y="2080"/>
                              </a:lnTo>
                              <a:lnTo>
                                <a:pt x="163" y="2031"/>
                              </a:lnTo>
                              <a:lnTo>
                                <a:pt x="152" y="1983"/>
                              </a:lnTo>
                              <a:lnTo>
                                <a:pt x="142" y="1933"/>
                              </a:lnTo>
                              <a:lnTo>
                                <a:pt x="134" y="1884"/>
                              </a:lnTo>
                              <a:lnTo>
                                <a:pt x="125" y="1833"/>
                              </a:lnTo>
                              <a:lnTo>
                                <a:pt x="117" y="1781"/>
                              </a:lnTo>
                              <a:lnTo>
                                <a:pt x="110" y="1730"/>
                              </a:lnTo>
                              <a:lnTo>
                                <a:pt x="103" y="1678"/>
                              </a:lnTo>
                              <a:lnTo>
                                <a:pt x="98" y="1624"/>
                              </a:lnTo>
                              <a:lnTo>
                                <a:pt x="92" y="1571"/>
                              </a:lnTo>
                              <a:lnTo>
                                <a:pt x="88" y="1517"/>
                              </a:lnTo>
                              <a:lnTo>
                                <a:pt x="84" y="1533"/>
                              </a:lnTo>
                              <a:lnTo>
                                <a:pt x="73" y="1580"/>
                              </a:lnTo>
                              <a:lnTo>
                                <a:pt x="59" y="1654"/>
                              </a:lnTo>
                              <a:lnTo>
                                <a:pt x="50" y="1702"/>
                              </a:lnTo>
                              <a:lnTo>
                                <a:pt x="41" y="1756"/>
                              </a:lnTo>
                              <a:lnTo>
                                <a:pt x="33" y="1816"/>
                              </a:lnTo>
                              <a:lnTo>
                                <a:pt x="24" y="1881"/>
                              </a:lnTo>
                              <a:lnTo>
                                <a:pt x="18" y="1952"/>
                              </a:lnTo>
                              <a:lnTo>
                                <a:pt x="11" y="2028"/>
                              </a:lnTo>
                              <a:lnTo>
                                <a:pt x="5" y="2109"/>
                              </a:lnTo>
                              <a:lnTo>
                                <a:pt x="2" y="2195"/>
                              </a:lnTo>
                              <a:lnTo>
                                <a:pt x="0" y="2286"/>
                              </a:lnTo>
                              <a:lnTo>
                                <a:pt x="1" y="2379"/>
                              </a:lnTo>
                              <a:lnTo>
                                <a:pt x="3" y="2477"/>
                              </a:lnTo>
                              <a:lnTo>
                                <a:pt x="6" y="2528"/>
                              </a:lnTo>
                              <a:lnTo>
                                <a:pt x="9" y="2579"/>
                              </a:lnTo>
                              <a:lnTo>
                                <a:pt x="13" y="2631"/>
                              </a:lnTo>
                              <a:lnTo>
                                <a:pt x="18" y="2684"/>
                              </a:lnTo>
                              <a:lnTo>
                                <a:pt x="23" y="2737"/>
                              </a:lnTo>
                              <a:lnTo>
                                <a:pt x="30" y="2792"/>
                              </a:lnTo>
                              <a:lnTo>
                                <a:pt x="38" y="2847"/>
                              </a:lnTo>
                              <a:lnTo>
                                <a:pt x="45" y="2902"/>
                              </a:lnTo>
                              <a:lnTo>
                                <a:pt x="54" y="2958"/>
                              </a:lnTo>
                              <a:lnTo>
                                <a:pt x="65" y="3015"/>
                              </a:lnTo>
                              <a:lnTo>
                                <a:pt x="77" y="3072"/>
                              </a:lnTo>
                              <a:lnTo>
                                <a:pt x="89" y="3130"/>
                              </a:lnTo>
                              <a:lnTo>
                                <a:pt x="102" y="3189"/>
                              </a:lnTo>
                              <a:lnTo>
                                <a:pt x="117" y="3247"/>
                              </a:lnTo>
                              <a:lnTo>
                                <a:pt x="134" y="3306"/>
                              </a:lnTo>
                              <a:lnTo>
                                <a:pt x="150" y="3366"/>
                              </a:lnTo>
                              <a:lnTo>
                                <a:pt x="169" y="3425"/>
                              </a:lnTo>
                              <a:lnTo>
                                <a:pt x="188" y="3486"/>
                              </a:lnTo>
                              <a:lnTo>
                                <a:pt x="209" y="3546"/>
                              </a:lnTo>
                              <a:lnTo>
                                <a:pt x="232" y="3607"/>
                              </a:lnTo>
                              <a:lnTo>
                                <a:pt x="256" y="3667"/>
                              </a:lnTo>
                              <a:lnTo>
                                <a:pt x="282" y="3729"/>
                              </a:lnTo>
                              <a:lnTo>
                                <a:pt x="309" y="3790"/>
                              </a:lnTo>
                              <a:lnTo>
                                <a:pt x="337" y="3852"/>
                              </a:lnTo>
                              <a:lnTo>
                                <a:pt x="367" y="3913"/>
                              </a:lnTo>
                              <a:lnTo>
                                <a:pt x="399" y="3974"/>
                              </a:lnTo>
                              <a:lnTo>
                                <a:pt x="431" y="4036"/>
                              </a:lnTo>
                              <a:lnTo>
                                <a:pt x="467" y="4097"/>
                              </a:lnTo>
                              <a:lnTo>
                                <a:pt x="504" y="4158"/>
                              </a:lnTo>
                              <a:lnTo>
                                <a:pt x="542" y="4218"/>
                              </a:lnTo>
                              <a:lnTo>
                                <a:pt x="571" y="4262"/>
                              </a:lnTo>
                              <a:lnTo>
                                <a:pt x="600" y="4304"/>
                              </a:lnTo>
                              <a:lnTo>
                                <a:pt x="629" y="4346"/>
                              </a:lnTo>
                              <a:lnTo>
                                <a:pt x="659" y="4385"/>
                              </a:lnTo>
                              <a:lnTo>
                                <a:pt x="689" y="4423"/>
                              </a:lnTo>
                              <a:lnTo>
                                <a:pt x="720" y="4459"/>
                              </a:lnTo>
                              <a:lnTo>
                                <a:pt x="750" y="4495"/>
                              </a:lnTo>
                              <a:lnTo>
                                <a:pt x="782" y="4529"/>
                              </a:lnTo>
                              <a:lnTo>
                                <a:pt x="814" y="4562"/>
                              </a:lnTo>
                              <a:lnTo>
                                <a:pt x="845" y="4593"/>
                              </a:lnTo>
                              <a:lnTo>
                                <a:pt x="878" y="4623"/>
                              </a:lnTo>
                              <a:lnTo>
                                <a:pt x="910" y="4652"/>
                              </a:lnTo>
                              <a:lnTo>
                                <a:pt x="942" y="4680"/>
                              </a:lnTo>
                              <a:lnTo>
                                <a:pt x="976" y="4707"/>
                              </a:lnTo>
                              <a:lnTo>
                                <a:pt x="1008" y="4732"/>
                              </a:lnTo>
                              <a:lnTo>
                                <a:pt x="1042" y="4756"/>
                              </a:lnTo>
                              <a:lnTo>
                                <a:pt x="1075" y="4779"/>
                              </a:lnTo>
                              <a:lnTo>
                                <a:pt x="1108" y="4801"/>
                              </a:lnTo>
                              <a:lnTo>
                                <a:pt x="1142" y="4822"/>
                              </a:lnTo>
                              <a:lnTo>
                                <a:pt x="1175" y="4842"/>
                              </a:lnTo>
                              <a:lnTo>
                                <a:pt x="1210" y="4860"/>
                              </a:lnTo>
                              <a:lnTo>
                                <a:pt x="1243" y="4878"/>
                              </a:lnTo>
                              <a:lnTo>
                                <a:pt x="1277" y="4894"/>
                              </a:lnTo>
                              <a:lnTo>
                                <a:pt x="1311" y="4910"/>
                              </a:lnTo>
                              <a:lnTo>
                                <a:pt x="1346" y="4924"/>
                              </a:lnTo>
                              <a:lnTo>
                                <a:pt x="1380" y="4938"/>
                              </a:lnTo>
                              <a:lnTo>
                                <a:pt x="1414" y="4950"/>
                              </a:lnTo>
                              <a:lnTo>
                                <a:pt x="1449" y="4961"/>
                              </a:lnTo>
                              <a:lnTo>
                                <a:pt x="1482" y="4972"/>
                              </a:lnTo>
                              <a:lnTo>
                                <a:pt x="1517" y="4981"/>
                              </a:lnTo>
                              <a:lnTo>
                                <a:pt x="1550" y="4990"/>
                              </a:lnTo>
                              <a:lnTo>
                                <a:pt x="1585" y="4998"/>
                              </a:lnTo>
                              <a:lnTo>
                                <a:pt x="1618" y="5006"/>
                              </a:lnTo>
                              <a:lnTo>
                                <a:pt x="1653" y="5011"/>
                              </a:lnTo>
                              <a:lnTo>
                                <a:pt x="1686" y="5017"/>
                              </a:lnTo>
                              <a:lnTo>
                                <a:pt x="1720" y="5022"/>
                              </a:lnTo>
                              <a:lnTo>
                                <a:pt x="1753" y="5026"/>
                              </a:lnTo>
                              <a:lnTo>
                                <a:pt x="1787" y="5029"/>
                              </a:lnTo>
                              <a:lnTo>
                                <a:pt x="1820" y="5032"/>
                              </a:lnTo>
                              <a:lnTo>
                                <a:pt x="1852" y="5033"/>
                              </a:lnTo>
                              <a:lnTo>
                                <a:pt x="1886" y="5034"/>
                              </a:lnTo>
                              <a:lnTo>
                                <a:pt x="1918" y="5034"/>
                              </a:lnTo>
                              <a:lnTo>
                                <a:pt x="1983" y="5033"/>
                              </a:lnTo>
                              <a:lnTo>
                                <a:pt x="2047" y="5028"/>
                              </a:lnTo>
                              <a:lnTo>
                                <a:pt x="2108" y="5022"/>
                              </a:lnTo>
                              <a:lnTo>
                                <a:pt x="2169" y="5013"/>
                              </a:lnTo>
                              <a:lnTo>
                                <a:pt x="2228" y="5001"/>
                              </a:lnTo>
                              <a:lnTo>
                                <a:pt x="2286" y="4989"/>
                              </a:lnTo>
                              <a:lnTo>
                                <a:pt x="2343" y="4975"/>
                              </a:lnTo>
                              <a:lnTo>
                                <a:pt x="2397" y="4958"/>
                              </a:lnTo>
                              <a:lnTo>
                                <a:pt x="2449" y="4940"/>
                              </a:lnTo>
                              <a:lnTo>
                                <a:pt x="2501" y="4921"/>
                              </a:lnTo>
                              <a:lnTo>
                                <a:pt x="2549" y="4901"/>
                              </a:lnTo>
                              <a:lnTo>
                                <a:pt x="2648" y="4908"/>
                              </a:lnTo>
                              <a:lnTo>
                                <a:pt x="2744" y="4912"/>
                              </a:lnTo>
                              <a:lnTo>
                                <a:pt x="2839" y="4914"/>
                              </a:lnTo>
                              <a:lnTo>
                                <a:pt x="2930" y="4914"/>
                              </a:lnTo>
                              <a:lnTo>
                                <a:pt x="3018" y="4911"/>
                              </a:lnTo>
                              <a:lnTo>
                                <a:pt x="3104" y="4907"/>
                              </a:lnTo>
                              <a:lnTo>
                                <a:pt x="3188" y="4900"/>
                              </a:lnTo>
                              <a:lnTo>
                                <a:pt x="3268" y="4892"/>
                              </a:lnTo>
                              <a:lnTo>
                                <a:pt x="3346" y="4882"/>
                              </a:lnTo>
                              <a:lnTo>
                                <a:pt x="3421" y="4871"/>
                              </a:lnTo>
                              <a:lnTo>
                                <a:pt x="3493" y="4859"/>
                              </a:lnTo>
                              <a:lnTo>
                                <a:pt x="3563" y="4845"/>
                              </a:lnTo>
                              <a:lnTo>
                                <a:pt x="3628" y="4831"/>
                              </a:lnTo>
                              <a:lnTo>
                                <a:pt x="3692" y="4815"/>
                              </a:lnTo>
                              <a:lnTo>
                                <a:pt x="3752" y="4800"/>
                              </a:lnTo>
                              <a:lnTo>
                                <a:pt x="3809" y="4784"/>
                              </a:lnTo>
                              <a:lnTo>
                                <a:pt x="3864" y="4767"/>
                              </a:lnTo>
                              <a:lnTo>
                                <a:pt x="3914" y="4750"/>
                              </a:lnTo>
                              <a:lnTo>
                                <a:pt x="3962" y="4734"/>
                              </a:lnTo>
                              <a:lnTo>
                                <a:pt x="4005" y="4717"/>
                              </a:lnTo>
                              <a:lnTo>
                                <a:pt x="4047" y="4701"/>
                              </a:lnTo>
                              <a:lnTo>
                                <a:pt x="4085" y="4686"/>
                              </a:lnTo>
                              <a:lnTo>
                                <a:pt x="4149" y="4658"/>
                              </a:lnTo>
                              <a:lnTo>
                                <a:pt x="4201" y="4633"/>
                              </a:lnTo>
                              <a:lnTo>
                                <a:pt x="4237" y="4613"/>
                              </a:lnTo>
                              <a:lnTo>
                                <a:pt x="4268" y="4597"/>
                              </a:lnTo>
                              <a:lnTo>
                                <a:pt x="4222" y="4612"/>
                              </a:lnTo>
                              <a:lnTo>
                                <a:pt x="4174" y="4626"/>
                              </a:lnTo>
                              <a:lnTo>
                                <a:pt x="4125" y="4638"/>
                              </a:lnTo>
                              <a:lnTo>
                                <a:pt x="4073" y="4648"/>
                              </a:lnTo>
                              <a:lnTo>
                                <a:pt x="4022" y="4657"/>
                              </a:lnTo>
                              <a:lnTo>
                                <a:pt x="3969" y="4663"/>
                              </a:lnTo>
                              <a:lnTo>
                                <a:pt x="3915" y="4670"/>
                              </a:lnTo>
                              <a:lnTo>
                                <a:pt x="3860" y="4675"/>
                              </a:lnTo>
                              <a:lnTo>
                                <a:pt x="3806" y="4677"/>
                              </a:lnTo>
                              <a:lnTo>
                                <a:pt x="3751" y="4679"/>
                              </a:lnTo>
                              <a:lnTo>
                                <a:pt x="3695" y="4680"/>
                              </a:lnTo>
                              <a:lnTo>
                                <a:pt x="3641" y="4680"/>
                              </a:lnTo>
                              <a:lnTo>
                                <a:pt x="3586" y="4679"/>
                              </a:lnTo>
                              <a:lnTo>
                                <a:pt x="3531" y="4678"/>
                              </a:lnTo>
                              <a:lnTo>
                                <a:pt x="3478" y="4676"/>
                              </a:lnTo>
                              <a:lnTo>
                                <a:pt x="3425" y="4672"/>
                              </a:lnTo>
                              <a:lnTo>
                                <a:pt x="3323" y="4663"/>
                              </a:lnTo>
                              <a:lnTo>
                                <a:pt x="3226" y="4655"/>
                              </a:lnTo>
                              <a:lnTo>
                                <a:pt x="3136" y="4643"/>
                              </a:lnTo>
                              <a:lnTo>
                                <a:pt x="3055" y="4632"/>
                              </a:lnTo>
                              <a:lnTo>
                                <a:pt x="2985" y="4621"/>
                              </a:lnTo>
                              <a:lnTo>
                                <a:pt x="2924" y="4611"/>
                              </a:lnTo>
                              <a:lnTo>
                                <a:pt x="2846" y="4597"/>
                              </a:lnTo>
                              <a:close/>
                              <a:moveTo>
                                <a:pt x="456" y="0"/>
                              </a:moveTo>
                              <a:lnTo>
                                <a:pt x="456" y="0"/>
                              </a:lnTo>
                              <a:lnTo>
                                <a:pt x="441" y="65"/>
                              </a:lnTo>
                              <a:lnTo>
                                <a:pt x="428" y="130"/>
                              </a:lnTo>
                              <a:lnTo>
                                <a:pt x="415" y="193"/>
                              </a:lnTo>
                              <a:lnTo>
                                <a:pt x="402" y="256"/>
                              </a:lnTo>
                              <a:lnTo>
                                <a:pt x="391" y="318"/>
                              </a:lnTo>
                              <a:lnTo>
                                <a:pt x="381" y="379"/>
                              </a:lnTo>
                              <a:lnTo>
                                <a:pt x="371" y="441"/>
                              </a:lnTo>
                              <a:lnTo>
                                <a:pt x="362" y="501"/>
                              </a:lnTo>
                              <a:lnTo>
                                <a:pt x="354" y="561"/>
                              </a:lnTo>
                              <a:lnTo>
                                <a:pt x="348" y="620"/>
                              </a:lnTo>
                              <a:lnTo>
                                <a:pt x="341" y="678"/>
                              </a:lnTo>
                              <a:lnTo>
                                <a:pt x="335" y="736"/>
                              </a:lnTo>
                              <a:lnTo>
                                <a:pt x="331" y="794"/>
                              </a:lnTo>
                              <a:lnTo>
                                <a:pt x="326" y="851"/>
                              </a:lnTo>
                              <a:lnTo>
                                <a:pt x="323" y="907"/>
                              </a:lnTo>
                              <a:lnTo>
                                <a:pt x="321" y="963"/>
                              </a:lnTo>
                              <a:lnTo>
                                <a:pt x="319" y="1019"/>
                              </a:lnTo>
                              <a:lnTo>
                                <a:pt x="318" y="1073"/>
                              </a:lnTo>
                              <a:lnTo>
                                <a:pt x="318" y="1127"/>
                              </a:lnTo>
                              <a:lnTo>
                                <a:pt x="318" y="1180"/>
                              </a:lnTo>
                              <a:lnTo>
                                <a:pt x="319" y="1234"/>
                              </a:lnTo>
                              <a:lnTo>
                                <a:pt x="320" y="1286"/>
                              </a:lnTo>
                              <a:lnTo>
                                <a:pt x="322" y="1338"/>
                              </a:lnTo>
                              <a:lnTo>
                                <a:pt x="325" y="1389"/>
                              </a:lnTo>
                              <a:lnTo>
                                <a:pt x="329" y="1439"/>
                              </a:lnTo>
                              <a:lnTo>
                                <a:pt x="333" y="1489"/>
                              </a:lnTo>
                              <a:lnTo>
                                <a:pt x="339" y="1539"/>
                              </a:lnTo>
                              <a:lnTo>
                                <a:pt x="344" y="1588"/>
                              </a:lnTo>
                              <a:lnTo>
                                <a:pt x="350" y="1636"/>
                              </a:lnTo>
                              <a:lnTo>
                                <a:pt x="357" y="1684"/>
                              </a:lnTo>
                              <a:lnTo>
                                <a:pt x="364" y="1732"/>
                              </a:lnTo>
                              <a:lnTo>
                                <a:pt x="372" y="1779"/>
                              </a:lnTo>
                              <a:lnTo>
                                <a:pt x="381" y="1742"/>
                              </a:lnTo>
                              <a:lnTo>
                                <a:pt x="390" y="1708"/>
                              </a:lnTo>
                              <a:lnTo>
                                <a:pt x="400" y="1673"/>
                              </a:lnTo>
                              <a:lnTo>
                                <a:pt x="410" y="1641"/>
                              </a:lnTo>
                              <a:lnTo>
                                <a:pt x="431" y="1580"/>
                              </a:lnTo>
                              <a:lnTo>
                                <a:pt x="453" y="1523"/>
                              </a:lnTo>
                              <a:lnTo>
                                <a:pt x="475" y="1471"/>
                              </a:lnTo>
                              <a:lnTo>
                                <a:pt x="497" y="1425"/>
                              </a:lnTo>
                              <a:lnTo>
                                <a:pt x="519" y="1382"/>
                              </a:lnTo>
                              <a:lnTo>
                                <a:pt x="540" y="1344"/>
                              </a:lnTo>
                              <a:lnTo>
                                <a:pt x="560" y="1312"/>
                              </a:lnTo>
                              <a:lnTo>
                                <a:pt x="579" y="1283"/>
                              </a:lnTo>
                              <a:lnTo>
                                <a:pt x="595" y="1259"/>
                              </a:lnTo>
                              <a:lnTo>
                                <a:pt x="610" y="1240"/>
                              </a:lnTo>
                              <a:lnTo>
                                <a:pt x="630" y="1215"/>
                              </a:lnTo>
                              <a:lnTo>
                                <a:pt x="638" y="1206"/>
                              </a:lnTo>
                              <a:lnTo>
                                <a:pt x="622" y="1249"/>
                              </a:lnTo>
                              <a:lnTo>
                                <a:pt x="608" y="1293"/>
                              </a:lnTo>
                              <a:lnTo>
                                <a:pt x="595" y="1338"/>
                              </a:lnTo>
                              <a:lnTo>
                                <a:pt x="583" y="1381"/>
                              </a:lnTo>
                              <a:lnTo>
                                <a:pt x="572" y="1425"/>
                              </a:lnTo>
                              <a:lnTo>
                                <a:pt x="562" y="1468"/>
                              </a:lnTo>
                              <a:lnTo>
                                <a:pt x="554" y="1511"/>
                              </a:lnTo>
                              <a:lnTo>
                                <a:pt x="546" y="1555"/>
                              </a:lnTo>
                              <a:lnTo>
                                <a:pt x="538" y="1598"/>
                              </a:lnTo>
                              <a:lnTo>
                                <a:pt x="533" y="1641"/>
                              </a:lnTo>
                              <a:lnTo>
                                <a:pt x="527" y="1683"/>
                              </a:lnTo>
                              <a:lnTo>
                                <a:pt x="523" y="1725"/>
                              </a:lnTo>
                              <a:lnTo>
                                <a:pt x="519" y="1766"/>
                              </a:lnTo>
                              <a:lnTo>
                                <a:pt x="516" y="1807"/>
                              </a:lnTo>
                              <a:lnTo>
                                <a:pt x="513" y="1885"/>
                              </a:lnTo>
                              <a:lnTo>
                                <a:pt x="511" y="1961"/>
                              </a:lnTo>
                              <a:lnTo>
                                <a:pt x="511" y="2033"/>
                              </a:lnTo>
                              <a:lnTo>
                                <a:pt x="513" y="2102"/>
                              </a:lnTo>
                              <a:lnTo>
                                <a:pt x="516" y="2164"/>
                              </a:lnTo>
                              <a:lnTo>
                                <a:pt x="521" y="2222"/>
                              </a:lnTo>
                              <a:lnTo>
                                <a:pt x="525" y="2274"/>
                              </a:lnTo>
                              <a:lnTo>
                                <a:pt x="530" y="2320"/>
                              </a:lnTo>
                              <a:lnTo>
                                <a:pt x="535" y="2359"/>
                              </a:lnTo>
                              <a:lnTo>
                                <a:pt x="553" y="2406"/>
                              </a:lnTo>
                              <a:lnTo>
                                <a:pt x="572" y="2453"/>
                              </a:lnTo>
                              <a:lnTo>
                                <a:pt x="592" y="2499"/>
                              </a:lnTo>
                              <a:lnTo>
                                <a:pt x="613" y="2543"/>
                              </a:lnTo>
                              <a:lnTo>
                                <a:pt x="633" y="2588"/>
                              </a:lnTo>
                              <a:lnTo>
                                <a:pt x="656" y="2631"/>
                              </a:lnTo>
                              <a:lnTo>
                                <a:pt x="678" y="2675"/>
                              </a:lnTo>
                              <a:lnTo>
                                <a:pt x="700" y="2717"/>
                              </a:lnTo>
                              <a:lnTo>
                                <a:pt x="724" y="2760"/>
                              </a:lnTo>
                              <a:lnTo>
                                <a:pt x="747" y="2801"/>
                              </a:lnTo>
                              <a:lnTo>
                                <a:pt x="772" y="2841"/>
                              </a:lnTo>
                              <a:lnTo>
                                <a:pt x="796" y="2881"/>
                              </a:lnTo>
                              <a:lnTo>
                                <a:pt x="822" y="2920"/>
                              </a:lnTo>
                              <a:lnTo>
                                <a:pt x="847" y="2959"/>
                              </a:lnTo>
                              <a:lnTo>
                                <a:pt x="873" y="2997"/>
                              </a:lnTo>
                              <a:lnTo>
                                <a:pt x="900" y="3034"/>
                              </a:lnTo>
                              <a:lnTo>
                                <a:pt x="901" y="2968"/>
                              </a:lnTo>
                              <a:lnTo>
                                <a:pt x="903" y="2905"/>
                              </a:lnTo>
                              <a:lnTo>
                                <a:pt x="907" y="2842"/>
                              </a:lnTo>
                              <a:lnTo>
                                <a:pt x="912" y="2782"/>
                              </a:lnTo>
                              <a:lnTo>
                                <a:pt x="918" y="2723"/>
                              </a:lnTo>
                              <a:lnTo>
                                <a:pt x="926" y="2666"/>
                              </a:lnTo>
                              <a:lnTo>
                                <a:pt x="933" y="2611"/>
                              </a:lnTo>
                              <a:lnTo>
                                <a:pt x="942" y="2559"/>
                              </a:lnTo>
                              <a:lnTo>
                                <a:pt x="953" y="2508"/>
                              </a:lnTo>
                              <a:lnTo>
                                <a:pt x="963" y="2458"/>
                              </a:lnTo>
                              <a:lnTo>
                                <a:pt x="975" y="2412"/>
                              </a:lnTo>
                              <a:lnTo>
                                <a:pt x="987" y="2366"/>
                              </a:lnTo>
                              <a:lnTo>
                                <a:pt x="999" y="2323"/>
                              </a:lnTo>
                              <a:lnTo>
                                <a:pt x="1011" y="2282"/>
                              </a:lnTo>
                              <a:lnTo>
                                <a:pt x="1025" y="2243"/>
                              </a:lnTo>
                              <a:lnTo>
                                <a:pt x="1038" y="2206"/>
                              </a:lnTo>
                              <a:lnTo>
                                <a:pt x="1050" y="2171"/>
                              </a:lnTo>
                              <a:lnTo>
                                <a:pt x="1064" y="2138"/>
                              </a:lnTo>
                              <a:lnTo>
                                <a:pt x="1088" y="2079"/>
                              </a:lnTo>
                              <a:lnTo>
                                <a:pt x="1112" y="2028"/>
                              </a:lnTo>
                              <a:lnTo>
                                <a:pt x="1133" y="1987"/>
                              </a:lnTo>
                              <a:lnTo>
                                <a:pt x="1151" y="1954"/>
                              </a:lnTo>
                              <a:lnTo>
                                <a:pt x="1164" y="1930"/>
                              </a:lnTo>
                              <a:lnTo>
                                <a:pt x="1175" y="1911"/>
                              </a:lnTo>
                              <a:lnTo>
                                <a:pt x="1163" y="1974"/>
                              </a:lnTo>
                              <a:lnTo>
                                <a:pt x="1152" y="2037"/>
                              </a:lnTo>
                              <a:lnTo>
                                <a:pt x="1143" y="2099"/>
                              </a:lnTo>
                              <a:lnTo>
                                <a:pt x="1136" y="2163"/>
                              </a:lnTo>
                              <a:lnTo>
                                <a:pt x="1130" y="2225"/>
                              </a:lnTo>
                              <a:lnTo>
                                <a:pt x="1126" y="2287"/>
                              </a:lnTo>
                              <a:lnTo>
                                <a:pt x="1123" y="2348"/>
                              </a:lnTo>
                              <a:lnTo>
                                <a:pt x="1122" y="2409"/>
                              </a:lnTo>
                              <a:lnTo>
                                <a:pt x="1121" y="2470"/>
                              </a:lnTo>
                              <a:lnTo>
                                <a:pt x="1122" y="2530"/>
                              </a:lnTo>
                              <a:lnTo>
                                <a:pt x="1124" y="2588"/>
                              </a:lnTo>
                              <a:lnTo>
                                <a:pt x="1127" y="2646"/>
                              </a:lnTo>
                              <a:lnTo>
                                <a:pt x="1131" y="2703"/>
                              </a:lnTo>
                              <a:lnTo>
                                <a:pt x="1136" y="2758"/>
                              </a:lnTo>
                              <a:lnTo>
                                <a:pt x="1142" y="2813"/>
                              </a:lnTo>
                              <a:lnTo>
                                <a:pt x="1147" y="2866"/>
                              </a:lnTo>
                              <a:lnTo>
                                <a:pt x="1154" y="2917"/>
                              </a:lnTo>
                              <a:lnTo>
                                <a:pt x="1162" y="2967"/>
                              </a:lnTo>
                              <a:lnTo>
                                <a:pt x="1178" y="3063"/>
                              </a:lnTo>
                              <a:lnTo>
                                <a:pt x="1194" y="3151"/>
                              </a:lnTo>
                              <a:lnTo>
                                <a:pt x="1211" y="3230"/>
                              </a:lnTo>
                              <a:lnTo>
                                <a:pt x="1229" y="3302"/>
                              </a:lnTo>
                              <a:lnTo>
                                <a:pt x="1245" y="3364"/>
                              </a:lnTo>
                              <a:lnTo>
                                <a:pt x="1259" y="3415"/>
                              </a:lnTo>
                              <a:lnTo>
                                <a:pt x="1270" y="3456"/>
                              </a:lnTo>
                              <a:lnTo>
                                <a:pt x="1338" y="3518"/>
                              </a:lnTo>
                              <a:lnTo>
                                <a:pt x="1406" y="3578"/>
                              </a:lnTo>
                              <a:lnTo>
                                <a:pt x="1474" y="3635"/>
                              </a:lnTo>
                              <a:lnTo>
                                <a:pt x="1543" y="3690"/>
                              </a:lnTo>
                              <a:lnTo>
                                <a:pt x="1613" y="3742"/>
                              </a:lnTo>
                              <a:lnTo>
                                <a:pt x="1683" y="3792"/>
                              </a:lnTo>
                              <a:lnTo>
                                <a:pt x="1752" y="3839"/>
                              </a:lnTo>
                              <a:lnTo>
                                <a:pt x="1822" y="3885"/>
                              </a:lnTo>
                              <a:lnTo>
                                <a:pt x="1807" y="3807"/>
                              </a:lnTo>
                              <a:lnTo>
                                <a:pt x="1793" y="3730"/>
                              </a:lnTo>
                              <a:lnTo>
                                <a:pt x="1782" y="3655"/>
                              </a:lnTo>
                              <a:lnTo>
                                <a:pt x="1773" y="3582"/>
                              </a:lnTo>
                              <a:lnTo>
                                <a:pt x="1765" y="3510"/>
                              </a:lnTo>
                              <a:lnTo>
                                <a:pt x="1761" y="3441"/>
                              </a:lnTo>
                              <a:lnTo>
                                <a:pt x="1758" y="3374"/>
                              </a:lnTo>
                              <a:lnTo>
                                <a:pt x="1755" y="3309"/>
                              </a:lnTo>
                              <a:lnTo>
                                <a:pt x="1755" y="3246"/>
                              </a:lnTo>
                              <a:lnTo>
                                <a:pt x="1757" y="3186"/>
                              </a:lnTo>
                              <a:lnTo>
                                <a:pt x="1759" y="3127"/>
                              </a:lnTo>
                              <a:lnTo>
                                <a:pt x="1762" y="3070"/>
                              </a:lnTo>
                              <a:lnTo>
                                <a:pt x="1767" y="3016"/>
                              </a:lnTo>
                              <a:lnTo>
                                <a:pt x="1772" y="2964"/>
                              </a:lnTo>
                              <a:lnTo>
                                <a:pt x="1779" y="2915"/>
                              </a:lnTo>
                              <a:lnTo>
                                <a:pt x="1786" y="2868"/>
                              </a:lnTo>
                              <a:lnTo>
                                <a:pt x="1793" y="2823"/>
                              </a:lnTo>
                              <a:lnTo>
                                <a:pt x="1801" y="2781"/>
                              </a:lnTo>
                              <a:lnTo>
                                <a:pt x="1809" y="2742"/>
                              </a:lnTo>
                              <a:lnTo>
                                <a:pt x="1818" y="2705"/>
                              </a:lnTo>
                              <a:lnTo>
                                <a:pt x="1835" y="2639"/>
                              </a:lnTo>
                              <a:lnTo>
                                <a:pt x="1850" y="2584"/>
                              </a:lnTo>
                              <a:lnTo>
                                <a:pt x="1864" y="2542"/>
                              </a:lnTo>
                              <a:lnTo>
                                <a:pt x="1875" y="2511"/>
                              </a:lnTo>
                              <a:lnTo>
                                <a:pt x="1885" y="2485"/>
                              </a:lnTo>
                              <a:lnTo>
                                <a:pt x="1884" y="2552"/>
                              </a:lnTo>
                              <a:lnTo>
                                <a:pt x="1884" y="2620"/>
                              </a:lnTo>
                              <a:lnTo>
                                <a:pt x="1886" y="2686"/>
                              </a:lnTo>
                              <a:lnTo>
                                <a:pt x="1889" y="2753"/>
                              </a:lnTo>
                              <a:lnTo>
                                <a:pt x="1894" y="2819"/>
                              </a:lnTo>
                              <a:lnTo>
                                <a:pt x="1900" y="2883"/>
                              </a:lnTo>
                              <a:lnTo>
                                <a:pt x="1908" y="2948"/>
                              </a:lnTo>
                              <a:lnTo>
                                <a:pt x="1917" y="3012"/>
                              </a:lnTo>
                              <a:lnTo>
                                <a:pt x="1928" y="3075"/>
                              </a:lnTo>
                              <a:lnTo>
                                <a:pt x="1939" y="3137"/>
                              </a:lnTo>
                              <a:lnTo>
                                <a:pt x="1952" y="3198"/>
                              </a:lnTo>
                              <a:lnTo>
                                <a:pt x="1965" y="3258"/>
                              </a:lnTo>
                              <a:lnTo>
                                <a:pt x="1979" y="3317"/>
                              </a:lnTo>
                              <a:lnTo>
                                <a:pt x="1993" y="3375"/>
                              </a:lnTo>
                              <a:lnTo>
                                <a:pt x="2009" y="3432"/>
                              </a:lnTo>
                              <a:lnTo>
                                <a:pt x="2024" y="3487"/>
                              </a:lnTo>
                              <a:lnTo>
                                <a:pt x="2041" y="3541"/>
                              </a:lnTo>
                              <a:lnTo>
                                <a:pt x="2057" y="3594"/>
                              </a:lnTo>
                              <a:lnTo>
                                <a:pt x="2073" y="3644"/>
                              </a:lnTo>
                              <a:lnTo>
                                <a:pt x="2091" y="3694"/>
                              </a:lnTo>
                              <a:lnTo>
                                <a:pt x="2125" y="3787"/>
                              </a:lnTo>
                              <a:lnTo>
                                <a:pt x="2158" y="3873"/>
                              </a:lnTo>
                              <a:lnTo>
                                <a:pt x="2190" y="3951"/>
                              </a:lnTo>
                              <a:lnTo>
                                <a:pt x="2221" y="4021"/>
                              </a:lnTo>
                              <a:lnTo>
                                <a:pt x="2248" y="4081"/>
                              </a:lnTo>
                              <a:lnTo>
                                <a:pt x="2272" y="4131"/>
                              </a:lnTo>
                              <a:lnTo>
                                <a:pt x="2354" y="4169"/>
                              </a:lnTo>
                              <a:lnTo>
                                <a:pt x="2435" y="4204"/>
                              </a:lnTo>
                              <a:lnTo>
                                <a:pt x="2512" y="4235"/>
                              </a:lnTo>
                              <a:lnTo>
                                <a:pt x="2586" y="4264"/>
                              </a:lnTo>
                              <a:lnTo>
                                <a:pt x="2656" y="4290"/>
                              </a:lnTo>
                              <a:lnTo>
                                <a:pt x="2721" y="4312"/>
                              </a:lnTo>
                              <a:lnTo>
                                <a:pt x="2783" y="4332"/>
                              </a:lnTo>
                              <a:lnTo>
                                <a:pt x="2839" y="4350"/>
                              </a:lnTo>
                              <a:lnTo>
                                <a:pt x="2890" y="4365"/>
                              </a:lnTo>
                              <a:lnTo>
                                <a:pt x="2936" y="4378"/>
                              </a:lnTo>
                              <a:lnTo>
                                <a:pt x="3008" y="4397"/>
                              </a:lnTo>
                              <a:lnTo>
                                <a:pt x="3054" y="4407"/>
                              </a:lnTo>
                              <a:lnTo>
                                <a:pt x="3069" y="4410"/>
                              </a:lnTo>
                              <a:lnTo>
                                <a:pt x="3075" y="4391"/>
                              </a:lnTo>
                              <a:lnTo>
                                <a:pt x="3091" y="4339"/>
                              </a:lnTo>
                              <a:lnTo>
                                <a:pt x="3101" y="4300"/>
                              </a:lnTo>
                              <a:lnTo>
                                <a:pt x="3112" y="4253"/>
                              </a:lnTo>
                              <a:lnTo>
                                <a:pt x="3123" y="4200"/>
                              </a:lnTo>
                              <a:lnTo>
                                <a:pt x="3134" y="4139"/>
                              </a:lnTo>
                              <a:lnTo>
                                <a:pt x="3144" y="4073"/>
                              </a:lnTo>
                              <a:lnTo>
                                <a:pt x="3154" y="4001"/>
                              </a:lnTo>
                              <a:lnTo>
                                <a:pt x="3162" y="3923"/>
                              </a:lnTo>
                              <a:lnTo>
                                <a:pt x="3165" y="3882"/>
                              </a:lnTo>
                              <a:lnTo>
                                <a:pt x="3168" y="3839"/>
                              </a:lnTo>
                              <a:lnTo>
                                <a:pt x="3170" y="3796"/>
                              </a:lnTo>
                              <a:lnTo>
                                <a:pt x="3171" y="3751"/>
                              </a:lnTo>
                              <a:lnTo>
                                <a:pt x="3171" y="3705"/>
                              </a:lnTo>
                              <a:lnTo>
                                <a:pt x="3171" y="3659"/>
                              </a:lnTo>
                              <a:lnTo>
                                <a:pt x="3170" y="3611"/>
                              </a:lnTo>
                              <a:lnTo>
                                <a:pt x="3168" y="3562"/>
                              </a:lnTo>
                              <a:lnTo>
                                <a:pt x="3164" y="3512"/>
                              </a:lnTo>
                              <a:lnTo>
                                <a:pt x="3160" y="3461"/>
                              </a:lnTo>
                              <a:lnTo>
                                <a:pt x="3154" y="3410"/>
                              </a:lnTo>
                              <a:lnTo>
                                <a:pt x="3148" y="3359"/>
                              </a:lnTo>
                              <a:lnTo>
                                <a:pt x="3140" y="3305"/>
                              </a:lnTo>
                              <a:lnTo>
                                <a:pt x="3131" y="3251"/>
                              </a:lnTo>
                              <a:lnTo>
                                <a:pt x="3121" y="3198"/>
                              </a:lnTo>
                              <a:lnTo>
                                <a:pt x="3109" y="3143"/>
                              </a:lnTo>
                              <a:lnTo>
                                <a:pt x="3095" y="3087"/>
                              </a:lnTo>
                              <a:lnTo>
                                <a:pt x="3080" y="3032"/>
                              </a:lnTo>
                              <a:lnTo>
                                <a:pt x="3063" y="2976"/>
                              </a:lnTo>
                              <a:lnTo>
                                <a:pt x="3045" y="2919"/>
                              </a:lnTo>
                              <a:lnTo>
                                <a:pt x="3025" y="2863"/>
                              </a:lnTo>
                              <a:lnTo>
                                <a:pt x="3003" y="2805"/>
                              </a:lnTo>
                              <a:lnTo>
                                <a:pt x="2979" y="2748"/>
                              </a:lnTo>
                              <a:lnTo>
                                <a:pt x="2953" y="2692"/>
                              </a:lnTo>
                              <a:lnTo>
                                <a:pt x="2926" y="2634"/>
                              </a:lnTo>
                              <a:lnTo>
                                <a:pt x="2895" y="2576"/>
                              </a:lnTo>
                              <a:lnTo>
                                <a:pt x="2864" y="2519"/>
                              </a:lnTo>
                              <a:lnTo>
                                <a:pt x="2830" y="2461"/>
                              </a:lnTo>
                              <a:lnTo>
                                <a:pt x="2793" y="2403"/>
                              </a:lnTo>
                              <a:lnTo>
                                <a:pt x="2755" y="2346"/>
                              </a:lnTo>
                              <a:lnTo>
                                <a:pt x="2714" y="2288"/>
                              </a:lnTo>
                              <a:lnTo>
                                <a:pt x="2670" y="2231"/>
                              </a:lnTo>
                              <a:lnTo>
                                <a:pt x="2624" y="2174"/>
                              </a:lnTo>
                              <a:lnTo>
                                <a:pt x="2576" y="2117"/>
                              </a:lnTo>
                              <a:lnTo>
                                <a:pt x="2525" y="2061"/>
                              </a:lnTo>
                              <a:lnTo>
                                <a:pt x="2472" y="2006"/>
                              </a:lnTo>
                              <a:lnTo>
                                <a:pt x="2415" y="1950"/>
                              </a:lnTo>
                              <a:lnTo>
                                <a:pt x="2356" y="1895"/>
                              </a:lnTo>
                              <a:lnTo>
                                <a:pt x="2293" y="1842"/>
                              </a:lnTo>
                              <a:lnTo>
                                <a:pt x="2228" y="1788"/>
                              </a:lnTo>
                              <a:lnTo>
                                <a:pt x="2160" y="1735"/>
                              </a:lnTo>
                              <a:lnTo>
                                <a:pt x="2089" y="1682"/>
                              </a:lnTo>
                              <a:lnTo>
                                <a:pt x="1983" y="1605"/>
                              </a:lnTo>
                              <a:lnTo>
                                <a:pt x="1881" y="1528"/>
                              </a:lnTo>
                              <a:lnTo>
                                <a:pt x="1783" y="1451"/>
                              </a:lnTo>
                              <a:lnTo>
                                <a:pt x="1688" y="1374"/>
                              </a:lnTo>
                              <a:lnTo>
                                <a:pt x="1598" y="1297"/>
                              </a:lnTo>
                              <a:lnTo>
                                <a:pt x="1511" y="1222"/>
                              </a:lnTo>
                              <a:lnTo>
                                <a:pt x="1429" y="1147"/>
                              </a:lnTo>
                              <a:lnTo>
                                <a:pt x="1349" y="1073"/>
                              </a:lnTo>
                              <a:lnTo>
                                <a:pt x="1274" y="1000"/>
                              </a:lnTo>
                              <a:lnTo>
                                <a:pt x="1201" y="928"/>
                              </a:lnTo>
                              <a:lnTo>
                                <a:pt x="1132" y="858"/>
                              </a:lnTo>
                              <a:lnTo>
                                <a:pt x="1067" y="789"/>
                              </a:lnTo>
                              <a:lnTo>
                                <a:pt x="1006" y="722"/>
                              </a:lnTo>
                              <a:lnTo>
                                <a:pt x="948" y="657"/>
                              </a:lnTo>
                              <a:lnTo>
                                <a:pt x="893" y="594"/>
                              </a:lnTo>
                              <a:lnTo>
                                <a:pt x="842" y="533"/>
                              </a:lnTo>
                              <a:lnTo>
                                <a:pt x="794" y="475"/>
                              </a:lnTo>
                              <a:lnTo>
                                <a:pt x="749" y="420"/>
                              </a:lnTo>
                              <a:lnTo>
                                <a:pt x="708" y="366"/>
                              </a:lnTo>
                              <a:lnTo>
                                <a:pt x="670" y="316"/>
                              </a:lnTo>
                              <a:lnTo>
                                <a:pt x="634" y="269"/>
                              </a:lnTo>
                              <a:lnTo>
                                <a:pt x="603" y="225"/>
                              </a:lnTo>
                              <a:lnTo>
                                <a:pt x="550" y="147"/>
                              </a:lnTo>
                              <a:lnTo>
                                <a:pt x="508" y="85"/>
                              </a:lnTo>
                              <a:lnTo>
                                <a:pt x="479" y="39"/>
                              </a:lnTo>
                              <a:lnTo>
                                <a:pt x="4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叶子" o:spid="_x0000_s1026" o:spt="100" style="position:absolute;left:0pt;margin-left:41.4pt;margin-top:356.85pt;height:15.5pt;width:13.05pt;z-index:-1869011968;v-text-anchor:middle;mso-width-relative:page;mso-height-relative:page;" fillcolor="#FFFFFF [3212]" filled="t" stroked="f" coordsize="4268,5034" o:gfxdata="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" path="m2846,4597l2846,4597,2803,4585,2749,4571,2687,4553,2617,4531,2538,4504,2454,4474,2362,4439,2265,4399,2215,4378,2164,4355,2112,4331,2059,4305,2004,4279,1950,4251,1894,4222,1838,4191,1781,4158,1724,4125,1666,4089,1608,4052,1550,4014,1492,3974,1434,3933,1376,3891,1319,3846,1261,3800,1204,3752,1147,3702,1092,3651,1036,3598,981,3543,927,3487,874,3428,822,3367,770,3305,720,3241,671,3174,624,3106,577,3037,533,2965,489,2891,448,2814,409,2736,371,2656,334,2573,318,2531,301,2489,284,2445,268,2402,253,2357,238,2312,225,2268,212,2221,198,2175,186,2127,174,2080,163,2031,152,1983,142,1933,134,1884,125,1833,117,1781,110,1730,103,1678,98,1624,92,1571,88,1517,84,1533,73,1580,59,1654,50,1702,41,1756,33,1816,24,1881,18,1952,11,2028,5,2109,2,2195,0,2286,1,2379,3,2477,6,2528,9,2579,13,2631,18,2684,23,2737,30,2792,38,2847,45,2902,54,2958,65,3015,77,3072,89,3130,102,3189,117,3247,134,3306,150,3366,169,3425,188,3486,209,3546,232,3607,256,3667,282,3729,309,3790,337,3852,367,3913,399,3974,431,4036,467,4097,504,4158,542,4218,571,4262,600,4304,629,4346,659,4385,689,4423,720,4459,750,4495,782,4529,814,4562,845,4593,878,4623,910,4652,942,4680,976,4707,1008,4732,1042,4756,1075,4779,1108,4801,1142,4822,1175,4842,1210,4860,1243,4878,1277,4894,1311,4910,1346,4924,1380,4938,1414,4950,1449,4961,1482,4972,1517,4981,1550,4990,1585,4998,1618,5006,1653,5011,1686,5017,1720,5022,1753,5026,1787,5029,1820,5032,1852,5033,1886,5034,1918,5034,1983,5033,2047,5028,2108,5022,2169,5013,2228,5001,2286,4989,2343,4975,2397,4958,2449,4940,2501,4921,2549,4901,2648,4908,2744,4912,2839,4914,2930,4914,3018,4911,3104,4907,3188,4900,3268,4892,3346,4882,3421,4871,3493,4859,3563,4845,3628,4831,3692,4815,3752,4800,3809,4784,3864,4767,3914,4750,3962,4734,4005,4717,4047,4701,4085,4686,4149,4658,4201,4633,4237,4613,4268,4597,4222,4612,4174,4626,4125,4638,4073,4648,4022,4657,3969,4663,3915,4670,3860,4675,3806,4677,3751,4679,3695,4680,3641,4680,3586,4679,3531,4678,3478,4676,3425,4672,3323,4663,3226,4655,3136,4643,3055,4632,2985,4621,2924,4611,2846,4597xm456,0l456,0,441,65,428,130,415,193,402,256,391,318,381,379,371,441,362,501,354,561,348,620,341,678,335,736,331,794,326,851,323,907,321,963,319,1019,318,1073,318,1127,318,1180,319,1234,320,1286,322,1338,325,1389,329,1439,333,1489,339,1539,344,1588,350,1636,357,1684,364,1732,372,1779,381,1742,390,1708,400,1673,410,1641,431,1580,453,1523,475,1471,497,1425,519,1382,540,1344,560,1312,579,1283,595,1259,610,1240,630,1215,638,1206,622,1249,608,1293,595,1338,583,1381,572,1425,562,1468,554,1511,546,1555,538,1598,533,1641,527,1683,523,1725,519,1766,516,1807,513,1885,511,1961,511,2033,513,2102,516,2164,521,2222,525,2274,530,2320,535,2359,553,2406,572,2453,592,2499,613,2543,633,2588,656,2631,678,2675,700,2717,724,2760,747,2801,772,2841,796,2881,822,2920,847,2959,873,2997,900,3034,901,2968,903,2905,907,2842,912,2782,918,2723,926,2666,933,2611,942,2559,953,2508,963,2458,975,2412,987,2366,999,2323,1011,2282,1025,2243,1038,2206,1050,2171,1064,2138,1088,2079,1112,2028,1133,1987,1151,1954,1164,1930,1175,1911,1163,1974,1152,2037,1143,2099,1136,2163,1130,2225,1126,2287,1123,2348,1122,2409,1121,2470,1122,2530,1124,2588,1127,2646,1131,2703,1136,2758,1142,2813,1147,2866,1154,2917,1162,2967,1178,3063,1194,3151,1211,3230,1229,3302,1245,3364,1259,3415,1270,3456,1338,3518,1406,3578,1474,3635,1543,3690,1613,3742,1683,3792,1752,3839,1822,3885,1807,3807,1793,3730,1782,3655,1773,3582,1765,3510,1761,3441,1758,3374,1755,3309,1755,3246,1757,3186,1759,3127,1762,3070,1767,3016,1772,2964,1779,2915,1786,2868,1793,2823,1801,2781,1809,2742,1818,2705,1835,2639,1850,2584,1864,2542,1875,2511,1885,2485,1884,2552,1884,2620,1886,2686,1889,2753,1894,2819,1900,2883,1908,2948,1917,3012,1928,3075,1939,3137,1952,3198,1965,3258,1979,3317,1993,3375,2009,3432,2024,3487,2041,3541,2057,3594,2073,3644,2091,3694,2125,3787,2158,3873,2190,3951,2221,4021,2248,4081,2272,4131,2354,4169,2435,4204,2512,4235,2586,4264,2656,4290,2721,4312,2783,4332,2839,4350,2890,4365,2936,4378,3008,4397,3054,4407,3069,4410,3075,4391,3091,4339,3101,4300,3112,4253,3123,4200,3134,4139,3144,4073,3154,4001,3162,3923,3165,3882,3168,3839,3170,3796,3171,3751,3171,3705,3171,3659,3170,3611,3168,3562,3164,3512,3160,3461,3154,3410,3148,3359,3140,3305,3131,3251,3121,3198,3109,3143,3095,3087,3080,3032,3063,2976,3045,2919,3025,2863,3003,2805,2979,2748,2953,2692,2926,2634,2895,2576,2864,2519,2830,2461,2793,2403,2755,2346,2714,2288,2670,2231,2624,2174,2576,2117,2525,2061,2472,2006,2415,1950,2356,1895,2293,1842,2228,1788,2160,1735,2089,1682,1983,1605,1881,1528,1783,1451,1688,1374,1598,1297,1511,1222,1429,1147,1349,1073,1274,1000,1201,928,1132,858,1067,789,1006,722,948,657,893,594,842,533,794,475,749,420,708,366,670,316,634,269,603,225,550,147,508,85,479,39,456,0xe">
                <v:path o:connectlocs="34719113,65688461;27016824,62018542;19388043,56913229;12082617,49824987;6011893,40487399;3307283,33561947;1837375,27124788;1073044,23380884;29395,32481696;440976,41316093;1969675,48922308;4953565,57002035;8819408,63690751;12905739,68411318;17271349,71652070;21783978,73575835;26267172,74419310;32749437,74004963;40334144,72687937;51343716,71903627;58869631,69802329;61353753,68455701;54312928,69254794;44905564,68544468;6100080,2856006;4924170,10891349;4689003,18260789;5247563,24919903;6658679,22537408;9260384,17979592;8143265,22359837;7511197,29018951;8128548,35604080;10980176,41449281;13273245,42988301;14331572,35692846;16345323,30010396;16698111,32008146;16624602,39999067;18065115,48863104;23709541,55374249;25943779,51941105;26046684,43861378;27399008,37616611;27928172,42662720;29530342,50786830;32646571,59502898;39996072,63809119;45199522,64978175;46522451,57445944;46448942,51215998;45023147,44038950;41598281,36417953;35498161,28856160;26208380,21471939;15683858,11675660;9319176,398067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49184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4465955</wp:posOffset>
                </wp:positionV>
                <wp:extent cx="1017905" cy="32131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2131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1F4E79" w:themeColor="accent1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4pt;margin-top:351.65pt;height:25.3pt;width:80.15pt;z-index:-1869018112;v-text-anchor:middle;mso-width-relative:page;mso-height-relative:page;" filled="f" stroked="f" coordsize="21600,21600" arcsize="0.166666666666667" o:gfxdata="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MMvXXYAAAA&#10;CwEAAA8AAAAAAAAAAQAgAAAAIgAAAGRycy9kb3ducmV2LnhtbFBLAQIUABQAAAAIAIdO4kCDeZHz&#10;VgIAAGwEAAAOAAAAAAAAAAEAIAAAACcBAABkcnMvZTJvRG9jLnhtbFBLBQYAAAAABgAGAFkBAADv&#10;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1F4E79" w:themeColor="accent1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在校经历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46112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ragraph">
                  <wp:posOffset>2857500</wp:posOffset>
                </wp:positionV>
                <wp:extent cx="254000" cy="165100"/>
                <wp:effectExtent l="0" t="0" r="12700" b="6350"/>
                <wp:wrapNone/>
                <wp:docPr id="24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4000" cy="165100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38.95pt;margin-top:225pt;height:13pt;width:20pt;z-index:-1869021184;v-text-anchor:middle-center;mso-width-relative:page;mso-height-relative:page;" fillcolor="#FFFFFF [3212]" filled="t" stroked="f" coordsize="3931,2392" o:gfxdata="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90141698,40703845;59985934,26882863;26042269,40703845;16572353,36497453;16572353,48895207;19146986,52690436;16513166,56485665;19324547,69832192;11038370,69832192;13879345,56422372;11571053,52690436;13790565,48990042;13790565,35263965;0,29096735;60666585,0;116331935,29476285;90141698,40703845;59305284,33904030;86679260,43834878;86679260,67902965;57914455,75651553;32523242,67902965;32523242,43834878;59305284,33904030;58950162,71223808;81026904,65341154;58950162,59426958;36903079,65341154;58950162,71223808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5020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2767965</wp:posOffset>
                </wp:positionV>
                <wp:extent cx="866775" cy="356870"/>
                <wp:effectExtent l="0" t="0" r="0" b="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687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22A35" w:themeColor="text2" w:themeShade="80"/>
                                <w:sz w:val="22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75pt;margin-top:217.95pt;height:28.1pt;width:68.25pt;z-index:-1869017088;v-text-anchor:middle;mso-width-relative:page;mso-height-relative:page;" filled="f" stroked="f" coordsize="21600,21600" arcsize="0.166666666666667" o:gfxdata="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FPcX9gAAAAL&#10;AQAADwAAAAAAAAABACAAAAAiAAAAZHJzL2Rvd25yZXYueG1sUEsBAhQAFAAAAAgAh07iQBM+RsVV&#10;AgAAaQQAAA4AAAAAAAAAAQAgAAAAJwEAAGRycy9lMm9Eb2MueG1sUEsFBgAAAAAGAAYAWQEAAO4F&#10;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Theme="minorEastAsia"/>
                          <w:b/>
                          <w:bCs/>
                          <w:color w:val="222A35" w:themeColor="text2" w:themeShade="8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/>
                          <w:b/>
                          <w:bCs/>
                          <w:color w:val="222A35" w:themeColor="text2" w:themeShade="80"/>
                          <w:sz w:val="22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74784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2316480</wp:posOffset>
                </wp:positionV>
                <wp:extent cx="7620000" cy="75565"/>
                <wp:effectExtent l="0" t="0" r="0" b="6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25" y="2305685"/>
                          <a:ext cx="7620000" cy="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5pt;margin-top:182.4pt;height:5.95pt;width:600pt;z-index:-1868992512;v-text-anchor:middle;mso-width-relative:page;mso-height-relative:page;" fillcolor="#E7E6E6 [3214]" filled="t" stroked="f" coordsize="21600,21600" o:gfxdata="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C86RQ2QAAAAsBAAAPAAAAAAAAAAEAIAAAACIAAABkcnMvZG93bnJldi54bWxQSwECFAAUAAAA&#10;CACHTuJASTf/L18CAACI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62496" behindDoc="1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-10160</wp:posOffset>
                </wp:positionV>
                <wp:extent cx="7724775" cy="2510155"/>
                <wp:effectExtent l="0" t="0" r="9525" b="44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780" y="74295"/>
                          <a:ext cx="7724775" cy="2510155"/>
                        </a:xfrm>
                        <a:prstGeom prst="rect">
                          <a:avLst/>
                        </a:prstGeom>
                        <a:solidFill>
                          <a:srgbClr val="86AAB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85pt;margin-top:-0.8pt;height:197.65pt;width:608.25pt;z-index:1922646016;v-text-anchor:middle;mso-width-relative:page;mso-height-relative:page;" fillcolor="#86AABE" filled="t" stroked="f" coordsize="21600,21600" o:gfxdata="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Z8E2w2AAAAAsBAAAPAAAAAAAAAAEAIAAAACIAAABkcnMvZG93bnJldi54bWxQSwECFAAU&#10;AAAACACHTuJAQ1MVImMCAACXBAAADgAAAAAAAAABACAAAAAn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34848" behindDoc="1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2489835</wp:posOffset>
                </wp:positionV>
                <wp:extent cx="7614285" cy="8342630"/>
                <wp:effectExtent l="0" t="0" r="5715" b="12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" y="1905"/>
                          <a:ext cx="7614285" cy="83426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pt;margin-top:196.05pt;height:656.9pt;width:599.55pt;z-index:1922618368;v-text-anchor:middle;mso-width-relative:page;mso-height-relative:page;" fillcolor="#E7E6E6 [3214]" filled="t" stroked="f" coordsize="21600,21600" o:gfxdata="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fAWeNoAAAAMAQAADwAAAAAAAAABACAAAAAiAAAAZHJzL2Rvd25yZXYueG1sUEsBAhQAFAAAAAgA&#10;h07iQEgw8GpcAgAAhAQAAA4AAAAAAAAAAQAgAAAAKQ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6454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3110865</wp:posOffset>
                </wp:positionV>
                <wp:extent cx="6645910" cy="0"/>
                <wp:effectExtent l="0" t="9525" r="2540" b="95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325" y="2521585"/>
                          <a:ext cx="6645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55pt;margin-top:244.95pt;height:0pt;width:523.3pt;z-index:-1869002752;mso-width-relative:page;mso-height-relative:page;" filled="f" stroked="t" coordsize="21600,21600" o:gfxdata="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liD2dcAAAALAQAADwAAAAAA&#10;AAABACAAAAAiAAAAZHJzL2Rvd25yZXYueG1sUEsBAhQAFAAAAAgAh07iQIwjlabbAQAAcQMAAA4A&#10;AAAAAAAAAQAgAAAAJgEAAGRycy9lMm9Eb2MueG1sUEsFBgAAAAAGAAYAWQEAAHMFAAAAAA==&#10;">
                <v:fill on="f" focussize="0,0"/>
                <v:stroke weight="1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53280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9386570</wp:posOffset>
                </wp:positionV>
                <wp:extent cx="6525895" cy="89344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895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F50" w:themeColor="text2" w:themeShade="B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忠实诚信,讲原则，说到做到，决不推卸责任；有自制力，自信但不自负,不以自我为中心；愿意以谦虚态度赞扬接纳优越者,权威者；会用100%的热情和精力投入到工作中；平易近人。为人诚恳,勤奋好学、脚踏实地，有较强的团队精神,工作积极进取,态度认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7pt;margin-top:739.1pt;height:70.35pt;width:513.85pt;z-index:-1869014016;v-text-anchor:middle;mso-width-relative:page;mso-height-relative:page;" filled="f" stroked="f" coordsize="21600,21600" o:gfxdata="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A38a2gAAAA0BAAAPAAAAAAAAAAEA&#10;IAAAACIAAABkcnMvZG93bnJldi54bWxQSwECFAAUAAAACACHTuJAU4/tG0YCAABhBAAADgAAAAAA&#10;AAABACAAAAApAQAAZHJzL2Uyb0RvYy54bWxQSwUGAAAAAAYABgBZAQAA4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F50" w:themeColor="text2" w:themeShade="BF"/>
                          <w:spacing w:val="0"/>
                          <w:sz w:val="20"/>
                          <w:szCs w:val="20"/>
                          <w:shd w:val="clear" w:fill="FFFFFF"/>
                        </w:rPr>
                        <w:t>忠实诚信,讲原则，说到做到，决不推卸责任；有自制力，自信但不自负,不以自我为中心；愿意以谦虚态度赞扬接纳优越者,权威者；会用100%的热情和精力投入到工作中；平易近人。为人诚恳,勤奋好学、脚踏实地，有较强的团队精神,工作积极进取,态度认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43040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7889240</wp:posOffset>
                </wp:positionV>
                <wp:extent cx="6468110" cy="93916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110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eastAsia="zh-CN"/>
                              </w:rPr>
                              <w:t>沟通交流：精通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val="en-US" w:eastAsia="zh-CN"/>
                              </w:rPr>
                              <w:t xml:space="preserve">     文字编辑：精通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eastAsia="zh-CN"/>
                              </w:rPr>
                              <w:t>学习能力：精通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eastAsia="zh-CN"/>
                              </w:rPr>
                              <w:t>英语六级：计算机一级证书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val="en-US" w:eastAsia="zh-CN"/>
                              </w:rPr>
                              <w:t xml:space="preserve">文字编辑：精通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eastAsia="zh-CN"/>
                              </w:rPr>
                              <w:t>学习能力：精通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eastAsia="zh-CN"/>
                              </w:rPr>
                              <w:t>英语六级：计算机一级证书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eastAsia="zh-CN"/>
                              </w:rPr>
                              <w:t>全国普通话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2"/>
                                <w:vertAlign w:val="baseline"/>
                                <w:lang w:val="en-US" w:eastAsia="zh-CN"/>
                              </w:rPr>
                              <w:t>2甲证书          Office 软件操作：精通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4"/>
                                <w:szCs w:val="32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33F50" w:themeColor="text2" w:themeShade="BF"/>
                                <w:sz w:val="24"/>
                                <w:szCs w:val="32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2pt;margin-top:621.2pt;height:73.95pt;width:509.3pt;z-index:-1869024256;v-text-anchor:middle;mso-width-relative:page;mso-height-relative:page;" filled="f" stroked="f" coordsize="21600,21600" o:gfxdata="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FhN7NkAAAANAQAADwAAAAAAAAABACAA&#10;AAAiAAAAZHJzL2Rvd25yZXYueG1sUEsBAhQAFAAAAAgAh07iQNMix/NFAgAAYQ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eastAsia="zh-CN"/>
                        </w:rPr>
                        <w:t>沟通交流：精通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val="en-US" w:eastAsia="zh-CN"/>
                        </w:rPr>
                        <w:t xml:space="preserve">     文字编辑：精通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eastAsia="zh-CN"/>
                        </w:rPr>
                        <w:t>学习能力：精通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eastAsia="zh-CN"/>
                        </w:rPr>
                        <w:t>英语六级：计算机一级证书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val="en-US" w:eastAsia="zh-CN"/>
                        </w:rPr>
                        <w:t xml:space="preserve">文字编辑：精通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eastAsia="zh-CN"/>
                        </w:rPr>
                        <w:t>学习能力：精通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eastAsia="zh-CN"/>
                        </w:rPr>
                        <w:t>英语六级：计算机一级证书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eastAsia="zh-CN"/>
                        </w:rPr>
                        <w:t>全国普通话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2"/>
                          <w:vertAlign w:val="baseline"/>
                          <w:lang w:val="en-US" w:eastAsia="zh-CN"/>
                        </w:rPr>
                        <w:t>2甲证书          Office 软件操作：精通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4"/>
                          <w:szCs w:val="32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33F50" w:themeColor="text2" w:themeShade="BF"/>
                          <w:sz w:val="24"/>
                          <w:szCs w:val="32"/>
                          <w:vertAlign w:val="baseli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38944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3137535</wp:posOffset>
                </wp:positionV>
                <wp:extent cx="6549390" cy="126428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9390" cy="1264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22A35" w:themeColor="text2" w:themeShade="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22A35" w:themeColor="text2" w:themeShade="80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2012.02-2015.02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22A35" w:themeColor="text2" w:themeShade="8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222A35" w:themeColor="text2" w:themeShade="80"/>
                                <w:sz w:val="20"/>
                                <w:szCs w:val="20"/>
                                <w:lang w:val="en-US" w:eastAsia="zh-CN"/>
                              </w:rPr>
                              <w:t>稻壳儿学院 (广告学)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主修课程：广告学概论、传播学概论、经济学概论、社会学概论、广告摄像与摄影、广告创意与策划、广告文案写作、广告调查与分析、新媒体传播等，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404040" w:themeColor="text1" w:themeTint="BF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95pt;margin-top:247.05pt;height:99.55pt;width:515.7pt;z-index:-1869028352;v-text-anchor:middle;mso-width-relative:page;mso-height-relative:page;" filled="f" stroked="f" coordsize="21600,21600" o:gfxdata="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yONCzZAAAACwEAAA8AAAAAAAAAAQAg&#10;AAAAIgAAAGRycy9kb3ducmV2LnhtbFBLAQIUABQAAAAIAIdO4kDMyi8xRgIAAGIEAAAOAAAAAAAA&#10;AAEAIAAAACg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22A35" w:themeColor="text2" w:themeShade="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22A35" w:themeColor="text2" w:themeShade="80"/>
                          <w:sz w:val="20"/>
                          <w:szCs w:val="20"/>
                          <w:lang w:val="en-US" w:eastAsia="zh-CN"/>
                        </w:rPr>
                        <w:t xml:space="preserve">2012.02-2015.02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22A35" w:themeColor="text2" w:themeShade="8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222A35" w:themeColor="text2" w:themeShade="80"/>
                          <w:sz w:val="20"/>
                          <w:szCs w:val="20"/>
                          <w:lang w:val="en-US" w:eastAsia="zh-CN"/>
                        </w:rPr>
                        <w:t>稻壳儿学院 (广告学)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主修课程：广告学概论、传播学概论、经济学概论、社会学概论、广告摄像与摄影、广告创意与策划、广告文案写作、广告调查与分析、新媒体传播等，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404040" w:themeColor="text1" w:themeTint="BF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42016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5011420</wp:posOffset>
                </wp:positionV>
                <wp:extent cx="6476365" cy="237680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65" cy="2376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2012.02-2015.02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学校艺术团 (队长)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担任多部话剧的编剧、导演、演员；组织排练、安排道具、舞台设置；带队参加第十届生广州市大学生话剧节比赛。积累了团队建设经验，锻炼了团队领导能力、协调能力、临场反应能力。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 xml:space="preserve">2012.02-2015.02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学校艺术团 (队长)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0"/>
                                <w:szCs w:val="20"/>
                                <w:lang w:val="en-US" w:eastAsia="zh-CN"/>
                              </w:rPr>
                              <w:t>担任多部话剧的编剧、导演、演员；组织排练、安排道具、舞台设置；带队参加第十届生广州市大学生话剧节比赛。积累了团队建设经验，锻炼了团队领导能力、协调能力、临场反应能力。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color w:val="333F50" w:themeColor="text2" w:themeShade="BF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75pt;margin-top:394.6pt;height:187.15pt;width:509.95pt;z-index:-1869025280;v-text-anchor:middle;mso-width-relative:page;mso-height-relative:page;" filled="f" stroked="f" coordsize="21600,21600" o:gfxdata="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l/Pt9oAAAAMAQAADwAAAAAAAAAB&#10;ACAAAAAiAAAAZHJzL2Rvd25yZXYueG1sUEsBAhQAFAAAAAgAh07iQH7msqBHAgAAYgQAAA4AAAAA&#10;AAAAAQAgAAAAKQEAAGRycy9lMm9Eb2MueG1sUEsFBgAAAAAGAAYAWQEAAOI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2012.02-2015.02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学校艺术团 (队长)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担任多部话剧的编剧、导演、演员；组织排练、安排道具、舞台设置；带队参加第十届生广州市大学生话剧节比赛。积累了团队建设经验，锻炼了团队领导能力、协调能力、临场反应能力。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 xml:space="preserve">2012.02-2015.02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学校艺术团 (队长)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F50" w:themeColor="text2" w:themeShade="BF"/>
                          <w:sz w:val="20"/>
                          <w:szCs w:val="20"/>
                          <w:lang w:val="en-US" w:eastAsia="zh-CN"/>
                        </w:rPr>
                        <w:t>担任多部话剧的编剧、导演、演员；组织排练、安排道具、舞台设置；带队参加第十届生广州市大学生话剧节比赛。积累了团队建设经验，锻炼了团队领导能力、协调能力、临场反应能力。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center"/>
                        <w:textAlignment w:val="auto"/>
                        <w:outlineLvl w:val="9"/>
                        <w:rPr>
                          <w:rFonts w:hint="eastAsia"/>
                          <w:color w:val="333F50" w:themeColor="text2" w:themeShade="BF"/>
                          <w:sz w:val="28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62496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9260205</wp:posOffset>
                </wp:positionV>
                <wp:extent cx="6645910" cy="0"/>
                <wp:effectExtent l="0" t="9525" r="2540" b="95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25pt;margin-top:729.15pt;height:0pt;width:523.3pt;z-index:-1869004800;mso-width-relative:page;mso-height-relative:page;" filled="f" stroked="t" coordsize="21600,21600" o:gfxdata="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Y/st3XAAAADQEAAA8AAAAAAAAAAQAgAAAAIgAAAGRy&#10;cy9kb3ducmV2LnhtbFBLAQIUABQAAAAIAIdO4kDR7ljozQEAAGYDAAAOAAAAAAAAAAEAIAAAACYB&#10;AABkcnMvZTJvRG9jLnhtbFBLBQYAAAAABgAGAFkBAABlBQAAAAA=&#10;">
                <v:fill on="f" focussize="0,0"/>
                <v:stroke weight="1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5942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4806315</wp:posOffset>
                </wp:positionV>
                <wp:extent cx="6645910" cy="0"/>
                <wp:effectExtent l="0" t="9525" r="254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3pt;margin-top:378.45pt;height:0pt;width:523.3pt;z-index:-1869007872;mso-width-relative:page;mso-height-relative:page;" filled="f" stroked="t" coordsize="21600,21600" o:gfxdata="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oTt52AAAAAsBAAAPAAAAAAAAAAEAIAAAACIAAABk&#10;cnMvZG93bnJldi54bWxQSwECFAAUAAAACACHTuJATAQr7M0BAABmAwAADgAAAAAAAAABACAAAAAn&#10;AQAAZHJzL2Uyb0RvYy54bWxQSwUGAAAAAAYABgBZAQAAZgUAAAAA&#10;">
                <v:fill on="f" focussize="0,0"/>
                <v:stroke weight="1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42596556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10514330</wp:posOffset>
                </wp:positionV>
                <wp:extent cx="7620000" cy="212725"/>
                <wp:effectExtent l="0" t="0" r="0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212725"/>
                        </a:xfrm>
                        <a:prstGeom prst="rect">
                          <a:avLst/>
                        </a:prstGeom>
                        <a:solidFill>
                          <a:srgbClr val="86AAB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05pt;margin-top:827.9pt;height:16.75pt;width:600pt;z-index:-1869001728;v-text-anchor:middle;mso-width-relative:page;mso-height-relative:page;" fillcolor="#86AABE" filled="t" stroked="f" coordsize="21600,21600" o:gfxdata="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dtEZ2gAAAA0B&#10;AAAPAAAAAAAAAAEAIAAAACIAAABkcnMvZG93bnJldi54bWxQSwECFAAUAAAACACHTuJAUw2FoVIC&#10;AAB/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63520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7754620</wp:posOffset>
                </wp:positionV>
                <wp:extent cx="664591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25pt;margin-top:610.6pt;height:0pt;width:523.3pt;z-index:-1869003776;mso-width-relative:page;mso-height-relative:page;" filled="f" stroked="t" coordsize="21600,21600" o:gfxdata="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F5xvfXAAAADQEAAA8AAAAAAAAAAQAgAAAAIgAAAGRy&#10;cy9kb3ducmV2LnhtbFBLAQIUABQAAAAIAIdO4kBJKOXwzQEAAGYDAAAOAAAAAAAAAAEAIAAAACYB&#10;AABkcnMvZTJvRG9jLnhtbFBLBQYAAAAABgAGAFkBAABlBQAAAAA=&#10;">
                <v:fill on="f" focussize="0,0"/>
                <v:stroke weight="1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95123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7522210</wp:posOffset>
                </wp:positionV>
                <wp:extent cx="171450" cy="156845"/>
                <wp:effectExtent l="0" t="0" r="0" b="14605"/>
                <wp:wrapNone/>
                <wp:docPr id="41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56845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0.6pt;margin-top:592.3pt;height:12.35pt;width:13.5pt;z-index:-1869016064;v-text-anchor:middle-center;mso-width-relative:page;mso-height-relative:page;" fillcolor="#FFFFFF [3212]" filled="t" stroked="f" coordsize="2768,2768" o:gfxdata="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103967948,40799475;94951772,40799475;91208426,32580582;97688840,26609932;97688840,16953709;92415947,12125569;81870224,12125569;75269089,18169937;66856704,15037174;66856704,6781506;59410274,0;52004104,0;44557674,6781506;44557674,15037174;35863524,18317376;29061146,12125569;18515423,12125569;13242530,16953709;13242530,26609932;20004647,32838571;16422345,40799475;7406169,40799475;0,47580925;0,54399263;7406169,61217600;16422345,61217600;19843665,68920514;13242530,74964883;13242530,84621107;18515423,89449247;29061146,89449247;35541498,83515429;44557674,86943013;44557674,95198738;52004104,102017076;59410274,102017076;66856704,95198738;66856704,86943013;75550854,83662868;81870224,89449247;92415947,89449247;97688840,84621107;97688840,74964883;91369470,69178504;94951772,61217600;103967948,61217600;111414379,54399263;111414379,47580925;103967948,40799475;55707189,71389860;33408221,51008566;55707189,30590384;77965896,51008566;55707189,71389860;55707189,40799475;44557674,51008566;55707189,61217600;66856704,51008566;55707189,4079947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字体管家润行">
    <w:panose1 w:val="02010600010101010101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2EC113"/>
    <w:multiLevelType w:val="singleLevel"/>
    <w:tmpl w:val="AC2EC1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9C63D0"/>
    <w:multiLevelType w:val="singleLevel"/>
    <w:tmpl w:val="279C63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F525F67"/>
    <w:multiLevelType w:val="singleLevel"/>
    <w:tmpl w:val="4F525F6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00B1BD9"/>
    <w:multiLevelType w:val="singleLevel"/>
    <w:tmpl w:val="600B1BD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64AE356"/>
    <w:multiLevelType w:val="singleLevel"/>
    <w:tmpl w:val="764AE3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8393D"/>
    <w:rsid w:val="0C480DB1"/>
    <w:rsid w:val="0D76292A"/>
    <w:rsid w:val="0F4A6903"/>
    <w:rsid w:val="17776CD7"/>
    <w:rsid w:val="2354631C"/>
    <w:rsid w:val="29C412A1"/>
    <w:rsid w:val="36F8393D"/>
    <w:rsid w:val="38DE0BF7"/>
    <w:rsid w:val="39B57A75"/>
    <w:rsid w:val="4AAA140A"/>
    <w:rsid w:val="4BBB13DA"/>
    <w:rsid w:val="54605706"/>
    <w:rsid w:val="65AD2924"/>
    <w:rsid w:val="6C8C669D"/>
    <w:rsid w:val="73ED05AA"/>
    <w:rsid w:val="79733DEF"/>
    <w:rsid w:val="7BAC2E93"/>
    <w:rsid w:val="7E2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ea156673-a594-7806-a183-c30fd0705255\&#27714;&#32844;&#31616;&#21382;&#27169;&#22359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求职简历模块.docx</Template>
  <Pages>1</Pages>
  <Words>14</Words>
  <Characters>14</Characters>
  <Lines>0</Lines>
  <Paragraphs>0</Paragraphs>
  <TotalTime>3</TotalTime>
  <ScaleCrop>false</ScaleCrop>
  <LinksUpToDate>false</LinksUpToDate>
  <CharactersWithSpaces>28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2019-03-06T12:57:00Z</dcterms:created>
  <dc:creator>bubble</dc:creator>
  <cp:lastModifiedBy>bubble</cp:lastModifiedBy>
  <dcterms:modified xsi:type="dcterms:W3CDTF">2019-03-06T12:57:54Z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KSORubyTemplateID" linkTarget="0">
    <vt:lpwstr>4</vt:lpwstr>
  </property>
</Properties>
</file>