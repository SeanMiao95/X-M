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446405</wp:posOffset>
                </wp:positionH>
                <wp:positionV relativeFrom="paragraph">
                  <wp:posOffset>378460</wp:posOffset>
                </wp:positionV>
                <wp:extent cx="6763385" cy="9932670"/>
                <wp:effectExtent l="0" t="133350" r="37465" b="0"/>
                <wp:wrapNone/>
                <wp:docPr id="4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3386" cy="9932899"/>
                          <a:chOff x="0" y="0"/>
                          <a:chExt cx="6763386" cy="9932899"/>
                        </a:xfrm>
                      </wpg:grpSpPr>
                      <wps:wsp>
                        <wps:cNvPr id="2" name="文本框 4"/>
                        <wps:cNvSpPr txBox="1"/>
                        <wps:spPr>
                          <a:xfrm>
                            <a:off x="11084" y="152924"/>
                            <a:ext cx="4937125" cy="853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800" w:lineRule="exact"/>
                              </w:pP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222A35" w:themeColor="text2" w:themeShade="80"/>
                                  <w:kern w:val="24"/>
                                  <w:position w:val="1"/>
                                  <w:sz w:val="56"/>
                                  <w:szCs w:val="56"/>
                                </w:rPr>
                                <w:t>白</w:t>
                              </w: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222A35" w:themeColor="text2" w:themeShade="80"/>
                                  <w:kern w:val="24"/>
                                  <w:sz w:val="56"/>
                                  <w:szCs w:val="56"/>
                                </w:rPr>
                                <w:t>佳文</w:t>
                              </w: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222A35" w:themeColor="text2" w:themeShade="80"/>
                                  <w:kern w:val="24"/>
                                  <w:position w:val="1"/>
                                  <w:sz w:val="56"/>
                                  <w:szCs w:val="56"/>
                                </w:rPr>
                                <w:t xml:space="preserve">    </w:t>
                              </w: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222A35" w:themeColor="text2" w:themeShade="80"/>
                                  <w:kern w:val="24"/>
                                </w:rPr>
                                <w:t>求职意向：人事行政工作</w:t>
                              </w:r>
                            </w:p>
                            <w:p>
                              <w:pPr>
                                <w:pStyle w:val="2"/>
                                <w:spacing w:before="0" w:beforeAutospacing="0" w:after="0" w:afterAutospacing="0" w:line="400" w:lineRule="exact"/>
                              </w:pPr>
                              <w:r>
                                <w:rPr>
                                  <w:rFonts w:hint="eastAsia" w:ascii="微软雅黑 Light" w:hAnsi="微软雅黑 Light" w:eastAsia="微软雅黑 Light" w:cstheme="minorBidi"/>
                                  <w:color w:val="A6A6A6" w:themeColor="background1" w:themeShade="A6"/>
                                  <w:kern w:val="24"/>
                                  <w:sz w:val="21"/>
                                  <w:szCs w:val="21"/>
                                </w:rPr>
                                <w:t>意向城市：北京 / 上海 / 广州 / 深圳 地区      工作经验：应届生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3" name="组合 3"/>
                        <wpg:cNvGrpSpPr/>
                        <wpg:grpSpPr>
                          <a:xfrm>
                            <a:off x="293127" y="1189338"/>
                            <a:ext cx="4891333" cy="345440"/>
                            <a:chOff x="293127" y="1189338"/>
                            <a:chExt cx="4891333" cy="345440"/>
                          </a:xfrm>
                        </wpg:grpSpPr>
                        <wps:wsp>
                          <wps:cNvPr id="36" name="文本框 7"/>
                          <wps:cNvSpPr txBox="1"/>
                          <wps:spPr>
                            <a:xfrm>
                              <a:off x="293127" y="1189338"/>
                              <a:ext cx="1174750" cy="345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400" w:lineRule="exact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theme="minorBidi"/>
                                    <w:color w:val="10243F"/>
                                    <w:kern w:val="24"/>
                                    <w:sz w:val="22"/>
                                    <w:szCs w:val="22"/>
                                  </w:rPr>
                                  <w:t>1995.05.05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37" name="文本框 8"/>
                          <wps:cNvSpPr txBox="1"/>
                          <wps:spPr>
                            <a:xfrm>
                              <a:off x="1568851" y="1189338"/>
                              <a:ext cx="1704975" cy="345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400" w:lineRule="exact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theme="minorBidi"/>
                                    <w:color w:val="10243F"/>
                                    <w:kern w:val="24"/>
                                    <w:sz w:val="22"/>
                                    <w:szCs w:val="22"/>
                                  </w:rPr>
                                  <w:t>+86 180 5252 5252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38" name="文本框 9"/>
                          <wps:cNvSpPr txBox="1"/>
                          <wps:spPr>
                            <a:xfrm>
                              <a:off x="3434400" y="1189338"/>
                              <a:ext cx="1750060" cy="345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400" w:lineRule="exact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theme="minorBidi"/>
                                    <w:color w:val="10243F"/>
                                    <w:kern w:val="24"/>
                                    <w:sz w:val="22"/>
                                    <w:szCs w:val="22"/>
                                  </w:rPr>
                                  <w:t>docerCV@wps.com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5" name="矩形 5"/>
                        <wps:cNvSpPr/>
                        <wps:spPr>
                          <a:xfrm>
                            <a:off x="1" y="9155659"/>
                            <a:ext cx="6763385" cy="777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jc w:val="both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 xml:space="preserve">一年以上外资企业经验，丰富的人事管理工作，擅长招聘、培训，熟悉绩效、薪酬板块。 具备互联网IT、制造业各类基层、中高层各类岗位招聘及团队搭建工作经验。 良好的团队合作精神，较强的学习能力，能严格要求自己,责任心强，能承受各种工作压力 。   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6" name="矩形 14"/>
                        <wps:cNvSpPr/>
                        <wps:spPr>
                          <a:xfrm>
                            <a:off x="96920" y="8727010"/>
                            <a:ext cx="6565640" cy="312384"/>
                          </a:xfrm>
                          <a:prstGeom prst="roundRect">
                            <a:avLst/>
                          </a:prstGeom>
                          <a:solidFill>
                            <a:srgbClr val="10243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7" name="矩形 16"/>
                        <wps:cNvSpPr/>
                        <wps:spPr>
                          <a:xfrm>
                            <a:off x="96920" y="7011880"/>
                            <a:ext cx="6565640" cy="312384"/>
                          </a:xfrm>
                          <a:prstGeom prst="roundRect">
                            <a:avLst/>
                          </a:prstGeom>
                          <a:solidFill>
                            <a:srgbClr val="10243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8" name="矩形 8"/>
                        <wps:cNvSpPr/>
                        <wps:spPr>
                          <a:xfrm>
                            <a:off x="572009" y="8739260"/>
                            <a:ext cx="1100280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9" name="矩形 9"/>
                        <wps:cNvSpPr/>
                        <wps:spPr>
                          <a:xfrm>
                            <a:off x="572008" y="7018898"/>
                            <a:ext cx="1100280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荣誉奖励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0" name="矩形 10"/>
                        <wps:cNvSpPr/>
                        <wps:spPr>
                          <a:xfrm>
                            <a:off x="0" y="7481200"/>
                            <a:ext cx="6763385" cy="777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>语言能力：英语六级证书、读写能力精通，能翻译专业领域文献</w:t>
                              </w:r>
                            </w:p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 xml:space="preserve">通用技能：取得驾驶执照、熟练掌握Office办公软件，会使用PS、AI设计软件 </w:t>
                              </w:r>
                            </w:p>
                            <w:p>
                              <w:pPr>
                                <w:pStyle w:val="2"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spacing w:before="0" w:beforeAutospacing="0" w:after="0" w:afterAutospacing="0" w:line="36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 Light" w:hAnsi="微软雅黑 Light" w:eastAsia="微软雅黑 Light" w:cs="Times New Roman"/>
                                  <w:color w:val="404040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>活动荣誉：代表公司组织参加各类时尚互动及慈善活动，第二届公司风尚大典年度优秀员工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11" name="矩形 11"/>
                        <wps:cNvSpPr/>
                        <wps:spPr>
                          <a:xfrm>
                            <a:off x="180008" y="8727010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rgbClr val="44546A">
                              <a:lumMod val="50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2" name="矩形 12"/>
                        <wps:cNvSpPr/>
                        <wps:spPr>
                          <a:xfrm>
                            <a:off x="180008" y="7011880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rgbClr val="44546A">
                              <a:lumMod val="50000"/>
                            </a:srgb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13" name="Shape 2591"/>
                        <wps:cNvSpPr/>
                        <wps:spPr>
                          <a:xfrm>
                            <a:off x="225455" y="7052615"/>
                            <a:ext cx="221489" cy="22148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0800" y="14727"/>
                                </a:moveTo>
                                <a:cubicBezTo>
                                  <a:pt x="8631" y="14727"/>
                                  <a:pt x="6873" y="12969"/>
                                  <a:pt x="6873" y="10800"/>
                                </a:cubicBezTo>
                                <a:cubicBezTo>
                                  <a:pt x="6873" y="8631"/>
                                  <a:pt x="8631" y="6873"/>
                                  <a:pt x="10800" y="6873"/>
                                </a:cubicBezTo>
                                <a:cubicBezTo>
                                  <a:pt x="12969" y="6873"/>
                                  <a:pt x="14727" y="8631"/>
                                  <a:pt x="14727" y="10800"/>
                                </a:cubicBezTo>
                                <a:cubicBezTo>
                                  <a:pt x="14727" y="12969"/>
                                  <a:pt x="12969" y="14727"/>
                                  <a:pt x="10800" y="14727"/>
                                </a:cubicBezTo>
                                <a:moveTo>
                                  <a:pt x="10800" y="5891"/>
                                </a:moveTo>
                                <a:cubicBezTo>
                                  <a:pt x="8088" y="5891"/>
                                  <a:pt x="5891" y="8089"/>
                                  <a:pt x="5891" y="10800"/>
                                </a:cubicBezTo>
                                <a:cubicBezTo>
                                  <a:pt x="5891" y="13512"/>
                                  <a:pt x="8088" y="15709"/>
                                  <a:pt x="10800" y="15709"/>
                                </a:cubicBezTo>
                                <a:cubicBezTo>
                                  <a:pt x="13512" y="15709"/>
                                  <a:pt x="15709" y="13512"/>
                                  <a:pt x="15709" y="10800"/>
                                </a:cubicBezTo>
                                <a:cubicBezTo>
                                  <a:pt x="15709" y="8089"/>
                                  <a:pt x="13512" y="5891"/>
                                  <a:pt x="10800" y="5891"/>
                                </a:cubicBezTo>
                                <a:moveTo>
                                  <a:pt x="20618" y="12013"/>
                                </a:moveTo>
                                <a:cubicBezTo>
                                  <a:pt x="20614" y="12014"/>
                                  <a:pt x="20611" y="12016"/>
                                  <a:pt x="20607" y="12016"/>
                                </a:cubicBezTo>
                                <a:lnTo>
                                  <a:pt x="19602" y="12268"/>
                                </a:lnTo>
                                <a:cubicBezTo>
                                  <a:pt x="19256" y="12354"/>
                                  <a:pt x="18984" y="12622"/>
                                  <a:pt x="18892" y="12966"/>
                                </a:cubicBezTo>
                                <a:cubicBezTo>
                                  <a:pt x="18703" y="13672"/>
                                  <a:pt x="18421" y="14351"/>
                                  <a:pt x="18053" y="14986"/>
                                </a:cubicBezTo>
                                <a:cubicBezTo>
                                  <a:pt x="17873" y="15295"/>
                                  <a:pt x="17876" y="15677"/>
                                  <a:pt x="18060" y="15984"/>
                                </a:cubicBezTo>
                                <a:lnTo>
                                  <a:pt x="18601" y="16885"/>
                                </a:lnTo>
                                <a:lnTo>
                                  <a:pt x="16886" y="18600"/>
                                </a:lnTo>
                                <a:cubicBezTo>
                                  <a:pt x="16882" y="18599"/>
                                  <a:pt x="16878" y="18597"/>
                                  <a:pt x="16875" y="18595"/>
                                </a:cubicBezTo>
                                <a:lnTo>
                                  <a:pt x="15978" y="18057"/>
                                </a:lnTo>
                                <a:cubicBezTo>
                                  <a:pt x="15822" y="17964"/>
                                  <a:pt x="15648" y="17917"/>
                                  <a:pt x="15473" y="17917"/>
                                </a:cubicBezTo>
                                <a:cubicBezTo>
                                  <a:pt x="15304" y="17917"/>
                                  <a:pt x="15134" y="17961"/>
                                  <a:pt x="14982" y="18049"/>
                                </a:cubicBezTo>
                                <a:cubicBezTo>
                                  <a:pt x="14348" y="18415"/>
                                  <a:pt x="13671" y="18696"/>
                                  <a:pt x="12968" y="18884"/>
                                </a:cubicBezTo>
                                <a:cubicBezTo>
                                  <a:pt x="12624" y="18976"/>
                                  <a:pt x="12356" y="19248"/>
                                  <a:pt x="12269" y="19594"/>
                                </a:cubicBezTo>
                                <a:lnTo>
                                  <a:pt x="12016" y="20607"/>
                                </a:lnTo>
                                <a:cubicBezTo>
                                  <a:pt x="12015" y="20611"/>
                                  <a:pt x="12014" y="20614"/>
                                  <a:pt x="12012" y="20619"/>
                                </a:cubicBezTo>
                                <a:lnTo>
                                  <a:pt x="9587" y="20619"/>
                                </a:lnTo>
                                <a:lnTo>
                                  <a:pt x="9331" y="19594"/>
                                </a:lnTo>
                                <a:cubicBezTo>
                                  <a:pt x="9244" y="19248"/>
                                  <a:pt x="8976" y="18976"/>
                                  <a:pt x="8632" y="18884"/>
                                </a:cubicBezTo>
                                <a:cubicBezTo>
                                  <a:pt x="7929" y="18696"/>
                                  <a:pt x="7251" y="18415"/>
                                  <a:pt x="6617" y="18049"/>
                                </a:cubicBezTo>
                                <a:cubicBezTo>
                                  <a:pt x="6465" y="17961"/>
                                  <a:pt x="6296" y="17917"/>
                                  <a:pt x="6127" y="17917"/>
                                </a:cubicBezTo>
                                <a:cubicBezTo>
                                  <a:pt x="5951" y="17917"/>
                                  <a:pt x="5777" y="17964"/>
                                  <a:pt x="5621" y="18057"/>
                                </a:cubicBezTo>
                                <a:lnTo>
                                  <a:pt x="4725" y="18595"/>
                                </a:lnTo>
                                <a:cubicBezTo>
                                  <a:pt x="4722" y="18597"/>
                                  <a:pt x="4718" y="18599"/>
                                  <a:pt x="4714" y="18600"/>
                                </a:cubicBezTo>
                                <a:lnTo>
                                  <a:pt x="3000" y="16885"/>
                                </a:lnTo>
                                <a:lnTo>
                                  <a:pt x="3540" y="15984"/>
                                </a:lnTo>
                                <a:cubicBezTo>
                                  <a:pt x="3724" y="15677"/>
                                  <a:pt x="3727" y="15295"/>
                                  <a:pt x="3548" y="14986"/>
                                </a:cubicBezTo>
                                <a:cubicBezTo>
                                  <a:pt x="3179" y="14351"/>
                                  <a:pt x="2897" y="13672"/>
                                  <a:pt x="2708" y="12966"/>
                                </a:cubicBezTo>
                                <a:cubicBezTo>
                                  <a:pt x="2616" y="12622"/>
                                  <a:pt x="2343" y="12354"/>
                                  <a:pt x="1998" y="12268"/>
                                </a:cubicBezTo>
                                <a:lnTo>
                                  <a:pt x="993" y="12016"/>
                                </a:lnTo>
                                <a:cubicBezTo>
                                  <a:pt x="989" y="12016"/>
                                  <a:pt x="986" y="12014"/>
                                  <a:pt x="982" y="12013"/>
                                </a:cubicBezTo>
                                <a:lnTo>
                                  <a:pt x="982" y="9587"/>
                                </a:lnTo>
                                <a:lnTo>
                                  <a:pt x="1998" y="9333"/>
                                </a:lnTo>
                                <a:cubicBezTo>
                                  <a:pt x="2343" y="9246"/>
                                  <a:pt x="2616" y="8979"/>
                                  <a:pt x="2708" y="8634"/>
                                </a:cubicBezTo>
                                <a:cubicBezTo>
                                  <a:pt x="2897" y="7928"/>
                                  <a:pt x="3179" y="7249"/>
                                  <a:pt x="3548" y="6615"/>
                                </a:cubicBezTo>
                                <a:cubicBezTo>
                                  <a:pt x="3727" y="6305"/>
                                  <a:pt x="3724" y="5923"/>
                                  <a:pt x="3540" y="5617"/>
                                </a:cubicBezTo>
                                <a:lnTo>
                                  <a:pt x="3005" y="4725"/>
                                </a:lnTo>
                                <a:cubicBezTo>
                                  <a:pt x="3004" y="4722"/>
                                  <a:pt x="3002" y="4718"/>
                                  <a:pt x="3000" y="4715"/>
                                </a:cubicBezTo>
                                <a:lnTo>
                                  <a:pt x="4715" y="3000"/>
                                </a:lnTo>
                                <a:lnTo>
                                  <a:pt x="5621" y="3544"/>
                                </a:lnTo>
                                <a:cubicBezTo>
                                  <a:pt x="5777" y="3636"/>
                                  <a:pt x="5951" y="3683"/>
                                  <a:pt x="6127" y="3683"/>
                                </a:cubicBezTo>
                                <a:cubicBezTo>
                                  <a:pt x="6296" y="3683"/>
                                  <a:pt x="6465" y="3639"/>
                                  <a:pt x="6618" y="3551"/>
                                </a:cubicBezTo>
                                <a:cubicBezTo>
                                  <a:pt x="7251" y="3185"/>
                                  <a:pt x="7929" y="2904"/>
                                  <a:pt x="8632" y="2717"/>
                                </a:cubicBezTo>
                                <a:cubicBezTo>
                                  <a:pt x="8976" y="2624"/>
                                  <a:pt x="9244" y="2353"/>
                                  <a:pt x="9331" y="2007"/>
                                </a:cubicBezTo>
                                <a:lnTo>
                                  <a:pt x="9587" y="982"/>
                                </a:lnTo>
                                <a:lnTo>
                                  <a:pt x="12012" y="982"/>
                                </a:lnTo>
                                <a:cubicBezTo>
                                  <a:pt x="12014" y="986"/>
                                  <a:pt x="12015" y="989"/>
                                  <a:pt x="12016" y="993"/>
                                </a:cubicBezTo>
                                <a:lnTo>
                                  <a:pt x="12269" y="2007"/>
                                </a:lnTo>
                                <a:cubicBezTo>
                                  <a:pt x="12356" y="2353"/>
                                  <a:pt x="12624" y="2624"/>
                                  <a:pt x="12968" y="2717"/>
                                </a:cubicBezTo>
                                <a:cubicBezTo>
                                  <a:pt x="13671" y="2904"/>
                                  <a:pt x="14348" y="3185"/>
                                  <a:pt x="14982" y="3551"/>
                                </a:cubicBezTo>
                                <a:cubicBezTo>
                                  <a:pt x="15134" y="3639"/>
                                  <a:pt x="15304" y="3683"/>
                                  <a:pt x="15473" y="3683"/>
                                </a:cubicBezTo>
                                <a:cubicBezTo>
                                  <a:pt x="15648" y="3683"/>
                                  <a:pt x="15822" y="3636"/>
                                  <a:pt x="15978" y="3544"/>
                                </a:cubicBezTo>
                                <a:lnTo>
                                  <a:pt x="16884" y="3000"/>
                                </a:lnTo>
                                <a:lnTo>
                                  <a:pt x="18600" y="4715"/>
                                </a:lnTo>
                                <a:cubicBezTo>
                                  <a:pt x="18598" y="4718"/>
                                  <a:pt x="18597" y="4722"/>
                                  <a:pt x="18595" y="4726"/>
                                </a:cubicBezTo>
                                <a:lnTo>
                                  <a:pt x="18060" y="5616"/>
                                </a:lnTo>
                                <a:cubicBezTo>
                                  <a:pt x="17876" y="5923"/>
                                  <a:pt x="17873" y="6305"/>
                                  <a:pt x="18053" y="6615"/>
                                </a:cubicBezTo>
                                <a:cubicBezTo>
                                  <a:pt x="18421" y="7249"/>
                                  <a:pt x="18703" y="7928"/>
                                  <a:pt x="18892" y="8634"/>
                                </a:cubicBezTo>
                                <a:cubicBezTo>
                                  <a:pt x="18984" y="8979"/>
                                  <a:pt x="19256" y="9246"/>
                                  <a:pt x="19602" y="9333"/>
                                </a:cubicBezTo>
                                <a:lnTo>
                                  <a:pt x="20618" y="9587"/>
                                </a:lnTo>
                                <a:cubicBezTo>
                                  <a:pt x="20618" y="9587"/>
                                  <a:pt x="20618" y="12013"/>
                                  <a:pt x="20618" y="12013"/>
                                </a:cubicBezTo>
                                <a:close/>
                                <a:moveTo>
                                  <a:pt x="20880" y="8641"/>
                                </a:moveTo>
                                <a:lnTo>
                                  <a:pt x="19841" y="8380"/>
                                </a:lnTo>
                                <a:cubicBezTo>
                                  <a:pt x="19626" y="7580"/>
                                  <a:pt x="19308" y="6822"/>
                                  <a:pt x="18902" y="6122"/>
                                </a:cubicBezTo>
                                <a:lnTo>
                                  <a:pt x="19455" y="5200"/>
                                </a:lnTo>
                                <a:cubicBezTo>
                                  <a:pt x="19625" y="4871"/>
                                  <a:pt x="19736" y="4463"/>
                                  <a:pt x="19455" y="4182"/>
                                </a:cubicBezTo>
                                <a:lnTo>
                                  <a:pt x="17419" y="2145"/>
                                </a:lnTo>
                                <a:cubicBezTo>
                                  <a:pt x="17292" y="2018"/>
                                  <a:pt x="17136" y="1969"/>
                                  <a:pt x="16975" y="1969"/>
                                </a:cubicBezTo>
                                <a:cubicBezTo>
                                  <a:pt x="16778" y="1969"/>
                                  <a:pt x="16572" y="2043"/>
                                  <a:pt x="16400" y="2145"/>
                                </a:cubicBezTo>
                                <a:lnTo>
                                  <a:pt x="15473" y="2702"/>
                                </a:lnTo>
                                <a:cubicBezTo>
                                  <a:pt x="14775" y="2298"/>
                                  <a:pt x="14020" y="1982"/>
                                  <a:pt x="13222" y="1768"/>
                                </a:cubicBezTo>
                                <a:lnTo>
                                  <a:pt x="12960" y="720"/>
                                </a:lnTo>
                                <a:cubicBezTo>
                                  <a:pt x="12848" y="367"/>
                                  <a:pt x="12638" y="0"/>
                                  <a:pt x="12240" y="0"/>
                                </a:cubicBezTo>
                                <a:lnTo>
                                  <a:pt x="9360" y="0"/>
                                </a:lnTo>
                                <a:cubicBezTo>
                                  <a:pt x="8962" y="0"/>
                                  <a:pt x="8730" y="367"/>
                                  <a:pt x="8640" y="720"/>
                                </a:cubicBezTo>
                                <a:lnTo>
                                  <a:pt x="8378" y="1768"/>
                                </a:lnTo>
                                <a:cubicBezTo>
                                  <a:pt x="7580" y="1982"/>
                                  <a:pt x="6825" y="2298"/>
                                  <a:pt x="6127" y="2702"/>
                                </a:cubicBezTo>
                                <a:lnTo>
                                  <a:pt x="5200" y="2145"/>
                                </a:lnTo>
                                <a:cubicBezTo>
                                  <a:pt x="5028" y="2043"/>
                                  <a:pt x="4822" y="1969"/>
                                  <a:pt x="4625" y="1969"/>
                                </a:cubicBezTo>
                                <a:cubicBezTo>
                                  <a:pt x="4464" y="1969"/>
                                  <a:pt x="4308" y="2018"/>
                                  <a:pt x="4181" y="2145"/>
                                </a:cubicBezTo>
                                <a:lnTo>
                                  <a:pt x="2145" y="4182"/>
                                </a:lnTo>
                                <a:cubicBezTo>
                                  <a:pt x="1864" y="4463"/>
                                  <a:pt x="1975" y="4871"/>
                                  <a:pt x="2145" y="5200"/>
                                </a:cubicBezTo>
                                <a:lnTo>
                                  <a:pt x="2698" y="6122"/>
                                </a:lnTo>
                                <a:cubicBezTo>
                                  <a:pt x="2292" y="6822"/>
                                  <a:pt x="1973" y="7580"/>
                                  <a:pt x="1759" y="8380"/>
                                </a:cubicBezTo>
                                <a:lnTo>
                                  <a:pt x="720" y="8641"/>
                                </a:lnTo>
                                <a:cubicBezTo>
                                  <a:pt x="367" y="8730"/>
                                  <a:pt x="0" y="8963"/>
                                  <a:pt x="0" y="9360"/>
                                </a:cubicBezTo>
                                <a:lnTo>
                                  <a:pt x="0" y="12240"/>
                                </a:lnTo>
                                <a:cubicBezTo>
                                  <a:pt x="0" y="12638"/>
                                  <a:pt x="367" y="12848"/>
                                  <a:pt x="720" y="12960"/>
                                </a:cubicBezTo>
                                <a:lnTo>
                                  <a:pt x="1759" y="13220"/>
                                </a:lnTo>
                                <a:cubicBezTo>
                                  <a:pt x="1973" y="14021"/>
                                  <a:pt x="2292" y="14778"/>
                                  <a:pt x="2698" y="15478"/>
                                </a:cubicBezTo>
                                <a:lnTo>
                                  <a:pt x="2145" y="16400"/>
                                </a:lnTo>
                                <a:cubicBezTo>
                                  <a:pt x="1959" y="16714"/>
                                  <a:pt x="1864" y="17137"/>
                                  <a:pt x="2145" y="17419"/>
                                </a:cubicBezTo>
                                <a:lnTo>
                                  <a:pt x="4181" y="19455"/>
                                </a:lnTo>
                                <a:cubicBezTo>
                                  <a:pt x="4305" y="19579"/>
                                  <a:pt x="4454" y="19627"/>
                                  <a:pt x="4610" y="19627"/>
                                </a:cubicBezTo>
                                <a:cubicBezTo>
                                  <a:pt x="4807" y="19627"/>
                                  <a:pt x="5016" y="19550"/>
                                  <a:pt x="5200" y="19455"/>
                                </a:cubicBezTo>
                                <a:lnTo>
                                  <a:pt x="6127" y="18899"/>
                                </a:lnTo>
                                <a:cubicBezTo>
                                  <a:pt x="6825" y="19302"/>
                                  <a:pt x="7580" y="19619"/>
                                  <a:pt x="8378" y="19832"/>
                                </a:cubicBezTo>
                                <a:lnTo>
                                  <a:pt x="8640" y="20880"/>
                                </a:lnTo>
                                <a:cubicBezTo>
                                  <a:pt x="8730" y="21233"/>
                                  <a:pt x="8962" y="21600"/>
                                  <a:pt x="9360" y="21600"/>
                                </a:cubicBezTo>
                                <a:lnTo>
                                  <a:pt x="12240" y="21600"/>
                                </a:lnTo>
                                <a:cubicBezTo>
                                  <a:pt x="12638" y="21600"/>
                                  <a:pt x="12848" y="21233"/>
                                  <a:pt x="12960" y="20880"/>
                                </a:cubicBezTo>
                                <a:lnTo>
                                  <a:pt x="13222" y="19832"/>
                                </a:lnTo>
                                <a:cubicBezTo>
                                  <a:pt x="14020" y="19619"/>
                                  <a:pt x="14775" y="19302"/>
                                  <a:pt x="15473" y="18899"/>
                                </a:cubicBezTo>
                                <a:lnTo>
                                  <a:pt x="16400" y="19455"/>
                                </a:lnTo>
                                <a:cubicBezTo>
                                  <a:pt x="16584" y="19550"/>
                                  <a:pt x="16793" y="19627"/>
                                  <a:pt x="16990" y="19627"/>
                                </a:cubicBezTo>
                                <a:cubicBezTo>
                                  <a:pt x="17146" y="19627"/>
                                  <a:pt x="17294" y="19579"/>
                                  <a:pt x="17419" y="19455"/>
                                </a:cubicBezTo>
                                <a:lnTo>
                                  <a:pt x="19455" y="17419"/>
                                </a:lnTo>
                                <a:cubicBezTo>
                                  <a:pt x="19736" y="17137"/>
                                  <a:pt x="19641" y="16714"/>
                                  <a:pt x="19455" y="16400"/>
                                </a:cubicBezTo>
                                <a:lnTo>
                                  <a:pt x="18902" y="15478"/>
                                </a:lnTo>
                                <a:cubicBezTo>
                                  <a:pt x="19308" y="14778"/>
                                  <a:pt x="19626" y="14021"/>
                                  <a:pt x="19841" y="13220"/>
                                </a:cubicBezTo>
                                <a:lnTo>
                                  <a:pt x="20880" y="12960"/>
                                </a:lnTo>
                                <a:cubicBezTo>
                                  <a:pt x="21233" y="12848"/>
                                  <a:pt x="21600" y="12638"/>
                                  <a:pt x="21600" y="12240"/>
                                </a:cubicBezTo>
                                <a:lnTo>
                                  <a:pt x="21600" y="9360"/>
                                </a:lnTo>
                                <a:cubicBezTo>
                                  <a:pt x="21600" y="8963"/>
                                  <a:pt x="21233" y="8730"/>
                                  <a:pt x="20880" y="8641"/>
                                </a:cubicBezTo>
                              </a:path>
                            </a:pathLst>
                          </a:custGeom>
                          <a:solidFill>
                            <a:sysClr val="window" lastClr="FFFFFF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  <wps:wsp>
                        <wps:cNvPr id="14" name="Shape 2614"/>
                        <wps:cNvSpPr/>
                        <wps:spPr>
                          <a:xfrm>
                            <a:off x="225455" y="8772457"/>
                            <a:ext cx="221489" cy="22148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7958" y="17505"/>
                                </a:moveTo>
                                <a:cubicBezTo>
                                  <a:pt x="17372" y="16944"/>
                                  <a:pt x="16242" y="15945"/>
                                  <a:pt x="15117" y="15413"/>
                                </a:cubicBezTo>
                                <a:cubicBezTo>
                                  <a:pt x="14189" y="14975"/>
                                  <a:pt x="13657" y="14531"/>
                                  <a:pt x="13491" y="14057"/>
                                </a:cubicBezTo>
                                <a:cubicBezTo>
                                  <a:pt x="13377" y="13728"/>
                                  <a:pt x="13428" y="13351"/>
                                  <a:pt x="13649" y="12904"/>
                                </a:cubicBezTo>
                                <a:cubicBezTo>
                                  <a:pt x="13815" y="12567"/>
                                  <a:pt x="13972" y="12286"/>
                                  <a:pt x="14117" y="12028"/>
                                </a:cubicBezTo>
                                <a:cubicBezTo>
                                  <a:pt x="14730" y="10934"/>
                                  <a:pt x="15203" y="10145"/>
                                  <a:pt x="15203" y="7348"/>
                                </a:cubicBezTo>
                                <a:cubicBezTo>
                                  <a:pt x="15203" y="3162"/>
                                  <a:pt x="12787" y="2951"/>
                                  <a:pt x="12309" y="2951"/>
                                </a:cubicBezTo>
                                <a:cubicBezTo>
                                  <a:pt x="11917" y="2951"/>
                                  <a:pt x="11672" y="3037"/>
                                  <a:pt x="11435" y="3121"/>
                                </a:cubicBezTo>
                                <a:cubicBezTo>
                                  <a:pt x="11175" y="3213"/>
                                  <a:pt x="10907" y="3309"/>
                                  <a:pt x="10296" y="3319"/>
                                </a:cubicBezTo>
                                <a:cubicBezTo>
                                  <a:pt x="9190" y="3337"/>
                                  <a:pt x="6873" y="3375"/>
                                  <a:pt x="6873" y="7226"/>
                                </a:cubicBezTo>
                                <a:cubicBezTo>
                                  <a:pt x="6873" y="9919"/>
                                  <a:pt x="7574" y="11156"/>
                                  <a:pt x="8125" y="12150"/>
                                </a:cubicBezTo>
                                <a:cubicBezTo>
                                  <a:pt x="8266" y="12404"/>
                                  <a:pt x="8399" y="12645"/>
                                  <a:pt x="8505" y="12885"/>
                                </a:cubicBezTo>
                                <a:cubicBezTo>
                                  <a:pt x="8973" y="13949"/>
                                  <a:pt x="8631" y="14693"/>
                                  <a:pt x="7426" y="15224"/>
                                </a:cubicBezTo>
                                <a:cubicBezTo>
                                  <a:pt x="5905" y="15897"/>
                                  <a:pt x="5188" y="16247"/>
                                  <a:pt x="3693" y="17562"/>
                                </a:cubicBezTo>
                                <a:cubicBezTo>
                                  <a:pt x="2017" y="15800"/>
                                  <a:pt x="982" y="13423"/>
                                  <a:pt x="982" y="10800"/>
                                </a:cubicBezTo>
                                <a:cubicBezTo>
                                  <a:pt x="982" y="5377"/>
                                  <a:pt x="5377" y="982"/>
                                  <a:pt x="10800" y="982"/>
                                </a:cubicBezTo>
                                <a:cubicBezTo>
                                  <a:pt x="16223" y="982"/>
                                  <a:pt x="20618" y="5377"/>
                                  <a:pt x="20618" y="10800"/>
                                </a:cubicBezTo>
                                <a:cubicBezTo>
                                  <a:pt x="20618" y="13395"/>
                                  <a:pt x="19603" y="15749"/>
                                  <a:pt x="17958" y="17505"/>
                                </a:cubicBezTo>
                                <a:moveTo>
                                  <a:pt x="10800" y="20618"/>
                                </a:moveTo>
                                <a:cubicBezTo>
                                  <a:pt x="8356" y="20618"/>
                                  <a:pt x="6125" y="19720"/>
                                  <a:pt x="4407" y="18242"/>
                                </a:cubicBezTo>
                                <a:cubicBezTo>
                                  <a:pt x="5730" y="17084"/>
                                  <a:pt x="6362" y="16767"/>
                                  <a:pt x="7823" y="16122"/>
                                </a:cubicBezTo>
                                <a:cubicBezTo>
                                  <a:pt x="9515" y="15375"/>
                                  <a:pt x="10091" y="14051"/>
                                  <a:pt x="9403" y="12489"/>
                                </a:cubicBezTo>
                                <a:cubicBezTo>
                                  <a:pt x="9279" y="12208"/>
                                  <a:pt x="9136" y="11949"/>
                                  <a:pt x="8984" y="11674"/>
                                </a:cubicBezTo>
                                <a:cubicBezTo>
                                  <a:pt x="8461" y="10732"/>
                                  <a:pt x="7855" y="9665"/>
                                  <a:pt x="7855" y="7226"/>
                                </a:cubicBezTo>
                                <a:cubicBezTo>
                                  <a:pt x="7855" y="4341"/>
                                  <a:pt x="9224" y="4318"/>
                                  <a:pt x="10312" y="4300"/>
                                </a:cubicBezTo>
                                <a:cubicBezTo>
                                  <a:pt x="11084" y="4287"/>
                                  <a:pt x="11461" y="4154"/>
                                  <a:pt x="11763" y="4047"/>
                                </a:cubicBezTo>
                                <a:cubicBezTo>
                                  <a:pt x="11964" y="3975"/>
                                  <a:pt x="12086" y="3933"/>
                                  <a:pt x="12309" y="3933"/>
                                </a:cubicBezTo>
                                <a:cubicBezTo>
                                  <a:pt x="13218" y="3933"/>
                                  <a:pt x="14221" y="4830"/>
                                  <a:pt x="14221" y="7348"/>
                                </a:cubicBezTo>
                                <a:cubicBezTo>
                                  <a:pt x="14221" y="9888"/>
                                  <a:pt x="13840" y="10513"/>
                                  <a:pt x="13261" y="11548"/>
                                </a:cubicBezTo>
                                <a:cubicBezTo>
                                  <a:pt x="13108" y="11820"/>
                                  <a:pt x="12943" y="12115"/>
                                  <a:pt x="12768" y="12470"/>
                                </a:cubicBezTo>
                                <a:cubicBezTo>
                                  <a:pt x="12430" y="13155"/>
                                  <a:pt x="12362" y="13798"/>
                                  <a:pt x="12565" y="14380"/>
                                </a:cubicBezTo>
                                <a:cubicBezTo>
                                  <a:pt x="12825" y="15126"/>
                                  <a:pt x="13502" y="15737"/>
                                  <a:pt x="14696" y="16302"/>
                                </a:cubicBezTo>
                                <a:cubicBezTo>
                                  <a:pt x="15675" y="16764"/>
                                  <a:pt x="16700" y="17667"/>
                                  <a:pt x="17251" y="18189"/>
                                </a:cubicBezTo>
                                <a:cubicBezTo>
                                  <a:pt x="15525" y="19697"/>
                                  <a:pt x="13272" y="20618"/>
                                  <a:pt x="10800" y="20618"/>
                                </a:cubicBezTo>
                                <a:moveTo>
                                  <a:pt x="10800" y="0"/>
                                </a:moveTo>
                                <a:cubicBezTo>
                                  <a:pt x="4835" y="0"/>
                                  <a:pt x="0" y="4835"/>
                                  <a:pt x="0" y="10800"/>
                                </a:cubicBezTo>
                                <a:cubicBezTo>
                                  <a:pt x="0" y="16764"/>
                                  <a:pt x="4835" y="21600"/>
                                  <a:pt x="10800" y="21600"/>
                                </a:cubicBezTo>
                                <a:cubicBezTo>
                                  <a:pt x="16765" y="21600"/>
                                  <a:pt x="21600" y="16764"/>
                                  <a:pt x="21600" y="10800"/>
                                </a:cubicBezTo>
                                <a:cubicBezTo>
                                  <a:pt x="21600" y="4835"/>
                                  <a:pt x="16765" y="0"/>
                                  <a:pt x="10800" y="0"/>
                                </a:cubicBezTo>
                              </a:path>
                            </a:pathLst>
                          </a:custGeom>
                          <a:solidFill>
                            <a:sysClr val="window" lastClr="FFFFFF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  <wpg:grpSp>
                        <wpg:cNvPr id="15" name="组合 15"/>
                        <wpg:cNvGrpSpPr/>
                        <wpg:grpSpPr>
                          <a:xfrm>
                            <a:off x="0" y="2021394"/>
                            <a:ext cx="6763385" cy="1287956"/>
                            <a:chOff x="0" y="2021394"/>
                            <a:chExt cx="6763385" cy="1287956"/>
                          </a:xfrm>
                        </wpg:grpSpPr>
                        <wps:wsp>
                          <wps:cNvPr id="30" name="矩形 30"/>
                          <wps:cNvSpPr/>
                          <wps:spPr>
                            <a:xfrm>
                              <a:off x="0" y="2455910"/>
                              <a:ext cx="6763385" cy="8534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12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b/>
                                    <w:bCs/>
                                    <w:color w:val="222A35" w:themeColor="text2" w:themeShade="80"/>
                                    <w:kern w:val="24"/>
                                    <w:sz w:val="22"/>
                                    <w:szCs w:val="22"/>
                                  </w:rPr>
                                  <w:t>2013.09—2017.06                      毕业院校：苏州大学                  行政管理专业 / 本科</w:t>
                                </w:r>
                              </w:p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 xml:space="preserve">在校表现：国家级一等奖学金2次，五四评优优秀党员1次，  GMAT：690 ； TOEFL IBT：95 ； </w:t>
                                </w:r>
                              </w:p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专业表现：主修课GPA10%；专业课排名前30%，其中获得优秀专业实践奖1次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s:wsp>
                          <wps:cNvPr id="31" name="矩形 10"/>
                          <wps:cNvSpPr/>
                          <wps:spPr>
                            <a:xfrm>
                              <a:off x="96920" y="2021394"/>
                              <a:ext cx="6565640" cy="312384"/>
                            </a:xfrm>
                            <a:prstGeom prst="roundRect">
                              <a:avLst/>
                            </a:prstGeom>
                            <a:solidFill>
                              <a:srgbClr val="10243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2" name="矩形 32"/>
                          <wps:cNvSpPr/>
                          <wps:spPr>
                            <a:xfrm>
                              <a:off x="572009" y="2035378"/>
                              <a:ext cx="1100280" cy="28892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FFFFFF" w:themeColor="background1"/>
                                    <w:kern w:val="24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教育背景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3" name="矩形 33"/>
                          <wps:cNvSpPr/>
                          <wps:spPr>
                            <a:xfrm>
                              <a:off x="180008" y="2021394"/>
                              <a:ext cx="312384" cy="312384"/>
                            </a:xfrm>
                            <a:prstGeom prst="rect">
                              <a:avLst/>
                            </a:prstGeom>
                            <a:solidFill>
                              <a:srgbClr val="44546A">
                                <a:lumMod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4" name="mortarboard_176255"/>
                          <wps:cNvSpPr>
                            <a:spLocks noChangeAspect="1"/>
                          </wps:cNvSpPr>
                          <wps:spPr bwMode="auto">
                            <a:xfrm>
                              <a:off x="212440" y="2082094"/>
                              <a:ext cx="247520" cy="190980"/>
                            </a:xfrm>
                            <a:custGeom>
                              <a:avLst/>
                              <a:gdLst>
                                <a:gd name="connsiteX0" fmla="*/ 469503 w 606325"/>
                                <a:gd name="connsiteY0" fmla="*/ 414055 h 467826"/>
                                <a:gd name="connsiteX1" fmla="*/ 455707 w 606325"/>
                                <a:gd name="connsiteY1" fmla="*/ 427831 h 467826"/>
                                <a:gd name="connsiteX2" fmla="*/ 469503 w 606325"/>
                                <a:gd name="connsiteY2" fmla="*/ 441607 h 467826"/>
                                <a:gd name="connsiteX3" fmla="*/ 483299 w 606325"/>
                                <a:gd name="connsiteY3" fmla="*/ 427831 h 467826"/>
                                <a:gd name="connsiteX4" fmla="*/ 469503 w 606325"/>
                                <a:gd name="connsiteY4" fmla="*/ 414055 h 467826"/>
                                <a:gd name="connsiteX5" fmla="*/ 96641 w 606325"/>
                                <a:gd name="connsiteY5" fmla="*/ 234748 h 467826"/>
                                <a:gd name="connsiteX6" fmla="*/ 110439 w 606325"/>
                                <a:gd name="connsiteY6" fmla="*/ 248525 h 467826"/>
                                <a:gd name="connsiteX7" fmla="*/ 110439 w 606325"/>
                                <a:gd name="connsiteY7" fmla="*/ 351983 h 467826"/>
                                <a:gd name="connsiteX8" fmla="*/ 303777 w 606325"/>
                                <a:gd name="connsiteY8" fmla="*/ 414022 h 467826"/>
                                <a:gd name="connsiteX9" fmla="*/ 383889 w 606325"/>
                                <a:gd name="connsiteY9" fmla="*/ 404334 h 467826"/>
                                <a:gd name="connsiteX10" fmla="*/ 399111 w 606325"/>
                                <a:gd name="connsiteY10" fmla="*/ 414022 h 467826"/>
                                <a:gd name="connsiteX11" fmla="*/ 389408 w 606325"/>
                                <a:gd name="connsiteY11" fmla="*/ 430554 h 467826"/>
                                <a:gd name="connsiteX12" fmla="*/ 303777 w 606325"/>
                                <a:gd name="connsiteY12" fmla="*/ 441575 h 467826"/>
                                <a:gd name="connsiteX13" fmla="*/ 86939 w 606325"/>
                                <a:gd name="connsiteY13" fmla="*/ 368514 h 467826"/>
                                <a:gd name="connsiteX14" fmla="*/ 82844 w 606325"/>
                                <a:gd name="connsiteY14" fmla="*/ 358826 h 467826"/>
                                <a:gd name="connsiteX15" fmla="*/ 82844 w 606325"/>
                                <a:gd name="connsiteY15" fmla="*/ 248525 h 467826"/>
                                <a:gd name="connsiteX16" fmla="*/ 96641 w 606325"/>
                                <a:gd name="connsiteY16" fmla="*/ 234748 h 467826"/>
                                <a:gd name="connsiteX17" fmla="*/ 296210 w 606325"/>
                                <a:gd name="connsiteY17" fmla="*/ 0 h 467826"/>
                                <a:gd name="connsiteX18" fmla="*/ 336974 w 606325"/>
                                <a:gd name="connsiteY18" fmla="*/ 7266 h 467826"/>
                                <a:gd name="connsiteX19" fmla="*/ 577199 w 606325"/>
                                <a:gd name="connsiteY19" fmla="*/ 95520 h 467826"/>
                                <a:gd name="connsiteX20" fmla="*/ 606215 w 606325"/>
                                <a:gd name="connsiteY20" fmla="*/ 139603 h 467826"/>
                                <a:gd name="connsiteX21" fmla="*/ 574440 w 606325"/>
                                <a:gd name="connsiteY21" fmla="*/ 183775 h 467826"/>
                                <a:gd name="connsiteX22" fmla="*/ 481964 w 606325"/>
                                <a:gd name="connsiteY22" fmla="*/ 218260 h 467826"/>
                                <a:gd name="connsiteX23" fmla="*/ 481964 w 606325"/>
                                <a:gd name="connsiteY23" fmla="*/ 361618 h 467826"/>
                                <a:gd name="connsiteX24" fmla="*/ 495760 w 606325"/>
                                <a:gd name="connsiteY24" fmla="*/ 352019 h 467826"/>
                                <a:gd name="connsiteX25" fmla="*/ 495760 w 606325"/>
                                <a:gd name="connsiteY25" fmla="*/ 248567 h 467826"/>
                                <a:gd name="connsiteX26" fmla="*/ 509555 w 606325"/>
                                <a:gd name="connsiteY26" fmla="*/ 234791 h 467826"/>
                                <a:gd name="connsiteX27" fmla="*/ 523351 w 606325"/>
                                <a:gd name="connsiteY27" fmla="*/ 248567 h 467826"/>
                                <a:gd name="connsiteX28" fmla="*/ 523351 w 606325"/>
                                <a:gd name="connsiteY28" fmla="*/ 358863 h 467826"/>
                                <a:gd name="connsiteX29" fmla="*/ 519257 w 606325"/>
                                <a:gd name="connsiteY29" fmla="*/ 368550 h 467826"/>
                                <a:gd name="connsiteX30" fmla="*/ 488817 w 606325"/>
                                <a:gd name="connsiteY30" fmla="*/ 390592 h 467826"/>
                                <a:gd name="connsiteX31" fmla="*/ 510980 w 606325"/>
                                <a:gd name="connsiteY31" fmla="*/ 426409 h 467826"/>
                                <a:gd name="connsiteX32" fmla="*/ 469503 w 606325"/>
                                <a:gd name="connsiteY32" fmla="*/ 467826 h 467826"/>
                                <a:gd name="connsiteX33" fmla="*/ 428116 w 606325"/>
                                <a:gd name="connsiteY33" fmla="*/ 426409 h 467826"/>
                                <a:gd name="connsiteX34" fmla="*/ 455707 w 606325"/>
                                <a:gd name="connsiteY34" fmla="*/ 387837 h 467826"/>
                                <a:gd name="connsiteX35" fmla="*/ 455707 w 606325"/>
                                <a:gd name="connsiteY35" fmla="*/ 216837 h 467826"/>
                                <a:gd name="connsiteX36" fmla="*/ 294163 w 606325"/>
                                <a:gd name="connsiteY36" fmla="*/ 152046 h 467826"/>
                                <a:gd name="connsiteX37" fmla="*/ 269241 w 606325"/>
                                <a:gd name="connsiteY37" fmla="*/ 138270 h 467826"/>
                                <a:gd name="connsiteX38" fmla="*/ 296922 w 606325"/>
                                <a:gd name="connsiteY38" fmla="*/ 124494 h 467826"/>
                                <a:gd name="connsiteX39" fmla="*/ 323178 w 606325"/>
                                <a:gd name="connsiteY39" fmla="*/ 134093 h 467826"/>
                                <a:gd name="connsiteX40" fmla="*/ 469503 w 606325"/>
                                <a:gd name="connsiteY40" fmla="*/ 193374 h 467826"/>
                                <a:gd name="connsiteX41" fmla="*/ 566163 w 606325"/>
                                <a:gd name="connsiteY41" fmla="*/ 156134 h 467826"/>
                                <a:gd name="connsiteX42" fmla="*/ 579959 w 606325"/>
                                <a:gd name="connsiteY42" fmla="*/ 138270 h 467826"/>
                                <a:gd name="connsiteX43" fmla="*/ 567587 w 606325"/>
                                <a:gd name="connsiteY43" fmla="*/ 123072 h 467826"/>
                                <a:gd name="connsiteX44" fmla="*/ 327273 w 606325"/>
                                <a:gd name="connsiteY44" fmla="*/ 34817 h 467826"/>
                                <a:gd name="connsiteX45" fmla="*/ 265147 w 606325"/>
                                <a:gd name="connsiteY45" fmla="*/ 34817 h 467826"/>
                                <a:gd name="connsiteX46" fmla="*/ 40052 w 606325"/>
                                <a:gd name="connsiteY46" fmla="*/ 120317 h 467826"/>
                                <a:gd name="connsiteX47" fmla="*/ 27591 w 606325"/>
                                <a:gd name="connsiteY47" fmla="*/ 138270 h 467826"/>
                                <a:gd name="connsiteX48" fmla="*/ 40052 w 606325"/>
                                <a:gd name="connsiteY48" fmla="*/ 154801 h 467826"/>
                                <a:gd name="connsiteX49" fmla="*/ 280367 w 606325"/>
                                <a:gd name="connsiteY49" fmla="*/ 241634 h 467826"/>
                                <a:gd name="connsiteX50" fmla="*/ 339733 w 606325"/>
                                <a:gd name="connsiteY50" fmla="*/ 241634 h 467826"/>
                                <a:gd name="connsiteX51" fmla="*/ 394917 w 606325"/>
                                <a:gd name="connsiteY51" fmla="*/ 221015 h 467826"/>
                                <a:gd name="connsiteX52" fmla="*/ 412896 w 606325"/>
                                <a:gd name="connsiteY52" fmla="*/ 229280 h 467826"/>
                                <a:gd name="connsiteX53" fmla="*/ 404618 w 606325"/>
                                <a:gd name="connsiteY53" fmla="*/ 247144 h 467826"/>
                                <a:gd name="connsiteX54" fmla="*/ 349346 w 606325"/>
                                <a:gd name="connsiteY54" fmla="*/ 267853 h 467826"/>
                                <a:gd name="connsiteX55" fmla="*/ 310718 w 606325"/>
                                <a:gd name="connsiteY55" fmla="*/ 276118 h 467826"/>
                                <a:gd name="connsiteX56" fmla="*/ 270665 w 606325"/>
                                <a:gd name="connsiteY56" fmla="*/ 269275 h 467826"/>
                                <a:gd name="connsiteX57" fmla="*/ 30351 w 606325"/>
                                <a:gd name="connsiteY57" fmla="*/ 181020 h 467826"/>
                                <a:gd name="connsiteX58" fmla="*/ 0 w 606325"/>
                                <a:gd name="connsiteY58" fmla="*/ 138270 h 467826"/>
                                <a:gd name="connsiteX59" fmla="*/ 30351 w 606325"/>
                                <a:gd name="connsiteY59" fmla="*/ 94098 h 467826"/>
                                <a:gd name="connsiteX60" fmla="*/ 255445 w 606325"/>
                                <a:gd name="connsiteY60" fmla="*/ 7266 h 467826"/>
                                <a:gd name="connsiteX61" fmla="*/ 296210 w 606325"/>
                                <a:gd name="connsiteY61" fmla="*/ 0 h 46782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</a:cxnLst>
                              <a:rect l="l" t="t" r="r" b="b"/>
                              <a:pathLst>
                                <a:path w="606325" h="467826">
                                  <a:moveTo>
                                    <a:pt x="469503" y="414055"/>
                                  </a:moveTo>
                                  <a:cubicBezTo>
                                    <a:pt x="461226" y="414055"/>
                                    <a:pt x="455707" y="419566"/>
                                    <a:pt x="455707" y="427831"/>
                                  </a:cubicBezTo>
                                  <a:cubicBezTo>
                                    <a:pt x="455707" y="436097"/>
                                    <a:pt x="461226" y="441607"/>
                                    <a:pt x="469503" y="441607"/>
                                  </a:cubicBezTo>
                                  <a:cubicBezTo>
                                    <a:pt x="477781" y="441607"/>
                                    <a:pt x="483299" y="436097"/>
                                    <a:pt x="483299" y="427831"/>
                                  </a:cubicBezTo>
                                  <a:cubicBezTo>
                                    <a:pt x="483299" y="419566"/>
                                    <a:pt x="477781" y="414055"/>
                                    <a:pt x="469503" y="414055"/>
                                  </a:cubicBezTo>
                                  <a:close/>
                                  <a:moveTo>
                                    <a:pt x="96641" y="234748"/>
                                  </a:moveTo>
                                  <a:cubicBezTo>
                                    <a:pt x="104920" y="234748"/>
                                    <a:pt x="110439" y="240259"/>
                                    <a:pt x="110439" y="248525"/>
                                  </a:cubicBezTo>
                                  <a:lnTo>
                                    <a:pt x="110439" y="351983"/>
                                  </a:lnTo>
                                  <a:cubicBezTo>
                                    <a:pt x="153254" y="387802"/>
                                    <a:pt x="234791" y="414022"/>
                                    <a:pt x="303777" y="414022"/>
                                  </a:cubicBezTo>
                                  <a:cubicBezTo>
                                    <a:pt x="328701" y="414022"/>
                                    <a:pt x="356295" y="411266"/>
                                    <a:pt x="383889" y="404334"/>
                                  </a:cubicBezTo>
                                  <a:cubicBezTo>
                                    <a:pt x="390833" y="401578"/>
                                    <a:pt x="397687" y="407089"/>
                                    <a:pt x="399111" y="414022"/>
                                  </a:cubicBezTo>
                                  <a:cubicBezTo>
                                    <a:pt x="401870" y="420866"/>
                                    <a:pt x="396351" y="429132"/>
                                    <a:pt x="389408" y="430554"/>
                                  </a:cubicBezTo>
                                  <a:cubicBezTo>
                                    <a:pt x="360390" y="437486"/>
                                    <a:pt x="330036" y="441575"/>
                                    <a:pt x="303777" y="441575"/>
                                  </a:cubicBezTo>
                                  <a:cubicBezTo>
                                    <a:pt x="236126" y="441575"/>
                                    <a:pt x="140881" y="416777"/>
                                    <a:pt x="86939" y="368514"/>
                                  </a:cubicBezTo>
                                  <a:cubicBezTo>
                                    <a:pt x="84179" y="367092"/>
                                    <a:pt x="82844" y="363004"/>
                                    <a:pt x="82844" y="358826"/>
                                  </a:cubicBezTo>
                                  <a:lnTo>
                                    <a:pt x="82844" y="248525"/>
                                  </a:lnTo>
                                  <a:cubicBezTo>
                                    <a:pt x="82844" y="240259"/>
                                    <a:pt x="88363" y="234748"/>
                                    <a:pt x="96641" y="234748"/>
                                  </a:cubicBezTo>
                                  <a:close/>
                                  <a:moveTo>
                                    <a:pt x="296210" y="0"/>
                                  </a:moveTo>
                                  <a:cubicBezTo>
                                    <a:pt x="310028" y="0"/>
                                    <a:pt x="323846" y="2422"/>
                                    <a:pt x="336974" y="7266"/>
                                  </a:cubicBezTo>
                                  <a:lnTo>
                                    <a:pt x="577199" y="95520"/>
                                  </a:lnTo>
                                  <a:cubicBezTo>
                                    <a:pt x="595178" y="102364"/>
                                    <a:pt x="607639" y="118984"/>
                                    <a:pt x="606215" y="139603"/>
                                  </a:cubicBezTo>
                                  <a:cubicBezTo>
                                    <a:pt x="606215" y="158979"/>
                                    <a:pt x="593843" y="176843"/>
                                    <a:pt x="574440" y="183775"/>
                                  </a:cubicBezTo>
                                  <a:lnTo>
                                    <a:pt x="481964" y="218260"/>
                                  </a:lnTo>
                                  <a:lnTo>
                                    <a:pt x="481964" y="361618"/>
                                  </a:lnTo>
                                  <a:cubicBezTo>
                                    <a:pt x="487482" y="358863"/>
                                    <a:pt x="491576" y="356108"/>
                                    <a:pt x="495760" y="352019"/>
                                  </a:cubicBezTo>
                                  <a:lnTo>
                                    <a:pt x="495760" y="248567"/>
                                  </a:lnTo>
                                  <a:cubicBezTo>
                                    <a:pt x="495760" y="240301"/>
                                    <a:pt x="501278" y="234791"/>
                                    <a:pt x="509555" y="234791"/>
                                  </a:cubicBezTo>
                                  <a:cubicBezTo>
                                    <a:pt x="517833" y="234791"/>
                                    <a:pt x="523351" y="240301"/>
                                    <a:pt x="523351" y="248567"/>
                                  </a:cubicBezTo>
                                  <a:lnTo>
                                    <a:pt x="523351" y="358863"/>
                                  </a:lnTo>
                                  <a:cubicBezTo>
                                    <a:pt x="523351" y="361618"/>
                                    <a:pt x="522016" y="365795"/>
                                    <a:pt x="519257" y="368550"/>
                                  </a:cubicBezTo>
                                  <a:cubicBezTo>
                                    <a:pt x="510980" y="375394"/>
                                    <a:pt x="499854" y="383660"/>
                                    <a:pt x="488817" y="390592"/>
                                  </a:cubicBezTo>
                                  <a:cubicBezTo>
                                    <a:pt x="502702" y="397524"/>
                                    <a:pt x="510980" y="411300"/>
                                    <a:pt x="510980" y="426409"/>
                                  </a:cubicBezTo>
                                  <a:cubicBezTo>
                                    <a:pt x="510980" y="449873"/>
                                    <a:pt x="493000" y="467826"/>
                                    <a:pt x="469503" y="467826"/>
                                  </a:cubicBezTo>
                                  <a:cubicBezTo>
                                    <a:pt x="446006" y="467826"/>
                                    <a:pt x="428116" y="449873"/>
                                    <a:pt x="428116" y="426409"/>
                                  </a:cubicBezTo>
                                  <a:cubicBezTo>
                                    <a:pt x="428116" y="408545"/>
                                    <a:pt x="439152" y="393347"/>
                                    <a:pt x="455707" y="387837"/>
                                  </a:cubicBezTo>
                                  <a:lnTo>
                                    <a:pt x="455707" y="216837"/>
                                  </a:lnTo>
                                  <a:lnTo>
                                    <a:pt x="294163" y="152046"/>
                                  </a:lnTo>
                                  <a:cubicBezTo>
                                    <a:pt x="280367" y="150624"/>
                                    <a:pt x="269241" y="145114"/>
                                    <a:pt x="269241" y="138270"/>
                                  </a:cubicBezTo>
                                  <a:cubicBezTo>
                                    <a:pt x="269241" y="131338"/>
                                    <a:pt x="281702" y="124494"/>
                                    <a:pt x="296922" y="124494"/>
                                  </a:cubicBezTo>
                                  <a:cubicBezTo>
                                    <a:pt x="309294" y="124494"/>
                                    <a:pt x="318995" y="128583"/>
                                    <a:pt x="323178" y="134093"/>
                                  </a:cubicBezTo>
                                  <a:lnTo>
                                    <a:pt x="469503" y="193374"/>
                                  </a:lnTo>
                                  <a:lnTo>
                                    <a:pt x="566163" y="156134"/>
                                  </a:lnTo>
                                  <a:cubicBezTo>
                                    <a:pt x="574440" y="153379"/>
                                    <a:pt x="579959" y="146536"/>
                                    <a:pt x="579959" y="138270"/>
                                  </a:cubicBezTo>
                                  <a:cubicBezTo>
                                    <a:pt x="579959" y="130005"/>
                                    <a:pt x="575864" y="124494"/>
                                    <a:pt x="567587" y="123072"/>
                                  </a:cubicBezTo>
                                  <a:lnTo>
                                    <a:pt x="327273" y="34817"/>
                                  </a:lnTo>
                                  <a:cubicBezTo>
                                    <a:pt x="306534" y="26552"/>
                                    <a:pt x="284461" y="27974"/>
                                    <a:pt x="265147" y="34817"/>
                                  </a:cubicBezTo>
                                  <a:lnTo>
                                    <a:pt x="40052" y="120317"/>
                                  </a:lnTo>
                                  <a:cubicBezTo>
                                    <a:pt x="29015" y="124494"/>
                                    <a:pt x="27591" y="135515"/>
                                    <a:pt x="27591" y="138270"/>
                                  </a:cubicBezTo>
                                  <a:cubicBezTo>
                                    <a:pt x="27591" y="141025"/>
                                    <a:pt x="29015" y="150624"/>
                                    <a:pt x="40052" y="154801"/>
                                  </a:cubicBezTo>
                                  <a:lnTo>
                                    <a:pt x="280367" y="241634"/>
                                  </a:lnTo>
                                  <a:cubicBezTo>
                                    <a:pt x="301016" y="248567"/>
                                    <a:pt x="321754" y="248567"/>
                                    <a:pt x="339733" y="241634"/>
                                  </a:cubicBezTo>
                                  <a:lnTo>
                                    <a:pt x="394917" y="221015"/>
                                  </a:lnTo>
                                  <a:cubicBezTo>
                                    <a:pt x="401859" y="218260"/>
                                    <a:pt x="410137" y="222348"/>
                                    <a:pt x="412896" y="229280"/>
                                  </a:cubicBezTo>
                                  <a:cubicBezTo>
                                    <a:pt x="415655" y="236124"/>
                                    <a:pt x="411561" y="244389"/>
                                    <a:pt x="404618" y="247144"/>
                                  </a:cubicBezTo>
                                  <a:lnTo>
                                    <a:pt x="349346" y="267853"/>
                                  </a:lnTo>
                                  <a:cubicBezTo>
                                    <a:pt x="338309" y="273363"/>
                                    <a:pt x="324513" y="276118"/>
                                    <a:pt x="310718" y="276118"/>
                                  </a:cubicBezTo>
                                  <a:cubicBezTo>
                                    <a:pt x="296922" y="276118"/>
                                    <a:pt x="283126" y="273363"/>
                                    <a:pt x="270665" y="269275"/>
                                  </a:cubicBezTo>
                                  <a:lnTo>
                                    <a:pt x="30351" y="181020"/>
                                  </a:lnTo>
                                  <a:cubicBezTo>
                                    <a:pt x="12460" y="174088"/>
                                    <a:pt x="0" y="157557"/>
                                    <a:pt x="0" y="138270"/>
                                  </a:cubicBezTo>
                                  <a:cubicBezTo>
                                    <a:pt x="0" y="118984"/>
                                    <a:pt x="11036" y="101031"/>
                                    <a:pt x="30351" y="94098"/>
                                  </a:cubicBezTo>
                                  <a:lnTo>
                                    <a:pt x="255445" y="7266"/>
                                  </a:lnTo>
                                  <a:cubicBezTo>
                                    <a:pt x="268574" y="2422"/>
                                    <a:pt x="282392" y="0"/>
                                    <a:pt x="29621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  <wps:wsp>
                          <wps:cNvPr id="35" name="矩形 35"/>
                          <wps:cNvSpPr/>
                          <wps:spPr>
                            <a:xfrm>
                              <a:off x="1468020" y="2035378"/>
                              <a:ext cx="1559523" cy="28892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FFFFFF" w:themeColor="background1"/>
                                    <w:kern w:val="24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 xml:space="preserve">EDUCATION 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</wpg:grpSp>
                      <wpg:grpSp>
                        <wpg:cNvPr id="16" name="组合 16"/>
                        <wpg:cNvGrpSpPr/>
                        <wpg:grpSpPr>
                          <a:xfrm>
                            <a:off x="0" y="3831824"/>
                            <a:ext cx="6763385" cy="2749199"/>
                            <a:chOff x="0" y="3831824"/>
                            <a:chExt cx="6763385" cy="2749199"/>
                          </a:xfrm>
                        </wpg:grpSpPr>
                        <wps:wsp>
                          <wps:cNvPr id="24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279783"/>
                              <a:ext cx="6763385" cy="230124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12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b/>
                                    <w:bCs/>
                                    <w:color w:val="222A35" w:themeColor="text2" w:themeShade="80"/>
                                    <w:kern w:val="24"/>
                                    <w:sz w:val="22"/>
                                    <w:szCs w:val="22"/>
                                  </w:rPr>
                                  <w:t>2018.08-2019.02                       北京小米科技有限公司                        人事部实习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1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负责历届校园招聘及实习生招聘的工作。其中校园招聘招聘的主要工作为招聘需求调研的实施工作；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1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开始在全国各大211、985院校组织30场校园招聘工作，熟悉线上、线下招聘渠道；熟悉面试签约流程；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1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协助解决应届毕业生的户口、档案工作。实习生招聘面向大专类院校，定期维护已合作实习生院校。</w:t>
                                </w:r>
                              </w:p>
                              <w:p>
                                <w:pPr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line="360" w:lineRule="exact"/>
                                  <w:ind w:left="360"/>
                                  <w:textAlignment w:val="baseline"/>
                                  <w:rPr>
                                    <w:rFonts w:hint="eastAsia"/>
                                    <w:sz w:val="22"/>
                                  </w:rPr>
                                </w:pPr>
                              </w:p>
                              <w:p>
                                <w:pPr>
                                  <w:pStyle w:val="2"/>
                                  <w:tabs>
                                    <w:tab w:val="left" w:pos="420"/>
                                    <w:tab w:val="left" w:pos="1890"/>
                                    <w:tab w:val="left" w:pos="2100"/>
                                  </w:tabs>
                                  <w:spacing w:before="0" w:beforeAutospacing="0" w:after="120" w:afterAutospacing="0" w:line="360" w:lineRule="exact"/>
                                  <w:textAlignment w:val="baseline"/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b/>
                                    <w:bCs/>
                                    <w:color w:val="222A35" w:themeColor="text2" w:themeShade="80"/>
                                    <w:kern w:val="24"/>
                                    <w:sz w:val="22"/>
                                    <w:szCs w:val="22"/>
                                  </w:rPr>
                                  <w:t>2017.08-2018.02                      上海稻壳儿大学学生会                          组织部部长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2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计划并组织首届上海高校动漫节，活动为期一周，共有11所高校社团参与；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2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代表学生会参加校级第九届精品社团评比，取得三星级社团的荣誉（120个社团中前20名）；</w:t>
                                </w:r>
                              </w:p>
                              <w:p>
                                <w:pPr>
                                  <w:pStyle w:val="5"/>
                                  <w:numPr>
                                    <w:ilvl w:val="0"/>
                                    <w:numId w:val="2"/>
                                  </w:numPr>
                                  <w:tabs>
                                    <w:tab w:val="left" w:pos="300"/>
                                    <w:tab w:val="left" w:pos="420"/>
                                    <w:tab w:val="left" w:pos="1890"/>
                                    <w:tab w:val="left" w:pos="2100"/>
                                    <w:tab w:val="clear" w:pos="720"/>
                                  </w:tabs>
                                  <w:spacing w:line="360" w:lineRule="exact"/>
                                  <w:ind w:left="-61" w:leftChars="-29" w:firstLineChars="0"/>
                                  <w:jc w:val="both"/>
                                  <w:textAlignment w:val="baseline"/>
                                  <w:rPr>
                                    <w:sz w:val="22"/>
                                  </w:rPr>
                                </w:pPr>
                                <w:r>
                                  <w:rPr>
                                    <w:rFonts w:hint="eastAsia" w:ascii="微软雅黑 Light" w:hAnsi="微软雅黑 Light" w:eastAsia="微软雅黑 Light" w:cs="Times New Roman"/>
                                    <w:color w:val="404040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计划并负责社团所有的季度活动申请，从学校的有限预算中为社团争取到足够的活动经费。</w:t>
                                </w: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s:wsp>
                          <wps:cNvPr id="25" name="矩形 12"/>
                          <wps:cNvSpPr/>
                          <wps:spPr>
                            <a:xfrm>
                              <a:off x="96920" y="3831824"/>
                              <a:ext cx="6565640" cy="312384"/>
                            </a:xfrm>
                            <a:prstGeom prst="roundRect">
                              <a:avLst/>
                            </a:prstGeom>
                            <a:solidFill>
                              <a:srgbClr val="10243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6" name="矩形 26"/>
                          <wps:cNvSpPr/>
                          <wps:spPr>
                            <a:xfrm>
                              <a:off x="572008" y="3848244"/>
                              <a:ext cx="1100280" cy="28892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FFFFFF" w:themeColor="background1"/>
                                    <w:kern w:val="24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工作经历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27" name="矩形 27"/>
                          <wps:cNvSpPr/>
                          <wps:spPr>
                            <a:xfrm>
                              <a:off x="180008" y="3831824"/>
                              <a:ext cx="312384" cy="312384"/>
                            </a:xfrm>
                            <a:prstGeom prst="rect">
                              <a:avLst/>
                            </a:prstGeom>
                            <a:solidFill>
                              <a:srgbClr val="44546A">
                                <a:lumMod val="50000"/>
                              </a:srgbClr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8" name="Shape 2604"/>
                          <wps:cNvSpPr/>
                          <wps:spPr>
                            <a:xfrm>
                              <a:off x="225455" y="3898801"/>
                              <a:ext cx="221489" cy="181218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0618" y="9600"/>
                                  </a:moveTo>
                                  <a:lnTo>
                                    <a:pt x="17673" y="9600"/>
                                  </a:lnTo>
                                  <a:lnTo>
                                    <a:pt x="17673" y="8400"/>
                                  </a:lnTo>
                                  <a:cubicBezTo>
                                    <a:pt x="17673" y="7738"/>
                                    <a:pt x="17233" y="7200"/>
                                    <a:pt x="16691" y="7200"/>
                                  </a:cubicBezTo>
                                  <a:lnTo>
                                    <a:pt x="14727" y="7200"/>
                                  </a:lnTo>
                                  <a:cubicBezTo>
                                    <a:pt x="14186" y="7200"/>
                                    <a:pt x="13745" y="7738"/>
                                    <a:pt x="13745" y="8400"/>
                                  </a:cubicBezTo>
                                  <a:lnTo>
                                    <a:pt x="13745" y="9600"/>
                                  </a:lnTo>
                                  <a:lnTo>
                                    <a:pt x="7855" y="9600"/>
                                  </a:lnTo>
                                  <a:lnTo>
                                    <a:pt x="7855" y="8400"/>
                                  </a:lnTo>
                                  <a:cubicBezTo>
                                    <a:pt x="7855" y="7738"/>
                                    <a:pt x="7414" y="7200"/>
                                    <a:pt x="6873" y="7200"/>
                                  </a:cubicBezTo>
                                  <a:lnTo>
                                    <a:pt x="4909" y="7200"/>
                                  </a:lnTo>
                                  <a:cubicBezTo>
                                    <a:pt x="4367" y="7200"/>
                                    <a:pt x="3927" y="7738"/>
                                    <a:pt x="3927" y="8400"/>
                                  </a:cubicBezTo>
                                  <a:lnTo>
                                    <a:pt x="3927" y="9600"/>
                                  </a:lnTo>
                                  <a:lnTo>
                                    <a:pt x="982" y="9600"/>
                                  </a:lnTo>
                                  <a:lnTo>
                                    <a:pt x="982" y="3601"/>
                                  </a:lnTo>
                                  <a:lnTo>
                                    <a:pt x="20618" y="3601"/>
                                  </a:lnTo>
                                  <a:cubicBezTo>
                                    <a:pt x="20618" y="3601"/>
                                    <a:pt x="20618" y="9600"/>
                                    <a:pt x="20618" y="9600"/>
                                  </a:cubicBezTo>
                                  <a:close/>
                                  <a:moveTo>
                                    <a:pt x="14727" y="8400"/>
                                  </a:moveTo>
                                  <a:lnTo>
                                    <a:pt x="16691" y="8400"/>
                                  </a:lnTo>
                                  <a:lnTo>
                                    <a:pt x="16691" y="12001"/>
                                  </a:lnTo>
                                  <a:lnTo>
                                    <a:pt x="14727" y="12001"/>
                                  </a:lnTo>
                                  <a:cubicBezTo>
                                    <a:pt x="14727" y="12001"/>
                                    <a:pt x="14727" y="8400"/>
                                    <a:pt x="14727" y="8400"/>
                                  </a:cubicBezTo>
                                  <a:close/>
                                  <a:moveTo>
                                    <a:pt x="4909" y="8400"/>
                                  </a:moveTo>
                                  <a:lnTo>
                                    <a:pt x="6873" y="8400"/>
                                  </a:lnTo>
                                  <a:lnTo>
                                    <a:pt x="6873" y="12001"/>
                                  </a:lnTo>
                                  <a:lnTo>
                                    <a:pt x="4909" y="12001"/>
                                  </a:lnTo>
                                  <a:cubicBezTo>
                                    <a:pt x="4909" y="12001"/>
                                    <a:pt x="4909" y="8400"/>
                                    <a:pt x="4909" y="8400"/>
                                  </a:cubicBezTo>
                                  <a:close/>
                                  <a:moveTo>
                                    <a:pt x="19636" y="20400"/>
                                  </a:moveTo>
                                  <a:lnTo>
                                    <a:pt x="1964" y="20400"/>
                                  </a:lnTo>
                                  <a:lnTo>
                                    <a:pt x="1964" y="10800"/>
                                  </a:lnTo>
                                  <a:lnTo>
                                    <a:pt x="3927" y="10800"/>
                                  </a:lnTo>
                                  <a:lnTo>
                                    <a:pt x="3927" y="12001"/>
                                  </a:lnTo>
                                  <a:cubicBezTo>
                                    <a:pt x="3927" y="12662"/>
                                    <a:pt x="4367" y="13200"/>
                                    <a:pt x="4909" y="13200"/>
                                  </a:cubicBezTo>
                                  <a:lnTo>
                                    <a:pt x="6873" y="13200"/>
                                  </a:lnTo>
                                  <a:cubicBezTo>
                                    <a:pt x="7414" y="13200"/>
                                    <a:pt x="7855" y="12662"/>
                                    <a:pt x="7855" y="12001"/>
                                  </a:cubicBezTo>
                                  <a:lnTo>
                                    <a:pt x="7855" y="10800"/>
                                  </a:lnTo>
                                  <a:lnTo>
                                    <a:pt x="13745" y="10800"/>
                                  </a:lnTo>
                                  <a:lnTo>
                                    <a:pt x="13745" y="12001"/>
                                  </a:lnTo>
                                  <a:cubicBezTo>
                                    <a:pt x="13745" y="12662"/>
                                    <a:pt x="14186" y="13200"/>
                                    <a:pt x="14727" y="13200"/>
                                  </a:cubicBezTo>
                                  <a:lnTo>
                                    <a:pt x="16691" y="13200"/>
                                  </a:lnTo>
                                  <a:cubicBezTo>
                                    <a:pt x="17233" y="13200"/>
                                    <a:pt x="17673" y="12662"/>
                                    <a:pt x="17673" y="12001"/>
                                  </a:cubicBezTo>
                                  <a:lnTo>
                                    <a:pt x="17673" y="10800"/>
                                  </a:lnTo>
                                  <a:lnTo>
                                    <a:pt x="19636" y="10800"/>
                                  </a:lnTo>
                                  <a:cubicBezTo>
                                    <a:pt x="19636" y="10800"/>
                                    <a:pt x="19636" y="20400"/>
                                    <a:pt x="19636" y="20400"/>
                                  </a:cubicBezTo>
                                  <a:close/>
                                  <a:moveTo>
                                    <a:pt x="8836" y="1200"/>
                                  </a:moveTo>
                                  <a:lnTo>
                                    <a:pt x="12764" y="1200"/>
                                  </a:lnTo>
                                  <a:cubicBezTo>
                                    <a:pt x="13305" y="1200"/>
                                    <a:pt x="13745" y="1738"/>
                                    <a:pt x="13745" y="2400"/>
                                  </a:cubicBezTo>
                                  <a:lnTo>
                                    <a:pt x="7855" y="2400"/>
                                  </a:lnTo>
                                  <a:cubicBezTo>
                                    <a:pt x="7855" y="1738"/>
                                    <a:pt x="8295" y="1200"/>
                                    <a:pt x="8836" y="1200"/>
                                  </a:cubicBezTo>
                                  <a:moveTo>
                                    <a:pt x="20618" y="2400"/>
                                  </a:moveTo>
                                  <a:lnTo>
                                    <a:pt x="14727" y="2400"/>
                                  </a:lnTo>
                                  <a:cubicBezTo>
                                    <a:pt x="14727" y="1075"/>
                                    <a:pt x="13848" y="0"/>
                                    <a:pt x="12764" y="0"/>
                                  </a:cubicBezTo>
                                  <a:lnTo>
                                    <a:pt x="8836" y="0"/>
                                  </a:lnTo>
                                  <a:cubicBezTo>
                                    <a:pt x="7752" y="0"/>
                                    <a:pt x="6873" y="1075"/>
                                    <a:pt x="6873" y="2400"/>
                                  </a:cubicBezTo>
                                  <a:lnTo>
                                    <a:pt x="982" y="2400"/>
                                  </a:lnTo>
                                  <a:cubicBezTo>
                                    <a:pt x="440" y="2400"/>
                                    <a:pt x="0" y="2938"/>
                                    <a:pt x="0" y="3601"/>
                                  </a:cubicBezTo>
                                  <a:lnTo>
                                    <a:pt x="0" y="9600"/>
                                  </a:lnTo>
                                  <a:cubicBezTo>
                                    <a:pt x="0" y="10262"/>
                                    <a:pt x="440" y="10800"/>
                                    <a:pt x="982" y="10800"/>
                                  </a:cubicBezTo>
                                  <a:lnTo>
                                    <a:pt x="982" y="20400"/>
                                  </a:lnTo>
                                  <a:cubicBezTo>
                                    <a:pt x="982" y="21062"/>
                                    <a:pt x="1422" y="21600"/>
                                    <a:pt x="1964" y="21600"/>
                                  </a:cubicBezTo>
                                  <a:lnTo>
                                    <a:pt x="19636" y="21600"/>
                                  </a:lnTo>
                                  <a:cubicBezTo>
                                    <a:pt x="20178" y="21600"/>
                                    <a:pt x="20618" y="21062"/>
                                    <a:pt x="20618" y="20400"/>
                                  </a:cubicBezTo>
                                  <a:lnTo>
                                    <a:pt x="20618" y="10800"/>
                                  </a:lnTo>
                                  <a:cubicBezTo>
                                    <a:pt x="21160" y="10800"/>
                                    <a:pt x="21600" y="10262"/>
                                    <a:pt x="21600" y="9600"/>
                                  </a:cubicBezTo>
                                  <a:lnTo>
                                    <a:pt x="21600" y="3601"/>
                                  </a:lnTo>
                                  <a:cubicBezTo>
                                    <a:pt x="21600" y="2938"/>
                                    <a:pt x="21160" y="2400"/>
                                    <a:pt x="20618" y="2400"/>
                                  </a:cubicBezTo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  <wps:wsp>
                          <wps:cNvPr id="29" name="矩形 29"/>
                          <wps:cNvSpPr/>
                          <wps:spPr>
                            <a:xfrm>
                              <a:off x="1468019" y="3848244"/>
                              <a:ext cx="1559523" cy="288925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spacing w:before="0" w:beforeAutospacing="0" w:after="0" w:afterAutospacing="0" w:line="32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FFFFFF" w:themeColor="background1"/>
                                    <w:kern w:val="24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  <w:t>EXPERIENCE</w:t>
                                </w:r>
                              </w:p>
                            </w:txbxContent>
                          </wps:txbx>
                          <wps:bodyPr rtlCol="0" anchor="ctr"/>
                        </wps:wsp>
                      </wpg:grpSp>
                      <wps:wsp>
                        <wps:cNvPr id="17" name="矩形 17"/>
                        <wps:cNvSpPr/>
                        <wps:spPr>
                          <a:xfrm>
                            <a:off x="1468020" y="8739260"/>
                            <a:ext cx="1559523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8" name="矩形 18"/>
                        <wps:cNvSpPr/>
                        <wps:spPr>
                          <a:xfrm>
                            <a:off x="1468019" y="7018898"/>
                            <a:ext cx="1559523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AWARD</w:t>
                              </w:r>
                            </w:p>
                          </w:txbxContent>
                        </wps:txbx>
                        <wps:bodyPr rtlCol="0" anchor="ctr"/>
                      </wps:wsp>
                      <wpg:grpSp>
                        <wpg:cNvPr id="19" name="组合 19"/>
                        <wpg:cNvGrpSpPr/>
                        <wpg:grpSpPr>
                          <a:xfrm>
                            <a:off x="88454" y="1285006"/>
                            <a:ext cx="3299877" cy="188302"/>
                            <a:chOff x="88454" y="1285006"/>
                            <a:chExt cx="3299877" cy="188302"/>
                          </a:xfrm>
                          <a:solidFill>
                            <a:srgbClr val="10243F"/>
                          </a:solidFill>
                        </wpg:grpSpPr>
                        <wps:wsp>
                          <wps:cNvPr id="21" name="Shape 2526"/>
                          <wps:cNvSpPr/>
                          <wps:spPr>
                            <a:xfrm>
                              <a:off x="88454" y="1285006"/>
                              <a:ext cx="188302" cy="18830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20618"/>
                                  </a:moveTo>
                                  <a:cubicBezTo>
                                    <a:pt x="5377" y="20618"/>
                                    <a:pt x="982" y="16223"/>
                                    <a:pt x="982" y="10800"/>
                                  </a:cubicBezTo>
                                  <a:cubicBezTo>
                                    <a:pt x="982" y="5377"/>
                                    <a:pt x="5377" y="982"/>
                                    <a:pt x="10800" y="982"/>
                                  </a:cubicBezTo>
                                  <a:cubicBezTo>
                                    <a:pt x="16223" y="982"/>
                                    <a:pt x="20618" y="5377"/>
                                    <a:pt x="20618" y="10800"/>
                                  </a:cubicBezTo>
                                  <a:cubicBezTo>
                                    <a:pt x="20618" y="16223"/>
                                    <a:pt x="16223" y="20618"/>
                                    <a:pt x="10800" y="20618"/>
                                  </a:cubicBezTo>
                                  <a:moveTo>
                                    <a:pt x="10800" y="0"/>
                                  </a:moveTo>
                                  <a:cubicBezTo>
                                    <a:pt x="4836" y="0"/>
                                    <a:pt x="0" y="4836"/>
                                    <a:pt x="0" y="10800"/>
                                  </a:cubicBezTo>
                                  <a:cubicBezTo>
                                    <a:pt x="0" y="16765"/>
                                    <a:pt x="4836" y="21600"/>
                                    <a:pt x="10800" y="21600"/>
                                  </a:cubicBezTo>
                                  <a:cubicBezTo>
                                    <a:pt x="16764" y="21600"/>
                                    <a:pt x="21600" y="16765"/>
                                    <a:pt x="21600" y="10800"/>
                                  </a:cubicBezTo>
                                  <a:cubicBezTo>
                                    <a:pt x="21600" y="4836"/>
                                    <a:pt x="16764" y="0"/>
                                    <a:pt x="10800" y="0"/>
                                  </a:cubicBezTo>
                                  <a:moveTo>
                                    <a:pt x="14236" y="16752"/>
                                  </a:moveTo>
                                  <a:cubicBezTo>
                                    <a:pt x="14001" y="16887"/>
                                    <a:pt x="13921" y="17188"/>
                                    <a:pt x="14057" y="17422"/>
                                  </a:cubicBezTo>
                                  <a:cubicBezTo>
                                    <a:pt x="14192" y="17658"/>
                                    <a:pt x="14493" y="17738"/>
                                    <a:pt x="14727" y="17602"/>
                                  </a:cubicBezTo>
                                  <a:cubicBezTo>
                                    <a:pt x="14962" y="17467"/>
                                    <a:pt x="15042" y="17167"/>
                                    <a:pt x="14907" y="16932"/>
                                  </a:cubicBezTo>
                                  <a:cubicBezTo>
                                    <a:pt x="14771" y="16697"/>
                                    <a:pt x="14472" y="16617"/>
                                    <a:pt x="14236" y="16752"/>
                                  </a:cubicBezTo>
                                  <a:moveTo>
                                    <a:pt x="10800" y="11782"/>
                                  </a:moveTo>
                                  <a:cubicBezTo>
                                    <a:pt x="10258" y="11782"/>
                                    <a:pt x="9818" y="11342"/>
                                    <a:pt x="9818" y="10800"/>
                                  </a:cubicBezTo>
                                  <a:cubicBezTo>
                                    <a:pt x="9818" y="10258"/>
                                    <a:pt x="10258" y="9818"/>
                                    <a:pt x="10800" y="9818"/>
                                  </a:cubicBezTo>
                                  <a:cubicBezTo>
                                    <a:pt x="11342" y="9818"/>
                                    <a:pt x="11782" y="10258"/>
                                    <a:pt x="11782" y="10800"/>
                                  </a:cubicBezTo>
                                  <a:cubicBezTo>
                                    <a:pt x="11782" y="11342"/>
                                    <a:pt x="11342" y="11782"/>
                                    <a:pt x="10800" y="11782"/>
                                  </a:cubicBezTo>
                                  <a:moveTo>
                                    <a:pt x="15218" y="10309"/>
                                  </a:moveTo>
                                  <a:lnTo>
                                    <a:pt x="12694" y="10309"/>
                                  </a:lnTo>
                                  <a:cubicBezTo>
                                    <a:pt x="12515" y="9624"/>
                                    <a:pt x="11978" y="9084"/>
                                    <a:pt x="11291" y="8906"/>
                                  </a:cubicBezTo>
                                  <a:lnTo>
                                    <a:pt x="11291" y="3436"/>
                                  </a:lnTo>
                                  <a:cubicBezTo>
                                    <a:pt x="11291" y="3166"/>
                                    <a:pt x="11071" y="2945"/>
                                    <a:pt x="10800" y="2945"/>
                                  </a:cubicBezTo>
                                  <a:cubicBezTo>
                                    <a:pt x="10529" y="2945"/>
                                    <a:pt x="10309" y="3166"/>
                                    <a:pt x="10309" y="3436"/>
                                  </a:cubicBezTo>
                                  <a:lnTo>
                                    <a:pt x="10309" y="8906"/>
                                  </a:lnTo>
                                  <a:cubicBezTo>
                                    <a:pt x="9464" y="9125"/>
                                    <a:pt x="8836" y="9886"/>
                                    <a:pt x="8836" y="10800"/>
                                  </a:cubicBezTo>
                                  <a:cubicBezTo>
                                    <a:pt x="8836" y="11885"/>
                                    <a:pt x="9716" y="12764"/>
                                    <a:pt x="10800" y="12764"/>
                                  </a:cubicBezTo>
                                  <a:cubicBezTo>
                                    <a:pt x="11714" y="12764"/>
                                    <a:pt x="12476" y="12137"/>
                                    <a:pt x="12694" y="11291"/>
                                  </a:cubicBezTo>
                                  <a:lnTo>
                                    <a:pt x="15218" y="11291"/>
                                  </a:lnTo>
                                  <a:cubicBezTo>
                                    <a:pt x="15489" y="11291"/>
                                    <a:pt x="15709" y="11072"/>
                                    <a:pt x="15709" y="10800"/>
                                  </a:cubicBezTo>
                                  <a:cubicBezTo>
                                    <a:pt x="15709" y="10529"/>
                                    <a:pt x="15489" y="10309"/>
                                    <a:pt x="15218" y="10309"/>
                                  </a:cubicBezTo>
                                  <a:moveTo>
                                    <a:pt x="16932" y="6693"/>
                                  </a:moveTo>
                                  <a:cubicBezTo>
                                    <a:pt x="16697" y="6829"/>
                                    <a:pt x="16616" y="7129"/>
                                    <a:pt x="16752" y="7364"/>
                                  </a:cubicBezTo>
                                  <a:cubicBezTo>
                                    <a:pt x="16887" y="7599"/>
                                    <a:pt x="17188" y="7679"/>
                                    <a:pt x="17422" y="7543"/>
                                  </a:cubicBezTo>
                                  <a:cubicBezTo>
                                    <a:pt x="17657" y="7408"/>
                                    <a:pt x="17737" y="7108"/>
                                    <a:pt x="17602" y="6873"/>
                                  </a:cubicBezTo>
                                  <a:cubicBezTo>
                                    <a:pt x="17467" y="6638"/>
                                    <a:pt x="17166" y="6557"/>
                                    <a:pt x="16932" y="6693"/>
                                  </a:cubicBezTo>
                                  <a:moveTo>
                                    <a:pt x="10800" y="17673"/>
                                  </a:moveTo>
                                  <a:cubicBezTo>
                                    <a:pt x="10529" y="17673"/>
                                    <a:pt x="10309" y="17893"/>
                                    <a:pt x="10309" y="18164"/>
                                  </a:cubicBezTo>
                                  <a:cubicBezTo>
                                    <a:pt x="10309" y="18435"/>
                                    <a:pt x="10529" y="18655"/>
                                    <a:pt x="10800" y="18655"/>
                                  </a:cubicBezTo>
                                  <a:cubicBezTo>
                                    <a:pt x="11071" y="18655"/>
                                    <a:pt x="11291" y="18435"/>
                                    <a:pt x="11291" y="18164"/>
                                  </a:cubicBezTo>
                                  <a:cubicBezTo>
                                    <a:pt x="11291" y="17893"/>
                                    <a:pt x="11071" y="17673"/>
                                    <a:pt x="10800" y="17673"/>
                                  </a:cubicBezTo>
                                  <a:moveTo>
                                    <a:pt x="17422" y="14057"/>
                                  </a:moveTo>
                                  <a:cubicBezTo>
                                    <a:pt x="17188" y="13921"/>
                                    <a:pt x="16887" y="14001"/>
                                    <a:pt x="16752" y="14236"/>
                                  </a:cubicBezTo>
                                  <a:cubicBezTo>
                                    <a:pt x="16616" y="14472"/>
                                    <a:pt x="16697" y="14772"/>
                                    <a:pt x="16932" y="14907"/>
                                  </a:cubicBezTo>
                                  <a:cubicBezTo>
                                    <a:pt x="17166" y="15043"/>
                                    <a:pt x="17467" y="14962"/>
                                    <a:pt x="17602" y="14727"/>
                                  </a:cubicBezTo>
                                  <a:cubicBezTo>
                                    <a:pt x="17737" y="14492"/>
                                    <a:pt x="17657" y="14192"/>
                                    <a:pt x="17422" y="14057"/>
                                  </a:cubicBezTo>
                                  <a:moveTo>
                                    <a:pt x="4668" y="6693"/>
                                  </a:moveTo>
                                  <a:cubicBezTo>
                                    <a:pt x="4433" y="6557"/>
                                    <a:pt x="4133" y="6638"/>
                                    <a:pt x="3998" y="6873"/>
                                  </a:cubicBezTo>
                                  <a:cubicBezTo>
                                    <a:pt x="3863" y="7108"/>
                                    <a:pt x="3942" y="7408"/>
                                    <a:pt x="4178" y="7543"/>
                                  </a:cubicBezTo>
                                  <a:cubicBezTo>
                                    <a:pt x="4412" y="7679"/>
                                    <a:pt x="4713" y="7599"/>
                                    <a:pt x="4848" y="7364"/>
                                  </a:cubicBezTo>
                                  <a:cubicBezTo>
                                    <a:pt x="4984" y="7129"/>
                                    <a:pt x="4903" y="6829"/>
                                    <a:pt x="4668" y="6693"/>
                                  </a:cubicBezTo>
                                  <a:moveTo>
                                    <a:pt x="14236" y="4848"/>
                                  </a:moveTo>
                                  <a:cubicBezTo>
                                    <a:pt x="14472" y="4984"/>
                                    <a:pt x="14771" y="4903"/>
                                    <a:pt x="14907" y="4669"/>
                                  </a:cubicBezTo>
                                  <a:cubicBezTo>
                                    <a:pt x="15042" y="4434"/>
                                    <a:pt x="14962" y="4134"/>
                                    <a:pt x="14727" y="3998"/>
                                  </a:cubicBezTo>
                                  <a:cubicBezTo>
                                    <a:pt x="14493" y="3863"/>
                                    <a:pt x="14192" y="3943"/>
                                    <a:pt x="14057" y="4178"/>
                                  </a:cubicBezTo>
                                  <a:cubicBezTo>
                                    <a:pt x="13921" y="4412"/>
                                    <a:pt x="14001" y="4713"/>
                                    <a:pt x="14236" y="4848"/>
                                  </a:cubicBezTo>
                                  <a:moveTo>
                                    <a:pt x="3436" y="10309"/>
                                  </a:moveTo>
                                  <a:cubicBezTo>
                                    <a:pt x="3166" y="10309"/>
                                    <a:pt x="2945" y="10529"/>
                                    <a:pt x="2945" y="10800"/>
                                  </a:cubicBezTo>
                                  <a:cubicBezTo>
                                    <a:pt x="2945" y="11072"/>
                                    <a:pt x="3166" y="11291"/>
                                    <a:pt x="3436" y="11291"/>
                                  </a:cubicBezTo>
                                  <a:cubicBezTo>
                                    <a:pt x="3707" y="11291"/>
                                    <a:pt x="3927" y="11072"/>
                                    <a:pt x="3927" y="10800"/>
                                  </a:cubicBezTo>
                                  <a:cubicBezTo>
                                    <a:pt x="3927" y="10529"/>
                                    <a:pt x="3707" y="10309"/>
                                    <a:pt x="3436" y="10309"/>
                                  </a:cubicBezTo>
                                  <a:moveTo>
                                    <a:pt x="6873" y="3998"/>
                                  </a:moveTo>
                                  <a:cubicBezTo>
                                    <a:pt x="6638" y="4134"/>
                                    <a:pt x="6558" y="4434"/>
                                    <a:pt x="6693" y="4669"/>
                                  </a:cubicBezTo>
                                  <a:cubicBezTo>
                                    <a:pt x="6829" y="4903"/>
                                    <a:pt x="7129" y="4984"/>
                                    <a:pt x="7364" y="4848"/>
                                  </a:cubicBezTo>
                                  <a:cubicBezTo>
                                    <a:pt x="7599" y="4713"/>
                                    <a:pt x="7679" y="4412"/>
                                    <a:pt x="7543" y="4178"/>
                                  </a:cubicBezTo>
                                  <a:cubicBezTo>
                                    <a:pt x="7408" y="3943"/>
                                    <a:pt x="7108" y="3863"/>
                                    <a:pt x="6873" y="3998"/>
                                  </a:cubicBezTo>
                                  <a:moveTo>
                                    <a:pt x="4178" y="14057"/>
                                  </a:moveTo>
                                  <a:cubicBezTo>
                                    <a:pt x="3942" y="14192"/>
                                    <a:pt x="3863" y="14492"/>
                                    <a:pt x="3998" y="14727"/>
                                  </a:cubicBezTo>
                                  <a:cubicBezTo>
                                    <a:pt x="4133" y="14962"/>
                                    <a:pt x="4433" y="15043"/>
                                    <a:pt x="4668" y="14907"/>
                                  </a:cubicBezTo>
                                  <a:cubicBezTo>
                                    <a:pt x="4903" y="14772"/>
                                    <a:pt x="4984" y="14472"/>
                                    <a:pt x="4848" y="14236"/>
                                  </a:cubicBezTo>
                                  <a:cubicBezTo>
                                    <a:pt x="4713" y="14001"/>
                                    <a:pt x="4412" y="13921"/>
                                    <a:pt x="4178" y="14057"/>
                                  </a:cubicBezTo>
                                  <a:moveTo>
                                    <a:pt x="7364" y="16752"/>
                                  </a:moveTo>
                                  <a:cubicBezTo>
                                    <a:pt x="7129" y="16617"/>
                                    <a:pt x="6829" y="16697"/>
                                    <a:pt x="6693" y="16932"/>
                                  </a:cubicBezTo>
                                  <a:cubicBezTo>
                                    <a:pt x="6558" y="17167"/>
                                    <a:pt x="6638" y="17467"/>
                                    <a:pt x="6873" y="17602"/>
                                  </a:cubicBezTo>
                                  <a:cubicBezTo>
                                    <a:pt x="7108" y="17738"/>
                                    <a:pt x="7408" y="17658"/>
                                    <a:pt x="7543" y="17422"/>
                                  </a:cubicBezTo>
                                  <a:cubicBezTo>
                                    <a:pt x="7679" y="17188"/>
                                    <a:pt x="7599" y="16887"/>
                                    <a:pt x="7364" y="16752"/>
                                  </a:cubicBezTo>
                                  <a:moveTo>
                                    <a:pt x="18164" y="10309"/>
                                  </a:moveTo>
                                  <a:cubicBezTo>
                                    <a:pt x="17893" y="10309"/>
                                    <a:pt x="17673" y="10529"/>
                                    <a:pt x="17673" y="10800"/>
                                  </a:cubicBezTo>
                                  <a:cubicBezTo>
                                    <a:pt x="17673" y="11072"/>
                                    <a:pt x="17893" y="11291"/>
                                    <a:pt x="18164" y="11291"/>
                                  </a:cubicBezTo>
                                  <a:cubicBezTo>
                                    <a:pt x="18434" y="11291"/>
                                    <a:pt x="18655" y="11072"/>
                                    <a:pt x="18655" y="10800"/>
                                  </a:cubicBezTo>
                                  <a:cubicBezTo>
                                    <a:pt x="18655" y="10529"/>
                                    <a:pt x="18434" y="10309"/>
                                    <a:pt x="18164" y="10309"/>
                                  </a:cubicBezTo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  <wps:wsp>
                          <wps:cNvPr id="22" name="Shape 2526"/>
                          <wps:cNvSpPr/>
                          <wps:spPr>
                            <a:xfrm>
                              <a:off x="1351308" y="1285149"/>
                              <a:ext cx="188302" cy="188016"/>
                            </a:xfrm>
                            <a:custGeom>
                              <a:avLst/>
                              <a:gdLst>
                                <a:gd name="connsiteX0" fmla="*/ 303784 w 607639"/>
                                <a:gd name="connsiteY0" fmla="*/ 121302 h 606721"/>
                                <a:gd name="connsiteX1" fmla="*/ 486055 w 607639"/>
                                <a:gd name="connsiteY1" fmla="*/ 303290 h 606721"/>
                                <a:gd name="connsiteX2" fmla="*/ 455706 w 607639"/>
                                <a:gd name="connsiteY2" fmla="*/ 303290 h 606721"/>
                                <a:gd name="connsiteX3" fmla="*/ 303784 w 607639"/>
                                <a:gd name="connsiteY3" fmla="*/ 151693 h 606721"/>
                                <a:gd name="connsiteX4" fmla="*/ 303784 w 607639"/>
                                <a:gd name="connsiteY4" fmla="*/ 60686 h 606721"/>
                                <a:gd name="connsiteX5" fmla="*/ 546811 w 607639"/>
                                <a:gd name="connsiteY5" fmla="*/ 303290 h 606721"/>
                                <a:gd name="connsiteX6" fmla="*/ 516466 w 607639"/>
                                <a:gd name="connsiteY6" fmla="*/ 303290 h 606721"/>
                                <a:gd name="connsiteX7" fmla="*/ 303784 w 607639"/>
                                <a:gd name="connsiteY7" fmla="*/ 90989 h 606721"/>
                                <a:gd name="connsiteX8" fmla="*/ 137689 w 607639"/>
                                <a:gd name="connsiteY8" fmla="*/ 30947 h 606721"/>
                                <a:gd name="connsiteX9" fmla="*/ 30617 w 607639"/>
                                <a:gd name="connsiteY9" fmla="*/ 131012 h 606721"/>
                                <a:gd name="connsiteX10" fmla="*/ 173202 w 607639"/>
                                <a:gd name="connsiteY10" fmla="*/ 433696 h 606721"/>
                                <a:gd name="connsiteX11" fmla="*/ 476440 w 607639"/>
                                <a:gd name="connsiteY11" fmla="*/ 576151 h 606721"/>
                                <a:gd name="connsiteX12" fmla="*/ 576658 w 607639"/>
                                <a:gd name="connsiteY12" fmla="*/ 469154 h 606721"/>
                                <a:gd name="connsiteX13" fmla="*/ 570339 w 607639"/>
                                <a:gd name="connsiteY13" fmla="*/ 461245 h 606721"/>
                                <a:gd name="connsiteX14" fmla="*/ 445021 w 607639"/>
                                <a:gd name="connsiteY14" fmla="*/ 397882 h 606721"/>
                                <a:gd name="connsiteX15" fmla="*/ 439770 w 607639"/>
                                <a:gd name="connsiteY15" fmla="*/ 396638 h 606721"/>
                                <a:gd name="connsiteX16" fmla="*/ 429534 w 607639"/>
                                <a:gd name="connsiteY16" fmla="*/ 422409 h 606721"/>
                                <a:gd name="connsiteX17" fmla="*/ 368122 w 607639"/>
                                <a:gd name="connsiteY17" fmla="*/ 485950 h 606721"/>
                                <a:gd name="connsiteX18" fmla="*/ 221976 w 607639"/>
                                <a:gd name="connsiteY18" fmla="*/ 385085 h 606721"/>
                                <a:gd name="connsiteX19" fmla="*/ 120957 w 607639"/>
                                <a:gd name="connsiteY19" fmla="*/ 239164 h 606721"/>
                                <a:gd name="connsiteX20" fmla="*/ 184595 w 607639"/>
                                <a:gd name="connsiteY20" fmla="*/ 177756 h 606721"/>
                                <a:gd name="connsiteX21" fmla="*/ 210406 w 607639"/>
                                <a:gd name="connsiteY21" fmla="*/ 167537 h 606721"/>
                                <a:gd name="connsiteX22" fmla="*/ 209160 w 607639"/>
                                <a:gd name="connsiteY22" fmla="*/ 162293 h 606721"/>
                                <a:gd name="connsiteX23" fmla="*/ 145611 w 607639"/>
                                <a:gd name="connsiteY23" fmla="*/ 37256 h 606721"/>
                                <a:gd name="connsiteX24" fmla="*/ 137689 w 607639"/>
                                <a:gd name="connsiteY24" fmla="*/ 30947 h 606721"/>
                                <a:gd name="connsiteX25" fmla="*/ 129946 w 607639"/>
                                <a:gd name="connsiteY25" fmla="*/ 1265 h 606721"/>
                                <a:gd name="connsiteX26" fmla="*/ 167239 w 607639"/>
                                <a:gd name="connsiteY26" fmla="*/ 15662 h 606721"/>
                                <a:gd name="connsiteX27" fmla="*/ 238175 w 607639"/>
                                <a:gd name="connsiteY27" fmla="*/ 152607 h 606721"/>
                                <a:gd name="connsiteX28" fmla="*/ 151574 w 607639"/>
                                <a:gd name="connsiteY28" fmla="*/ 239164 h 606721"/>
                                <a:gd name="connsiteX29" fmla="*/ 243605 w 607639"/>
                                <a:gd name="connsiteY29" fmla="*/ 363490 h 606721"/>
                                <a:gd name="connsiteX30" fmla="*/ 368122 w 607639"/>
                                <a:gd name="connsiteY30" fmla="*/ 455379 h 606721"/>
                                <a:gd name="connsiteX31" fmla="*/ 454723 w 607639"/>
                                <a:gd name="connsiteY31" fmla="*/ 368822 h 606721"/>
                                <a:gd name="connsiteX32" fmla="*/ 591967 w 607639"/>
                                <a:gd name="connsiteY32" fmla="*/ 439650 h 606721"/>
                                <a:gd name="connsiteX33" fmla="*/ 606297 w 607639"/>
                                <a:gd name="connsiteY33" fmla="*/ 476974 h 606721"/>
                                <a:gd name="connsiteX34" fmla="*/ 476440 w 607639"/>
                                <a:gd name="connsiteY34" fmla="*/ 606721 h 606721"/>
                                <a:gd name="connsiteX35" fmla="*/ 151574 w 607639"/>
                                <a:gd name="connsiteY35" fmla="*/ 455379 h 606721"/>
                                <a:gd name="connsiteX36" fmla="*/ 0 w 607639"/>
                                <a:gd name="connsiteY36" fmla="*/ 131012 h 606721"/>
                                <a:gd name="connsiteX37" fmla="*/ 129946 w 607639"/>
                                <a:gd name="connsiteY37" fmla="*/ 1265 h 606721"/>
                                <a:gd name="connsiteX38" fmla="*/ 303784 w 607639"/>
                                <a:gd name="connsiteY38" fmla="*/ 0 h 606721"/>
                                <a:gd name="connsiteX39" fmla="*/ 607639 w 607639"/>
                                <a:gd name="connsiteY39" fmla="*/ 303290 h 606721"/>
                                <a:gd name="connsiteX40" fmla="*/ 577200 w 607639"/>
                                <a:gd name="connsiteY40" fmla="*/ 303290 h 606721"/>
                                <a:gd name="connsiteX41" fmla="*/ 303784 w 607639"/>
                                <a:gd name="connsiteY41" fmla="*/ 30302 h 606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</a:cxnLst>
                              <a:rect l="l" t="t" r="r" b="b"/>
                              <a:pathLst>
                                <a:path w="607639" h="606721">
                                  <a:moveTo>
                                    <a:pt x="303784" y="121302"/>
                                  </a:moveTo>
                                  <a:cubicBezTo>
                                    <a:pt x="404354" y="121302"/>
                                    <a:pt x="486055" y="202966"/>
                                    <a:pt x="486055" y="303290"/>
                                  </a:cubicBezTo>
                                  <a:lnTo>
                                    <a:pt x="455706" y="303290"/>
                                  </a:lnTo>
                                  <a:cubicBezTo>
                                    <a:pt x="455706" y="219583"/>
                                    <a:pt x="387711" y="151693"/>
                                    <a:pt x="303784" y="151693"/>
                                  </a:cubicBezTo>
                                  <a:close/>
                                  <a:moveTo>
                                    <a:pt x="303784" y="60686"/>
                                  </a:moveTo>
                                  <a:cubicBezTo>
                                    <a:pt x="437800" y="60686"/>
                                    <a:pt x="546811" y="169547"/>
                                    <a:pt x="546811" y="303290"/>
                                  </a:cubicBezTo>
                                  <a:lnTo>
                                    <a:pt x="516466" y="303290"/>
                                  </a:lnTo>
                                  <a:cubicBezTo>
                                    <a:pt x="516466" y="186076"/>
                                    <a:pt x="421249" y="90989"/>
                                    <a:pt x="303784" y="90989"/>
                                  </a:cubicBezTo>
                                  <a:close/>
                                  <a:moveTo>
                                    <a:pt x="137689" y="30947"/>
                                  </a:moveTo>
                                  <a:cubicBezTo>
                                    <a:pt x="80460" y="50853"/>
                                    <a:pt x="30617" y="107018"/>
                                    <a:pt x="30617" y="131012"/>
                                  </a:cubicBezTo>
                                  <a:cubicBezTo>
                                    <a:pt x="30617" y="205661"/>
                                    <a:pt x="46816" y="307503"/>
                                    <a:pt x="173202" y="433696"/>
                                  </a:cubicBezTo>
                                  <a:cubicBezTo>
                                    <a:pt x="299677" y="559888"/>
                                    <a:pt x="401676" y="576151"/>
                                    <a:pt x="476440" y="576151"/>
                                  </a:cubicBezTo>
                                  <a:cubicBezTo>
                                    <a:pt x="500471" y="576151"/>
                                    <a:pt x="556722" y="526385"/>
                                    <a:pt x="576658" y="469154"/>
                                  </a:cubicBezTo>
                                  <a:cubicBezTo>
                                    <a:pt x="575946" y="467821"/>
                                    <a:pt x="574255" y="465155"/>
                                    <a:pt x="570339" y="461245"/>
                                  </a:cubicBezTo>
                                  <a:cubicBezTo>
                                    <a:pt x="550491" y="441516"/>
                                    <a:pt x="501272" y="416544"/>
                                    <a:pt x="445021" y="397882"/>
                                  </a:cubicBezTo>
                                  <a:cubicBezTo>
                                    <a:pt x="442440" y="396993"/>
                                    <a:pt x="440749" y="396727"/>
                                    <a:pt x="439770" y="396638"/>
                                  </a:cubicBezTo>
                                  <a:cubicBezTo>
                                    <a:pt x="436299" y="400903"/>
                                    <a:pt x="432116" y="414234"/>
                                    <a:pt x="429534" y="422409"/>
                                  </a:cubicBezTo>
                                  <a:cubicBezTo>
                                    <a:pt x="422058" y="446137"/>
                                    <a:pt x="409509" y="485950"/>
                                    <a:pt x="368122" y="485950"/>
                                  </a:cubicBezTo>
                                  <a:cubicBezTo>
                                    <a:pt x="330829" y="485950"/>
                                    <a:pt x="267992" y="431030"/>
                                    <a:pt x="221976" y="385085"/>
                                  </a:cubicBezTo>
                                  <a:cubicBezTo>
                                    <a:pt x="175872" y="339051"/>
                                    <a:pt x="120957" y="276400"/>
                                    <a:pt x="120957" y="239164"/>
                                  </a:cubicBezTo>
                                  <a:cubicBezTo>
                                    <a:pt x="120957" y="197752"/>
                                    <a:pt x="160742" y="185310"/>
                                    <a:pt x="184595" y="177756"/>
                                  </a:cubicBezTo>
                                  <a:cubicBezTo>
                                    <a:pt x="192783" y="175179"/>
                                    <a:pt x="206045" y="171002"/>
                                    <a:pt x="210406" y="167537"/>
                                  </a:cubicBezTo>
                                  <a:cubicBezTo>
                                    <a:pt x="210317" y="166559"/>
                                    <a:pt x="210050" y="164871"/>
                                    <a:pt x="209160" y="162293"/>
                                  </a:cubicBezTo>
                                  <a:cubicBezTo>
                                    <a:pt x="190380" y="106129"/>
                                    <a:pt x="165459" y="57074"/>
                                    <a:pt x="145611" y="37256"/>
                                  </a:cubicBezTo>
                                  <a:cubicBezTo>
                                    <a:pt x="141695" y="33346"/>
                                    <a:pt x="139025" y="31658"/>
                                    <a:pt x="137689" y="30947"/>
                                  </a:cubicBezTo>
                                  <a:close/>
                                  <a:moveTo>
                                    <a:pt x="129946" y="1265"/>
                                  </a:moveTo>
                                  <a:cubicBezTo>
                                    <a:pt x="142229" y="-2823"/>
                                    <a:pt x="154956" y="3309"/>
                                    <a:pt x="167239" y="15662"/>
                                  </a:cubicBezTo>
                                  <a:cubicBezTo>
                                    <a:pt x="196165" y="44455"/>
                                    <a:pt x="223045" y="107195"/>
                                    <a:pt x="238175" y="152607"/>
                                  </a:cubicBezTo>
                                  <a:cubicBezTo>
                                    <a:pt x="259892" y="217480"/>
                                    <a:pt x="151574" y="195885"/>
                                    <a:pt x="151574" y="239164"/>
                                  </a:cubicBezTo>
                                  <a:cubicBezTo>
                                    <a:pt x="151574" y="260759"/>
                                    <a:pt x="194919" y="314791"/>
                                    <a:pt x="243605" y="363490"/>
                                  </a:cubicBezTo>
                                  <a:cubicBezTo>
                                    <a:pt x="292379" y="412101"/>
                                    <a:pt x="346494" y="455379"/>
                                    <a:pt x="368122" y="455379"/>
                                  </a:cubicBezTo>
                                  <a:cubicBezTo>
                                    <a:pt x="411467" y="455379"/>
                                    <a:pt x="389750" y="347227"/>
                                    <a:pt x="454723" y="368822"/>
                                  </a:cubicBezTo>
                                  <a:cubicBezTo>
                                    <a:pt x="500293" y="384019"/>
                                    <a:pt x="563130" y="410857"/>
                                    <a:pt x="591967" y="439650"/>
                                  </a:cubicBezTo>
                                  <a:cubicBezTo>
                                    <a:pt x="604339" y="452002"/>
                                    <a:pt x="610391" y="464710"/>
                                    <a:pt x="606297" y="476974"/>
                                  </a:cubicBezTo>
                                  <a:cubicBezTo>
                                    <a:pt x="584669" y="541848"/>
                                    <a:pt x="519696" y="606721"/>
                                    <a:pt x="476440" y="606721"/>
                                  </a:cubicBezTo>
                                  <a:cubicBezTo>
                                    <a:pt x="389750" y="606721"/>
                                    <a:pt x="281520" y="585037"/>
                                    <a:pt x="151574" y="455379"/>
                                  </a:cubicBezTo>
                                  <a:cubicBezTo>
                                    <a:pt x="21628" y="325632"/>
                                    <a:pt x="0" y="217480"/>
                                    <a:pt x="0" y="131012"/>
                                  </a:cubicBezTo>
                                  <a:cubicBezTo>
                                    <a:pt x="0" y="87733"/>
                                    <a:pt x="64973" y="22949"/>
                                    <a:pt x="129946" y="1265"/>
                                  </a:cubicBezTo>
                                  <a:close/>
                                  <a:moveTo>
                                    <a:pt x="303784" y="0"/>
                                  </a:moveTo>
                                  <a:cubicBezTo>
                                    <a:pt x="471287" y="0"/>
                                    <a:pt x="607639" y="136050"/>
                                    <a:pt x="607639" y="303290"/>
                                  </a:cubicBezTo>
                                  <a:lnTo>
                                    <a:pt x="577200" y="303290"/>
                                  </a:lnTo>
                                  <a:cubicBezTo>
                                    <a:pt x="577200" y="152578"/>
                                    <a:pt x="454822" y="30302"/>
                                    <a:pt x="303784" y="3030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  <wps:wsp>
                          <wps:cNvPr id="23" name="Shape 2526"/>
                          <wps:cNvSpPr/>
                          <wps:spPr>
                            <a:xfrm>
                              <a:off x="3200029" y="1306732"/>
                              <a:ext cx="188302" cy="144850"/>
                            </a:xfrm>
                            <a:custGeom>
                              <a:avLst/>
                              <a:gdLst>
                                <a:gd name="T0" fmla="*/ 6394 w 6827"/>
                                <a:gd name="T1" fmla="*/ 0 h 5259"/>
                                <a:gd name="T2" fmla="*/ 433 w 6827"/>
                                <a:gd name="T3" fmla="*/ 0 h 5259"/>
                                <a:gd name="T4" fmla="*/ 0 w 6827"/>
                                <a:gd name="T5" fmla="*/ 433 h 5259"/>
                                <a:gd name="T6" fmla="*/ 0 w 6827"/>
                                <a:gd name="T7" fmla="*/ 4826 h 5259"/>
                                <a:gd name="T8" fmla="*/ 433 w 6827"/>
                                <a:gd name="T9" fmla="*/ 5259 h 5259"/>
                                <a:gd name="T10" fmla="*/ 6394 w 6827"/>
                                <a:gd name="T11" fmla="*/ 5259 h 5259"/>
                                <a:gd name="T12" fmla="*/ 6827 w 6827"/>
                                <a:gd name="T13" fmla="*/ 4826 h 5259"/>
                                <a:gd name="T14" fmla="*/ 6827 w 6827"/>
                                <a:gd name="T15" fmla="*/ 433 h 5259"/>
                                <a:gd name="T16" fmla="*/ 6394 w 6827"/>
                                <a:gd name="T17" fmla="*/ 0 h 5259"/>
                                <a:gd name="T18" fmla="*/ 5838 w 6827"/>
                                <a:gd name="T19" fmla="*/ 245 h 5259"/>
                                <a:gd name="T20" fmla="*/ 3413 w 6827"/>
                                <a:gd name="T21" fmla="*/ 2012 h 5259"/>
                                <a:gd name="T22" fmla="*/ 988 w 6827"/>
                                <a:gd name="T23" fmla="*/ 245 h 5259"/>
                                <a:gd name="T24" fmla="*/ 5838 w 6827"/>
                                <a:gd name="T25" fmla="*/ 245 h 5259"/>
                                <a:gd name="T26" fmla="*/ 768 w 6827"/>
                                <a:gd name="T27" fmla="*/ 5014 h 5259"/>
                                <a:gd name="T28" fmla="*/ 433 w 6827"/>
                                <a:gd name="T29" fmla="*/ 5014 h 5259"/>
                                <a:gd name="T30" fmla="*/ 245 w 6827"/>
                                <a:gd name="T31" fmla="*/ 4826 h 5259"/>
                                <a:gd name="T32" fmla="*/ 245 w 6827"/>
                                <a:gd name="T33" fmla="*/ 1019 h 5259"/>
                                <a:gd name="T34" fmla="*/ 768 w 6827"/>
                                <a:gd name="T35" fmla="*/ 1400 h 5259"/>
                                <a:gd name="T36" fmla="*/ 768 w 6827"/>
                                <a:gd name="T37" fmla="*/ 5014 h 5259"/>
                                <a:gd name="T38" fmla="*/ 5814 w 6827"/>
                                <a:gd name="T39" fmla="*/ 5014 h 5259"/>
                                <a:gd name="T40" fmla="*/ 1013 w 6827"/>
                                <a:gd name="T41" fmla="*/ 5014 h 5259"/>
                                <a:gd name="T42" fmla="*/ 1013 w 6827"/>
                                <a:gd name="T43" fmla="*/ 1578 h 5259"/>
                                <a:gd name="T44" fmla="*/ 3341 w 6827"/>
                                <a:gd name="T45" fmla="*/ 3275 h 5259"/>
                                <a:gd name="T46" fmla="*/ 3413 w 6827"/>
                                <a:gd name="T47" fmla="*/ 3299 h 5259"/>
                                <a:gd name="T48" fmla="*/ 3485 w 6827"/>
                                <a:gd name="T49" fmla="*/ 3275 h 5259"/>
                                <a:gd name="T50" fmla="*/ 5814 w 6827"/>
                                <a:gd name="T51" fmla="*/ 1578 h 5259"/>
                                <a:gd name="T52" fmla="*/ 5814 w 6827"/>
                                <a:gd name="T53" fmla="*/ 5014 h 5259"/>
                                <a:gd name="T54" fmla="*/ 6582 w 6827"/>
                                <a:gd name="T55" fmla="*/ 4826 h 5259"/>
                                <a:gd name="T56" fmla="*/ 6394 w 6827"/>
                                <a:gd name="T57" fmla="*/ 5014 h 5259"/>
                                <a:gd name="T58" fmla="*/ 6059 w 6827"/>
                                <a:gd name="T59" fmla="*/ 5014 h 5259"/>
                                <a:gd name="T60" fmla="*/ 6059 w 6827"/>
                                <a:gd name="T61" fmla="*/ 1400 h 5259"/>
                                <a:gd name="T62" fmla="*/ 6582 w 6827"/>
                                <a:gd name="T63" fmla="*/ 1019 h 5259"/>
                                <a:gd name="T64" fmla="*/ 6582 w 6827"/>
                                <a:gd name="T65" fmla="*/ 4826 h 5259"/>
                                <a:gd name="T66" fmla="*/ 6582 w 6827"/>
                                <a:gd name="T67" fmla="*/ 716 h 5259"/>
                                <a:gd name="T68" fmla="*/ 3413 w 6827"/>
                                <a:gd name="T69" fmla="*/ 3025 h 5259"/>
                                <a:gd name="T70" fmla="*/ 245 w 6827"/>
                                <a:gd name="T71" fmla="*/ 716 h 5259"/>
                                <a:gd name="T72" fmla="*/ 245 w 6827"/>
                                <a:gd name="T73" fmla="*/ 433 h 5259"/>
                                <a:gd name="T74" fmla="*/ 433 w 6827"/>
                                <a:gd name="T75" fmla="*/ 245 h 5259"/>
                                <a:gd name="T76" fmla="*/ 573 w 6827"/>
                                <a:gd name="T77" fmla="*/ 245 h 5259"/>
                                <a:gd name="T78" fmla="*/ 3341 w 6827"/>
                                <a:gd name="T79" fmla="*/ 2263 h 5259"/>
                                <a:gd name="T80" fmla="*/ 3413 w 6827"/>
                                <a:gd name="T81" fmla="*/ 2286 h 5259"/>
                                <a:gd name="T82" fmla="*/ 3485 w 6827"/>
                                <a:gd name="T83" fmla="*/ 2263 h 5259"/>
                                <a:gd name="T84" fmla="*/ 6254 w 6827"/>
                                <a:gd name="T85" fmla="*/ 245 h 5259"/>
                                <a:gd name="T86" fmla="*/ 6394 w 6827"/>
                                <a:gd name="T87" fmla="*/ 245 h 5259"/>
                                <a:gd name="T88" fmla="*/ 6582 w 6827"/>
                                <a:gd name="T89" fmla="*/ 433 h 5259"/>
                                <a:gd name="T90" fmla="*/ 6582 w 6827"/>
                                <a:gd name="T91" fmla="*/ 716 h 525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</a:cxnLst>
                              <a:rect l="0" t="0" r="r" b="b"/>
                              <a:pathLst>
                                <a:path w="6827" h="5259">
                                  <a:moveTo>
                                    <a:pt x="6394" y="0"/>
                                  </a:moveTo>
                                  <a:lnTo>
                                    <a:pt x="433" y="0"/>
                                  </a:lnTo>
                                  <a:cubicBezTo>
                                    <a:pt x="194" y="0"/>
                                    <a:pt x="0" y="194"/>
                                    <a:pt x="0" y="433"/>
                                  </a:cubicBezTo>
                                  <a:lnTo>
                                    <a:pt x="0" y="4826"/>
                                  </a:lnTo>
                                  <a:cubicBezTo>
                                    <a:pt x="0" y="5065"/>
                                    <a:pt x="194" y="5259"/>
                                    <a:pt x="433" y="5259"/>
                                  </a:cubicBezTo>
                                  <a:lnTo>
                                    <a:pt x="6394" y="5259"/>
                                  </a:lnTo>
                                  <a:cubicBezTo>
                                    <a:pt x="6632" y="5259"/>
                                    <a:pt x="6827" y="5065"/>
                                    <a:pt x="6827" y="4826"/>
                                  </a:cubicBezTo>
                                  <a:lnTo>
                                    <a:pt x="6827" y="433"/>
                                  </a:lnTo>
                                  <a:cubicBezTo>
                                    <a:pt x="6827" y="194"/>
                                    <a:pt x="6632" y="0"/>
                                    <a:pt x="6394" y="0"/>
                                  </a:cubicBezTo>
                                  <a:close/>
                                  <a:moveTo>
                                    <a:pt x="5838" y="245"/>
                                  </a:moveTo>
                                  <a:lnTo>
                                    <a:pt x="3413" y="2012"/>
                                  </a:lnTo>
                                  <a:lnTo>
                                    <a:pt x="988" y="245"/>
                                  </a:lnTo>
                                  <a:lnTo>
                                    <a:pt x="5838" y="245"/>
                                  </a:lnTo>
                                  <a:close/>
                                  <a:moveTo>
                                    <a:pt x="768" y="5014"/>
                                  </a:moveTo>
                                  <a:lnTo>
                                    <a:pt x="433" y="5014"/>
                                  </a:lnTo>
                                  <a:cubicBezTo>
                                    <a:pt x="329" y="5014"/>
                                    <a:pt x="245" y="4929"/>
                                    <a:pt x="245" y="4826"/>
                                  </a:cubicBezTo>
                                  <a:lnTo>
                                    <a:pt x="245" y="1019"/>
                                  </a:lnTo>
                                  <a:lnTo>
                                    <a:pt x="768" y="1400"/>
                                  </a:lnTo>
                                  <a:lnTo>
                                    <a:pt x="768" y="5014"/>
                                  </a:lnTo>
                                  <a:close/>
                                  <a:moveTo>
                                    <a:pt x="5814" y="5014"/>
                                  </a:moveTo>
                                  <a:lnTo>
                                    <a:pt x="1013" y="5014"/>
                                  </a:lnTo>
                                  <a:lnTo>
                                    <a:pt x="1013" y="1578"/>
                                  </a:lnTo>
                                  <a:lnTo>
                                    <a:pt x="3341" y="3275"/>
                                  </a:lnTo>
                                  <a:cubicBezTo>
                                    <a:pt x="3363" y="3291"/>
                                    <a:pt x="3388" y="3299"/>
                                    <a:pt x="3413" y="3299"/>
                                  </a:cubicBezTo>
                                  <a:cubicBezTo>
                                    <a:pt x="3439" y="3299"/>
                                    <a:pt x="3464" y="3291"/>
                                    <a:pt x="3485" y="3275"/>
                                  </a:cubicBezTo>
                                  <a:lnTo>
                                    <a:pt x="5814" y="1578"/>
                                  </a:lnTo>
                                  <a:lnTo>
                                    <a:pt x="5814" y="5014"/>
                                  </a:lnTo>
                                  <a:close/>
                                  <a:moveTo>
                                    <a:pt x="6582" y="4826"/>
                                  </a:moveTo>
                                  <a:cubicBezTo>
                                    <a:pt x="6582" y="4929"/>
                                    <a:pt x="6497" y="5014"/>
                                    <a:pt x="6394" y="5014"/>
                                  </a:cubicBezTo>
                                  <a:lnTo>
                                    <a:pt x="6059" y="5014"/>
                                  </a:lnTo>
                                  <a:lnTo>
                                    <a:pt x="6059" y="1400"/>
                                  </a:lnTo>
                                  <a:lnTo>
                                    <a:pt x="6582" y="1019"/>
                                  </a:lnTo>
                                  <a:lnTo>
                                    <a:pt x="6582" y="4826"/>
                                  </a:lnTo>
                                  <a:close/>
                                  <a:moveTo>
                                    <a:pt x="6582" y="716"/>
                                  </a:moveTo>
                                  <a:lnTo>
                                    <a:pt x="3413" y="3025"/>
                                  </a:lnTo>
                                  <a:lnTo>
                                    <a:pt x="245" y="716"/>
                                  </a:lnTo>
                                  <a:lnTo>
                                    <a:pt x="245" y="433"/>
                                  </a:lnTo>
                                  <a:cubicBezTo>
                                    <a:pt x="245" y="329"/>
                                    <a:pt x="329" y="245"/>
                                    <a:pt x="433" y="245"/>
                                  </a:cubicBezTo>
                                  <a:lnTo>
                                    <a:pt x="573" y="245"/>
                                  </a:lnTo>
                                  <a:lnTo>
                                    <a:pt x="3341" y="2263"/>
                                  </a:lnTo>
                                  <a:cubicBezTo>
                                    <a:pt x="3363" y="2279"/>
                                    <a:pt x="3388" y="2286"/>
                                    <a:pt x="3413" y="2286"/>
                                  </a:cubicBezTo>
                                  <a:cubicBezTo>
                                    <a:pt x="3439" y="2286"/>
                                    <a:pt x="3464" y="2279"/>
                                    <a:pt x="3485" y="2263"/>
                                  </a:cubicBezTo>
                                  <a:lnTo>
                                    <a:pt x="6254" y="245"/>
                                  </a:lnTo>
                                  <a:lnTo>
                                    <a:pt x="6394" y="245"/>
                                  </a:lnTo>
                                  <a:cubicBezTo>
                                    <a:pt x="6497" y="245"/>
                                    <a:pt x="6582" y="329"/>
                                    <a:pt x="6582" y="433"/>
                                  </a:cubicBezTo>
                                  <a:lnTo>
                                    <a:pt x="6582" y="71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</wpg:grpSp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5343568" y="0"/>
                            <a:ext cx="1318991" cy="1758929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3" o:spid="_x0000_s1026" o:spt="203" style="position:absolute;left:0pt;margin-left:35.15pt;margin-top:29.8pt;height:782.1pt;width:532.55pt;z-index:251659264;mso-width-relative:page;mso-height-relative:page;" coordsize="6763386,9932899" o:gfxdata="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">
                <o:lock v:ext="edit" aspectratio="f"/>
                <v:shape id="文本框 4" o:spid="_x0000_s1026" o:spt="202" type="#_x0000_t202" style="position:absolute;left:11084;top:152924;height:853440;width:4937125;" filled="f" stroked="f" coordsize="21600,21600" o:gfxdata="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hXmo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800" w:lineRule="exact"/>
                        </w:pP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222A35" w:themeColor="text2" w:themeShade="80"/>
                            <w:kern w:val="24"/>
                            <w:position w:val="1"/>
                            <w:sz w:val="56"/>
                            <w:szCs w:val="56"/>
                          </w:rPr>
                          <w:t>白</w:t>
                        </w: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222A35" w:themeColor="text2" w:themeShade="80"/>
                            <w:kern w:val="24"/>
                            <w:sz w:val="56"/>
                            <w:szCs w:val="56"/>
                          </w:rPr>
                          <w:t>佳文</w:t>
                        </w: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222A35" w:themeColor="text2" w:themeShade="80"/>
                            <w:kern w:val="24"/>
                            <w:position w:val="1"/>
                            <w:sz w:val="56"/>
                            <w:szCs w:val="56"/>
                          </w:rPr>
                          <w:t xml:space="preserve">    </w:t>
                        </w: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222A35" w:themeColor="text2" w:themeShade="80"/>
                            <w:kern w:val="24"/>
                          </w:rPr>
                          <w:t>求职意向：人事行政工作</w:t>
                        </w:r>
                      </w:p>
                      <w:p>
                        <w:pPr>
                          <w:pStyle w:val="2"/>
                          <w:spacing w:before="0" w:beforeAutospacing="0" w:after="0" w:afterAutospacing="0" w:line="400" w:lineRule="exact"/>
                        </w:pPr>
                        <w:r>
                          <w:rPr>
                            <w:rFonts w:hint="eastAsia" w:ascii="微软雅黑 Light" w:hAnsi="微软雅黑 Light" w:eastAsia="微软雅黑 Light" w:cstheme="minorBidi"/>
                            <w:color w:val="A6A6A6" w:themeColor="background1" w:themeShade="A6"/>
                            <w:kern w:val="24"/>
                            <w:sz w:val="21"/>
                            <w:szCs w:val="21"/>
                          </w:rPr>
                          <w:t>意向城市：北京 / 上海 / 广州 / 深圳 地区      工作经验：应届生</w:t>
                        </w:r>
                      </w:p>
                    </w:txbxContent>
                  </v:textbox>
                </v:shape>
                <v:group id="_x0000_s1026" o:spid="_x0000_s1026" o:spt="203" style="position:absolute;left:293127;top:1189338;height:345440;width:4891333;" coordorigin="293127,1189338" coordsize="4891333,345440" o:gfxdata="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Fd0lL0AAADaAAAADwAAAAAAAAABACAAAAAiAAAAZHJzL2Rvd25yZXYueG1s&#10;UEsBAhQAFAAAAAgAh07iQDMvBZ47AAAAOQAAABUAAAAAAAAAAQAgAAAADAEAAGRycy9ncm91cHNo&#10;YXBleG1sLnhtbFBLBQYAAAAABgAGAGABAADJAwAAAAA=&#10;">
                  <o:lock v:ext="edit" aspectratio="f"/>
                  <v:shape id="文本框 7" o:spid="_x0000_s1026" o:spt="202" type="#_x0000_t202" style="position:absolute;left:293127;top:1189338;height:345440;width:1174750;" filled="f" stroked="f" coordsize="21600,21600" o:gfxdata="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qBVuL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spacing w:before="0" w:beforeAutospacing="0" w:after="0" w:afterAutospacing="0" w:line="400" w:lineRule="exact"/>
                          </w:pPr>
                          <w:r>
                            <w:rPr>
                              <w:rFonts w:hint="eastAsia" w:ascii="微软雅黑 Light" w:hAnsi="微软雅黑 Light" w:eastAsia="微软雅黑 Light" w:cstheme="minorBidi"/>
                              <w:color w:val="10243F"/>
                              <w:kern w:val="24"/>
                              <w:sz w:val="22"/>
                              <w:szCs w:val="22"/>
                            </w:rPr>
                            <w:t>1995.05.05</w:t>
                          </w:r>
                        </w:p>
                      </w:txbxContent>
                    </v:textbox>
                  </v:shape>
                  <v:shape id="文本框 8" o:spid="_x0000_s1026" o:spt="202" type="#_x0000_t202" style="position:absolute;left:1568851;top:1189338;height:345440;width:1704975;" filled="f" stroked="f" coordsize="21600,21600" o:gfxdata="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Hs8CO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spacing w:before="0" w:beforeAutospacing="0" w:after="0" w:afterAutospacing="0" w:line="400" w:lineRule="exact"/>
                          </w:pPr>
                          <w:r>
                            <w:rPr>
                              <w:rFonts w:hint="eastAsia" w:ascii="微软雅黑 Light" w:hAnsi="微软雅黑 Light" w:eastAsia="微软雅黑 Light" w:cstheme="minorBidi"/>
                              <w:color w:val="10243F"/>
                              <w:kern w:val="24"/>
                              <w:sz w:val="22"/>
                              <w:szCs w:val="22"/>
                            </w:rPr>
                            <w:t>+86 180 5252 5252</w:t>
                          </w:r>
                        </w:p>
                      </w:txbxContent>
                    </v:textbox>
                  </v:shape>
                  <v:shape id="文本框 9" o:spid="_x0000_s1026" o:spt="202" type="#_x0000_t202" style="position:absolute;left:3434400;top:1189338;height:345440;width:1750060;" filled="f" stroked="f" coordsize="21600,21600" o:gfxdata="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HNkUbgAAADbAAAA&#10;DwAAAAAAAAABACAAAAAiAAAAZHJzL2Rvd25yZXYueG1sUEsBAhQAFAAAAAgAh07iQDMvBZ47AAAA&#10;OQAAABAAAAAAAAAAAQAgAAAABwEAAGRycy9zaGFwZXhtbC54bWxQSwUGAAAAAAYABgBbAQAAsQMA&#10;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spacing w:before="0" w:beforeAutospacing="0" w:after="0" w:afterAutospacing="0" w:line="400" w:lineRule="exact"/>
                          </w:pPr>
                          <w:r>
                            <w:rPr>
                              <w:rFonts w:hint="eastAsia" w:ascii="微软雅黑 Light" w:hAnsi="微软雅黑 Light" w:eastAsia="微软雅黑 Light" w:cstheme="minorBidi"/>
                              <w:color w:val="10243F"/>
                              <w:kern w:val="24"/>
                              <w:sz w:val="22"/>
                              <w:szCs w:val="22"/>
                            </w:rPr>
                            <w:t>docerCV@wps.com</w:t>
                          </w:r>
                        </w:p>
                      </w:txbxContent>
                    </v:textbox>
                  </v:shape>
                </v:group>
                <v:rect id="_x0000_s1026" o:spid="_x0000_s1026" o:spt="1" style="position:absolute;left:1;top:9155659;height:777240;width:6763385;" filled="f" stroked="f" coordsize="21600,21600" o:gfxdata="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coDib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jc w:val="both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 xml:space="preserve">一年以上外资企业经验，丰富的人事管理工作，擅长招聘、培训，熟悉绩效、薪酬板块。 具备互联网IT、制造业各类基层、中高层各类岗位招聘及团队搭建工作经验。 良好的团队合作精神，较强的学习能力，能严格要求自己,责任心强，能承受各种工作压力 。   </w:t>
                        </w:r>
                      </w:p>
                    </w:txbxContent>
                  </v:textbox>
                </v:rect>
                <v:roundrect id="矩形 14" o:spid="_x0000_s1026" o:spt="2" style="position:absolute;left:96920;top:8727010;height:312384;width:6565640;v-text-anchor:middle;" fillcolor="#10243F" filled="t" stroked="f" coordsize="21600,21600" arcsize="0.166666666666667" o:gfxdata="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XAkx7sAAADa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 16" o:spid="_x0000_s1026" o:spt="2" style="position:absolute;left:96920;top:7011880;height:312384;width:6565640;v-text-anchor:middle;" fillcolor="#10243F" filled="t" stroked="f" coordsize="21600,21600" arcsize="0.166666666666667" o:gfxdata="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KPIFcugAAANo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ect id="_x0000_s1026" o:spid="_x0000_s1026" o:spt="1" style="position:absolute;left:572009;top:8739260;height:288925;width:1100280;v-text-anchor:middle;" filled="f" stroked="f" coordsize="21600,21600" o:gfxdata="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IdoNLgAAADaAAAA&#10;DwAAAAAAAAABACAAAAAiAAAAZHJzL2Rvd25yZXYueG1sUEsBAhQAFAAAAAgAh07iQDMvBZ47AAAA&#10;OQAAABAAAAAAAAAAAQAgAAAABwEAAGRycy9zaGFwZXhtbC54bWxQSwUGAAAAAAYABgBbAQAAsQMA&#10;AAAA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自我评价</w:t>
                        </w:r>
                      </w:p>
                    </w:txbxContent>
                  </v:textbox>
                </v:rect>
                <v:rect id="_x0000_s1026" o:spid="_x0000_s1026" o:spt="1" style="position:absolute;left:572008;top:7018898;height:288925;width:1100280;v-text-anchor:middle;" filled="f" stroked="f" coordsize="21600,21600" o:gfxdata="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PLza+8AAAA&#10;2gAAAA8AAAAAAAAAAQAgAAAAIgAAAGRycy9kb3ducmV2LnhtbFBLAQIUABQAAAAIAIdO4kAzLwWe&#10;OwAAADkAAAAQAAAAAAAAAAEAIAAAAAsBAABkcnMvc2hhcGV4bWwueG1sUEsFBgAAAAAGAAYAWwEA&#10;ALUDAAAAAA=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荣誉奖励</w:t>
                        </w:r>
                      </w:p>
                    </w:txbxContent>
                  </v:textbox>
                </v:rect>
                <v:rect id="_x0000_s1026" o:spid="_x0000_s1026" o:spt="1" style="position:absolute;left:0;top:7481200;height:777240;width:6763385;" filled="f" stroked="f" coordsize="21600,21600" o:gfxdata="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7tqh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>语言能力：英语六级证书、读写能力精通，能翻译专业领域文献</w:t>
                        </w:r>
                      </w:p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 xml:space="preserve">通用技能：取得驾驶执照、熟练掌握Office办公软件，会使用PS、AI设计软件 </w:t>
                        </w:r>
                      </w:p>
                      <w:p>
                        <w:pPr>
                          <w:pStyle w:val="2"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spacing w:before="0" w:beforeAutospacing="0" w:after="0" w:afterAutospacing="0" w:line="360" w:lineRule="exact"/>
                          <w:textAlignment w:val="baseline"/>
                        </w:pPr>
                        <w:r>
                          <w:rPr>
                            <w:rFonts w:hint="eastAsia" w:ascii="微软雅黑 Light" w:hAnsi="微软雅黑 Light" w:eastAsia="微软雅黑 Light" w:cs="Times New Roman"/>
                            <w:color w:val="404040"/>
                            <w:kern w:val="24"/>
                            <w:sz w:val="22"/>
                            <w:szCs w:val="22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>活动荣誉：代表公司组织参加各类时尚互动及慈善活动，第二届公司风尚大典年度优秀员工</w:t>
                        </w:r>
                      </w:p>
                    </w:txbxContent>
                  </v:textbox>
                </v:rect>
                <v:rect id="_x0000_s1026" o:spid="_x0000_s1026" o:spt="1" style="position:absolute;left:180008;top:8727010;height:312384;width:312384;v-text-anchor:middle;" fillcolor="#222A35" filled="t" stroked="f" coordsize="21600,21600" o:gfxdata="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+lkMW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_x0000_s1026" o:spid="_x0000_s1026" o:spt="1" style="position:absolute;left:180008;top:7011880;height:312384;width:312384;v-text-anchor:middle;" fillcolor="#222A35" filled="t" stroked="f" coordsize="21600,21600" o:gfxdata="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93DrK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shape id="Shape 2591" o:spid="_x0000_s1026" o:spt="100" style="position:absolute;left:225455;top:7052615;height:221489;width:221489;v-text-anchor:middle;" fillcolor="#FFFFFF" filled="t" stroked="f" coordsize="21600,21600" o:gfxdata="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7RhOS8AAAA&#10;2wAAAA8AAAAAAAAAAQAgAAAAIgAAAGRycy9kb3ducmV2LnhtbFBLAQIUABQAAAAIAIdO4kAzLwWe&#10;OwAAADkAAAAQAAAAAAAAAAEAIAAAAAsBAABkcnMvc2hhcGV4bWwueG1sUEsFBgAAAAAGAAYAWwEA&#10;ALUDAAAAAA==&#10;" path="m10800,14727c8631,14727,6873,12969,6873,10800c6873,8631,8631,6873,10800,6873c12969,6873,14727,8631,14727,10800c14727,12969,12969,14727,10800,14727m10800,5891c8088,5891,5891,8089,5891,10800c5891,13512,8088,15709,10800,15709c13512,15709,15709,13512,15709,10800c15709,8089,13512,5891,10800,5891m20618,12013c20614,12014,20611,12016,20607,12016l19602,12268c19256,12354,18984,12622,18892,12966c18703,13672,18421,14351,18053,14986c17873,15295,17876,15677,18060,15984l18601,16885,16886,18600c16882,18599,16878,18597,16875,18595l15978,18057c15822,17964,15648,17917,15473,17917c15304,17917,15134,17961,14982,18049c14348,18415,13671,18696,12968,18884c12624,18976,12356,19248,12269,19594l12016,20607c12015,20611,12014,20614,12012,20619l9587,20619,9331,19594c9244,19248,8976,18976,8632,18884c7929,18696,7251,18415,6617,18049c6465,17961,6296,17917,6127,17917c5951,17917,5777,17964,5621,18057l4725,18595c4722,18597,4718,18599,4714,18600l3000,16885,3540,15984c3724,15677,3727,15295,3548,14986c3179,14351,2897,13672,2708,12966c2616,12622,2343,12354,1998,12268l993,12016c989,12016,986,12014,982,12013l982,9587,1998,9333c2343,9246,2616,8979,2708,8634c2897,7928,3179,7249,3548,6615c3727,6305,3724,5923,3540,5617l3005,4725c3004,4722,3002,4718,3000,4715l4715,3000,5621,3544c5777,3636,5951,3683,6127,3683c6296,3683,6465,3639,6618,3551c7251,3185,7929,2904,8632,2717c8976,2624,9244,2353,9331,2007l9587,982,12012,982c12014,986,12015,989,12016,993l12269,2007c12356,2353,12624,2624,12968,2717c13671,2904,14348,3185,14982,3551c15134,3639,15304,3683,15473,3683c15648,3683,15822,3636,15978,3544l16884,3000,18600,4715c18598,4718,18597,4722,18595,4726l18060,5616c17876,5923,17873,6305,18053,6615c18421,7249,18703,7928,18892,8634c18984,8979,19256,9246,19602,9333l20618,9587c20618,9587,20618,12013,20618,12013xm20880,8641l19841,8380c19626,7580,19308,6822,18902,6122l19455,5200c19625,4871,19736,4463,19455,4182l17419,2145c17292,2018,17136,1969,16975,1969c16778,1969,16572,2043,16400,2145l15473,2702c14775,2298,14020,1982,13222,1768l12960,720c12848,367,12638,0,12240,0l9360,0c8962,0,8730,367,8640,720l8378,1768c7580,1982,6825,2298,6127,2702l5200,2145c5028,2043,4822,1969,4625,1969c4464,1969,4308,2018,4181,2145l2145,4182c1864,4463,1975,4871,2145,5200l2698,6122c2292,6822,1973,7580,1759,8380l720,8641c367,8730,0,8963,0,9360l0,12240c0,12638,367,12848,720,12960l1759,13220c1973,14021,2292,14778,2698,15478l2145,16400c1959,16714,1864,17137,2145,17419l4181,19455c4305,19579,4454,19627,4610,19627c4807,19627,5016,19550,5200,19455l6127,18899c6825,19302,7580,19619,8378,19832l8640,20880c8730,21233,8962,21600,9360,21600l12240,21600c12638,21600,12848,21233,12960,20880l13222,19832c14020,19619,14775,19302,15473,18899l16400,19455c16584,19550,16793,19627,16990,19627c17146,19627,17294,19579,17419,19455l19455,17419c19736,17137,19641,16714,19455,16400l18902,15478c19308,14778,19626,14021,19841,13220l20880,12960c21233,12848,21600,12638,21600,12240l21600,9360c21600,8963,21233,8730,20880,8641e">
                  <v:path o:connectlocs="110744,110744;110744,110744;110744,110744;110744,110744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  <v:shape id="Shape 2614" o:spid="_x0000_s1026" o:spt="100" style="position:absolute;left:225455;top:8772457;height:221489;width:221489;v-text-anchor:middle;" fillcolor="#FFFFFF" filled="t" stroked="f" coordsize="21600,21600" o:gfxdata="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OByQvQAA&#10;ANsAAAAPAAAAAAAAAAEAIAAAACIAAABkcnMvZG93bnJldi54bWxQSwECFAAUAAAACACHTuJAMy8F&#10;njsAAAA5AAAAEAAAAAAAAAABACAAAAAMAQAAZHJzL3NoYXBleG1sLnhtbFBLBQYAAAAABgAGAFsB&#10;AAC2AwAAAAA=&#10;" path="m17958,17505c17372,16944,16242,15945,15117,15413c14189,14975,13657,14531,13491,14057c13377,13728,13428,13351,13649,12904c13815,12567,13972,12286,14117,12028c14730,10934,15203,10145,15203,7348c15203,3162,12787,2951,12309,2951c11917,2951,11672,3037,11435,3121c11175,3213,10907,3309,10296,3319c9190,3337,6873,3375,6873,7226c6873,9919,7574,11156,8125,12150c8266,12404,8399,12645,8505,12885c8973,13949,8631,14693,7426,15224c5905,15897,5188,16247,3693,17562c2017,15800,982,13423,982,10800c982,5377,5377,982,10800,982c16223,982,20618,5377,20618,10800c20618,13395,19603,15749,17958,17505m10800,20618c8356,20618,6125,19720,4407,18242c5730,17084,6362,16767,7823,16122c9515,15375,10091,14051,9403,12489c9279,12208,9136,11949,8984,11674c8461,10732,7855,9665,7855,7226c7855,4341,9224,4318,10312,4300c11084,4287,11461,4154,11763,4047c11964,3975,12086,3933,12309,3933c13218,3933,14221,4830,14221,7348c14221,9888,13840,10513,13261,11548c13108,11820,12943,12115,12768,12470c12430,13155,12362,13798,12565,14380c12825,15126,13502,15737,14696,16302c15675,16764,16700,17667,17251,18189c15525,19697,13272,20618,10800,20618m10800,0c4835,0,0,4835,0,10800c0,16764,4835,21600,10800,21600c16765,21600,21600,16764,21600,10800c21600,4835,16765,0,10800,0e">
                  <v:path o:connectlocs="110744,110744;110744,110744;110744,110744;110744,110744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  <v:group id="_x0000_s1026" o:spid="_x0000_s1026" o:spt="203" style="position:absolute;left:0;top:2021394;height:1287956;width:6763385;" coordorigin="0,2021394" coordsize="6763385,1287956" o:gfxdata="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ieTKNvAAAANsAAAAPAAAAAAAAAAEAIAAAACIAAABkcnMvZG93bnJldi54bWxQ&#10;SwECFAAUAAAACACHTuJAMy8FnjsAAAA5AAAAFQAAAAAAAAABACAAAAALAQAAZHJzL2dyb3Vwc2hh&#10;cGV4bWwueG1sUEsFBgAAAAAGAAYAYAEAAMgDAAAAAA==&#10;">
                  <o:lock v:ext="edit" aspectratio="f"/>
                  <v:rect id="_x0000_s1026" o:spid="_x0000_s1026" o:spt="1" style="position:absolute;left:0;top:2455910;height:853440;width:6763385;" filled="f" stroked="f" coordsize="21600,21600" o:gfxdata="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DjbmugAAANs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12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b/>
                              <w:bCs/>
                              <w:color w:val="222A35" w:themeColor="text2" w:themeShade="80"/>
                              <w:kern w:val="24"/>
                              <w:sz w:val="22"/>
                              <w:szCs w:val="22"/>
                            </w:rPr>
                            <w:t>2013.09—2017.06                      毕业院校：苏州大学                  行政管理专业 / 本科</w:t>
                          </w:r>
                        </w:p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 xml:space="preserve">在校表现：国家级一等奖学金2次，五四评优优秀党员1次，  GMAT：690 ； TOEFL IBT：95 ； </w:t>
                          </w:r>
                        </w:p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专业表现：主修课GPA10%；专业课排名前30%，其中获得优秀专业实践奖1次</w:t>
                          </w:r>
                        </w:p>
                      </w:txbxContent>
                    </v:textbox>
                  </v:rect>
                  <v:roundrect id="矩形 10" o:spid="_x0000_s1026" o:spt="2" style="position:absolute;left:96920;top:2021394;height:312384;width:6565640;v-text-anchor:middle;" fillcolor="#10243F" filled="t" stroked="f" coordsize="21600,21600" arcsize="0.166666666666667" o:gfxdata="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hVFtS8AAAA&#10;2wAAAA8AAAAAAAAAAQAgAAAAIgAAAGRycy9kb3ducmV2LnhtbFBLAQIUABQAAAAIAIdO4kAzLwWe&#10;OwAAADkAAAAQAAAAAAAAAAEAIAAAAAsBAABkcnMvc2hhcGV4bWwueG1sUEsFBgAAAAAGAAYAWwEA&#10;ALU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ect id="_x0000_s1026" o:spid="_x0000_s1026" o:spt="1" style="position:absolute;left:572009;top:2035378;height:288925;width:1100280;v-text-anchor:middle;" filled="f" stroked="f" coordsize="21600,21600" o:gfxdata="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fMIOu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FFFFFF" w:themeColor="background1"/>
                              <w:kern w:val="24"/>
                              <w:sz w:val="28"/>
                              <w:szCs w:val="28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教育背景</w:t>
                          </w:r>
                        </w:p>
                      </w:txbxContent>
                    </v:textbox>
                  </v:rect>
                  <v:rect id="_x0000_s1026" o:spid="_x0000_s1026" o:spt="1" style="position:absolute;left:180008;top:2021394;height:312384;width:312384;v-text-anchor:middle;" fillcolor="#222A35" filled="t" stroked="f" coordsize="21600,21600" o:gfxdata="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uO90m/&#10;AAAA2wAAAA8AAAAAAAAAAQAgAAAAIgAAAGRycy9kb3ducmV2LnhtbFBLAQIUABQAAAAIAIdO4kAz&#10;LwWeOwAAADkAAAAQAAAAAAAAAAEAIAAAAA4BAABkcnMvc2hhcGV4bWwueG1sUEsFBgAAAAAGAAYA&#10;WwEAALg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shape id="mortarboard_176255" o:spid="_x0000_s1026" o:spt="100" style="position:absolute;left:212440;top:2082094;height:190980;width:247520;" fillcolor="#FFFFFF" filled="t" stroked="f" coordsize="606325,467826" o:gfxdata="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wxC4vQAA&#10;ANsAAAAPAAAAAAAAAAEAIAAAACIAAABkcnMvZG93bnJldi54bWxQSwECFAAUAAAACACHTuJAMy8F&#10;njsAAAA5AAAAEAAAAAAAAAABACAAAAAMAQAAZHJzL3NoYXBleG1sLnhtbFBLBQYAAAAABgAGAFsB&#10;AAC2AwAAAAA=&#10;" path="m469503,414055c461226,414055,455707,419566,455707,427831c455707,436097,461226,441607,469503,441607c477781,441607,483299,436097,483299,427831c483299,419566,477781,414055,469503,414055xm96641,234748c104920,234748,110439,240259,110439,248525l110439,351983c153254,387802,234791,414022,303777,414022c328701,414022,356295,411266,383889,404334c390833,401578,397687,407089,399111,414022c401870,420866,396351,429132,389408,430554c360390,437486,330036,441575,303777,441575c236126,441575,140881,416777,86939,368514c84179,367092,82844,363004,82844,358826l82844,248525c82844,240259,88363,234748,96641,234748xm296210,0c310028,0,323846,2422,336974,7266l577199,95520c595178,102364,607639,118984,606215,139603c606215,158979,593843,176843,574440,183775l481964,218260,481964,361618c487482,358863,491576,356108,495760,352019l495760,248567c495760,240301,501278,234791,509555,234791c517833,234791,523351,240301,523351,248567l523351,358863c523351,361618,522016,365795,519257,368550c510980,375394,499854,383660,488817,390592c502702,397524,510980,411300,510980,426409c510980,449873,493000,467826,469503,467826c446006,467826,428116,449873,428116,426409c428116,408545,439152,393347,455707,387837l455707,216837,294163,152046c280367,150624,269241,145114,269241,138270c269241,131338,281702,124494,296922,124494c309294,124494,318995,128583,323178,134093l469503,193374,566163,156134c574440,153379,579959,146536,579959,138270c579959,130005,575864,124494,567587,123072l327273,34817c306534,26552,284461,27974,265147,34817l40052,120317c29015,124494,27591,135515,27591,138270c27591,141025,29015,150624,40052,154801l280367,241634c301016,248567,321754,248567,339733,241634l394917,221015c401859,218260,410137,222348,412896,229280c415655,236124,411561,244389,404618,247144l349346,267853c338309,273363,324513,276118,310718,276118c296922,276118,283126,273363,270665,269275l30351,181020c12460,174088,0,157557,0,138270c0,118984,11036,101031,30351,94098l255445,7266c268574,2422,282392,0,296210,0xe">
                    <v:path o:connectlocs="191665,169029;186033,174652;191665,180276;197297,174652;191665,169029;39451,95830;45084,101455;45084,143689;124010,169015;156714,165060;162929,169015;158967,175764;124010,180263;35491,150437;33819,146483;33819,101455;39451,95830;120921,0;137562,2966;235629,38994;247475,56989;234503,75022;196752,89099;196752,147622;202384,143704;202384,101472;208015,95848;213647,101472;213647,146498;211976,150452;199549,159450;208597,174072;191665,190980;174769,174072;186033,158326;186033,88519;120086,62069;109912,56445;121212,50822;131930,54740;191665,78940;231124,63738;236756,56445;231705,50241;133602,14213;108240,14213;16350,49116;11263,56445;16350,63194;114454,98641;138689,98641;161216,90224;168556,93598;165177,100891;142613,109345;126844,112719;110493,109925;12390,73897;0,56445;12390,38413;104280,2966;120921,0" o:connectangles="0,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rect id="_x0000_s1026" o:spid="_x0000_s1026" o:spt="1" style="position:absolute;left:1468020;top:2035378;height:288925;width:1559523;v-text-anchor:middle;" filled="f" stroked="f" coordsize="21600,21600" o:gfxdata="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CW4n7sAAADb&#10;AAAADwAAAAAAAAABACAAAAAiAAAAZHJzL2Rvd25yZXYueG1sUEsBAhQAFAAAAAgAh07iQDMvBZ47&#10;AAAAOQAAABAAAAAAAAAAAQAgAAAACgEAAGRycy9zaGFwZXhtbC54bWxQSwUGAAAAAAYABgBbAQAA&#10;tAMAAAAA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FFFFFF" w:themeColor="background1"/>
                              <w:kern w:val="24"/>
                              <w:sz w:val="28"/>
                              <w:szCs w:val="28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 xml:space="preserve">EDUCATION </w:t>
                          </w:r>
                        </w:p>
                      </w:txbxContent>
                    </v:textbox>
                  </v:rect>
                </v:group>
                <v:group id="_x0000_s1026" o:spid="_x0000_s1026" o:spt="203" style="position:absolute;left:0;top:3831824;height:2749199;width:6763385;" coordorigin="0,3831824" coordsize="6763385,2749199" o:gfxdata="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BKrrPq7AAAA2wAAAA8AAAAAAAAAAQAgAAAAIgAAAGRycy9kb3ducmV2LnhtbFBL&#10;AQIUABQAAAAIAIdO4kAzLwWeOwAAADkAAAAVAAAAAAAAAAEAIAAAAAoBAABkcnMvZ3JvdXBzaGFw&#10;ZXhtbC54bWxQSwUGAAAAAAYABgBgAQAAxwMAAAAA&#10;">
                  <o:lock v:ext="edit" aspectratio="f"/>
                  <v:rect id="Rectangle 3" o:spid="_x0000_s1026" o:spt="1" style="position:absolute;left:0;top:4279783;height:2301240;width:6763385;" filled="f" stroked="f" coordsize="21600,21600" o:gfxdata="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uymOL4A&#10;AADb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12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b/>
                              <w:bCs/>
                              <w:color w:val="222A35" w:themeColor="text2" w:themeShade="80"/>
                              <w:kern w:val="24"/>
                              <w:sz w:val="22"/>
                              <w:szCs w:val="22"/>
                            </w:rPr>
                            <w:t>2018.08-2019.02                       北京小米科技有限公司                        人事部实习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1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负责历届校园招聘及实习生招聘的工作。其中校园招聘招聘的主要工作为招聘需求调研的实施工作；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1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开始在全国各大211、985院校组织30场校园招聘工作，熟悉线上、线下招聘渠道；熟悉面试签约流程；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1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协助解决应届毕业生的户口、档案工作。实习生招聘面向大专类院校，定期维护已合作实习生院校。</w:t>
                          </w:r>
                        </w:p>
                        <w:p>
                          <w:pPr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line="360" w:lineRule="exact"/>
                            <w:ind w:left="360"/>
                            <w:textAlignment w:val="baseline"/>
                            <w:rPr>
                              <w:rFonts w:hint="eastAsia"/>
                              <w:sz w:val="22"/>
                            </w:rPr>
                          </w:pPr>
                        </w:p>
                        <w:p>
                          <w:pPr>
                            <w:pStyle w:val="2"/>
                            <w:tabs>
                              <w:tab w:val="left" w:pos="420"/>
                              <w:tab w:val="left" w:pos="1890"/>
                              <w:tab w:val="left" w:pos="2100"/>
                            </w:tabs>
                            <w:spacing w:before="0" w:beforeAutospacing="0" w:after="120" w:afterAutospacing="0" w:line="360" w:lineRule="exact"/>
                            <w:textAlignment w:val="baseline"/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b/>
                              <w:bCs/>
                              <w:color w:val="222A35" w:themeColor="text2" w:themeShade="80"/>
                              <w:kern w:val="24"/>
                              <w:sz w:val="22"/>
                              <w:szCs w:val="22"/>
                            </w:rPr>
                            <w:t>2017.08-2018.02                      上海稻壳儿大学学生会                          组织部部长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2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计划并组织首届上海高校动漫节，活动为期一周，共有11所高校社团参与；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2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代表学生会参加校级第九届精品社团评比，取得三星级社团的荣誉（120个社团中前20名）；</w:t>
                          </w:r>
                        </w:p>
                        <w:p>
                          <w:pPr>
                            <w:pStyle w:val="5"/>
                            <w:numPr>
                              <w:ilvl w:val="0"/>
                              <w:numId w:val="2"/>
                            </w:numPr>
                            <w:tabs>
                              <w:tab w:val="left" w:pos="300"/>
                              <w:tab w:val="left" w:pos="420"/>
                              <w:tab w:val="left" w:pos="1890"/>
                              <w:tab w:val="left" w:pos="2100"/>
                              <w:tab w:val="clear" w:pos="720"/>
                            </w:tabs>
                            <w:spacing w:line="360" w:lineRule="exact"/>
                            <w:ind w:left="-61" w:leftChars="-29" w:firstLineChars="0"/>
                            <w:jc w:val="both"/>
                            <w:textAlignment w:val="baseline"/>
                            <w:rPr>
                              <w:sz w:val="22"/>
                            </w:rPr>
                          </w:pPr>
                          <w:r>
                            <w:rPr>
                              <w:rFonts w:hint="eastAsia" w:ascii="微软雅黑 Light" w:hAnsi="微软雅黑 Light" w:eastAsia="微软雅黑 Light" w:cs="Times New Roman"/>
                              <w:color w:val="404040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计划并负责社团所有的季度活动申请，从学校的有限预算中为社团争取到足够的活动经费。</w:t>
                          </w:r>
                        </w:p>
                      </w:txbxContent>
                    </v:textbox>
                  </v:rect>
                  <v:roundrect id="矩形 12" o:spid="_x0000_s1026" o:spt="2" style="position:absolute;left:96920;top:3831824;height:312384;width:6565640;v-text-anchor:middle;" fillcolor="#10243F" filled="t" stroked="f" coordsize="21600,21600" arcsize="0.166666666666667" o:gfxdata="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K3hgq8AAAA&#10;2wAAAA8AAAAAAAAAAQAgAAAAIgAAAGRycy9kb3ducmV2LnhtbFBLAQIUABQAAAAIAIdO4kAzLwWe&#10;OwAAADkAAAAQAAAAAAAAAAEAIAAAAAsBAABkcnMvc2hhcGV4bWwueG1sUEsFBgAAAAAGAAYAWwEA&#10;ALU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ect id="_x0000_s1026" o:spid="_x0000_s1026" o:spt="1" style="position:absolute;left:572008;top:3848244;height:288925;width:1100280;v-text-anchor:middle;" filled="f" stroked="f" coordsize="21600,21600" o:gfxdata="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S6wNbsAAADb&#10;AAAADwAAAAAAAAABACAAAAAiAAAAZHJzL2Rvd25yZXYueG1sUEsBAhQAFAAAAAgAh07iQDMvBZ47&#10;AAAAOQAAABAAAAAAAAAAAQAgAAAACgEAAGRycy9zaGFwZXhtbC54bWxQSwUGAAAAAAYABgBbAQAA&#10;tAMAAAAA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FFFFFF" w:themeColor="background1"/>
                              <w:kern w:val="24"/>
                              <w:sz w:val="28"/>
                              <w:szCs w:val="28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工作经历</w:t>
                          </w:r>
                        </w:p>
                      </w:txbxContent>
                    </v:textbox>
                  </v:rect>
                  <v:rect id="_x0000_s1026" o:spid="_x0000_s1026" o:spt="1" style="position:absolute;left:180008;top:3831824;height:312384;width:312384;v-text-anchor:middle;" fillcolor="#222A35" filled="t" stroked="f" coordsize="21600,21600" o:gfxdata="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bGeXvQAA&#10;ANsAAAAPAAAAAAAAAAEAIAAAACIAAABkcnMvZG93bnJldi54bWxQSwECFAAUAAAACACHTuJAMy8F&#10;njsAAAA5AAAAEAAAAAAAAAABACAAAAAMAQAAZHJzL3NoYXBleG1sLnhtbFBLBQYAAAAABgAGAFsB&#10;AAC2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shape id="Shape 2604" o:spid="_x0000_s1026" o:spt="100" style="position:absolute;left:225455;top:3898801;height:181218;width:221489;v-text-anchor:middle;" fillcolor="#FFFFFF" filled="t" stroked="f" coordsize="21600,21600" o:gfxdata="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GdwovQAA&#10;ANsAAAAPAAAAAAAAAAEAIAAAACIAAABkcnMvZG93bnJldi54bWxQSwECFAAUAAAACACHTuJAMy8F&#10;njsAAAA5AAAAEAAAAAAAAAABACAAAAAMAQAAZHJzL3NoYXBleG1sLnhtbFBLBQYAAAAABgAGAFsB&#10;AAC2AwAAAAA=&#10;" path="m20618,9600l17673,9600,17673,8400c17673,7738,17233,7200,16691,7200l14727,7200c14186,7200,13745,7738,13745,8400l13745,9600,7855,9600,7855,8400c7855,7738,7414,7200,6873,7200l4909,7200c4367,7200,3927,7738,3927,8400l3927,9600,982,9600,982,3601,20618,3601c20618,3601,20618,9600,20618,9600xm14727,8400l16691,8400,16691,12001,14727,12001c14727,12001,14727,8400,14727,8400xm4909,8400l6873,8400,6873,12001,4909,12001c4909,12001,4909,8400,4909,8400xm19636,20400l1964,20400,1964,10800,3927,10800,3927,12001c3927,12662,4367,13200,4909,13200l6873,13200c7414,13200,7855,12662,7855,12001l7855,10800,13745,10800,13745,12001c13745,12662,14186,13200,14727,13200l16691,13200c17233,13200,17673,12662,17673,12001l17673,10800,19636,10800c19636,10800,19636,20400,19636,20400xm8836,1200l12764,1200c13305,1200,13745,1738,13745,2400l7855,2400c7855,1738,8295,1200,8836,1200m20618,2400l14727,2400c14727,1075,13848,0,12764,0l8836,0c7752,0,6873,1075,6873,2400l982,2400c440,2400,0,2938,0,3601l0,9600c0,10262,440,10800,982,10800l982,20400c982,21062,1422,21600,1964,21600l19636,21600c20178,21600,20618,21062,20618,20400l20618,10800c21160,10800,21600,10262,21600,9600l21600,3601c21600,2938,21160,2400,20618,2400e">
                    <v:path o:connectlocs="110744,90609;110744,90609;110744,90609;110744,90609" o:connectangles="0,82,164,247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  <v:rect id="_x0000_s1026" o:spid="_x0000_s1026" o:spt="1" style="position:absolute;left:1468019;top:3848244;height:288925;width:1559523;v-text-anchor:middle;" filled="f" stroked="f" coordsize="21600,21600" o:gfxdata="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LEkR7sAAADb&#10;AAAADwAAAAAAAAABACAAAAAiAAAAZHJzL2Rvd25yZXYueG1sUEsBAhQAFAAAAAgAh07iQDMvBZ47&#10;AAAAOQAAABAAAAAAAAAAAQAgAAAACgEAAGRycy9zaGFwZXhtbC54bWxQSwUGAAAAAAYABgBbAQAA&#10;tAMAAAAA&#10;">
                    <v:fill on="f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spacing w:before="0" w:beforeAutospacing="0" w:after="0" w:afterAutospacing="0" w:line="32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FFFFFF" w:themeColor="background1"/>
                              <w:kern w:val="24"/>
                              <w:sz w:val="28"/>
                              <w:szCs w:val="28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EXPERIENCE</w:t>
                          </w:r>
                        </w:p>
                      </w:txbxContent>
                    </v:textbox>
                  </v:rect>
                </v:group>
                <v:rect id="_x0000_s1026" o:spid="_x0000_s1026" o:spt="1" style="position:absolute;left:1468020;top:8739260;height:288925;width:1559523;v-text-anchor:middle;" filled="f" stroked="f" coordsize="21600,21600" o:gfxdata="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wO3xO5AAAA2wAA&#10;AA8AAAAAAAAAAQAgAAAAIgAAAGRycy9kb3ducmV2LnhtbFBLAQIUABQAAAAIAIdO4kAzLwWeOwAA&#10;ADkAAAAQAAAAAAAAAAEAIAAAAAgBAABkcnMvc2hhcGV4bWwueG1sUEsFBgAAAAAGAAYAWwEAALID&#10;AAAAAA=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EVALUATION</w:t>
                        </w:r>
                      </w:p>
                    </w:txbxContent>
                  </v:textbox>
                </v:rect>
                <v:rect id="_x0000_s1026" o:spid="_x0000_s1026" o:spt="1" style="position:absolute;left:1468019;top:7018898;height:288925;width:1559523;v-text-anchor:middle;" filled="f" stroked="f" coordsize="21600,21600" o:gfxdata="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2RS2G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AWARD</w:t>
                        </w:r>
                      </w:p>
                    </w:txbxContent>
                  </v:textbox>
                </v:rect>
                <v:group id="_x0000_s1026" o:spid="_x0000_s1026" o:spt="203" style="position:absolute;left:88454;top:1285006;height:188302;width:3299877;" coordorigin="88454,1285006" coordsize="3299877,188302" o:gfxdata="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YzQ4iL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Shape 2526" o:spid="_x0000_s1026" o:spt="100" style="position:absolute;left:88454;top:1285006;height:188302;width:188302;v-text-anchor:middle;" filled="t" stroked="f" coordsize="21600,21600" o:gfxdata="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8jdbW/&#10;AAAA2wAAAA8AAAAAAAAAAQAgAAAAIgAAAGRycy9kb3ducmV2LnhtbFBLAQIUABQAAAAIAIdO4kAz&#10;LwWeOwAAADkAAAAQAAAAAAAAAAEAIAAAAA4BAABkcnMvc2hhcGV4bWwueG1sUEsFBgAAAAAGAAYA&#10;WwEAALgDAAAAAA==&#10;" path="m10800,20618c5377,20618,982,16223,982,10800c982,5377,5377,982,10800,982c16223,982,20618,5377,20618,10800c20618,16223,16223,20618,10800,20618m10800,0c4836,0,0,4836,0,10800c0,16765,4836,21600,10800,21600c16764,21600,21600,16765,21600,10800c21600,4836,16764,0,10800,0m14236,16752c14001,16887,13921,17188,14057,17422c14192,17658,14493,17738,14727,17602c14962,17467,15042,17167,14907,16932c14771,16697,14472,16617,14236,16752m10800,11782c10258,11782,9818,11342,9818,10800c9818,10258,10258,9818,10800,9818c11342,9818,11782,10258,11782,10800c11782,11342,11342,11782,10800,11782m15218,10309l12694,10309c12515,9624,11978,9084,11291,8906l11291,3436c11291,3166,11071,2945,10800,2945c10529,2945,10309,3166,10309,3436l10309,8906c9464,9125,8836,9886,8836,10800c8836,11885,9716,12764,10800,12764c11714,12764,12476,12137,12694,11291l15218,11291c15489,11291,15709,11072,15709,10800c15709,10529,15489,10309,15218,10309m16932,6693c16697,6829,16616,7129,16752,7364c16887,7599,17188,7679,17422,7543c17657,7408,17737,7108,17602,6873c17467,6638,17166,6557,16932,6693m10800,17673c10529,17673,10309,17893,10309,18164c10309,18435,10529,18655,10800,18655c11071,18655,11291,18435,11291,18164c11291,17893,11071,17673,10800,17673m17422,14057c17188,13921,16887,14001,16752,14236c16616,14472,16697,14772,16932,14907c17166,15043,17467,14962,17602,14727c17737,14492,17657,14192,17422,14057m4668,6693c4433,6557,4133,6638,3998,6873c3863,7108,3942,7408,4178,7543c4412,7679,4713,7599,4848,7364c4984,7129,4903,6829,4668,6693m14236,4848c14472,4984,14771,4903,14907,4669c15042,4434,14962,4134,14727,3998c14493,3863,14192,3943,14057,4178c13921,4412,14001,4713,14236,4848m3436,10309c3166,10309,2945,10529,2945,10800c2945,11072,3166,11291,3436,11291c3707,11291,3927,11072,3927,10800c3927,10529,3707,10309,3436,10309m6873,3998c6638,4134,6558,4434,6693,4669c6829,4903,7129,4984,7364,4848c7599,4713,7679,4412,7543,4178c7408,3943,7108,3863,6873,3998m4178,14057c3942,14192,3863,14492,3998,14727c4133,14962,4433,15043,4668,14907c4903,14772,4984,14472,4848,14236c4713,14001,4412,13921,4178,14057m7364,16752c7129,16617,6829,16697,6693,16932c6558,17167,6638,17467,6873,17602c7108,17738,7408,17658,7543,17422c7679,17188,7599,16887,7364,16752m18164,10309c17893,10309,17673,10529,17673,10800c17673,11072,17893,11291,18164,11291c18434,11291,18655,11072,18655,10800c18655,10529,18434,10309,18164,10309e">
                    <v:path o:connectlocs="94151,94151;94151,94151;94151,94151;94151,94151" o:connectangles="0,82,164,247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  <v:shape id="Shape 2526" o:spid="_x0000_s1026" o:spt="100" style="position:absolute;left:1351308;top:1285149;height:188016;width:188302;v-text-anchor:middle;" filled="t" stroked="f" coordsize="607639,606721" o:gfxdata="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bPGXG8AAAA&#10;2wAAAA8AAAAAAAAAAQAgAAAAIgAAAGRycy9kb3ducmV2LnhtbFBLAQIUABQAAAAIAIdO4kAzLwWe&#10;OwAAADkAAAAQAAAAAAAAAAEAIAAAAAsBAABkcnMvc2hhcGV4bWwueG1sUEsFBgAAAAAGAAYAWwEA&#10;ALUDAAAAAA==&#10;" path="m303784,121302c404354,121302,486055,202966,486055,303290l455706,303290c455706,219583,387711,151693,303784,151693xm303784,60686c437800,60686,546811,169547,546811,303290l516466,303290c516466,186076,421249,90989,303784,90989xm137689,30947c80460,50853,30617,107018,30617,131012c30617,205661,46816,307503,173202,433696c299677,559888,401676,576151,476440,576151c500471,576151,556722,526385,576658,469154c575946,467821,574255,465155,570339,461245c550491,441516,501272,416544,445021,397882c442440,396993,440749,396727,439770,396638c436299,400903,432116,414234,429534,422409c422058,446137,409509,485950,368122,485950c330829,485950,267992,431030,221976,385085c175872,339051,120957,276400,120957,239164c120957,197752,160742,185310,184595,177756c192783,175179,206045,171002,210406,167537c210317,166559,210050,164871,209160,162293c190380,106129,165459,57074,145611,37256c141695,33346,139025,31658,137689,30947xm129946,1265c142229,-2823,154956,3309,167239,15662c196165,44455,223045,107195,238175,152607c259892,217480,151574,195885,151574,239164c151574,260759,194919,314791,243605,363490c292379,412101,346494,455379,368122,455379c411467,455379,389750,347227,454723,368822c500293,384019,563130,410857,591967,439650c604339,452002,610391,464710,606297,476974c584669,541848,519696,606721,476440,606721c389750,606721,281520,585037,151574,455379c21628,325632,0,217480,0,131012c0,87733,64973,22949,129946,1265xm303784,0c471287,0,607639,136050,607639,303290l577200,303290c577200,152578,454822,30302,303784,30302xe">
                    <v:path o:connectlocs="94139,37590;150624,93986;141219,93986;94139,47007;94139,18805;169451,93986;160048,93986;94139,28196;42668,9590;9487,40599;53673,134397;147644,178542;178701,145385;176743,142934;137908,123299;136280,122913;133108,130899;114077,150590;68788,119333;37483,74114;57204,55084;65202,51917;64816,50292;45123,11545;42668,9590;40269,392;51825,4853;73808,47291;46971,74114;75491,112641;114077,141116;140914,114293;183445,136242;187886,147808;147644,188016;46971,141116;0,40599;40269,392;94139,0;188302,93986;178869,93986;94139,9390" o:connectangles="0,0,0,0,0,0,0,0,0,0,0,0,0,0,0,0,0,0,0,0,0,0,0,0,0,0,0,0,0,0,0,0,0,0,0,0,0,0,0,0,0,0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  <v:shape id="Shape 2526" o:spid="_x0000_s1026" o:spt="100" style="position:absolute;left:3200029;top:1306732;height:144850;width:188302;v-text-anchor:middle;" filled="t" stroked="f" coordsize="6827,5259" o:gfxdata="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EgGry8AAAA&#10;2wAAAA8AAAAAAAAAAQAgAAAAIgAAAGRycy9kb3ducmV2LnhtbFBLAQIUABQAAAAIAIdO4kAzLwWe&#10;OwAAADkAAAAQAAAAAAAAAAEAIAAAAAsBAABkcnMvc2hhcGV4bWwueG1sUEsFBgAAAAAGAAYAWwEA&#10;ALUDAAAAAA==&#10;" path="m6394,0l433,0c194,0,0,194,0,433l0,4826c0,5065,194,5259,433,5259l6394,5259c6632,5259,6827,5065,6827,4826l6827,433c6827,194,6632,0,6394,0xm5838,245l3413,2012,988,245,5838,245xm768,5014l433,5014c329,5014,245,4929,245,4826l245,1019,768,1400,768,5014xm5814,5014l1013,5014,1013,1578,3341,3275c3363,3291,3388,3299,3413,3299c3439,3299,3464,3291,3485,3275l5814,1578,5814,5014xm6582,4826c6582,4929,6497,5014,6394,5014l6059,5014,6059,1400,6582,1019,6582,4826xm6582,716l3413,3025,245,716,245,433c245,329,329,245,433,245l573,245,3341,2263c3363,2279,3388,2286,3413,2286c3439,2286,3464,2279,3485,2263l6254,245,6394,245c6497,245,6582,329,6582,433l6582,716xe">
                    <v:path o:connectlocs="176359,0;11942,0;0,11926;0,132923;11942,144850;176359,144850;188302,132923;188302,11926;176359,0;161023,6748;94137,55417;27250,6748;161023,6748;21182,138101;11942,138101;6757,132923;6757,28066;21182,38560;21182,138101;160361,138101;27940,138101;27940,43463;92151,90204;94137,90865;96123,90204;160361,43463;160361,138101;181544,132923;176359,138101;167119,138101;167119,38560;181544,28066;181544,132923;181544,19720;94137,83318;6757,19720;6757,11926;11942,6748;15804,6748;92151,62330;94137,62963;96123,62330;172497,6748;176359,6748;181544,11926;181544,19720" o:connectangles="0,0,0,0,0,0,0,0,0,0,0,0,0,0,0,0,0,0,0,0,0,0,0,0,0,0,0,0,0,0,0,0,0,0,0,0,0,0,0,0,0,0,0,0,0,0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</v:group>
                <v:shape id="_x0000_s1026" o:spid="_x0000_s1026" o:spt="75" type="#_x0000_t75" style="position:absolute;left:5343568;top:0;height:1758929;width:1318991;" filled="f" o:preferrelative="t" stroked="t" coordsize="21600,21600" o:gfxdata="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xTPtEugAAANsA&#10;AAAPAAAAAAAAAAEAIAAAACIAAABkcnMvZG93bnJldi54bWxQSwECFAAUAAAACACHTuJAMy8FnjsA&#10;AAA5AAAAEAAAAAAAAAABACAAAAAJAQAAZHJzL3NoYXBleG1sLnhtbFBLBQYAAAAABgAGAFsBAACz&#10;AwAAAAA=&#10;">
                  <v:fill on="f" focussize="0,0"/>
                  <v:stroke weight="2.25pt" color="#FFFFFF" miterlimit="8" joinstyle="miter"/>
                  <v:imagedata r:id="rId4" o:title=""/>
                  <o:lock v:ext="edit" aspectratio="t"/>
                </v:shape>
              </v:group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 Light">
    <w:panose1 w:val="020B0502040204020203"/>
    <w:charset w:val="86"/>
    <w:family w:val="swiss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1009CB"/>
    <w:multiLevelType w:val="multilevel"/>
    <w:tmpl w:val="291009C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5A4147C2"/>
    <w:multiLevelType w:val="multilevel"/>
    <w:tmpl w:val="5A4147C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attachedTemplate r:id="rId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21738CA"/>
    <w:rsid w:val="00066A49"/>
    <w:rsid w:val="000B1AA5"/>
    <w:rsid w:val="00103200"/>
    <w:rsid w:val="00142089"/>
    <w:rsid w:val="001A0E8B"/>
    <w:rsid w:val="001C2C07"/>
    <w:rsid w:val="001D075D"/>
    <w:rsid w:val="00294B41"/>
    <w:rsid w:val="00305216"/>
    <w:rsid w:val="0049262D"/>
    <w:rsid w:val="004B06EC"/>
    <w:rsid w:val="005252D4"/>
    <w:rsid w:val="00642183"/>
    <w:rsid w:val="00726F24"/>
    <w:rsid w:val="00750E62"/>
    <w:rsid w:val="00751D49"/>
    <w:rsid w:val="00854D00"/>
    <w:rsid w:val="00885F33"/>
    <w:rsid w:val="00A720F5"/>
    <w:rsid w:val="00AA6102"/>
    <w:rsid w:val="00B03ABD"/>
    <w:rsid w:val="00B74D73"/>
    <w:rsid w:val="00DA497E"/>
    <w:rsid w:val="00F348B5"/>
    <w:rsid w:val="00FB3B97"/>
    <w:rsid w:val="00FB56A3"/>
    <w:rsid w:val="72173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5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f\AppData\Roaming\kingsoft\office6\templates\download\7b435f79-1cd3-2777-5ff1-ba38c46c5e60\&#20154;&#20107;&#34892;&#25919;&#31616;&#21382;&#27169;&#26495;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人事行政简历模板.docx</Template>
  <Pages>1</Pages>
  <Words>0</Words>
  <Characters>0</Characters>
  <Lines>1</Lines>
  <Paragraphs>1</Paragraphs>
  <TotalTime>1</TotalTime>
  <ScaleCrop>false</ScaleCrop>
  <LinksUpToDate>false</LinksUpToDate>
  <CharactersWithSpaces>0</CharactersWithSpaces>
  <Application>WPS Office_11.1.0.8412_F1E327BC-269C-435d-A152-05C5408002CA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2019-03-06T13:00:00Z</dcterms:created>
  <dc:creator>bubble</dc:creator>
  <cp:lastModifiedBy>bubble</cp:lastModifiedBy>
  <dcterms:modified xsi:type="dcterms:W3CDTF">2019-03-06T13:00:41Z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