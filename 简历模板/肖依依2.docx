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spacing w:before="240"/>
        <w:rPr>
          <w:rFonts w:ascii="微软雅黑" w:hAnsi="微软雅黑" w:eastAsia="微软雅黑"/>
          <w:b/>
          <w:color w:val="FFFFFF" w:themeColor="background1"/>
          <w:sz w:val="44"/>
          <w:szCs w:val="40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ascii="微软雅黑" w:hAnsi="微软雅黑" w:eastAsia="微软雅黑"/>
          <w:color w:val="FFFFFF" w:themeColor="background1"/>
          <w:szCs w:val="4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-327660</wp:posOffset>
                </wp:positionV>
                <wp:extent cx="2536190" cy="46799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371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Impact" w:hAnsi="Impact"/>
                                <w:color w:val="418AB3" w:themeColor="accent1"/>
                                <w:sz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/>
                                <w:color w:val="418AB3" w:themeColor="accent1"/>
                                <w:sz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pt;margin-top:-25.8pt;height:36.85pt;width:199.7pt;z-index:251663360;mso-width-relative:page;mso-height-relative:page;" filled="f" stroked="f" coordsize="21600,21600" o:gfxdata="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j/w3&#10;2gAAAAkBAAAPAAAAAAAAAAEAIAAAACIAAABkcnMvZG93bnJldi54bWxQSwECFAAUAAAACACHTuJA&#10;vmg6wh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Impact" w:hAnsi="Impact"/>
                          <w:color w:val="418AB3" w:themeColor="accent1"/>
                          <w:sz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/>
                          <w:color w:val="418AB3" w:themeColor="accent1"/>
                          <w:sz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:szCs w:val="4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-407670</wp:posOffset>
                </wp:positionV>
                <wp:extent cx="180975" cy="10839450"/>
                <wp:effectExtent l="57150" t="190500" r="85725" b="190500"/>
                <wp:wrapNone/>
                <wp:docPr id="2" name="同侧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975" cy="10839450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同侧圆角矩形 59" o:spid="_x0000_s1026" style="position:absolute;left:0pt;flip:y;margin-left:-23.25pt;margin-top:-32.1pt;height:853.5pt;width:14.25pt;z-index:-251651072;v-text-anchor:middle;mso-width-relative:page;mso-height-relative:page;" fillcolor="#418AB3 [3204]" filled="t" stroked="f" coordsize="180975,10839450" o:gfxdata="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/ErDfYAAAADAEAAA8AAAAAAAAAAQAgAAAAIgAAAGRycy9kb3ducmV2LnhtbFBLAQIUABQA&#10;AAAIAIdO4kD0BSU6YgIAAJYEAAAOAAAAAAAAAAEAIAAAACcBAABkcnMvZTJvRG9jLnhtbFBLBQYA&#10;AAAABgAGAFkBAAD7BQAAAAA=&#10;" path="m0,0l180975,0,180975,0,180975,10839450,180975,10839450,0,10839450,0,10839450,0,0,0,0xe">
                <v:path o:connectlocs="180975,5419725;90487,10839450;0,5419725;9048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:szCs w:val="4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193675</wp:posOffset>
                </wp:positionV>
                <wp:extent cx="7559675" cy="421640"/>
                <wp:effectExtent l="152400" t="76200" r="155575" b="73660"/>
                <wp:wrapNone/>
                <wp:docPr id="6" name="同侧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421640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同侧圆角矩形 59" o:spid="_x0000_s1026" style="position:absolute;left:0pt;flip:y;margin-left:-36pt;margin-top:15.25pt;height:33.2pt;width:595.25pt;z-index:-251655168;v-text-anchor:middle;mso-width-relative:page;mso-height-relative:page;" fillcolor="#418AB3 [3204]" filled="t" stroked="f" coordsize="7559675,421640" o:gfxdata="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c4rib2AAAAAoBAAAPAAAAAAAAAAEAIAAAACIAAABkcnMvZG93bnJldi54bWxQSwECFAAUAAAA&#10;CACHTuJAL/1p3mACAACVBAAADgAAAAAAAAABACAAAAAnAQAAZHJzL2Uyb0RvYy54bWxQSwUGAAAA&#10;AAYABgBZAQAA+QUAAAAA&#10;" path="m0,0l7559675,0,7559675,0,7559675,421640,7559675,421640,0,421640,0,421640,0,0,0,0xe">
                <v:path o:connectlocs="7559675,210820;3779837,421640;0,210820;377983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49530</wp:posOffset>
            </wp:positionV>
            <wp:extent cx="1333500" cy="1333500"/>
            <wp:effectExtent l="95250" t="114300" r="95250" b="11430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" b="4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:szCs w:val="4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-588010</wp:posOffset>
                </wp:positionV>
                <wp:extent cx="7105650" cy="1539875"/>
                <wp:effectExtent l="57150" t="76200" r="57150" b="80010"/>
                <wp:wrapNone/>
                <wp:docPr id="44" name="同侧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1539582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同侧圆角矩形 59" o:spid="_x0000_s1026" style="position:absolute;left:0pt;margin-left:-19.95pt;margin-top:-46.3pt;height:121.25pt;width:559.5pt;z-index:-251656192;v-text-anchor:middle;mso-width-relative:page;mso-height-relative:page;" fillcolor="#FFFFFF [3212]" filled="t" stroked="f" coordsize="7105650,1539582" o:gfxdata="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ouxTu2gAAAAwBAAAPAAAA&#10;AAAAAAEAIAAAACIAAABkcnMvZG93bnJldi54bWxQSwECFAAUAAAACACHTuJA6zUaFEwCAAB1BAAA&#10;DgAAAAAAAAABACAAAAApAQAAZHJzL2Uyb0RvYy54bWxQSwUGAAAAAAYABgBZAQAA5wUAAAAA&#10;" path="m0,0l7105650,0,7105650,0,7105650,1539582,7105650,1539582,0,1539582,0,1539582,0,0,0,0xe">
                <v:path o:connectlocs="7105650,769791;3552825,1539582;0,769791;35528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44"/>
          <w:szCs w:val="40"/>
          <w14:textFill>
            <w14:solidFill>
              <w14:schemeClr w14:val="bg1"/>
            </w14:solidFill>
          </w14:textFill>
        </w:rPr>
        <w:t>肖依依</w:t>
      </w:r>
    </w:p>
    <w:p>
      <w:pPr>
        <w:adjustRightInd w:val="0"/>
        <w:snapToGrid w:val="0"/>
        <w:spacing w:after="240"/>
        <w:rPr>
          <w:rFonts w:ascii="微软雅黑" w:hAnsi="微软雅黑" w:eastAsia="微软雅黑"/>
          <w:color w:val="FFFFFF" w:themeColor="background1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求职意向：输入意向岗位/城市</w:t>
      </w:r>
      <w:r>
        <w:rPr>
          <w:rFonts w:hint="eastAsia" w:ascii="微软雅黑" w:hAnsi="微软雅黑" w:eastAsia="微软雅黑"/>
          <w:color w:val="FFFFFF" w:themeColor="background1"/>
          <w:szCs w:val="40"/>
          <w14:textFill>
            <w14:solidFill>
              <w14:schemeClr w14:val="bg1"/>
            </w14:solidFill>
          </w14:textFill>
        </w:rPr>
        <w:t>资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现居：武汉市硚口区 </w:t>
      </w:r>
      <w:r>
        <w:rPr>
          <w:rFonts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</w:t>
      </w:r>
      <w:r>
        <w:rPr>
          <w:rFonts w:hint="eastAsia"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电话：1</w:t>
      </w:r>
      <w:r>
        <w:rPr>
          <w:rFonts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80 0000 0000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生日：1</w:t>
      </w:r>
      <w:r>
        <w:rPr>
          <w:rFonts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997. 07</w:t>
      </w:r>
      <w:r>
        <w:rPr>
          <w:rFonts w:hint="eastAsia"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</w:t>
      </w:r>
      <w:r>
        <w:rPr>
          <w:rFonts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07         </w:t>
      </w:r>
      <w:r>
        <w:rPr>
          <w:rFonts w:ascii="微软雅黑" w:hAnsi="微软雅黑" w:eastAsia="微软雅黑"/>
          <w:color w:val="262626" w:themeColor="text1" w:themeTint="D9"/>
          <w:sz w:val="1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邮箱：5</w:t>
      </w:r>
      <w:r>
        <w:rPr>
          <w:rFonts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17776666</w:t>
      </w:r>
      <w:r>
        <w:rPr>
          <w:rFonts w:hint="eastAsia" w:ascii="微软雅黑" w:hAnsi="微软雅黑" w:eastAsia="微软雅黑"/>
          <w:color w:val="262626" w:themeColor="text1" w:themeTint="D9"/>
          <w:sz w:val="2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@st.com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414141"/>
          <w:sz w:val="18"/>
          <w:szCs w:val="40"/>
        </w:rPr>
      </w:pPr>
    </w:p>
    <w:tbl>
      <w:tblPr>
        <w:tblStyle w:val="5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8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spacing w:after="240" w:line="400" w:lineRule="exact"/>
              <w:ind w:firstLineChars="0"/>
              <w:jc w:val="lef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18AB3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2005</w:t>
            </w:r>
            <w:r>
              <w:rPr>
                <w:rFonts w:ascii="微软雅黑" w:hAnsi="微软雅黑" w:eastAsia="微软雅黑"/>
                <w:b/>
                <w:color w:val="545454"/>
                <w:szCs w:val="21"/>
              </w:rPr>
              <w:t>.07</w:t>
            </w: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-</w:t>
            </w:r>
            <w:r>
              <w:rPr>
                <w:rFonts w:ascii="微软雅黑" w:hAnsi="微软雅黑" w:eastAsia="微软雅黑"/>
                <w:b/>
                <w:color w:val="545454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009</w:t>
            </w:r>
            <w:r>
              <w:rPr>
                <w:rFonts w:ascii="微软雅黑" w:hAnsi="微软雅黑" w:eastAsia="微软雅黑"/>
                <w:b/>
                <w:color w:val="545454"/>
                <w:szCs w:val="21"/>
              </w:rPr>
              <w:t>.06</w:t>
            </w: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电子商务/本科</w:t>
            </w:r>
          </w:p>
        </w:tc>
        <w:tc>
          <w:tcPr>
            <w:tcW w:w="8325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 xml:space="preserve">华中科技大学管理学院                   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在校成绩：4.86（班级前5%）；主要课程：电子商务前沿与发展、数据结构基础、数据挖掘与统计、管理信息系统、统计学、会计学、财务管理、市场营销、经济法等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spacing w:after="240" w:line="400" w:lineRule="exact"/>
              <w:ind w:firstLineChars="0"/>
              <w:jc w:val="lef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18AB3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实习经历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3" w:hRule="atLeast"/>
          <w:jc w:val="center"/>
        </w:trPr>
        <w:tc>
          <w:tcPr>
            <w:tcW w:w="2118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1"/>
              </w:rPr>
              <w:t>2015.07-2019.06</w:t>
            </w: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新媒体运营</w:t>
            </w: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1"/>
              </w:rPr>
              <w:t>2015.07-2019.06</w:t>
            </w: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新媒体运营</w:t>
            </w:r>
          </w:p>
        </w:tc>
        <w:tc>
          <w:tcPr>
            <w:tcW w:w="8325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 xml:space="preserve">云隐网络科技有限公司                   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工作描述：负责运营公司的公众号，根据公司要求撰写相关文案，不断提升品牌价值；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负责软文的选题策划和文案撰写，发布到微信微博、今日头条、一点等新媒体平台；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根据需要，适时策划相关活动，以活跃粉丝，提升粉丝粘性；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分析数据，收集用户反馈，分析用户的阅读心理，提高阅读量以及转化率等；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 xml:space="preserve">缊印管理咨询有限公司                   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工作描述：微信文案撰写、推文编辑，粉丝管理（活动咨询、粉丝积分、礼物派发）；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荔枝微课项目负责人，课程设计、讲师对接、课程宣传及主持。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spacing w:after="240" w:line="400" w:lineRule="exact"/>
              <w:ind w:firstLineChars="0"/>
              <w:jc w:val="lef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18AB3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校内实践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  <w:jc w:val="center"/>
        </w:trPr>
        <w:tc>
          <w:tcPr>
            <w:tcW w:w="2118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2015.07-2019.06</w:t>
            </w: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社团部长</w:t>
            </w:r>
          </w:p>
        </w:tc>
        <w:tc>
          <w:tcPr>
            <w:tcW w:w="8325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 xml:space="preserve">华中科技大学管理学院                   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 xml:space="preserve">工作描述：为青协环保部成员提供环保相关知识与技能的培训，增强实际工作能力；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负责策划和组织各种形式环保活动，参与现场组织引领及管理；策划青协新干部竞选。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spacing w:after="240" w:line="400" w:lineRule="exact"/>
              <w:ind w:firstLineChars="0"/>
              <w:jc w:val="lef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18AB3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  <w:jc w:val="center"/>
        </w:trPr>
        <w:tc>
          <w:tcPr>
            <w:tcW w:w="2118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语言技能：</w:t>
            </w:r>
          </w:p>
          <w:p>
            <w:pPr>
              <w:adjustRightInd w:val="0"/>
              <w:snapToGrid w:val="0"/>
              <w:ind w:left="-105" w:leftChars="-50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软件技能：</w:t>
            </w:r>
          </w:p>
        </w:tc>
        <w:tc>
          <w:tcPr>
            <w:tcW w:w="8325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大学英语六级 CET-6 ，良好的听说读写能力；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计算机二级MS office考试，熟练运用office相关软件，尤其擅长PPT设计制作；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spacing w:after="240" w:line="400" w:lineRule="exact"/>
              <w:ind w:firstLineChars="0"/>
              <w:jc w:val="lef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18AB3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拥有多年新媒体运营经验，目前运营的微信平台粉丝量40万＋，单篇文章平均阅读3万＋，最高阅读量10万＋；专业能力已较扎实；能做新媒体的全盘规划，也能自行分析竞品，达到知己知彼；责任心强、积极主动、沟通能力强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D79D5"/>
    <w:multiLevelType w:val="multilevel"/>
    <w:tmpl w:val="663D79D5"/>
    <w:lvl w:ilvl="0" w:tentative="0">
      <w:start w:val="1"/>
      <w:numFmt w:val="bullet"/>
      <w:lvlText w:val=""/>
      <w:lvlJc w:val="left"/>
      <w:pPr>
        <w:ind w:left="31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73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5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57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99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1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3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25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675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6069A"/>
    <w:rsid w:val="00024450"/>
    <w:rsid w:val="00061C4A"/>
    <w:rsid w:val="00063548"/>
    <w:rsid w:val="00090529"/>
    <w:rsid w:val="00092E63"/>
    <w:rsid w:val="000969E6"/>
    <w:rsid w:val="000C23D9"/>
    <w:rsid w:val="000C2D2B"/>
    <w:rsid w:val="001203C1"/>
    <w:rsid w:val="001424E3"/>
    <w:rsid w:val="00150BD1"/>
    <w:rsid w:val="0017452C"/>
    <w:rsid w:val="00174D0D"/>
    <w:rsid w:val="00180116"/>
    <w:rsid w:val="00204EAE"/>
    <w:rsid w:val="00221EED"/>
    <w:rsid w:val="002263B5"/>
    <w:rsid w:val="00240EBE"/>
    <w:rsid w:val="00281C04"/>
    <w:rsid w:val="002A083F"/>
    <w:rsid w:val="002B11AC"/>
    <w:rsid w:val="002F67F1"/>
    <w:rsid w:val="00300C55"/>
    <w:rsid w:val="00316D3E"/>
    <w:rsid w:val="003203D1"/>
    <w:rsid w:val="003278C6"/>
    <w:rsid w:val="003324BE"/>
    <w:rsid w:val="003577AA"/>
    <w:rsid w:val="003656D5"/>
    <w:rsid w:val="00365B84"/>
    <w:rsid w:val="00376945"/>
    <w:rsid w:val="003C3614"/>
    <w:rsid w:val="003D1197"/>
    <w:rsid w:val="0042577F"/>
    <w:rsid w:val="00430FDA"/>
    <w:rsid w:val="004A5CEF"/>
    <w:rsid w:val="004E2D8D"/>
    <w:rsid w:val="004F625B"/>
    <w:rsid w:val="00502B9A"/>
    <w:rsid w:val="00533B73"/>
    <w:rsid w:val="00544338"/>
    <w:rsid w:val="00575B90"/>
    <w:rsid w:val="00581C01"/>
    <w:rsid w:val="00594069"/>
    <w:rsid w:val="005A6B21"/>
    <w:rsid w:val="005B4F6C"/>
    <w:rsid w:val="005C16DC"/>
    <w:rsid w:val="005E6C18"/>
    <w:rsid w:val="005F7A15"/>
    <w:rsid w:val="006314B8"/>
    <w:rsid w:val="0063344C"/>
    <w:rsid w:val="0066778D"/>
    <w:rsid w:val="00670673"/>
    <w:rsid w:val="00676D69"/>
    <w:rsid w:val="00690663"/>
    <w:rsid w:val="006A292B"/>
    <w:rsid w:val="006A4328"/>
    <w:rsid w:val="007333F9"/>
    <w:rsid w:val="00753DDD"/>
    <w:rsid w:val="007B4146"/>
    <w:rsid w:val="007C2F11"/>
    <w:rsid w:val="007D1C14"/>
    <w:rsid w:val="007D540D"/>
    <w:rsid w:val="007E53DF"/>
    <w:rsid w:val="00821F34"/>
    <w:rsid w:val="00822999"/>
    <w:rsid w:val="00861B4E"/>
    <w:rsid w:val="008624BA"/>
    <w:rsid w:val="008625B0"/>
    <w:rsid w:val="00877549"/>
    <w:rsid w:val="00880DD4"/>
    <w:rsid w:val="00883267"/>
    <w:rsid w:val="00887E03"/>
    <w:rsid w:val="008C30F9"/>
    <w:rsid w:val="008D136C"/>
    <w:rsid w:val="008F1CB8"/>
    <w:rsid w:val="00907E30"/>
    <w:rsid w:val="009101BE"/>
    <w:rsid w:val="00975EFF"/>
    <w:rsid w:val="009D14B9"/>
    <w:rsid w:val="009D2912"/>
    <w:rsid w:val="009E3BAB"/>
    <w:rsid w:val="009F3665"/>
    <w:rsid w:val="009F42B2"/>
    <w:rsid w:val="00A2617E"/>
    <w:rsid w:val="00A4600D"/>
    <w:rsid w:val="00A51A8F"/>
    <w:rsid w:val="00A5532B"/>
    <w:rsid w:val="00A658A9"/>
    <w:rsid w:val="00A90320"/>
    <w:rsid w:val="00AC3D0F"/>
    <w:rsid w:val="00AC7124"/>
    <w:rsid w:val="00AE3BE2"/>
    <w:rsid w:val="00AE745D"/>
    <w:rsid w:val="00AF3AEC"/>
    <w:rsid w:val="00AF4A75"/>
    <w:rsid w:val="00B32848"/>
    <w:rsid w:val="00B378F8"/>
    <w:rsid w:val="00B433B5"/>
    <w:rsid w:val="00B731EE"/>
    <w:rsid w:val="00B7483D"/>
    <w:rsid w:val="00B96710"/>
    <w:rsid w:val="00BA29C8"/>
    <w:rsid w:val="00BD1785"/>
    <w:rsid w:val="00BE2582"/>
    <w:rsid w:val="00BF2DCC"/>
    <w:rsid w:val="00C104B1"/>
    <w:rsid w:val="00C33A4D"/>
    <w:rsid w:val="00C421B8"/>
    <w:rsid w:val="00C521D1"/>
    <w:rsid w:val="00C57476"/>
    <w:rsid w:val="00C610AE"/>
    <w:rsid w:val="00C6498B"/>
    <w:rsid w:val="00C649DF"/>
    <w:rsid w:val="00C74928"/>
    <w:rsid w:val="00C87DDB"/>
    <w:rsid w:val="00CA35E8"/>
    <w:rsid w:val="00CB03D1"/>
    <w:rsid w:val="00CE1189"/>
    <w:rsid w:val="00CE3433"/>
    <w:rsid w:val="00D11495"/>
    <w:rsid w:val="00D12D28"/>
    <w:rsid w:val="00D326BF"/>
    <w:rsid w:val="00D40111"/>
    <w:rsid w:val="00D50539"/>
    <w:rsid w:val="00D515A1"/>
    <w:rsid w:val="00D525D6"/>
    <w:rsid w:val="00D55F51"/>
    <w:rsid w:val="00D6691D"/>
    <w:rsid w:val="00DD69BB"/>
    <w:rsid w:val="00DE7ACE"/>
    <w:rsid w:val="00E0177D"/>
    <w:rsid w:val="00E42C6E"/>
    <w:rsid w:val="00E74AAC"/>
    <w:rsid w:val="00EF57AA"/>
    <w:rsid w:val="00EF717E"/>
    <w:rsid w:val="00F04E73"/>
    <w:rsid w:val="00F16AEF"/>
    <w:rsid w:val="00F31270"/>
    <w:rsid w:val="00F462D3"/>
    <w:rsid w:val="00F5355B"/>
    <w:rsid w:val="00FA6509"/>
    <w:rsid w:val="00FC0B8D"/>
    <w:rsid w:val="5396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F59E00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77b66db6-3348-160c-a58b-b53dd8b8b8e2\&#26149;&#25307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春招简洁简历.docx</Template>
  <Pages>1</Pages>
  <Words>636</Words>
  <Characters>745</Characters>
  <Lines>6</Lines>
  <Paragraphs>1</Paragraphs>
  <TotalTime>0</TotalTime>
  <ScaleCrop>false</ScaleCrop>
  <LinksUpToDate>false</LinksUpToDate>
  <CharactersWithSpaces>852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2019-03-06T13:01:00Z</dcterms:created>
  <dc:creator>bubble</dc:creator>
  <cp:lastModifiedBy>bubble</cp:lastModifiedBy>
  <dcterms:modified xsi:type="dcterms:W3CDTF">2019-03-06T13:01:49Z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